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49C" w:rsidRDefault="00DA249C" w:rsidP="00181ADD">
      <w:pPr>
        <w:pStyle w:val="Nagwek1"/>
      </w:pPr>
      <w:r>
        <w:t>Ogólne</w:t>
      </w:r>
      <w:r w:rsidR="008208FE">
        <w:t xml:space="preserve"> (dostępne dla wszystkich)</w:t>
      </w:r>
    </w:p>
    <w:p w:rsidR="000C54C1" w:rsidRDefault="000C54C1" w:rsidP="00FC0145">
      <w:pPr>
        <w:pStyle w:val="Nagwek2"/>
      </w:pPr>
      <w:r>
        <w:t>Główne (deklarują klasę postaci</w:t>
      </w:r>
      <w:r w:rsidR="009A0316">
        <w:t>, zapewniają dostęp do szczególnych umiejętności)</w:t>
      </w:r>
    </w:p>
    <w:tbl>
      <w:tblPr>
        <w:tblStyle w:val="RPGTable"/>
        <w:tblW w:w="11057" w:type="dxa"/>
        <w:tblLook w:val="0420" w:firstRow="1" w:lastRow="0" w:firstColumn="0" w:lastColumn="0" w:noHBand="0" w:noVBand="1"/>
      </w:tblPr>
      <w:tblGrid>
        <w:gridCol w:w="2544"/>
        <w:gridCol w:w="7978"/>
        <w:gridCol w:w="535"/>
      </w:tblGrid>
      <w:tr w:rsidR="000C54C1" w:rsidRPr="00C5669D" w:rsidTr="002B0395">
        <w:trPr>
          <w:cnfStyle w:val="100000000000" w:firstRow="1" w:lastRow="0" w:firstColumn="0" w:lastColumn="0" w:oddVBand="0" w:evenVBand="0" w:oddHBand="0" w:evenHBand="0" w:firstRowFirstColumn="0" w:firstRowLastColumn="0" w:lastRowFirstColumn="0" w:lastRowLastColumn="0"/>
        </w:trPr>
        <w:tc>
          <w:tcPr>
            <w:tcW w:w="2544" w:type="dxa"/>
          </w:tcPr>
          <w:p w:rsidR="000C54C1" w:rsidRPr="00C5669D" w:rsidRDefault="000C54C1" w:rsidP="002B0395">
            <w:pPr>
              <w:spacing w:line="240" w:lineRule="auto"/>
              <w:jc w:val="center"/>
              <w:rPr>
                <w:sz w:val="22"/>
                <w:szCs w:val="22"/>
              </w:rPr>
            </w:pPr>
            <w:r w:rsidRPr="00C5669D">
              <w:rPr>
                <w:sz w:val="22"/>
                <w:szCs w:val="22"/>
              </w:rPr>
              <w:t>Nazwa</w:t>
            </w:r>
          </w:p>
        </w:tc>
        <w:tc>
          <w:tcPr>
            <w:tcW w:w="7978" w:type="dxa"/>
          </w:tcPr>
          <w:p w:rsidR="000C54C1" w:rsidRPr="00C5669D" w:rsidRDefault="000C54C1" w:rsidP="002B0395">
            <w:pPr>
              <w:spacing w:line="240" w:lineRule="auto"/>
              <w:jc w:val="center"/>
              <w:rPr>
                <w:sz w:val="22"/>
                <w:szCs w:val="22"/>
              </w:rPr>
            </w:pPr>
            <w:r w:rsidRPr="00C5669D">
              <w:rPr>
                <w:sz w:val="22"/>
                <w:szCs w:val="22"/>
              </w:rPr>
              <w:t>Opis</w:t>
            </w:r>
          </w:p>
        </w:tc>
        <w:tc>
          <w:tcPr>
            <w:tcW w:w="535" w:type="dxa"/>
          </w:tcPr>
          <w:p w:rsidR="000C54C1" w:rsidRPr="00C5669D" w:rsidRDefault="00EE35CD" w:rsidP="002B0395">
            <w:pPr>
              <w:spacing w:line="240" w:lineRule="auto"/>
              <w:jc w:val="center"/>
              <w:rPr>
                <w:sz w:val="22"/>
                <w:szCs w:val="22"/>
              </w:rPr>
            </w:pPr>
            <w:r>
              <w:rPr>
                <w:sz w:val="22"/>
                <w:szCs w:val="22"/>
              </w:rPr>
              <w:t>P</w:t>
            </w:r>
          </w:p>
        </w:tc>
      </w:tr>
      <w:tr w:rsidR="000C54C1" w:rsidRPr="00C5669D" w:rsidTr="002B0395">
        <w:tc>
          <w:tcPr>
            <w:tcW w:w="2544" w:type="dxa"/>
          </w:tcPr>
          <w:p w:rsidR="000C54C1" w:rsidRPr="00C5669D" w:rsidRDefault="000C54C1" w:rsidP="002B0395">
            <w:pPr>
              <w:spacing w:line="240" w:lineRule="auto"/>
              <w:jc w:val="left"/>
              <w:rPr>
                <w:sz w:val="22"/>
                <w:szCs w:val="22"/>
              </w:rPr>
            </w:pPr>
            <w:r w:rsidRPr="00C5669D">
              <w:rPr>
                <w:sz w:val="22"/>
                <w:szCs w:val="22"/>
              </w:rPr>
              <w:t>Akrobatyka</w:t>
            </w:r>
          </w:p>
        </w:tc>
        <w:tc>
          <w:tcPr>
            <w:tcW w:w="7978" w:type="dxa"/>
          </w:tcPr>
          <w:p w:rsidR="000C54C1" w:rsidRPr="00C5669D" w:rsidRDefault="000C54C1" w:rsidP="002B0395">
            <w:pPr>
              <w:spacing w:line="240" w:lineRule="auto"/>
              <w:rPr>
                <w:sz w:val="22"/>
                <w:szCs w:val="22"/>
              </w:rPr>
            </w:pPr>
            <w:r w:rsidRPr="00C5669D">
              <w:rPr>
                <w:sz w:val="22"/>
                <w:szCs w:val="22"/>
              </w:rPr>
              <w:t>Jeśli walczysz bez pancerza posiadasz +1 Obrony.</w:t>
            </w:r>
          </w:p>
          <w:p w:rsidR="000C54C1" w:rsidRPr="00C5669D" w:rsidRDefault="000C54C1" w:rsidP="002B0395">
            <w:pPr>
              <w:spacing w:line="240" w:lineRule="auto"/>
              <w:rPr>
                <w:sz w:val="22"/>
                <w:szCs w:val="22"/>
              </w:rPr>
            </w:pPr>
            <w:r w:rsidRPr="00C5669D">
              <w:rPr>
                <w:sz w:val="22"/>
                <w:szCs w:val="22"/>
              </w:rPr>
              <w:t>Powalony możesz powstać kosztem akcji dodatkowej.</w:t>
            </w:r>
          </w:p>
          <w:p w:rsidR="000C54C1" w:rsidRPr="00C5669D" w:rsidRDefault="000C54C1" w:rsidP="002B0395">
            <w:pPr>
              <w:spacing w:line="240" w:lineRule="auto"/>
              <w:rPr>
                <w:sz w:val="22"/>
                <w:szCs w:val="22"/>
              </w:rPr>
            </w:pPr>
            <w:r w:rsidRPr="00C5669D">
              <w:rPr>
                <w:sz w:val="22"/>
                <w:szCs w:val="22"/>
              </w:rPr>
              <w:t>Pokonywanie przeszkód bez spowolnienia ruchu, utrzymywanie równowagi, unikanie upadku, kontuzji, powalenia.</w:t>
            </w:r>
          </w:p>
        </w:tc>
        <w:tc>
          <w:tcPr>
            <w:tcW w:w="535" w:type="dxa"/>
          </w:tcPr>
          <w:p w:rsidR="000C54C1" w:rsidRPr="00C5669D" w:rsidRDefault="000C54C1" w:rsidP="002B0395">
            <w:pPr>
              <w:spacing w:line="240" w:lineRule="auto"/>
              <w:jc w:val="center"/>
              <w:rPr>
                <w:sz w:val="22"/>
                <w:szCs w:val="22"/>
              </w:rPr>
            </w:pPr>
            <w:r w:rsidRPr="00C5669D">
              <w:rPr>
                <w:sz w:val="22"/>
                <w:szCs w:val="22"/>
              </w:rPr>
              <w:t>3</w:t>
            </w:r>
          </w:p>
        </w:tc>
      </w:tr>
      <w:tr w:rsidR="000C54C1" w:rsidRPr="00C5669D" w:rsidTr="002B0395">
        <w:tc>
          <w:tcPr>
            <w:tcW w:w="2544" w:type="dxa"/>
          </w:tcPr>
          <w:p w:rsidR="000C54C1" w:rsidRPr="00C5669D" w:rsidRDefault="000C54C1" w:rsidP="002B0395">
            <w:pPr>
              <w:spacing w:line="240" w:lineRule="auto"/>
              <w:jc w:val="left"/>
              <w:rPr>
                <w:sz w:val="22"/>
                <w:szCs w:val="22"/>
              </w:rPr>
            </w:pPr>
            <w:r w:rsidRPr="00C5669D">
              <w:rPr>
                <w:sz w:val="22"/>
                <w:szCs w:val="22"/>
              </w:rPr>
              <w:t>Atletyka</w:t>
            </w:r>
          </w:p>
        </w:tc>
        <w:tc>
          <w:tcPr>
            <w:tcW w:w="7978" w:type="dxa"/>
          </w:tcPr>
          <w:p w:rsidR="000C54C1" w:rsidRPr="00C5669D" w:rsidRDefault="000C54C1" w:rsidP="002B0395">
            <w:pPr>
              <w:spacing w:line="240" w:lineRule="auto"/>
              <w:rPr>
                <w:sz w:val="22"/>
                <w:szCs w:val="22"/>
              </w:rPr>
            </w:pPr>
            <w:r w:rsidRPr="00C5669D">
              <w:rPr>
                <w:sz w:val="22"/>
                <w:szCs w:val="22"/>
              </w:rPr>
              <w:t>Pozwala na używanie broni do walki wręcz bez kar</w:t>
            </w:r>
            <w:r w:rsidR="00676E5E" w:rsidRPr="00C5669D">
              <w:rPr>
                <w:sz w:val="22"/>
                <w:szCs w:val="22"/>
              </w:rPr>
              <w:t xml:space="preserve"> </w:t>
            </w:r>
            <w:r w:rsidR="005C78E0" w:rsidRPr="00C5669D">
              <w:rPr>
                <w:sz w:val="22"/>
                <w:szCs w:val="22"/>
              </w:rPr>
              <w:t>(</w:t>
            </w:r>
            <w:r w:rsidR="00676E5E" w:rsidRPr="00C5669D">
              <w:rPr>
                <w:sz w:val="22"/>
                <w:szCs w:val="22"/>
              </w:rPr>
              <w:t>za wyjątkiem sztyletów</w:t>
            </w:r>
            <w:r w:rsidR="005C78E0" w:rsidRPr="00C5669D">
              <w:rPr>
                <w:sz w:val="22"/>
                <w:szCs w:val="22"/>
              </w:rPr>
              <w:t>)</w:t>
            </w:r>
            <w:r w:rsidR="00676E5E" w:rsidRPr="00C5669D">
              <w:rPr>
                <w:sz w:val="22"/>
                <w:szCs w:val="22"/>
              </w:rPr>
              <w:t>.</w:t>
            </w:r>
          </w:p>
          <w:p w:rsidR="000C54C1" w:rsidRPr="00C5669D" w:rsidRDefault="000C54C1" w:rsidP="002B0395">
            <w:pPr>
              <w:spacing w:line="240" w:lineRule="auto"/>
              <w:rPr>
                <w:sz w:val="22"/>
                <w:szCs w:val="22"/>
              </w:rPr>
            </w:pPr>
            <w:r w:rsidRPr="00C5669D">
              <w:rPr>
                <w:sz w:val="22"/>
                <w:szCs w:val="22"/>
              </w:rPr>
              <w:t>Przepychanie, mocowanie się, rzucanie obiektami, wytrwałość w podróży, pływanie, skakanie, wspinaczka.</w:t>
            </w:r>
          </w:p>
        </w:tc>
        <w:tc>
          <w:tcPr>
            <w:tcW w:w="535" w:type="dxa"/>
          </w:tcPr>
          <w:p w:rsidR="000C54C1" w:rsidRPr="00C5669D" w:rsidRDefault="000C54C1" w:rsidP="002B0395">
            <w:pPr>
              <w:spacing w:line="240" w:lineRule="auto"/>
              <w:jc w:val="center"/>
              <w:rPr>
                <w:sz w:val="22"/>
                <w:szCs w:val="22"/>
              </w:rPr>
            </w:pPr>
            <w:r w:rsidRPr="00C5669D">
              <w:rPr>
                <w:sz w:val="22"/>
                <w:szCs w:val="22"/>
              </w:rPr>
              <w:t>3</w:t>
            </w:r>
          </w:p>
        </w:tc>
      </w:tr>
      <w:tr w:rsidR="000C54C1" w:rsidRPr="00C5669D" w:rsidTr="002B0395">
        <w:tc>
          <w:tcPr>
            <w:tcW w:w="2544" w:type="dxa"/>
          </w:tcPr>
          <w:p w:rsidR="000C54C1" w:rsidRPr="00C5669D" w:rsidRDefault="000C54C1" w:rsidP="002B0395">
            <w:pPr>
              <w:spacing w:line="240" w:lineRule="auto"/>
              <w:rPr>
                <w:sz w:val="22"/>
                <w:szCs w:val="22"/>
              </w:rPr>
            </w:pPr>
            <w:r w:rsidRPr="00C5669D">
              <w:rPr>
                <w:sz w:val="22"/>
                <w:szCs w:val="22"/>
              </w:rPr>
              <w:t>Strzelectwo</w:t>
            </w:r>
          </w:p>
        </w:tc>
        <w:tc>
          <w:tcPr>
            <w:tcW w:w="7978" w:type="dxa"/>
          </w:tcPr>
          <w:p w:rsidR="000C54C1" w:rsidRPr="00C5669D" w:rsidRDefault="000C54C1" w:rsidP="00D23092">
            <w:pPr>
              <w:spacing w:line="240" w:lineRule="auto"/>
              <w:rPr>
                <w:sz w:val="22"/>
                <w:szCs w:val="22"/>
              </w:rPr>
            </w:pPr>
            <w:r w:rsidRPr="00C5669D">
              <w:rPr>
                <w:sz w:val="22"/>
                <w:szCs w:val="22"/>
              </w:rPr>
              <w:t>Pozwala na używanie broni dystansowej bez kar.</w:t>
            </w:r>
          </w:p>
        </w:tc>
        <w:tc>
          <w:tcPr>
            <w:tcW w:w="535" w:type="dxa"/>
          </w:tcPr>
          <w:p w:rsidR="000C54C1" w:rsidRPr="00C5669D" w:rsidRDefault="000C54C1" w:rsidP="002B0395">
            <w:pPr>
              <w:spacing w:line="240" w:lineRule="auto"/>
              <w:jc w:val="center"/>
              <w:rPr>
                <w:sz w:val="22"/>
                <w:szCs w:val="22"/>
              </w:rPr>
            </w:pPr>
            <w:r w:rsidRPr="00C5669D">
              <w:rPr>
                <w:sz w:val="22"/>
                <w:szCs w:val="22"/>
              </w:rPr>
              <w:t>3</w:t>
            </w:r>
          </w:p>
        </w:tc>
      </w:tr>
      <w:tr w:rsidR="004514DF" w:rsidRPr="00C5669D" w:rsidTr="002B0395">
        <w:tc>
          <w:tcPr>
            <w:tcW w:w="2544" w:type="dxa"/>
          </w:tcPr>
          <w:p w:rsidR="004514DF" w:rsidRPr="00877557" w:rsidRDefault="004514DF" w:rsidP="004514DF">
            <w:pPr>
              <w:spacing w:line="240" w:lineRule="auto"/>
              <w:jc w:val="left"/>
              <w:rPr>
                <w:sz w:val="22"/>
                <w:szCs w:val="22"/>
              </w:rPr>
            </w:pPr>
            <w:r w:rsidRPr="00877557">
              <w:rPr>
                <w:sz w:val="22"/>
                <w:szCs w:val="22"/>
              </w:rPr>
              <w:t>Wiedza magiczna</w:t>
            </w:r>
          </w:p>
        </w:tc>
        <w:tc>
          <w:tcPr>
            <w:tcW w:w="7978" w:type="dxa"/>
          </w:tcPr>
          <w:p w:rsidR="004514DF" w:rsidRDefault="004514DF" w:rsidP="004514DF">
            <w:pPr>
              <w:spacing w:line="240" w:lineRule="auto"/>
              <w:jc w:val="left"/>
              <w:rPr>
                <w:sz w:val="22"/>
                <w:szCs w:val="22"/>
              </w:rPr>
            </w:pPr>
            <w:r w:rsidRPr="00877557">
              <w:rPr>
                <w:sz w:val="22"/>
                <w:szCs w:val="22"/>
              </w:rPr>
              <w:t>+1 Wola</w:t>
            </w:r>
            <w:r w:rsidR="00573905">
              <w:rPr>
                <w:sz w:val="22"/>
                <w:szCs w:val="22"/>
              </w:rPr>
              <w:t>.</w:t>
            </w:r>
          </w:p>
          <w:p w:rsidR="00A66D22" w:rsidRPr="00877557" w:rsidRDefault="00A66D22" w:rsidP="004514DF">
            <w:pPr>
              <w:spacing w:line="240" w:lineRule="auto"/>
              <w:jc w:val="left"/>
              <w:rPr>
                <w:sz w:val="22"/>
                <w:szCs w:val="22"/>
              </w:rPr>
            </w:pPr>
            <w:r>
              <w:rPr>
                <w:sz w:val="22"/>
                <w:szCs w:val="22"/>
              </w:rPr>
              <w:t>Pozwala na używanie różdżek i kosturów.</w:t>
            </w:r>
          </w:p>
          <w:p w:rsidR="004514DF" w:rsidRPr="00877557" w:rsidRDefault="004514DF" w:rsidP="004514DF">
            <w:pPr>
              <w:spacing w:line="240" w:lineRule="auto"/>
              <w:jc w:val="left"/>
              <w:rPr>
                <w:sz w:val="22"/>
                <w:szCs w:val="22"/>
              </w:rPr>
            </w:pPr>
            <w:r w:rsidRPr="00877557">
              <w:rPr>
                <w:sz w:val="22"/>
                <w:szCs w:val="22"/>
              </w:rPr>
              <w:t>Identyfikacja magicznych przedmiotów, zastosowania magicznych akcesoriów, ksiąg, zwojów, korzystanie z magicznych przedmiotów (różdżek, lasek, zwojów), rozbrajanie magicznych pułapek, rozpoznawanie zaklęć (także rzucanych).</w:t>
            </w:r>
          </w:p>
        </w:tc>
        <w:tc>
          <w:tcPr>
            <w:tcW w:w="535" w:type="dxa"/>
          </w:tcPr>
          <w:p w:rsidR="004514DF" w:rsidRPr="00877557" w:rsidRDefault="004514DF" w:rsidP="004514DF">
            <w:pPr>
              <w:spacing w:line="240" w:lineRule="auto"/>
              <w:jc w:val="center"/>
              <w:rPr>
                <w:sz w:val="22"/>
                <w:szCs w:val="22"/>
              </w:rPr>
            </w:pPr>
            <w:r w:rsidRPr="00877557">
              <w:rPr>
                <w:sz w:val="22"/>
                <w:szCs w:val="22"/>
              </w:rPr>
              <w:t>3</w:t>
            </w:r>
          </w:p>
        </w:tc>
      </w:tr>
      <w:tr w:rsidR="000C54C1" w:rsidRPr="00C5669D" w:rsidTr="002B0395">
        <w:tc>
          <w:tcPr>
            <w:tcW w:w="2544" w:type="dxa"/>
          </w:tcPr>
          <w:p w:rsidR="000C54C1" w:rsidRPr="00C5669D" w:rsidRDefault="000C54C1" w:rsidP="002B0395">
            <w:pPr>
              <w:spacing w:line="240" w:lineRule="auto"/>
              <w:rPr>
                <w:sz w:val="22"/>
                <w:szCs w:val="22"/>
              </w:rPr>
            </w:pPr>
            <w:r w:rsidRPr="00C5669D">
              <w:rPr>
                <w:sz w:val="22"/>
                <w:szCs w:val="22"/>
              </w:rPr>
              <w:t>Występy</w:t>
            </w:r>
          </w:p>
        </w:tc>
        <w:tc>
          <w:tcPr>
            <w:tcW w:w="7978" w:type="dxa"/>
          </w:tcPr>
          <w:p w:rsidR="00AD0FAF" w:rsidRPr="00C5669D" w:rsidRDefault="00AD0FAF" w:rsidP="002B0395">
            <w:pPr>
              <w:spacing w:line="240" w:lineRule="auto"/>
              <w:rPr>
                <w:sz w:val="22"/>
                <w:szCs w:val="22"/>
              </w:rPr>
            </w:pPr>
            <w:r w:rsidRPr="00C5669D">
              <w:rPr>
                <w:sz w:val="22"/>
                <w:szCs w:val="22"/>
              </w:rPr>
              <w:t>Pozwala na używanie instrumentu muzycznego do magii.</w:t>
            </w:r>
          </w:p>
          <w:p w:rsidR="000C54C1" w:rsidRPr="00C5669D" w:rsidRDefault="000C54C1" w:rsidP="002B0395">
            <w:pPr>
              <w:spacing w:line="240" w:lineRule="auto"/>
              <w:rPr>
                <w:sz w:val="22"/>
                <w:szCs w:val="22"/>
              </w:rPr>
            </w:pPr>
            <w:r w:rsidRPr="00C5669D">
              <w:rPr>
                <w:sz w:val="22"/>
                <w:szCs w:val="22"/>
              </w:rPr>
              <w:t>Śpiew, taniec, opowiadanie historii, nauczanie, charyzma, prezencja, prowokowanie przeciwnika. Znajomość historii, religii, bóstw, rodów, rodzin, miejsc, zdarzeń, heraldyki, rocznic ważnych wydarzeń, świąt, genezy powstania obiektu, cech charakterystycznych przedmiotów oraz istot, w tym ich pochodzenia.</w:t>
            </w:r>
          </w:p>
        </w:tc>
        <w:tc>
          <w:tcPr>
            <w:tcW w:w="535" w:type="dxa"/>
          </w:tcPr>
          <w:p w:rsidR="000C54C1" w:rsidRPr="00C5669D" w:rsidRDefault="000C54C1" w:rsidP="002B0395">
            <w:pPr>
              <w:spacing w:line="240" w:lineRule="auto"/>
              <w:jc w:val="center"/>
              <w:rPr>
                <w:sz w:val="22"/>
                <w:szCs w:val="22"/>
              </w:rPr>
            </w:pPr>
            <w:r w:rsidRPr="00C5669D">
              <w:rPr>
                <w:sz w:val="22"/>
                <w:szCs w:val="22"/>
              </w:rPr>
              <w:t>3</w:t>
            </w:r>
          </w:p>
        </w:tc>
      </w:tr>
      <w:tr w:rsidR="0052155D" w:rsidRPr="00C5669D" w:rsidTr="002B0395">
        <w:tc>
          <w:tcPr>
            <w:tcW w:w="2544" w:type="dxa"/>
          </w:tcPr>
          <w:p w:rsidR="0052155D" w:rsidRPr="00C5669D" w:rsidRDefault="0052155D" w:rsidP="0052155D">
            <w:pPr>
              <w:spacing w:line="240" w:lineRule="auto"/>
              <w:jc w:val="left"/>
              <w:rPr>
                <w:sz w:val="22"/>
                <w:szCs w:val="22"/>
              </w:rPr>
            </w:pPr>
            <w:r w:rsidRPr="00C5669D">
              <w:rPr>
                <w:sz w:val="22"/>
                <w:szCs w:val="22"/>
              </w:rPr>
              <w:t>Znajomość natury</w:t>
            </w:r>
          </w:p>
        </w:tc>
        <w:tc>
          <w:tcPr>
            <w:tcW w:w="7978" w:type="dxa"/>
          </w:tcPr>
          <w:p w:rsidR="0052155D" w:rsidRPr="00C5669D" w:rsidRDefault="0052155D" w:rsidP="0052155D">
            <w:pPr>
              <w:spacing w:line="240" w:lineRule="auto"/>
              <w:jc w:val="left"/>
              <w:rPr>
                <w:sz w:val="22"/>
                <w:szCs w:val="22"/>
              </w:rPr>
            </w:pPr>
            <w:r w:rsidRPr="00C5669D">
              <w:rPr>
                <w:sz w:val="22"/>
                <w:szCs w:val="22"/>
              </w:rPr>
              <w:t>Tropienie, postępowanie ze zwierzętami, odnajdywanie wody i pożywienia, polowanie, konstrukcja obozów i szałasów, ochrony przez owadami, słońcem, rozpoznawanie kierunków świata, unikanie zagubienia się. Rozpoznawanie roślin, terenów, nadchodzącej pogody, dzikich bestii, pozyskiwanie wartościowych składników roślinnych (zielarstwo) i zwierzęcych.</w:t>
            </w:r>
          </w:p>
        </w:tc>
        <w:tc>
          <w:tcPr>
            <w:tcW w:w="535" w:type="dxa"/>
          </w:tcPr>
          <w:p w:rsidR="0052155D" w:rsidRPr="00C5669D" w:rsidRDefault="0052155D" w:rsidP="0052155D">
            <w:pPr>
              <w:spacing w:line="240" w:lineRule="auto"/>
              <w:jc w:val="center"/>
              <w:rPr>
                <w:sz w:val="22"/>
                <w:szCs w:val="22"/>
              </w:rPr>
            </w:pPr>
            <w:r w:rsidRPr="00C5669D">
              <w:rPr>
                <w:sz w:val="22"/>
                <w:szCs w:val="22"/>
              </w:rPr>
              <w:t>3</w:t>
            </w:r>
          </w:p>
        </w:tc>
      </w:tr>
      <w:tr w:rsidR="000C54C1" w:rsidRPr="00C5669D" w:rsidTr="002B0395">
        <w:tc>
          <w:tcPr>
            <w:tcW w:w="2544" w:type="dxa"/>
          </w:tcPr>
          <w:p w:rsidR="000C54C1" w:rsidRPr="00C5669D" w:rsidRDefault="000C54C1" w:rsidP="002B0395">
            <w:pPr>
              <w:spacing w:line="240" w:lineRule="auto"/>
              <w:rPr>
                <w:sz w:val="22"/>
                <w:szCs w:val="22"/>
              </w:rPr>
            </w:pPr>
            <w:r w:rsidRPr="00C5669D">
              <w:rPr>
                <w:sz w:val="22"/>
                <w:szCs w:val="22"/>
              </w:rPr>
              <w:t>Zręczność</w:t>
            </w:r>
          </w:p>
        </w:tc>
        <w:tc>
          <w:tcPr>
            <w:tcW w:w="7978" w:type="dxa"/>
          </w:tcPr>
          <w:p w:rsidR="000C54C1" w:rsidRPr="00C5669D" w:rsidRDefault="000C54C1" w:rsidP="002B0395">
            <w:pPr>
              <w:spacing w:line="240" w:lineRule="auto"/>
              <w:rPr>
                <w:sz w:val="22"/>
                <w:szCs w:val="22"/>
              </w:rPr>
            </w:pPr>
            <w:r w:rsidRPr="00C5669D">
              <w:rPr>
                <w:sz w:val="22"/>
                <w:szCs w:val="22"/>
              </w:rPr>
              <w:t xml:space="preserve">Pozwala na używanie sztyletów </w:t>
            </w:r>
            <w:r w:rsidR="0074267A" w:rsidRPr="00C5669D">
              <w:rPr>
                <w:sz w:val="22"/>
                <w:szCs w:val="22"/>
              </w:rPr>
              <w:t xml:space="preserve">i granatów </w:t>
            </w:r>
            <w:r w:rsidRPr="00C5669D">
              <w:rPr>
                <w:sz w:val="22"/>
                <w:szCs w:val="22"/>
              </w:rPr>
              <w:t>bez kar.</w:t>
            </w:r>
          </w:p>
          <w:p w:rsidR="000C54C1" w:rsidRPr="00C5669D" w:rsidRDefault="000C54C1" w:rsidP="002B0395">
            <w:pPr>
              <w:spacing w:line="240" w:lineRule="auto"/>
              <w:rPr>
                <w:sz w:val="22"/>
                <w:szCs w:val="22"/>
              </w:rPr>
            </w:pPr>
            <w:r w:rsidRPr="00C5669D">
              <w:rPr>
                <w:sz w:val="22"/>
                <w:szCs w:val="22"/>
              </w:rPr>
              <w:t>Rzucanie granatów kosztuje akcję dodatkową zamiast głównej.</w:t>
            </w:r>
          </w:p>
          <w:p w:rsidR="000C54C1" w:rsidRPr="00C5669D" w:rsidRDefault="000C54C1" w:rsidP="002B0395">
            <w:pPr>
              <w:spacing w:line="240" w:lineRule="auto"/>
              <w:rPr>
                <w:sz w:val="22"/>
                <w:szCs w:val="22"/>
              </w:rPr>
            </w:pPr>
            <w:r w:rsidRPr="00C5669D">
              <w:rPr>
                <w:sz w:val="22"/>
                <w:szCs w:val="22"/>
              </w:rPr>
              <w:t>Ciche poruszanie się, kradzież kieszonkowa, otwieranie zamków, podkładanie i podrzucanie przedmiotów, przechwytywanie obiektów z powietrza (np. wytrąconej broni przeciwnika), ukrywanie przedmiotów, ukradkowe wykonywanie gestów.</w:t>
            </w:r>
          </w:p>
        </w:tc>
        <w:tc>
          <w:tcPr>
            <w:tcW w:w="535" w:type="dxa"/>
          </w:tcPr>
          <w:p w:rsidR="000C54C1" w:rsidRPr="00C5669D" w:rsidRDefault="000C54C1" w:rsidP="002B0395">
            <w:pPr>
              <w:spacing w:line="240" w:lineRule="auto"/>
              <w:jc w:val="center"/>
              <w:rPr>
                <w:sz w:val="22"/>
                <w:szCs w:val="22"/>
              </w:rPr>
            </w:pPr>
            <w:r w:rsidRPr="00C5669D">
              <w:rPr>
                <w:sz w:val="22"/>
                <w:szCs w:val="22"/>
              </w:rPr>
              <w:t>3</w:t>
            </w:r>
          </w:p>
        </w:tc>
      </w:tr>
    </w:tbl>
    <w:p w:rsidR="000C54C1" w:rsidRPr="000C54C1" w:rsidRDefault="000C54C1" w:rsidP="000C54C1"/>
    <w:p w:rsidR="00FC0145" w:rsidRPr="00FC0145" w:rsidRDefault="00FC0145" w:rsidP="00FC0145">
      <w:pPr>
        <w:pStyle w:val="Nagwek2"/>
      </w:pPr>
      <w:r>
        <w:lastRenderedPageBreak/>
        <w:t>Zwykłe</w:t>
      </w:r>
    </w:p>
    <w:tbl>
      <w:tblPr>
        <w:tblStyle w:val="RPGTable"/>
        <w:tblW w:w="11057" w:type="dxa"/>
        <w:tblLook w:val="0420" w:firstRow="1" w:lastRow="0" w:firstColumn="0" w:lastColumn="0" w:noHBand="0" w:noVBand="1"/>
      </w:tblPr>
      <w:tblGrid>
        <w:gridCol w:w="2544"/>
        <w:gridCol w:w="7978"/>
        <w:gridCol w:w="535"/>
      </w:tblGrid>
      <w:tr w:rsidR="007F29D2" w:rsidRPr="000402D7" w:rsidTr="00860DED">
        <w:trPr>
          <w:cnfStyle w:val="100000000000" w:firstRow="1" w:lastRow="0" w:firstColumn="0" w:lastColumn="0" w:oddVBand="0" w:evenVBand="0" w:oddHBand="0" w:evenHBand="0" w:firstRowFirstColumn="0" w:firstRowLastColumn="0" w:lastRowFirstColumn="0" w:lastRowLastColumn="0"/>
        </w:trPr>
        <w:tc>
          <w:tcPr>
            <w:tcW w:w="2544" w:type="dxa"/>
          </w:tcPr>
          <w:p w:rsidR="007F29D2" w:rsidRPr="000402D7" w:rsidRDefault="00290DDC" w:rsidP="00290DDC">
            <w:pPr>
              <w:spacing w:line="240" w:lineRule="auto"/>
              <w:jc w:val="center"/>
              <w:rPr>
                <w:sz w:val="22"/>
                <w:szCs w:val="22"/>
              </w:rPr>
            </w:pPr>
            <w:r w:rsidRPr="000402D7">
              <w:rPr>
                <w:sz w:val="22"/>
                <w:szCs w:val="22"/>
              </w:rPr>
              <w:t>Nazwa</w:t>
            </w:r>
          </w:p>
        </w:tc>
        <w:tc>
          <w:tcPr>
            <w:tcW w:w="7978" w:type="dxa"/>
          </w:tcPr>
          <w:p w:rsidR="007F29D2" w:rsidRPr="000402D7" w:rsidRDefault="00290DDC" w:rsidP="00290DDC">
            <w:pPr>
              <w:spacing w:line="240" w:lineRule="auto"/>
              <w:jc w:val="center"/>
              <w:rPr>
                <w:sz w:val="22"/>
                <w:szCs w:val="22"/>
              </w:rPr>
            </w:pPr>
            <w:r w:rsidRPr="000402D7">
              <w:rPr>
                <w:sz w:val="22"/>
                <w:szCs w:val="22"/>
              </w:rPr>
              <w:t>Opis</w:t>
            </w:r>
          </w:p>
        </w:tc>
        <w:tc>
          <w:tcPr>
            <w:tcW w:w="535" w:type="dxa"/>
          </w:tcPr>
          <w:p w:rsidR="007F29D2" w:rsidRPr="000402D7" w:rsidRDefault="000402D7" w:rsidP="00290DDC">
            <w:pPr>
              <w:spacing w:line="240" w:lineRule="auto"/>
              <w:jc w:val="center"/>
              <w:rPr>
                <w:sz w:val="22"/>
                <w:szCs w:val="22"/>
              </w:rPr>
            </w:pPr>
            <w:r>
              <w:rPr>
                <w:sz w:val="22"/>
                <w:szCs w:val="22"/>
              </w:rPr>
              <w:t>P</w:t>
            </w:r>
          </w:p>
        </w:tc>
      </w:tr>
      <w:tr w:rsidR="007F29D2" w:rsidRPr="000402D7" w:rsidTr="00860DED">
        <w:tc>
          <w:tcPr>
            <w:tcW w:w="2544" w:type="dxa"/>
          </w:tcPr>
          <w:p w:rsidR="007F29D2" w:rsidRPr="000402D7" w:rsidRDefault="00AC5D43" w:rsidP="002414F8">
            <w:pPr>
              <w:spacing w:line="240" w:lineRule="auto"/>
              <w:jc w:val="left"/>
              <w:rPr>
                <w:sz w:val="22"/>
                <w:szCs w:val="22"/>
              </w:rPr>
            </w:pPr>
            <w:r w:rsidRPr="000402D7">
              <w:rPr>
                <w:sz w:val="22"/>
                <w:szCs w:val="22"/>
              </w:rPr>
              <w:t>Adrenalina</w:t>
            </w:r>
          </w:p>
        </w:tc>
        <w:tc>
          <w:tcPr>
            <w:tcW w:w="7978" w:type="dxa"/>
          </w:tcPr>
          <w:p w:rsidR="007F29D2" w:rsidRPr="000402D7" w:rsidRDefault="00D70B87" w:rsidP="002414F8">
            <w:pPr>
              <w:spacing w:line="240" w:lineRule="auto"/>
              <w:jc w:val="left"/>
              <w:rPr>
                <w:sz w:val="22"/>
                <w:szCs w:val="22"/>
              </w:rPr>
            </w:pPr>
            <w:r w:rsidRPr="000402D7">
              <w:rPr>
                <w:sz w:val="22"/>
                <w:szCs w:val="22"/>
              </w:rPr>
              <w:t>Możesz</w:t>
            </w:r>
            <w:r w:rsidR="00741B0B" w:rsidRPr="000402D7">
              <w:rPr>
                <w:sz w:val="22"/>
                <w:szCs w:val="22"/>
              </w:rPr>
              <w:t xml:space="preserve"> wykonać </w:t>
            </w:r>
            <w:r w:rsidR="00904C14" w:rsidRPr="000402D7">
              <w:rPr>
                <w:sz w:val="22"/>
                <w:szCs w:val="22"/>
              </w:rPr>
              <w:t>akcję dynamiczną</w:t>
            </w:r>
            <w:r w:rsidR="00990815" w:rsidRPr="000402D7">
              <w:rPr>
                <w:sz w:val="22"/>
                <w:szCs w:val="22"/>
              </w:rPr>
              <w:t xml:space="preserve"> </w:t>
            </w:r>
            <w:r w:rsidR="00DC72A8" w:rsidRPr="000402D7">
              <w:rPr>
                <w:sz w:val="22"/>
                <w:szCs w:val="22"/>
              </w:rPr>
              <w:t>zanim nadejdzie twój ruch.</w:t>
            </w:r>
          </w:p>
        </w:tc>
        <w:tc>
          <w:tcPr>
            <w:tcW w:w="535" w:type="dxa"/>
          </w:tcPr>
          <w:p w:rsidR="007F29D2" w:rsidRPr="000402D7" w:rsidRDefault="004F028C" w:rsidP="002414F8">
            <w:pPr>
              <w:spacing w:line="240" w:lineRule="auto"/>
              <w:jc w:val="center"/>
              <w:rPr>
                <w:sz w:val="22"/>
                <w:szCs w:val="22"/>
              </w:rPr>
            </w:pPr>
            <w:r w:rsidRPr="000402D7">
              <w:rPr>
                <w:sz w:val="22"/>
                <w:szCs w:val="22"/>
              </w:rPr>
              <w:t>2</w:t>
            </w:r>
          </w:p>
        </w:tc>
      </w:tr>
      <w:tr w:rsidR="00081099" w:rsidRPr="000402D7" w:rsidTr="00860DED">
        <w:tc>
          <w:tcPr>
            <w:tcW w:w="2544" w:type="dxa"/>
          </w:tcPr>
          <w:p w:rsidR="00081099" w:rsidRPr="000402D7" w:rsidRDefault="00081099" w:rsidP="002414F8">
            <w:pPr>
              <w:spacing w:line="240" w:lineRule="auto"/>
              <w:jc w:val="left"/>
              <w:rPr>
                <w:sz w:val="22"/>
                <w:szCs w:val="22"/>
              </w:rPr>
            </w:pPr>
            <w:r>
              <w:rPr>
                <w:sz w:val="22"/>
                <w:szCs w:val="22"/>
              </w:rPr>
              <w:t>Alchemia</w:t>
            </w:r>
          </w:p>
        </w:tc>
        <w:tc>
          <w:tcPr>
            <w:tcW w:w="7978" w:type="dxa"/>
          </w:tcPr>
          <w:p w:rsidR="00BE12FC" w:rsidRDefault="00167307" w:rsidP="002414F8">
            <w:pPr>
              <w:spacing w:line="240" w:lineRule="auto"/>
              <w:jc w:val="left"/>
              <w:rPr>
                <w:sz w:val="22"/>
                <w:szCs w:val="22"/>
              </w:rPr>
            </w:pPr>
            <w:r>
              <w:rPr>
                <w:sz w:val="22"/>
                <w:szCs w:val="22"/>
              </w:rPr>
              <w:t xml:space="preserve">Możesz z ziół, alkoholu i magicznych składników tworzyć </w:t>
            </w:r>
            <w:r w:rsidR="00DF1876">
              <w:rPr>
                <w:sz w:val="22"/>
                <w:szCs w:val="22"/>
              </w:rPr>
              <w:t>trucizny i eliksiry</w:t>
            </w:r>
            <w:r>
              <w:rPr>
                <w:sz w:val="22"/>
                <w:szCs w:val="22"/>
              </w:rPr>
              <w:t>.</w:t>
            </w:r>
          </w:p>
          <w:p w:rsidR="00BE12FC" w:rsidRPr="00BE12FC" w:rsidRDefault="00BA0AE2" w:rsidP="002414F8">
            <w:pPr>
              <w:spacing w:line="240" w:lineRule="auto"/>
              <w:jc w:val="left"/>
              <w:rPr>
                <w:sz w:val="22"/>
                <w:szCs w:val="22"/>
                <w:lang w:val="en-US"/>
              </w:rPr>
            </w:pPr>
            <w:r w:rsidRPr="00BE12FC">
              <w:rPr>
                <w:sz w:val="22"/>
                <w:szCs w:val="22"/>
                <w:lang w:val="en-US"/>
              </w:rPr>
              <w:t xml:space="preserve">[P / 2 + K20 + </w:t>
            </w:r>
            <w:proofErr w:type="spellStart"/>
            <w:r w:rsidRPr="00BE12FC">
              <w:rPr>
                <w:sz w:val="22"/>
                <w:szCs w:val="22"/>
                <w:lang w:val="en-US"/>
              </w:rPr>
              <w:t>Materiały</w:t>
            </w:r>
            <w:proofErr w:type="spellEnd"/>
            <w:r w:rsidRPr="00BE12FC">
              <w:rPr>
                <w:sz w:val="22"/>
                <w:szCs w:val="22"/>
                <w:lang w:val="en-US"/>
              </w:rPr>
              <w:t>] vs [ST]</w:t>
            </w:r>
          </w:p>
        </w:tc>
        <w:tc>
          <w:tcPr>
            <w:tcW w:w="535" w:type="dxa"/>
          </w:tcPr>
          <w:p w:rsidR="00081099" w:rsidRPr="000402D7" w:rsidRDefault="00EF6935" w:rsidP="002414F8">
            <w:pPr>
              <w:spacing w:line="240" w:lineRule="auto"/>
              <w:jc w:val="center"/>
              <w:rPr>
                <w:sz w:val="22"/>
                <w:szCs w:val="22"/>
              </w:rPr>
            </w:pPr>
            <w:r>
              <w:rPr>
                <w:sz w:val="22"/>
                <w:szCs w:val="22"/>
              </w:rPr>
              <w:t>2</w:t>
            </w:r>
          </w:p>
        </w:tc>
      </w:tr>
      <w:tr w:rsidR="005F66C4" w:rsidRPr="000402D7" w:rsidTr="00860DED">
        <w:tc>
          <w:tcPr>
            <w:tcW w:w="2544" w:type="dxa"/>
          </w:tcPr>
          <w:p w:rsidR="005F66C4" w:rsidRPr="000402D7" w:rsidRDefault="005F66C4" w:rsidP="002414F8">
            <w:pPr>
              <w:spacing w:line="240" w:lineRule="auto"/>
              <w:rPr>
                <w:sz w:val="22"/>
                <w:szCs w:val="22"/>
              </w:rPr>
            </w:pPr>
            <w:r w:rsidRPr="000402D7">
              <w:rPr>
                <w:sz w:val="22"/>
                <w:szCs w:val="22"/>
              </w:rPr>
              <w:t>Czujność</w:t>
            </w:r>
          </w:p>
        </w:tc>
        <w:tc>
          <w:tcPr>
            <w:tcW w:w="7978" w:type="dxa"/>
          </w:tcPr>
          <w:p w:rsidR="005F66C4" w:rsidRPr="000402D7" w:rsidRDefault="006E22A9" w:rsidP="002414F8">
            <w:pPr>
              <w:spacing w:line="240" w:lineRule="auto"/>
              <w:rPr>
                <w:sz w:val="22"/>
                <w:szCs w:val="22"/>
              </w:rPr>
            </w:pPr>
            <w:r w:rsidRPr="000402D7">
              <w:rPr>
                <w:sz w:val="22"/>
                <w:szCs w:val="22"/>
              </w:rPr>
              <w:t>Nie możesz być zaskoczony, jeśli jesteś przytomny</w:t>
            </w:r>
            <w:r w:rsidR="0050518E">
              <w:rPr>
                <w:sz w:val="22"/>
                <w:szCs w:val="22"/>
              </w:rPr>
              <w:t>.</w:t>
            </w:r>
          </w:p>
        </w:tc>
        <w:tc>
          <w:tcPr>
            <w:tcW w:w="535" w:type="dxa"/>
          </w:tcPr>
          <w:p w:rsidR="005F66C4" w:rsidRPr="000402D7" w:rsidRDefault="00FF514B" w:rsidP="002414F8">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CE5598" w:rsidRDefault="00512EB5" w:rsidP="00512EB5">
            <w:pPr>
              <w:spacing w:line="240" w:lineRule="auto"/>
              <w:rPr>
                <w:sz w:val="22"/>
                <w:szCs w:val="22"/>
              </w:rPr>
            </w:pPr>
            <w:r>
              <w:rPr>
                <w:sz w:val="22"/>
                <w:szCs w:val="22"/>
              </w:rPr>
              <w:t>Defensywa</w:t>
            </w:r>
          </w:p>
        </w:tc>
        <w:tc>
          <w:tcPr>
            <w:tcW w:w="7978" w:type="dxa"/>
          </w:tcPr>
          <w:p w:rsidR="00512EB5" w:rsidRPr="00CE5598" w:rsidRDefault="00512EB5" w:rsidP="00512EB5">
            <w:pPr>
              <w:spacing w:line="240" w:lineRule="auto"/>
              <w:rPr>
                <w:smallCaps w:val="0"/>
                <w:sz w:val="22"/>
                <w:szCs w:val="22"/>
              </w:rPr>
            </w:pPr>
            <w:r>
              <w:rPr>
                <w:sz w:val="22"/>
                <w:szCs w:val="22"/>
              </w:rPr>
              <w:t>+X / 1.5 Obrony</w:t>
            </w:r>
            <w:r w:rsidRPr="00CE5598">
              <w:rPr>
                <w:sz w:val="22"/>
                <w:szCs w:val="22"/>
              </w:rPr>
              <w:t>.</w:t>
            </w:r>
          </w:p>
        </w:tc>
        <w:tc>
          <w:tcPr>
            <w:tcW w:w="535" w:type="dxa"/>
          </w:tcPr>
          <w:p w:rsidR="00512EB5" w:rsidRPr="00CE5598" w:rsidRDefault="00512EB5" w:rsidP="00512EB5">
            <w:pPr>
              <w:spacing w:line="240" w:lineRule="auto"/>
              <w:jc w:val="center"/>
              <w:rPr>
                <w:sz w:val="22"/>
                <w:szCs w:val="22"/>
              </w:rPr>
            </w:pPr>
            <w:r>
              <w:rPr>
                <w:sz w:val="22"/>
                <w:szCs w:val="22"/>
              </w:rPr>
              <w:t>X</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Dręczyciel</w:t>
            </w:r>
          </w:p>
        </w:tc>
        <w:tc>
          <w:tcPr>
            <w:tcW w:w="7978" w:type="dxa"/>
          </w:tcPr>
          <w:p w:rsidR="00512EB5" w:rsidRPr="000402D7" w:rsidRDefault="00512EB5" w:rsidP="00512EB5">
            <w:pPr>
              <w:spacing w:line="240" w:lineRule="auto"/>
              <w:rPr>
                <w:sz w:val="22"/>
                <w:szCs w:val="22"/>
              </w:rPr>
            </w:pPr>
            <w:r w:rsidRPr="000402D7">
              <w:rPr>
                <w:sz w:val="22"/>
                <w:szCs w:val="22"/>
              </w:rPr>
              <w:t>Zadajesz dodatkowe K4 obrażeń powalonym lub ogłuszonym przeciwnikom.</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Inicjatywa</w:t>
            </w:r>
          </w:p>
        </w:tc>
        <w:tc>
          <w:tcPr>
            <w:tcW w:w="7978" w:type="dxa"/>
          </w:tcPr>
          <w:p w:rsidR="00512EB5" w:rsidRPr="000402D7" w:rsidRDefault="00512EB5" w:rsidP="00512EB5">
            <w:pPr>
              <w:spacing w:line="240" w:lineRule="auto"/>
              <w:rPr>
                <w:sz w:val="22"/>
                <w:szCs w:val="22"/>
              </w:rPr>
            </w:pPr>
            <w:r w:rsidRPr="000402D7">
              <w:rPr>
                <w:sz w:val="22"/>
                <w:szCs w:val="22"/>
              </w:rPr>
              <w:t>Zwiększasz swoją inicjatywę o X</w:t>
            </w:r>
            <w:r w:rsidR="006369D1">
              <w:rPr>
                <w:sz w:val="22"/>
                <w:szCs w:val="22"/>
              </w:rPr>
              <w:t xml:space="preserve"> </w:t>
            </w:r>
            <w:r w:rsidRPr="000402D7">
              <w:rPr>
                <w:sz w:val="22"/>
                <w:szCs w:val="22"/>
              </w:rPr>
              <w:t>*</w:t>
            </w:r>
            <w:r w:rsidR="006369D1">
              <w:rPr>
                <w:sz w:val="22"/>
                <w:szCs w:val="22"/>
              </w:rPr>
              <w:t xml:space="preserve"> </w:t>
            </w:r>
            <w:r w:rsidRPr="000402D7">
              <w:rPr>
                <w:sz w:val="22"/>
                <w:szCs w:val="22"/>
              </w:rPr>
              <w:t>3.</w:t>
            </w:r>
          </w:p>
        </w:tc>
        <w:tc>
          <w:tcPr>
            <w:tcW w:w="535" w:type="dxa"/>
          </w:tcPr>
          <w:p w:rsidR="00512EB5" w:rsidRPr="000402D7" w:rsidRDefault="00512EB5" w:rsidP="00512EB5">
            <w:pPr>
              <w:spacing w:line="240" w:lineRule="auto"/>
              <w:jc w:val="center"/>
              <w:rPr>
                <w:sz w:val="22"/>
                <w:szCs w:val="22"/>
              </w:rPr>
            </w:pPr>
            <w:r w:rsidRPr="000402D7">
              <w:rPr>
                <w:sz w:val="22"/>
                <w:szCs w:val="22"/>
              </w:rPr>
              <w:t>X</w:t>
            </w:r>
          </w:p>
        </w:tc>
      </w:tr>
      <w:tr w:rsidR="00512EB5" w:rsidRPr="000402D7" w:rsidTr="00860DED">
        <w:tc>
          <w:tcPr>
            <w:tcW w:w="2544" w:type="dxa"/>
          </w:tcPr>
          <w:p w:rsidR="00512EB5" w:rsidRPr="001C3EF3" w:rsidRDefault="00512EB5" w:rsidP="00512EB5">
            <w:pPr>
              <w:spacing w:line="240" w:lineRule="auto"/>
              <w:rPr>
                <w:sz w:val="22"/>
                <w:szCs w:val="22"/>
              </w:rPr>
            </w:pPr>
            <w:r w:rsidRPr="001C3EF3">
              <w:rPr>
                <w:sz w:val="22"/>
                <w:szCs w:val="22"/>
              </w:rPr>
              <w:t>Inżynieria</w:t>
            </w:r>
          </w:p>
        </w:tc>
        <w:tc>
          <w:tcPr>
            <w:tcW w:w="7978" w:type="dxa"/>
          </w:tcPr>
          <w:p w:rsidR="00512EB5" w:rsidRPr="001C3EF3" w:rsidRDefault="00512EB5" w:rsidP="00512EB5">
            <w:pPr>
              <w:spacing w:line="240" w:lineRule="auto"/>
              <w:rPr>
                <w:sz w:val="22"/>
                <w:szCs w:val="22"/>
              </w:rPr>
            </w:pPr>
            <w:r w:rsidRPr="001C3EF3">
              <w:rPr>
                <w:sz w:val="22"/>
                <w:szCs w:val="22"/>
              </w:rPr>
              <w:t>Metalurgia, znajomość surowców i substancji chemicznych, rozpoznawanie konstrukcji obiektów, znajomość budowy mechanizmów, projektowanie, tworzenie i rozbrajanie granatów, bomb, pułapek, akcesoriów, broni, pancerzy.</w:t>
            </w:r>
          </w:p>
        </w:tc>
        <w:tc>
          <w:tcPr>
            <w:tcW w:w="535" w:type="dxa"/>
          </w:tcPr>
          <w:p w:rsidR="00512EB5" w:rsidRPr="001C3EF3" w:rsidRDefault="00512EB5" w:rsidP="00512EB5">
            <w:pPr>
              <w:spacing w:line="240" w:lineRule="auto"/>
              <w:jc w:val="center"/>
              <w:rPr>
                <w:sz w:val="22"/>
                <w:szCs w:val="22"/>
              </w:rPr>
            </w:pPr>
            <w:r>
              <w:rPr>
                <w:sz w:val="22"/>
                <w:szCs w:val="22"/>
              </w:rPr>
              <w:t>2</w:t>
            </w:r>
          </w:p>
        </w:tc>
      </w:tr>
      <w:tr w:rsidR="00512EB5" w:rsidRPr="000402D7" w:rsidTr="00860DED">
        <w:tc>
          <w:tcPr>
            <w:tcW w:w="2544" w:type="dxa"/>
          </w:tcPr>
          <w:p w:rsidR="00512EB5" w:rsidRPr="000402D7" w:rsidRDefault="00512EB5" w:rsidP="00512EB5">
            <w:pPr>
              <w:spacing w:line="240" w:lineRule="auto"/>
              <w:jc w:val="left"/>
              <w:rPr>
                <w:sz w:val="22"/>
                <w:szCs w:val="22"/>
              </w:rPr>
            </w:pPr>
            <w:r w:rsidRPr="000402D7">
              <w:rPr>
                <w:sz w:val="22"/>
                <w:szCs w:val="22"/>
              </w:rPr>
              <w:t>Jeździectwo</w:t>
            </w:r>
          </w:p>
        </w:tc>
        <w:tc>
          <w:tcPr>
            <w:tcW w:w="7978" w:type="dxa"/>
          </w:tcPr>
          <w:p w:rsidR="00512EB5" w:rsidRPr="000402D7" w:rsidRDefault="00512EB5" w:rsidP="00512EB5">
            <w:pPr>
              <w:spacing w:line="240" w:lineRule="auto"/>
              <w:jc w:val="left"/>
              <w:rPr>
                <w:sz w:val="22"/>
                <w:szCs w:val="22"/>
              </w:rPr>
            </w:pPr>
            <w:r w:rsidRPr="000402D7">
              <w:rPr>
                <w:sz w:val="22"/>
                <w:szCs w:val="22"/>
              </w:rPr>
              <w:t>Pozwala sprawnie ujeżdżać zwierzęta i walczyć z nich</w:t>
            </w:r>
            <w:r>
              <w:rPr>
                <w:sz w:val="22"/>
                <w:szCs w:val="22"/>
              </w:rPr>
              <w:t xml:space="preserve"> bez kary -5.</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jc w:val="left"/>
              <w:rPr>
                <w:sz w:val="22"/>
                <w:szCs w:val="22"/>
              </w:rPr>
            </w:pPr>
            <w:r w:rsidRPr="000402D7">
              <w:rPr>
                <w:sz w:val="22"/>
                <w:szCs w:val="22"/>
              </w:rPr>
              <w:t>Krytyczny cios</w:t>
            </w:r>
          </w:p>
        </w:tc>
        <w:tc>
          <w:tcPr>
            <w:tcW w:w="7978" w:type="dxa"/>
          </w:tcPr>
          <w:p w:rsidR="00A3762B" w:rsidRDefault="00A3762B" w:rsidP="00512EB5">
            <w:pPr>
              <w:spacing w:line="240" w:lineRule="auto"/>
              <w:jc w:val="left"/>
              <w:rPr>
                <w:sz w:val="22"/>
                <w:szCs w:val="22"/>
              </w:rPr>
            </w:pPr>
            <w:r w:rsidRPr="0096453A">
              <w:rPr>
                <w:sz w:val="22"/>
                <w:szCs w:val="22"/>
              </w:rPr>
              <w:t xml:space="preserve">Raz na walkę możesz odjąć od celności </w:t>
            </w:r>
            <w:r>
              <w:rPr>
                <w:sz w:val="22"/>
                <w:szCs w:val="22"/>
              </w:rPr>
              <w:t>ataku lub umiejętności</w:t>
            </w:r>
            <w:r w:rsidRPr="0096453A">
              <w:rPr>
                <w:sz w:val="22"/>
                <w:szCs w:val="22"/>
              </w:rPr>
              <w:t xml:space="preserve"> wartość nie przekraczającą Two</w:t>
            </w:r>
            <w:r>
              <w:rPr>
                <w:sz w:val="22"/>
                <w:szCs w:val="22"/>
              </w:rPr>
              <w:t xml:space="preserve">jego Poziomu </w:t>
            </w:r>
            <w:r w:rsidRPr="0096453A">
              <w:rPr>
                <w:sz w:val="22"/>
                <w:szCs w:val="22"/>
              </w:rPr>
              <w:t>/ 2 i dodać ją do obrażeń.</w:t>
            </w:r>
          </w:p>
          <w:p w:rsidR="00A3762B" w:rsidRPr="000402D7" w:rsidRDefault="00A3762B" w:rsidP="00512EB5">
            <w:pPr>
              <w:spacing w:line="240" w:lineRule="auto"/>
              <w:jc w:val="left"/>
              <w:rPr>
                <w:sz w:val="22"/>
                <w:szCs w:val="22"/>
              </w:rPr>
            </w:pPr>
            <w:r w:rsidRPr="000402D7">
              <w:rPr>
                <w:sz w:val="22"/>
                <w:szCs w:val="22"/>
              </w:rPr>
              <w:t>Rzucając 20 przy trafieniu zadajesz dwukrotne obrażenia.</w:t>
            </w:r>
          </w:p>
        </w:tc>
        <w:tc>
          <w:tcPr>
            <w:tcW w:w="535" w:type="dxa"/>
          </w:tcPr>
          <w:p w:rsidR="00512EB5" w:rsidRPr="000402D7" w:rsidRDefault="00A3762B" w:rsidP="00512EB5">
            <w:pPr>
              <w:spacing w:line="240" w:lineRule="auto"/>
              <w:jc w:val="center"/>
              <w:rPr>
                <w:sz w:val="22"/>
                <w:szCs w:val="22"/>
              </w:rPr>
            </w:pPr>
            <w:r>
              <w:rPr>
                <w:sz w:val="22"/>
                <w:szCs w:val="22"/>
              </w:rPr>
              <w:t>1</w:t>
            </w:r>
          </w:p>
        </w:tc>
      </w:tr>
      <w:tr w:rsidR="00512EB5" w:rsidRPr="000402D7" w:rsidTr="00860DED">
        <w:tc>
          <w:tcPr>
            <w:tcW w:w="2544" w:type="dxa"/>
          </w:tcPr>
          <w:p w:rsidR="00512EB5" w:rsidRPr="000402D7" w:rsidRDefault="00512EB5" w:rsidP="00512EB5">
            <w:pPr>
              <w:spacing w:line="240" w:lineRule="auto"/>
              <w:jc w:val="left"/>
              <w:rPr>
                <w:sz w:val="22"/>
                <w:szCs w:val="22"/>
              </w:rPr>
            </w:pPr>
            <w:r w:rsidRPr="000402D7">
              <w:rPr>
                <w:sz w:val="22"/>
                <w:szCs w:val="22"/>
              </w:rPr>
              <w:t>Kucharz</w:t>
            </w:r>
          </w:p>
        </w:tc>
        <w:tc>
          <w:tcPr>
            <w:tcW w:w="7978" w:type="dxa"/>
          </w:tcPr>
          <w:p w:rsidR="00512EB5" w:rsidRPr="000402D7" w:rsidRDefault="00512EB5" w:rsidP="00512EB5">
            <w:pPr>
              <w:spacing w:line="240" w:lineRule="auto"/>
              <w:jc w:val="left"/>
              <w:rPr>
                <w:sz w:val="22"/>
                <w:szCs w:val="22"/>
              </w:rPr>
            </w:pPr>
            <w:r w:rsidRPr="000402D7">
              <w:rPr>
                <w:sz w:val="22"/>
                <w:szCs w:val="22"/>
              </w:rPr>
              <w:t>Raz na dobę, jeśli podczas niej gracze jedli posiłek kucharza, każdy z nich może wzmocnić dowolny test o 2 (deklaracja przed rzutem).</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jc w:val="left"/>
              <w:rPr>
                <w:sz w:val="22"/>
                <w:szCs w:val="22"/>
              </w:rPr>
            </w:pPr>
            <w:r w:rsidRPr="000402D7">
              <w:rPr>
                <w:sz w:val="22"/>
                <w:szCs w:val="22"/>
              </w:rPr>
              <w:t>Medycyna</w:t>
            </w:r>
          </w:p>
        </w:tc>
        <w:tc>
          <w:tcPr>
            <w:tcW w:w="7978" w:type="dxa"/>
          </w:tcPr>
          <w:p w:rsidR="007A3A05" w:rsidRDefault="00512EB5" w:rsidP="00512EB5">
            <w:pPr>
              <w:spacing w:line="240" w:lineRule="auto"/>
              <w:jc w:val="left"/>
              <w:rPr>
                <w:sz w:val="22"/>
                <w:szCs w:val="22"/>
              </w:rPr>
            </w:pPr>
            <w:r w:rsidRPr="000402D7">
              <w:rPr>
                <w:sz w:val="22"/>
                <w:szCs w:val="22"/>
              </w:rPr>
              <w:t xml:space="preserve">Pozwala Ci </w:t>
            </w:r>
            <w:r w:rsidR="00381E52">
              <w:rPr>
                <w:sz w:val="22"/>
                <w:szCs w:val="22"/>
              </w:rPr>
              <w:t xml:space="preserve">jednokrotnie </w:t>
            </w:r>
            <w:r w:rsidR="00965CB7">
              <w:rPr>
                <w:sz w:val="22"/>
                <w:szCs w:val="22"/>
              </w:rPr>
              <w:t>podjąć próbę uleczenia rany</w:t>
            </w:r>
            <w:r w:rsidR="007A3A05">
              <w:rPr>
                <w:sz w:val="22"/>
                <w:szCs w:val="22"/>
              </w:rPr>
              <w:t xml:space="preserve"> testem</w:t>
            </w:r>
            <w:r w:rsidR="00764246">
              <w:rPr>
                <w:sz w:val="22"/>
                <w:szCs w:val="22"/>
              </w:rPr>
              <w:t>:</w:t>
            </w:r>
          </w:p>
          <w:p w:rsidR="00512EB5" w:rsidRDefault="007A3A05" w:rsidP="00512EB5">
            <w:pPr>
              <w:spacing w:line="240" w:lineRule="auto"/>
              <w:jc w:val="left"/>
              <w:rPr>
                <w:sz w:val="22"/>
                <w:szCs w:val="22"/>
              </w:rPr>
            </w:pPr>
            <w:r>
              <w:rPr>
                <w:sz w:val="22"/>
                <w:szCs w:val="22"/>
              </w:rPr>
              <w:t>[K20</w:t>
            </w:r>
            <w:r w:rsidR="006A6B74">
              <w:rPr>
                <w:sz w:val="22"/>
                <w:szCs w:val="22"/>
              </w:rPr>
              <w:t xml:space="preserve"> + Materiały np. bandaże</w:t>
            </w:r>
            <w:r>
              <w:rPr>
                <w:sz w:val="22"/>
                <w:szCs w:val="22"/>
              </w:rPr>
              <w:t>] vs [</w:t>
            </w:r>
            <w:r w:rsidR="004210A4">
              <w:rPr>
                <w:sz w:val="22"/>
                <w:szCs w:val="22"/>
              </w:rPr>
              <w:t>ST rany</w:t>
            </w:r>
            <w:r>
              <w:rPr>
                <w:sz w:val="22"/>
                <w:szCs w:val="22"/>
              </w:rPr>
              <w:t>]</w:t>
            </w:r>
          </w:p>
          <w:p w:rsidR="00512EB5" w:rsidRPr="000402D7" w:rsidRDefault="00512EB5" w:rsidP="00512EB5">
            <w:pPr>
              <w:spacing w:line="240" w:lineRule="auto"/>
              <w:jc w:val="left"/>
              <w:rPr>
                <w:sz w:val="22"/>
                <w:szCs w:val="22"/>
              </w:rPr>
            </w:pPr>
            <w:r w:rsidRPr="000402D7">
              <w:rPr>
                <w:sz w:val="22"/>
                <w:szCs w:val="22"/>
              </w:rPr>
              <w:t>Leczenie ludzi i zwierząt, rozpoznawanie chorób, przeprowadzanie sekcji, operacji, tworzenie antidotum.</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Miłośnik eliksirów</w:t>
            </w:r>
          </w:p>
        </w:tc>
        <w:tc>
          <w:tcPr>
            <w:tcW w:w="7978" w:type="dxa"/>
          </w:tcPr>
          <w:p w:rsidR="00512EB5" w:rsidRDefault="00512EB5" w:rsidP="00512EB5">
            <w:pPr>
              <w:spacing w:line="240" w:lineRule="auto"/>
              <w:rPr>
                <w:sz w:val="22"/>
                <w:szCs w:val="22"/>
              </w:rPr>
            </w:pPr>
            <w:r w:rsidRPr="000402D7">
              <w:rPr>
                <w:sz w:val="22"/>
                <w:szCs w:val="22"/>
              </w:rPr>
              <w:t>Wypicie eliksiru zajmuje akcję dodatkową.</w:t>
            </w:r>
          </w:p>
          <w:p w:rsidR="00512EB5" w:rsidRDefault="00512EB5" w:rsidP="00512EB5">
            <w:pPr>
              <w:spacing w:line="240" w:lineRule="auto"/>
              <w:rPr>
                <w:sz w:val="22"/>
                <w:szCs w:val="22"/>
              </w:rPr>
            </w:pPr>
            <w:r w:rsidRPr="000402D7">
              <w:rPr>
                <w:sz w:val="22"/>
                <w:szCs w:val="22"/>
              </w:rPr>
              <w:t>Możesz wypić 2 eliksiry na 3 godziny</w:t>
            </w:r>
            <w:r>
              <w:rPr>
                <w:sz w:val="22"/>
                <w:szCs w:val="22"/>
              </w:rPr>
              <w:t>.</w:t>
            </w:r>
          </w:p>
          <w:p w:rsidR="00512EB5" w:rsidRPr="000402D7" w:rsidRDefault="00512EB5" w:rsidP="00512EB5">
            <w:pPr>
              <w:spacing w:line="240" w:lineRule="auto"/>
              <w:rPr>
                <w:sz w:val="22"/>
                <w:szCs w:val="22"/>
              </w:rPr>
            </w:pPr>
            <w:r w:rsidRPr="000402D7">
              <w:rPr>
                <w:sz w:val="22"/>
                <w:szCs w:val="22"/>
              </w:rPr>
              <w:t>możesz wypić eliksir przed potyczką – ten aktywuje się po K4 turach (rzut na starcie walki).</w:t>
            </w:r>
          </w:p>
        </w:tc>
        <w:tc>
          <w:tcPr>
            <w:tcW w:w="535" w:type="dxa"/>
          </w:tcPr>
          <w:p w:rsidR="00512EB5" w:rsidRPr="000402D7" w:rsidRDefault="00512EB5" w:rsidP="00512EB5">
            <w:pPr>
              <w:spacing w:line="240" w:lineRule="auto"/>
              <w:jc w:val="center"/>
              <w:rPr>
                <w:sz w:val="22"/>
                <w:szCs w:val="22"/>
              </w:rPr>
            </w:pPr>
            <w:r w:rsidRPr="000402D7">
              <w:rPr>
                <w:sz w:val="22"/>
                <w:szCs w:val="22"/>
              </w:rPr>
              <w:t>2</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Mistrz improwizacji</w:t>
            </w:r>
          </w:p>
        </w:tc>
        <w:tc>
          <w:tcPr>
            <w:tcW w:w="7978" w:type="dxa"/>
          </w:tcPr>
          <w:p w:rsidR="00512EB5" w:rsidRPr="000402D7" w:rsidRDefault="00512EB5" w:rsidP="00512EB5">
            <w:pPr>
              <w:spacing w:line="240" w:lineRule="auto"/>
              <w:rPr>
                <w:sz w:val="22"/>
                <w:szCs w:val="22"/>
              </w:rPr>
            </w:pPr>
            <w:r w:rsidRPr="000402D7">
              <w:rPr>
                <w:sz w:val="22"/>
                <w:szCs w:val="22"/>
              </w:rPr>
              <w:t>Raz na dzień, gdy brakuje Ci drobnego przedmiotu (do wartości 100), możesz natychmiastowo kupić go od MG.</w:t>
            </w:r>
          </w:p>
          <w:p w:rsidR="00512EB5" w:rsidRPr="000402D7" w:rsidRDefault="00512EB5" w:rsidP="00512EB5">
            <w:pPr>
              <w:spacing w:line="240" w:lineRule="auto"/>
              <w:rPr>
                <w:sz w:val="22"/>
                <w:szCs w:val="22"/>
              </w:rPr>
            </w:pPr>
            <w:r w:rsidRPr="000402D7">
              <w:rPr>
                <w:sz w:val="22"/>
                <w:szCs w:val="22"/>
              </w:rPr>
              <w:t>Raz na turę możesz za darmo zmienić broń. Każdy twardy przedmiot w twoich rękach traktowany jest jako broń K6</w:t>
            </w:r>
            <w:r>
              <w:rPr>
                <w:sz w:val="22"/>
                <w:szCs w:val="22"/>
              </w:rPr>
              <w:t xml:space="preserve"> i nie otrzymujesz do niego kar.</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Nienawiść: Wróg</w:t>
            </w:r>
          </w:p>
        </w:tc>
        <w:tc>
          <w:tcPr>
            <w:tcW w:w="7978" w:type="dxa"/>
          </w:tcPr>
          <w:p w:rsidR="00512EB5" w:rsidRPr="000402D7" w:rsidRDefault="00512EB5" w:rsidP="00512EB5">
            <w:pPr>
              <w:spacing w:line="240" w:lineRule="auto"/>
              <w:rPr>
                <w:sz w:val="22"/>
                <w:szCs w:val="22"/>
              </w:rPr>
            </w:pPr>
            <w:r w:rsidRPr="000402D7">
              <w:rPr>
                <w:sz w:val="22"/>
                <w:szCs w:val="22"/>
              </w:rPr>
              <w:t>Możesz wybrać typ wroga, przeciwko któremu zadajesz podwójne obrażenia.</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Niezwyciężony umysł</w:t>
            </w:r>
          </w:p>
        </w:tc>
        <w:tc>
          <w:tcPr>
            <w:tcW w:w="7978" w:type="dxa"/>
          </w:tcPr>
          <w:p w:rsidR="00512EB5" w:rsidRPr="000402D7" w:rsidRDefault="00512EB5" w:rsidP="00512EB5">
            <w:pPr>
              <w:spacing w:line="240" w:lineRule="auto"/>
              <w:rPr>
                <w:sz w:val="22"/>
                <w:szCs w:val="22"/>
              </w:rPr>
            </w:pPr>
            <w:r w:rsidRPr="000402D7">
              <w:rPr>
                <w:sz w:val="22"/>
                <w:szCs w:val="22"/>
              </w:rPr>
              <w:t>Nie obawiasz się śmierci, jesteś odporny na przerażenie i efekty kontroli umysłu (zauroczenie). Nie dotyczy to iluzji.</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Oburęczność</w:t>
            </w:r>
          </w:p>
        </w:tc>
        <w:tc>
          <w:tcPr>
            <w:tcW w:w="7978" w:type="dxa"/>
          </w:tcPr>
          <w:p w:rsidR="00512EB5" w:rsidRPr="000402D7" w:rsidRDefault="00512EB5" w:rsidP="00512EB5">
            <w:pPr>
              <w:spacing w:line="240" w:lineRule="auto"/>
              <w:rPr>
                <w:sz w:val="22"/>
                <w:szCs w:val="22"/>
              </w:rPr>
            </w:pPr>
            <w:r w:rsidRPr="000402D7">
              <w:rPr>
                <w:sz w:val="22"/>
                <w:szCs w:val="22"/>
              </w:rPr>
              <w:t>Po ataku możesz przeprowadzić dodatkowy atak drugą bronią kosztem akcji dodatkowej.</w:t>
            </w:r>
          </w:p>
        </w:tc>
        <w:tc>
          <w:tcPr>
            <w:tcW w:w="535" w:type="dxa"/>
          </w:tcPr>
          <w:p w:rsidR="00512EB5" w:rsidRPr="000402D7" w:rsidRDefault="00512EB5" w:rsidP="00512EB5">
            <w:pPr>
              <w:spacing w:line="240" w:lineRule="auto"/>
              <w:jc w:val="center"/>
              <w:rPr>
                <w:sz w:val="22"/>
                <w:szCs w:val="22"/>
              </w:rPr>
            </w:pPr>
            <w:r>
              <w:rPr>
                <w:sz w:val="22"/>
                <w:szCs w:val="22"/>
              </w:rPr>
              <w:t>3</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Ocena przeciwnika</w:t>
            </w:r>
          </w:p>
        </w:tc>
        <w:tc>
          <w:tcPr>
            <w:tcW w:w="7978" w:type="dxa"/>
          </w:tcPr>
          <w:p w:rsidR="00512EB5" w:rsidRPr="000402D7" w:rsidRDefault="00512EB5" w:rsidP="00512EB5">
            <w:pPr>
              <w:spacing w:line="240" w:lineRule="auto"/>
              <w:rPr>
                <w:sz w:val="22"/>
                <w:szCs w:val="22"/>
              </w:rPr>
            </w:pPr>
            <w:r w:rsidRPr="000402D7">
              <w:rPr>
                <w:sz w:val="22"/>
                <w:szCs w:val="22"/>
              </w:rPr>
              <w:t>Spotykając nowego przeciwnika wykonaj rzut [K20] vs [ST] (standardowo 1</w:t>
            </w:r>
            <w:r>
              <w:rPr>
                <w:sz w:val="22"/>
                <w:szCs w:val="22"/>
              </w:rPr>
              <w:t>0</w:t>
            </w:r>
            <w:r w:rsidRPr="000402D7">
              <w:rPr>
                <w:sz w:val="22"/>
                <w:szCs w:val="22"/>
              </w:rPr>
              <w:t>) na rozpoznanie go. Przy sukcesie dowiadujesz się, jakie są jego mocne i słabe strony.</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lastRenderedPageBreak/>
              <w:t>O krok do przodu</w:t>
            </w:r>
          </w:p>
        </w:tc>
        <w:tc>
          <w:tcPr>
            <w:tcW w:w="7978" w:type="dxa"/>
          </w:tcPr>
          <w:p w:rsidR="00512EB5" w:rsidRPr="000402D7" w:rsidRDefault="00512EB5" w:rsidP="00512EB5">
            <w:pPr>
              <w:spacing w:line="240" w:lineRule="auto"/>
              <w:rPr>
                <w:sz w:val="22"/>
                <w:szCs w:val="22"/>
              </w:rPr>
            </w:pPr>
            <w:r w:rsidRPr="000402D7">
              <w:rPr>
                <w:sz w:val="22"/>
                <w:szCs w:val="22"/>
              </w:rPr>
              <w:t>Jeśli posiadasz najwyższą inicjatywę, zyskujesz dodatkową akcję główną w pierwszej turze.</w:t>
            </w:r>
          </w:p>
        </w:tc>
        <w:tc>
          <w:tcPr>
            <w:tcW w:w="535" w:type="dxa"/>
          </w:tcPr>
          <w:p w:rsidR="00512EB5" w:rsidRPr="000402D7" w:rsidRDefault="00512EB5" w:rsidP="00512EB5">
            <w:pPr>
              <w:spacing w:line="240" w:lineRule="auto"/>
              <w:jc w:val="center"/>
              <w:rPr>
                <w:sz w:val="22"/>
                <w:szCs w:val="22"/>
              </w:rPr>
            </w:pPr>
            <w:r w:rsidRPr="000402D7">
              <w:rPr>
                <w:sz w:val="22"/>
                <w:szCs w:val="22"/>
              </w:rPr>
              <w:t>2</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Piękno</w:t>
            </w:r>
          </w:p>
        </w:tc>
        <w:tc>
          <w:tcPr>
            <w:tcW w:w="7978" w:type="dxa"/>
          </w:tcPr>
          <w:p w:rsidR="00512EB5" w:rsidRPr="000402D7" w:rsidRDefault="00512EB5" w:rsidP="00512EB5">
            <w:pPr>
              <w:spacing w:line="240" w:lineRule="auto"/>
              <w:rPr>
                <w:sz w:val="22"/>
                <w:szCs w:val="22"/>
              </w:rPr>
            </w:pPr>
            <w:r w:rsidRPr="000402D7">
              <w:rPr>
                <w:sz w:val="22"/>
                <w:szCs w:val="22"/>
              </w:rPr>
              <w:t>Raz dziennie możesz powtórzyć dowolny rzut na przekonywanie. Zapewnia +1 Obrony na humanoidy płci przeciwnej.</w:t>
            </w:r>
          </w:p>
        </w:tc>
        <w:tc>
          <w:tcPr>
            <w:tcW w:w="535" w:type="dxa"/>
          </w:tcPr>
          <w:p w:rsidR="00512EB5" w:rsidRPr="000402D7" w:rsidRDefault="00512EB5" w:rsidP="00512EB5">
            <w:pPr>
              <w:spacing w:line="240" w:lineRule="auto"/>
              <w:jc w:val="center"/>
              <w:rPr>
                <w:sz w:val="22"/>
                <w:szCs w:val="22"/>
              </w:rPr>
            </w:pPr>
            <w:r w:rsidRPr="000402D7">
              <w:rPr>
                <w:sz w:val="22"/>
                <w:szCs w:val="22"/>
              </w:rPr>
              <w:t>1</w:t>
            </w:r>
          </w:p>
        </w:tc>
      </w:tr>
      <w:tr w:rsidR="00512EB5" w:rsidRPr="000402D7" w:rsidTr="00860DED">
        <w:tc>
          <w:tcPr>
            <w:tcW w:w="2544" w:type="dxa"/>
          </w:tcPr>
          <w:p w:rsidR="00512EB5" w:rsidRPr="000402D7" w:rsidRDefault="00512EB5" w:rsidP="00512EB5">
            <w:pPr>
              <w:spacing w:line="240" w:lineRule="auto"/>
              <w:rPr>
                <w:sz w:val="22"/>
                <w:szCs w:val="22"/>
              </w:rPr>
            </w:pPr>
            <w:r w:rsidRPr="000402D7">
              <w:rPr>
                <w:sz w:val="22"/>
                <w:szCs w:val="22"/>
              </w:rPr>
              <w:t>Poliglota</w:t>
            </w:r>
          </w:p>
        </w:tc>
        <w:tc>
          <w:tcPr>
            <w:tcW w:w="7978" w:type="dxa"/>
          </w:tcPr>
          <w:p w:rsidR="00512EB5" w:rsidRPr="000402D7" w:rsidRDefault="00512EB5" w:rsidP="00512EB5">
            <w:pPr>
              <w:spacing w:line="240" w:lineRule="auto"/>
              <w:rPr>
                <w:sz w:val="22"/>
                <w:szCs w:val="22"/>
              </w:rPr>
            </w:pPr>
            <w:r w:rsidRPr="000402D7">
              <w:rPr>
                <w:sz w:val="22"/>
                <w:szCs w:val="22"/>
              </w:rPr>
              <w:t>Mówisz we wszystkich popularnych językach.</w:t>
            </w:r>
          </w:p>
        </w:tc>
        <w:tc>
          <w:tcPr>
            <w:tcW w:w="535" w:type="dxa"/>
          </w:tcPr>
          <w:p w:rsidR="00512EB5" w:rsidRPr="000402D7" w:rsidRDefault="00512EB5" w:rsidP="00512EB5">
            <w:pPr>
              <w:spacing w:line="240" w:lineRule="auto"/>
              <w:jc w:val="center"/>
              <w:rPr>
                <w:sz w:val="22"/>
                <w:szCs w:val="22"/>
              </w:rPr>
            </w:pPr>
            <w:r w:rsidRPr="000402D7">
              <w:rPr>
                <w:sz w:val="22"/>
                <w:szCs w:val="22"/>
              </w:rPr>
              <w:t>2</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Przebiegłość</w:t>
            </w:r>
          </w:p>
        </w:tc>
        <w:tc>
          <w:tcPr>
            <w:tcW w:w="7978" w:type="dxa"/>
          </w:tcPr>
          <w:p w:rsidR="004578DF" w:rsidRDefault="004578DF" w:rsidP="004578DF">
            <w:pPr>
              <w:spacing w:line="240" w:lineRule="auto"/>
              <w:rPr>
                <w:sz w:val="22"/>
                <w:szCs w:val="22"/>
              </w:rPr>
            </w:pPr>
            <w:r>
              <w:rPr>
                <w:sz w:val="22"/>
                <w:szCs w:val="22"/>
              </w:rPr>
              <w:t>Raz na walkę możesz przesunąć swój ruch na koniec tury.</w:t>
            </w:r>
          </w:p>
          <w:p w:rsidR="004578DF" w:rsidRPr="000402D7" w:rsidRDefault="004578DF" w:rsidP="004578DF">
            <w:pPr>
              <w:spacing w:line="240" w:lineRule="auto"/>
              <w:rPr>
                <w:sz w:val="22"/>
                <w:szCs w:val="22"/>
              </w:rPr>
            </w:pPr>
            <w:r w:rsidRPr="000402D7">
              <w:rPr>
                <w:sz w:val="22"/>
                <w:szCs w:val="22"/>
              </w:rPr>
              <w:t>Spostrzegawczość, handel, przeszukiwanie, dedukcja, przejrzenie sztuczki bądź iluzji, pozyskiwanie informacji, plotek, lokalizowanie osób w środowisku miejskim, rozpoznawanie osób z dużej odległości, zapamiętywanie wyglądu, identyfikacja źródła dźwięku, udawanie emocji, manipulacja, kłamstwo, udawanie martwego, torturowanie, rozpoznawanie, czy ktoś unika odpowiedzi, czy coś ukrywa, czy jest się śledzonym, czy po prostu ktoś zmierza w tym samym kierunku, czy ktoś jest pod wpływem uroku lub jest niestabilny psychicznie. Fałszowanie dokumentów, podpisów, glejtów, pieczęci, imitacja ubioru, makijaż, podszywanie się.</w:t>
            </w:r>
          </w:p>
        </w:tc>
        <w:tc>
          <w:tcPr>
            <w:tcW w:w="535" w:type="dxa"/>
          </w:tcPr>
          <w:p w:rsidR="004578DF" w:rsidRPr="000402D7" w:rsidRDefault="004578DF" w:rsidP="004578DF">
            <w:pPr>
              <w:spacing w:line="240" w:lineRule="auto"/>
              <w:jc w:val="center"/>
              <w:rPr>
                <w:sz w:val="22"/>
                <w:szCs w:val="22"/>
              </w:rPr>
            </w:pPr>
            <w:r>
              <w:rPr>
                <w:sz w:val="22"/>
                <w:szCs w:val="22"/>
              </w:rPr>
              <w:t>3</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Rutyna: Umiejętność</w:t>
            </w:r>
          </w:p>
        </w:tc>
        <w:tc>
          <w:tcPr>
            <w:tcW w:w="7978" w:type="dxa"/>
          </w:tcPr>
          <w:p w:rsidR="004578DF" w:rsidRPr="000402D7" w:rsidRDefault="004578DF" w:rsidP="004578DF">
            <w:pPr>
              <w:spacing w:line="240" w:lineRule="auto"/>
              <w:rPr>
                <w:sz w:val="22"/>
                <w:szCs w:val="22"/>
              </w:rPr>
            </w:pPr>
            <w:r w:rsidRPr="000402D7">
              <w:rPr>
                <w:sz w:val="22"/>
                <w:szCs w:val="22"/>
              </w:rPr>
              <w:t xml:space="preserve">Zamiast rzucać K20 na test </w:t>
            </w:r>
            <w:r>
              <w:rPr>
                <w:sz w:val="22"/>
                <w:szCs w:val="22"/>
              </w:rPr>
              <w:t>na</w:t>
            </w:r>
            <w:r w:rsidRPr="000402D7">
              <w:rPr>
                <w:sz w:val="22"/>
                <w:szCs w:val="22"/>
              </w:rPr>
              <w:t xml:space="preserve"> </w:t>
            </w:r>
            <w:r>
              <w:rPr>
                <w:sz w:val="22"/>
                <w:szCs w:val="22"/>
              </w:rPr>
              <w:t xml:space="preserve">daną </w:t>
            </w:r>
            <w:r w:rsidRPr="000402D7">
              <w:rPr>
                <w:sz w:val="22"/>
                <w:szCs w:val="22"/>
              </w:rPr>
              <w:t>umiejętność – możesz wybrać 10.</w:t>
            </w:r>
          </w:p>
        </w:tc>
        <w:tc>
          <w:tcPr>
            <w:tcW w:w="535" w:type="dxa"/>
          </w:tcPr>
          <w:p w:rsidR="004578DF" w:rsidRPr="000402D7" w:rsidRDefault="004578DF" w:rsidP="004578DF">
            <w:pPr>
              <w:spacing w:line="240" w:lineRule="auto"/>
              <w:jc w:val="center"/>
              <w:rPr>
                <w:sz w:val="22"/>
                <w:szCs w:val="22"/>
              </w:rPr>
            </w:pPr>
            <w:r w:rsidRPr="000402D7">
              <w:rPr>
                <w:sz w:val="22"/>
                <w:szCs w:val="22"/>
              </w:rPr>
              <w:t>1</w:t>
            </w:r>
          </w:p>
        </w:tc>
      </w:tr>
      <w:tr w:rsidR="004578DF" w:rsidRPr="000402D7" w:rsidTr="00860DED">
        <w:tc>
          <w:tcPr>
            <w:tcW w:w="2544" w:type="dxa"/>
          </w:tcPr>
          <w:p w:rsidR="004578DF" w:rsidRPr="000402D7" w:rsidRDefault="004578DF" w:rsidP="004578DF">
            <w:pPr>
              <w:spacing w:line="240" w:lineRule="auto"/>
              <w:rPr>
                <w:sz w:val="22"/>
                <w:szCs w:val="22"/>
              </w:rPr>
            </w:pPr>
            <w:r>
              <w:rPr>
                <w:sz w:val="22"/>
                <w:szCs w:val="22"/>
              </w:rPr>
              <w:t>Silna wola</w:t>
            </w:r>
          </w:p>
        </w:tc>
        <w:tc>
          <w:tcPr>
            <w:tcW w:w="7978" w:type="dxa"/>
          </w:tcPr>
          <w:p w:rsidR="004578DF" w:rsidRPr="000402D7" w:rsidRDefault="004578DF" w:rsidP="004578DF">
            <w:pPr>
              <w:spacing w:line="240" w:lineRule="auto"/>
              <w:rPr>
                <w:sz w:val="22"/>
                <w:szCs w:val="22"/>
              </w:rPr>
            </w:pPr>
            <w:r>
              <w:rPr>
                <w:sz w:val="22"/>
                <w:szCs w:val="22"/>
              </w:rPr>
              <w:t>+X Woli.</w:t>
            </w:r>
          </w:p>
        </w:tc>
        <w:tc>
          <w:tcPr>
            <w:tcW w:w="535" w:type="dxa"/>
          </w:tcPr>
          <w:p w:rsidR="004578DF" w:rsidRPr="000402D7" w:rsidRDefault="004578DF" w:rsidP="004578DF">
            <w:pPr>
              <w:spacing w:line="240" w:lineRule="auto"/>
              <w:jc w:val="center"/>
              <w:rPr>
                <w:sz w:val="22"/>
                <w:szCs w:val="22"/>
              </w:rPr>
            </w:pPr>
            <w:r>
              <w:rPr>
                <w:sz w:val="22"/>
                <w:szCs w:val="22"/>
              </w:rPr>
              <w:t>X</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Statyczny</w:t>
            </w:r>
          </w:p>
        </w:tc>
        <w:tc>
          <w:tcPr>
            <w:tcW w:w="7978" w:type="dxa"/>
          </w:tcPr>
          <w:p w:rsidR="004578DF" w:rsidRPr="000402D7" w:rsidRDefault="004578DF" w:rsidP="004578DF">
            <w:pPr>
              <w:spacing w:line="240" w:lineRule="auto"/>
              <w:rPr>
                <w:sz w:val="22"/>
                <w:szCs w:val="22"/>
              </w:rPr>
            </w:pPr>
            <w:r w:rsidRPr="000402D7">
              <w:rPr>
                <w:sz w:val="22"/>
                <w:szCs w:val="22"/>
              </w:rPr>
              <w:t>Po turze stania w miejscu otrzymujesz bonus +3 celności dopóki się nie ruszysz.</w:t>
            </w:r>
          </w:p>
        </w:tc>
        <w:tc>
          <w:tcPr>
            <w:tcW w:w="535" w:type="dxa"/>
          </w:tcPr>
          <w:p w:rsidR="004578DF" w:rsidRPr="000402D7" w:rsidRDefault="004578DF" w:rsidP="004578DF">
            <w:pPr>
              <w:spacing w:line="240" w:lineRule="auto"/>
              <w:jc w:val="center"/>
              <w:rPr>
                <w:sz w:val="22"/>
                <w:szCs w:val="22"/>
              </w:rPr>
            </w:pPr>
            <w:r w:rsidRPr="000402D7">
              <w:rPr>
                <w:sz w:val="22"/>
                <w:szCs w:val="22"/>
              </w:rPr>
              <w:t>1</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Szybkonogi</w:t>
            </w:r>
          </w:p>
        </w:tc>
        <w:tc>
          <w:tcPr>
            <w:tcW w:w="7978" w:type="dxa"/>
          </w:tcPr>
          <w:p w:rsidR="004578DF" w:rsidRPr="000402D7" w:rsidRDefault="004578DF" w:rsidP="004578DF">
            <w:pPr>
              <w:spacing w:line="240" w:lineRule="auto"/>
              <w:rPr>
                <w:sz w:val="22"/>
                <w:szCs w:val="22"/>
              </w:rPr>
            </w:pPr>
            <w:r w:rsidRPr="000402D7">
              <w:rPr>
                <w:sz w:val="22"/>
                <w:szCs w:val="22"/>
              </w:rPr>
              <w:t>+1 Ruchu.</w:t>
            </w:r>
          </w:p>
        </w:tc>
        <w:tc>
          <w:tcPr>
            <w:tcW w:w="535" w:type="dxa"/>
          </w:tcPr>
          <w:p w:rsidR="004578DF" w:rsidRPr="000402D7" w:rsidRDefault="004578DF" w:rsidP="004578DF">
            <w:pPr>
              <w:spacing w:line="240" w:lineRule="auto"/>
              <w:jc w:val="center"/>
              <w:rPr>
                <w:sz w:val="22"/>
                <w:szCs w:val="22"/>
              </w:rPr>
            </w:pPr>
            <w:r w:rsidRPr="000402D7">
              <w:rPr>
                <w:sz w:val="22"/>
                <w:szCs w:val="22"/>
              </w:rPr>
              <w:t>1</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Tak to się robi</w:t>
            </w:r>
          </w:p>
        </w:tc>
        <w:tc>
          <w:tcPr>
            <w:tcW w:w="7978" w:type="dxa"/>
          </w:tcPr>
          <w:p w:rsidR="004578DF" w:rsidRPr="000402D7" w:rsidRDefault="004578DF" w:rsidP="004578DF">
            <w:pPr>
              <w:spacing w:line="240" w:lineRule="auto"/>
              <w:rPr>
                <w:sz w:val="22"/>
                <w:szCs w:val="22"/>
              </w:rPr>
            </w:pPr>
            <w:r w:rsidRPr="000402D7">
              <w:rPr>
                <w:sz w:val="22"/>
                <w:szCs w:val="22"/>
              </w:rPr>
              <w:t>Raz na dzień, gdy sojusznik zawiódł w pewnym teście i przyszła „twoja kolej”, możesz podjąć go z modyfikatorem +5.</w:t>
            </w:r>
          </w:p>
        </w:tc>
        <w:tc>
          <w:tcPr>
            <w:tcW w:w="535" w:type="dxa"/>
          </w:tcPr>
          <w:p w:rsidR="004578DF" w:rsidRPr="000402D7" w:rsidRDefault="004578DF" w:rsidP="004578DF">
            <w:pPr>
              <w:spacing w:line="240" w:lineRule="auto"/>
              <w:jc w:val="center"/>
              <w:rPr>
                <w:sz w:val="22"/>
                <w:szCs w:val="22"/>
              </w:rPr>
            </w:pPr>
            <w:r w:rsidRPr="000402D7">
              <w:rPr>
                <w:sz w:val="22"/>
                <w:szCs w:val="22"/>
              </w:rPr>
              <w:t>1</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Tężyzna fizyczna</w:t>
            </w:r>
          </w:p>
        </w:tc>
        <w:tc>
          <w:tcPr>
            <w:tcW w:w="7978" w:type="dxa"/>
          </w:tcPr>
          <w:p w:rsidR="004578DF" w:rsidRPr="000402D7" w:rsidRDefault="004578DF" w:rsidP="004578DF">
            <w:pPr>
              <w:spacing w:line="240" w:lineRule="auto"/>
              <w:rPr>
                <w:sz w:val="22"/>
                <w:szCs w:val="22"/>
              </w:rPr>
            </w:pPr>
            <w:r w:rsidRPr="000402D7">
              <w:rPr>
                <w:sz w:val="22"/>
                <w:szCs w:val="22"/>
              </w:rPr>
              <w:t>Zwiększasz swoje Zdrowie o X * 2.</w:t>
            </w:r>
          </w:p>
        </w:tc>
        <w:tc>
          <w:tcPr>
            <w:tcW w:w="535" w:type="dxa"/>
          </w:tcPr>
          <w:p w:rsidR="004578DF" w:rsidRPr="000402D7" w:rsidRDefault="004578DF" w:rsidP="004578DF">
            <w:pPr>
              <w:spacing w:line="240" w:lineRule="auto"/>
              <w:jc w:val="center"/>
              <w:rPr>
                <w:sz w:val="22"/>
                <w:szCs w:val="22"/>
              </w:rPr>
            </w:pPr>
            <w:r w:rsidRPr="000402D7">
              <w:rPr>
                <w:sz w:val="22"/>
                <w:szCs w:val="22"/>
              </w:rPr>
              <w:t>X</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Towarzysz: Dowolny</w:t>
            </w:r>
          </w:p>
        </w:tc>
        <w:tc>
          <w:tcPr>
            <w:tcW w:w="7978" w:type="dxa"/>
          </w:tcPr>
          <w:p w:rsidR="004578DF" w:rsidRPr="000402D7" w:rsidRDefault="004578DF" w:rsidP="004578DF">
            <w:pPr>
              <w:spacing w:line="240" w:lineRule="auto"/>
              <w:rPr>
                <w:sz w:val="22"/>
                <w:szCs w:val="22"/>
              </w:rPr>
            </w:pPr>
            <w:r w:rsidRPr="000402D7">
              <w:rPr>
                <w:sz w:val="22"/>
                <w:szCs w:val="22"/>
              </w:rPr>
              <w:t>Posiadasz lojalnego towarzysza, który podróżuje z Tobą. Wraz z jego śmiercią lub opuszczeniem przez niego grupy odzyskujesz wydane punkty.</w:t>
            </w:r>
          </w:p>
        </w:tc>
        <w:tc>
          <w:tcPr>
            <w:tcW w:w="535" w:type="dxa"/>
          </w:tcPr>
          <w:p w:rsidR="004578DF" w:rsidRPr="000402D7" w:rsidRDefault="004578DF" w:rsidP="004578DF">
            <w:pPr>
              <w:spacing w:line="240" w:lineRule="auto"/>
              <w:jc w:val="center"/>
              <w:rPr>
                <w:sz w:val="22"/>
                <w:szCs w:val="22"/>
              </w:rPr>
            </w:pPr>
            <w:r w:rsidRPr="000402D7">
              <w:rPr>
                <w:sz w:val="22"/>
                <w:szCs w:val="22"/>
              </w:rPr>
              <w:t>1+</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Walka na ślepo</w:t>
            </w:r>
          </w:p>
        </w:tc>
        <w:tc>
          <w:tcPr>
            <w:tcW w:w="7978" w:type="dxa"/>
          </w:tcPr>
          <w:p w:rsidR="004578DF" w:rsidRPr="000402D7" w:rsidRDefault="004578DF" w:rsidP="004578DF">
            <w:pPr>
              <w:spacing w:line="240" w:lineRule="auto"/>
              <w:rPr>
                <w:sz w:val="22"/>
                <w:szCs w:val="22"/>
              </w:rPr>
            </w:pPr>
            <w:r w:rsidRPr="000402D7">
              <w:rPr>
                <w:sz w:val="22"/>
                <w:szCs w:val="22"/>
              </w:rPr>
              <w:t>Jesteś w stanie walczyć nie korzystając ze wzroku bez kar, a nawet np. ścigać przeciwnika, którego wyłącznie słyszysz.</w:t>
            </w:r>
          </w:p>
        </w:tc>
        <w:tc>
          <w:tcPr>
            <w:tcW w:w="535" w:type="dxa"/>
          </w:tcPr>
          <w:p w:rsidR="004578DF" w:rsidRPr="000402D7" w:rsidRDefault="004578DF" w:rsidP="004578DF">
            <w:pPr>
              <w:spacing w:line="240" w:lineRule="auto"/>
              <w:jc w:val="center"/>
              <w:rPr>
                <w:sz w:val="22"/>
                <w:szCs w:val="22"/>
              </w:rPr>
            </w:pPr>
            <w:r w:rsidRPr="000402D7">
              <w:rPr>
                <w:sz w:val="22"/>
                <w:szCs w:val="22"/>
              </w:rPr>
              <w:t>2</w:t>
            </w:r>
          </w:p>
        </w:tc>
      </w:tr>
      <w:tr w:rsidR="004578DF" w:rsidRPr="000402D7" w:rsidTr="00860DED">
        <w:tc>
          <w:tcPr>
            <w:tcW w:w="2544" w:type="dxa"/>
          </w:tcPr>
          <w:p w:rsidR="004578DF" w:rsidRPr="000402D7" w:rsidRDefault="004578DF" w:rsidP="004578DF">
            <w:pPr>
              <w:spacing w:line="240" w:lineRule="auto"/>
              <w:rPr>
                <w:sz w:val="22"/>
                <w:szCs w:val="22"/>
              </w:rPr>
            </w:pPr>
            <w:r w:rsidRPr="000402D7">
              <w:rPr>
                <w:sz w:val="22"/>
                <w:szCs w:val="22"/>
              </w:rPr>
              <w:t>Wiara: Bóstwo</w:t>
            </w:r>
          </w:p>
        </w:tc>
        <w:tc>
          <w:tcPr>
            <w:tcW w:w="7978" w:type="dxa"/>
          </w:tcPr>
          <w:p w:rsidR="004578DF" w:rsidRPr="000402D7" w:rsidRDefault="004578DF" w:rsidP="004578DF">
            <w:pPr>
              <w:spacing w:line="240" w:lineRule="auto"/>
              <w:rPr>
                <w:sz w:val="22"/>
                <w:szCs w:val="22"/>
              </w:rPr>
            </w:pPr>
            <w:r w:rsidRPr="000402D7">
              <w:rPr>
                <w:sz w:val="22"/>
                <w:szCs w:val="22"/>
              </w:rPr>
              <w:t>Umożliwia raz na dzień zwrócenie się o pomoc do wyznawanego bóstwa poprzez modlitwę. Należy rzucić k20. Wynik 1 zawsze oznacza porażkę i gniew bóstwa, a 20 uzyskanie błogosławieństwa. Wyniki z zakresu 2-5 uchodzą za lekko negatywne, a 15-19 za lekko pozytywne.</w:t>
            </w:r>
          </w:p>
        </w:tc>
        <w:tc>
          <w:tcPr>
            <w:tcW w:w="535" w:type="dxa"/>
          </w:tcPr>
          <w:p w:rsidR="004578DF" w:rsidRPr="000402D7" w:rsidRDefault="004578DF" w:rsidP="004578DF">
            <w:pPr>
              <w:spacing w:line="240" w:lineRule="auto"/>
              <w:jc w:val="center"/>
              <w:rPr>
                <w:sz w:val="22"/>
                <w:szCs w:val="22"/>
              </w:rPr>
            </w:pPr>
            <w:r w:rsidRPr="000402D7">
              <w:rPr>
                <w:sz w:val="22"/>
                <w:szCs w:val="22"/>
              </w:rPr>
              <w:t>1</w:t>
            </w:r>
          </w:p>
        </w:tc>
      </w:tr>
      <w:tr w:rsidR="00AB7001" w:rsidRPr="000402D7" w:rsidTr="00860DED">
        <w:tc>
          <w:tcPr>
            <w:tcW w:w="2544" w:type="dxa"/>
          </w:tcPr>
          <w:p w:rsidR="00AB7001" w:rsidRPr="00877557" w:rsidRDefault="00AB7001" w:rsidP="00AB7001">
            <w:pPr>
              <w:spacing w:line="240" w:lineRule="auto"/>
              <w:rPr>
                <w:sz w:val="22"/>
                <w:szCs w:val="22"/>
              </w:rPr>
            </w:pPr>
            <w:r>
              <w:rPr>
                <w:sz w:val="22"/>
                <w:szCs w:val="22"/>
              </w:rPr>
              <w:t>Wsparcie</w:t>
            </w:r>
          </w:p>
        </w:tc>
        <w:tc>
          <w:tcPr>
            <w:tcW w:w="7978" w:type="dxa"/>
          </w:tcPr>
          <w:p w:rsidR="00AB7001" w:rsidRPr="00877557" w:rsidRDefault="00AB7001" w:rsidP="00AB7001">
            <w:pPr>
              <w:spacing w:line="240" w:lineRule="auto"/>
              <w:rPr>
                <w:sz w:val="22"/>
                <w:szCs w:val="22"/>
              </w:rPr>
            </w:pPr>
            <w:r w:rsidRPr="00877557">
              <w:rPr>
                <w:sz w:val="22"/>
                <w:szCs w:val="22"/>
              </w:rPr>
              <w:t xml:space="preserve">Akcja dodatkowa, wzmacniasz celność następnego ataku lub umiejętności </w:t>
            </w:r>
            <w:r w:rsidR="00964EDD">
              <w:rPr>
                <w:sz w:val="22"/>
                <w:szCs w:val="22"/>
              </w:rPr>
              <w:t>(</w:t>
            </w:r>
            <w:r w:rsidR="00C047F3">
              <w:rPr>
                <w:sz w:val="22"/>
                <w:szCs w:val="22"/>
              </w:rPr>
              <w:t xml:space="preserve">swojej lub </w:t>
            </w:r>
            <w:r w:rsidRPr="00877557">
              <w:rPr>
                <w:sz w:val="22"/>
                <w:szCs w:val="22"/>
              </w:rPr>
              <w:t>sojusznika</w:t>
            </w:r>
            <w:r w:rsidR="00964EDD">
              <w:rPr>
                <w:sz w:val="22"/>
                <w:szCs w:val="22"/>
              </w:rPr>
              <w:t>)</w:t>
            </w:r>
            <w:r w:rsidRPr="00877557">
              <w:rPr>
                <w:sz w:val="22"/>
                <w:szCs w:val="22"/>
              </w:rPr>
              <w:t xml:space="preserve"> o 2.</w:t>
            </w:r>
          </w:p>
        </w:tc>
        <w:tc>
          <w:tcPr>
            <w:tcW w:w="535" w:type="dxa"/>
          </w:tcPr>
          <w:p w:rsidR="00AB7001" w:rsidRPr="00877557" w:rsidRDefault="00AB7001" w:rsidP="00AB7001">
            <w:pPr>
              <w:spacing w:line="240" w:lineRule="auto"/>
              <w:jc w:val="center"/>
              <w:rPr>
                <w:sz w:val="22"/>
                <w:szCs w:val="22"/>
              </w:rPr>
            </w:pPr>
            <w:r w:rsidRPr="00877557">
              <w:rPr>
                <w:sz w:val="22"/>
                <w:szCs w:val="22"/>
              </w:rPr>
              <w:t>1</w:t>
            </w:r>
          </w:p>
        </w:tc>
      </w:tr>
      <w:tr w:rsidR="00AB7001" w:rsidRPr="000402D7" w:rsidTr="00860DED">
        <w:tc>
          <w:tcPr>
            <w:tcW w:w="2544" w:type="dxa"/>
          </w:tcPr>
          <w:p w:rsidR="00AB7001" w:rsidRPr="000402D7" w:rsidRDefault="00AB7001" w:rsidP="00AB7001">
            <w:pPr>
              <w:spacing w:line="240" w:lineRule="auto"/>
              <w:rPr>
                <w:sz w:val="22"/>
                <w:szCs w:val="22"/>
              </w:rPr>
            </w:pPr>
            <w:r w:rsidRPr="000402D7">
              <w:rPr>
                <w:sz w:val="22"/>
                <w:szCs w:val="22"/>
              </w:rPr>
              <w:t>Wyjątkowa broń</w:t>
            </w:r>
          </w:p>
        </w:tc>
        <w:tc>
          <w:tcPr>
            <w:tcW w:w="7978" w:type="dxa"/>
          </w:tcPr>
          <w:p w:rsidR="00AB7001" w:rsidRPr="000402D7" w:rsidRDefault="00AB7001" w:rsidP="00AB7001">
            <w:pPr>
              <w:spacing w:line="240" w:lineRule="auto"/>
              <w:rPr>
                <w:sz w:val="22"/>
                <w:szCs w:val="22"/>
              </w:rPr>
            </w:pPr>
            <w:r w:rsidRPr="000402D7">
              <w:rPr>
                <w:sz w:val="22"/>
                <w:szCs w:val="22"/>
              </w:rPr>
              <w:t>Posiadasz wyjątkową broń kosztem umiejętności. Wraz z utratą przedmiotu odzyskujesz wydane na nią punkty. Broń związana jest z Twoją duszą i nie można jej sprzedać.</w:t>
            </w:r>
          </w:p>
        </w:tc>
        <w:tc>
          <w:tcPr>
            <w:tcW w:w="535" w:type="dxa"/>
          </w:tcPr>
          <w:p w:rsidR="00AB7001" w:rsidRPr="000402D7" w:rsidRDefault="00AB7001" w:rsidP="00AB7001">
            <w:pPr>
              <w:spacing w:line="240" w:lineRule="auto"/>
              <w:jc w:val="center"/>
              <w:rPr>
                <w:sz w:val="22"/>
                <w:szCs w:val="22"/>
              </w:rPr>
            </w:pPr>
            <w:r w:rsidRPr="000402D7">
              <w:rPr>
                <w:sz w:val="22"/>
                <w:szCs w:val="22"/>
              </w:rPr>
              <w:t>1+</w:t>
            </w:r>
          </w:p>
        </w:tc>
      </w:tr>
      <w:tr w:rsidR="00967229" w:rsidRPr="000402D7" w:rsidTr="00860DED">
        <w:tc>
          <w:tcPr>
            <w:tcW w:w="2544" w:type="dxa"/>
          </w:tcPr>
          <w:p w:rsidR="00967229" w:rsidRPr="000402D7" w:rsidRDefault="00967229" w:rsidP="00AB7001">
            <w:pPr>
              <w:spacing w:line="240" w:lineRule="auto"/>
              <w:rPr>
                <w:sz w:val="22"/>
                <w:szCs w:val="22"/>
              </w:rPr>
            </w:pPr>
            <w:r>
              <w:rPr>
                <w:sz w:val="22"/>
                <w:szCs w:val="22"/>
              </w:rPr>
              <w:t>Zbrojmistrz</w:t>
            </w:r>
          </w:p>
        </w:tc>
        <w:tc>
          <w:tcPr>
            <w:tcW w:w="7978" w:type="dxa"/>
          </w:tcPr>
          <w:p w:rsidR="00967229" w:rsidRPr="000402D7" w:rsidRDefault="00B4147E" w:rsidP="00AB7001">
            <w:pPr>
              <w:spacing w:line="240" w:lineRule="auto"/>
              <w:rPr>
                <w:sz w:val="22"/>
                <w:szCs w:val="22"/>
              </w:rPr>
            </w:pPr>
            <w:r>
              <w:rPr>
                <w:sz w:val="22"/>
                <w:szCs w:val="22"/>
              </w:rPr>
              <w:t xml:space="preserve">Twój maksymalny bonus od </w:t>
            </w:r>
            <w:r w:rsidR="00144292">
              <w:rPr>
                <w:sz w:val="22"/>
                <w:szCs w:val="22"/>
              </w:rPr>
              <w:t xml:space="preserve">niemagicznych </w:t>
            </w:r>
            <w:r>
              <w:rPr>
                <w:sz w:val="22"/>
                <w:szCs w:val="22"/>
              </w:rPr>
              <w:t>pancerzy i tarcz wynosi X</w:t>
            </w:r>
            <w:r w:rsidR="00967229">
              <w:rPr>
                <w:sz w:val="22"/>
                <w:szCs w:val="22"/>
              </w:rPr>
              <w:t>.</w:t>
            </w:r>
          </w:p>
        </w:tc>
        <w:tc>
          <w:tcPr>
            <w:tcW w:w="535" w:type="dxa"/>
          </w:tcPr>
          <w:p w:rsidR="00967229" w:rsidRPr="000402D7" w:rsidRDefault="00B4147E" w:rsidP="00AB7001">
            <w:pPr>
              <w:spacing w:line="240" w:lineRule="auto"/>
              <w:jc w:val="center"/>
              <w:rPr>
                <w:sz w:val="22"/>
                <w:szCs w:val="22"/>
              </w:rPr>
            </w:pPr>
            <w:r>
              <w:rPr>
                <w:sz w:val="22"/>
                <w:szCs w:val="22"/>
              </w:rPr>
              <w:t>X</w:t>
            </w:r>
          </w:p>
        </w:tc>
      </w:tr>
      <w:tr w:rsidR="00AB7001" w:rsidRPr="000402D7" w:rsidTr="00860DED">
        <w:tc>
          <w:tcPr>
            <w:tcW w:w="2544" w:type="dxa"/>
          </w:tcPr>
          <w:p w:rsidR="00AB7001" w:rsidRPr="000402D7" w:rsidRDefault="00AB7001" w:rsidP="00AB7001">
            <w:pPr>
              <w:spacing w:line="240" w:lineRule="auto"/>
              <w:rPr>
                <w:sz w:val="22"/>
                <w:szCs w:val="22"/>
              </w:rPr>
            </w:pPr>
            <w:r w:rsidRPr="000402D7">
              <w:rPr>
                <w:sz w:val="22"/>
                <w:szCs w:val="22"/>
              </w:rPr>
              <w:t>Zew krwi</w:t>
            </w:r>
          </w:p>
        </w:tc>
        <w:tc>
          <w:tcPr>
            <w:tcW w:w="7978" w:type="dxa"/>
          </w:tcPr>
          <w:p w:rsidR="00AB7001" w:rsidRPr="000402D7" w:rsidRDefault="00AB7001" w:rsidP="00AB7001">
            <w:pPr>
              <w:spacing w:line="240" w:lineRule="auto"/>
              <w:rPr>
                <w:sz w:val="22"/>
                <w:szCs w:val="22"/>
              </w:rPr>
            </w:pPr>
            <w:r w:rsidRPr="000402D7">
              <w:rPr>
                <w:sz w:val="22"/>
                <w:szCs w:val="22"/>
              </w:rPr>
              <w:t xml:space="preserve">Gdy twoje życie jest mniejsze niż 3 posiadasz </w:t>
            </w:r>
            <w:r>
              <w:rPr>
                <w:sz w:val="22"/>
                <w:szCs w:val="22"/>
              </w:rPr>
              <w:t>dodatkową</w:t>
            </w:r>
            <w:r w:rsidRPr="000402D7">
              <w:rPr>
                <w:sz w:val="22"/>
                <w:szCs w:val="22"/>
              </w:rPr>
              <w:t xml:space="preserve"> akcję</w:t>
            </w:r>
            <w:r>
              <w:rPr>
                <w:sz w:val="22"/>
                <w:szCs w:val="22"/>
              </w:rPr>
              <w:t xml:space="preserve"> dodatkową</w:t>
            </w:r>
            <w:r w:rsidRPr="000402D7">
              <w:rPr>
                <w:sz w:val="22"/>
                <w:szCs w:val="22"/>
              </w:rPr>
              <w:t>.</w:t>
            </w:r>
          </w:p>
        </w:tc>
        <w:tc>
          <w:tcPr>
            <w:tcW w:w="535" w:type="dxa"/>
          </w:tcPr>
          <w:p w:rsidR="00AB7001" w:rsidRPr="000402D7" w:rsidRDefault="00AB7001" w:rsidP="00AB7001">
            <w:pPr>
              <w:spacing w:line="240" w:lineRule="auto"/>
              <w:jc w:val="center"/>
              <w:rPr>
                <w:sz w:val="22"/>
                <w:szCs w:val="22"/>
              </w:rPr>
            </w:pPr>
            <w:r w:rsidRPr="000402D7">
              <w:rPr>
                <w:sz w:val="22"/>
                <w:szCs w:val="22"/>
              </w:rPr>
              <w:t>2</w:t>
            </w:r>
          </w:p>
        </w:tc>
      </w:tr>
      <w:tr w:rsidR="00AB7001" w:rsidRPr="000402D7" w:rsidTr="00860DED">
        <w:tc>
          <w:tcPr>
            <w:tcW w:w="2544" w:type="dxa"/>
          </w:tcPr>
          <w:p w:rsidR="00AB7001" w:rsidRPr="000402D7" w:rsidRDefault="00AB7001" w:rsidP="00AB7001">
            <w:pPr>
              <w:spacing w:line="240" w:lineRule="auto"/>
              <w:rPr>
                <w:sz w:val="22"/>
                <w:szCs w:val="22"/>
              </w:rPr>
            </w:pPr>
            <w:r w:rsidRPr="000402D7">
              <w:rPr>
                <w:sz w:val="22"/>
                <w:szCs w:val="22"/>
              </w:rPr>
              <w:t>Zmysł walki</w:t>
            </w:r>
          </w:p>
        </w:tc>
        <w:tc>
          <w:tcPr>
            <w:tcW w:w="7978" w:type="dxa"/>
          </w:tcPr>
          <w:p w:rsidR="00AB7001" w:rsidRPr="000402D7" w:rsidRDefault="00AB7001" w:rsidP="00AB7001">
            <w:pPr>
              <w:spacing w:line="240" w:lineRule="auto"/>
              <w:rPr>
                <w:sz w:val="22"/>
                <w:szCs w:val="22"/>
              </w:rPr>
            </w:pPr>
            <w:r w:rsidRPr="000402D7">
              <w:rPr>
                <w:sz w:val="22"/>
                <w:szCs w:val="22"/>
              </w:rPr>
              <w:t xml:space="preserve">Po dobiciu wroga </w:t>
            </w:r>
            <w:r>
              <w:rPr>
                <w:sz w:val="22"/>
                <w:szCs w:val="22"/>
              </w:rPr>
              <w:t xml:space="preserve">wręcz </w:t>
            </w:r>
            <w:r w:rsidRPr="000402D7">
              <w:rPr>
                <w:sz w:val="22"/>
                <w:szCs w:val="22"/>
              </w:rPr>
              <w:t>możesz oddać atak na kolejnego obok za darmo.</w:t>
            </w:r>
          </w:p>
        </w:tc>
        <w:tc>
          <w:tcPr>
            <w:tcW w:w="535" w:type="dxa"/>
          </w:tcPr>
          <w:p w:rsidR="00AB7001" w:rsidRPr="000402D7" w:rsidRDefault="00AB7001" w:rsidP="00AB7001">
            <w:pPr>
              <w:spacing w:line="240" w:lineRule="auto"/>
              <w:jc w:val="center"/>
              <w:rPr>
                <w:sz w:val="22"/>
                <w:szCs w:val="22"/>
              </w:rPr>
            </w:pPr>
            <w:r w:rsidRPr="000402D7">
              <w:rPr>
                <w:sz w:val="22"/>
                <w:szCs w:val="22"/>
              </w:rPr>
              <w:t>2</w:t>
            </w:r>
          </w:p>
        </w:tc>
      </w:tr>
    </w:tbl>
    <w:p w:rsidR="00AE2041" w:rsidRDefault="00881DBF" w:rsidP="002C7C0A">
      <w:pPr>
        <w:pStyle w:val="Nagwek2"/>
      </w:pPr>
      <w:r>
        <w:lastRenderedPageBreak/>
        <w:t>Wady</w:t>
      </w:r>
    </w:p>
    <w:tbl>
      <w:tblPr>
        <w:tblStyle w:val="RPGTable"/>
        <w:tblW w:w="11057" w:type="dxa"/>
        <w:jc w:val="left"/>
        <w:tblInd w:w="-5" w:type="dxa"/>
        <w:tblLook w:val="0420" w:firstRow="1" w:lastRow="0" w:firstColumn="0" w:lastColumn="0" w:noHBand="0" w:noVBand="1"/>
      </w:tblPr>
      <w:tblGrid>
        <w:gridCol w:w="2552"/>
        <w:gridCol w:w="7938"/>
        <w:gridCol w:w="567"/>
      </w:tblGrid>
      <w:tr w:rsidR="00AE2041" w:rsidRPr="00CC6674" w:rsidTr="00022163">
        <w:trPr>
          <w:cnfStyle w:val="100000000000" w:firstRow="1" w:lastRow="0" w:firstColumn="0" w:lastColumn="0" w:oddVBand="0" w:evenVBand="0" w:oddHBand="0" w:evenHBand="0" w:firstRowFirstColumn="0" w:firstRowLastColumn="0" w:lastRowFirstColumn="0" w:lastRowLastColumn="0"/>
          <w:jc w:val="left"/>
        </w:trPr>
        <w:tc>
          <w:tcPr>
            <w:tcW w:w="2552" w:type="dxa"/>
          </w:tcPr>
          <w:p w:rsidR="00AE2041" w:rsidRPr="00CC6674" w:rsidRDefault="00AE2041" w:rsidP="0008513B">
            <w:pPr>
              <w:spacing w:line="240" w:lineRule="auto"/>
              <w:jc w:val="center"/>
              <w:rPr>
                <w:sz w:val="22"/>
                <w:szCs w:val="22"/>
              </w:rPr>
            </w:pPr>
            <w:r w:rsidRPr="00CC6674">
              <w:rPr>
                <w:sz w:val="22"/>
                <w:szCs w:val="22"/>
              </w:rPr>
              <w:t>Nazwa</w:t>
            </w:r>
          </w:p>
        </w:tc>
        <w:tc>
          <w:tcPr>
            <w:tcW w:w="7938" w:type="dxa"/>
          </w:tcPr>
          <w:p w:rsidR="00AE2041" w:rsidRPr="00CC6674" w:rsidRDefault="00AE2041" w:rsidP="0008513B">
            <w:pPr>
              <w:spacing w:line="240" w:lineRule="auto"/>
              <w:jc w:val="center"/>
              <w:rPr>
                <w:sz w:val="22"/>
                <w:szCs w:val="22"/>
              </w:rPr>
            </w:pPr>
            <w:r w:rsidRPr="00CC6674">
              <w:rPr>
                <w:sz w:val="22"/>
                <w:szCs w:val="22"/>
              </w:rPr>
              <w:t>Opis</w:t>
            </w:r>
          </w:p>
        </w:tc>
        <w:tc>
          <w:tcPr>
            <w:tcW w:w="567" w:type="dxa"/>
          </w:tcPr>
          <w:p w:rsidR="00AE2041" w:rsidRPr="00CC6674" w:rsidRDefault="005B56CE" w:rsidP="0008513B">
            <w:pPr>
              <w:spacing w:line="240" w:lineRule="auto"/>
              <w:jc w:val="center"/>
              <w:rPr>
                <w:sz w:val="22"/>
                <w:szCs w:val="22"/>
              </w:rPr>
            </w:pPr>
            <w:r>
              <w:rPr>
                <w:sz w:val="22"/>
                <w:szCs w:val="22"/>
              </w:rPr>
              <w:t>P</w:t>
            </w:r>
          </w:p>
        </w:tc>
      </w:tr>
      <w:tr w:rsidR="00E47515" w:rsidRPr="00CC6674" w:rsidTr="00022163">
        <w:trPr>
          <w:jc w:val="left"/>
        </w:trPr>
        <w:tc>
          <w:tcPr>
            <w:tcW w:w="2552" w:type="dxa"/>
          </w:tcPr>
          <w:p w:rsidR="00E47515" w:rsidRPr="00CC6674" w:rsidRDefault="00E47515" w:rsidP="0008513B">
            <w:pPr>
              <w:spacing w:line="240" w:lineRule="auto"/>
              <w:jc w:val="left"/>
              <w:rPr>
                <w:sz w:val="22"/>
                <w:szCs w:val="22"/>
              </w:rPr>
            </w:pPr>
            <w:r w:rsidRPr="00CC6674">
              <w:rPr>
                <w:sz w:val="22"/>
                <w:szCs w:val="22"/>
              </w:rPr>
              <w:t>Alkoholizm</w:t>
            </w:r>
          </w:p>
        </w:tc>
        <w:tc>
          <w:tcPr>
            <w:tcW w:w="7938" w:type="dxa"/>
          </w:tcPr>
          <w:p w:rsidR="00E47515" w:rsidRPr="00CC6674" w:rsidRDefault="00E47515" w:rsidP="0008513B">
            <w:pPr>
              <w:spacing w:line="240" w:lineRule="auto"/>
              <w:jc w:val="left"/>
              <w:rPr>
                <w:sz w:val="22"/>
                <w:szCs w:val="22"/>
              </w:rPr>
            </w:pPr>
            <w:r w:rsidRPr="00CC6674">
              <w:rPr>
                <w:sz w:val="22"/>
                <w:szCs w:val="22"/>
              </w:rPr>
              <w:t>Nie możesz obejść się bez picia. Przepijasz sporą część swoich dochodów</w:t>
            </w:r>
            <w:r w:rsidR="00593A48" w:rsidRPr="00CC6674">
              <w:rPr>
                <w:sz w:val="22"/>
                <w:szCs w:val="22"/>
              </w:rPr>
              <w:t xml:space="preserve"> i </w:t>
            </w:r>
            <w:r w:rsidRPr="00CC6674">
              <w:rPr>
                <w:sz w:val="22"/>
                <w:szCs w:val="22"/>
              </w:rPr>
              <w:t>nie zawsze walczysz trzeźwy. Przed walką (podczas której fabularnie możesz być pijany) rzuć K4 – przy rzucie 1 otrzymujesz -</w:t>
            </w:r>
            <w:r w:rsidR="00C72778">
              <w:rPr>
                <w:sz w:val="22"/>
                <w:szCs w:val="22"/>
              </w:rPr>
              <w:t>5</w:t>
            </w:r>
            <w:r w:rsidRPr="00CC6674">
              <w:rPr>
                <w:sz w:val="22"/>
                <w:szCs w:val="22"/>
              </w:rPr>
              <w:t xml:space="preserve"> do wszystkich testów celności.</w:t>
            </w:r>
          </w:p>
        </w:tc>
        <w:tc>
          <w:tcPr>
            <w:tcW w:w="567" w:type="dxa"/>
          </w:tcPr>
          <w:p w:rsidR="00E47515" w:rsidRPr="00CC6674" w:rsidRDefault="00022163" w:rsidP="0008513B">
            <w:pPr>
              <w:spacing w:line="240" w:lineRule="auto"/>
              <w:jc w:val="center"/>
              <w:rPr>
                <w:sz w:val="22"/>
                <w:szCs w:val="22"/>
              </w:rPr>
            </w:pPr>
            <w:r w:rsidRPr="00CC6674">
              <w:rPr>
                <w:sz w:val="22"/>
                <w:szCs w:val="22"/>
              </w:rPr>
              <w:t>-</w:t>
            </w:r>
            <w:r w:rsidR="00012581" w:rsidRPr="00CC6674">
              <w:rPr>
                <w:sz w:val="22"/>
                <w:szCs w:val="22"/>
              </w:rPr>
              <w:t>1</w:t>
            </w:r>
          </w:p>
        </w:tc>
      </w:tr>
      <w:tr w:rsidR="0008513B" w:rsidRPr="00CC6674" w:rsidTr="00022163">
        <w:trPr>
          <w:jc w:val="left"/>
        </w:trPr>
        <w:tc>
          <w:tcPr>
            <w:tcW w:w="2552" w:type="dxa"/>
          </w:tcPr>
          <w:p w:rsidR="0008513B" w:rsidRPr="00CC6674" w:rsidRDefault="0008513B" w:rsidP="0008513B">
            <w:pPr>
              <w:spacing w:line="240" w:lineRule="auto"/>
              <w:jc w:val="left"/>
              <w:rPr>
                <w:sz w:val="22"/>
                <w:szCs w:val="22"/>
              </w:rPr>
            </w:pPr>
            <w:r w:rsidRPr="00CC6674">
              <w:rPr>
                <w:sz w:val="22"/>
                <w:szCs w:val="22"/>
              </w:rPr>
              <w:t>Chorowity</w:t>
            </w:r>
          </w:p>
        </w:tc>
        <w:tc>
          <w:tcPr>
            <w:tcW w:w="7938" w:type="dxa"/>
          </w:tcPr>
          <w:p w:rsidR="0008513B" w:rsidRPr="00CC6674" w:rsidRDefault="0008513B" w:rsidP="0008513B">
            <w:pPr>
              <w:spacing w:line="240" w:lineRule="auto"/>
              <w:jc w:val="left"/>
              <w:rPr>
                <w:sz w:val="22"/>
                <w:szCs w:val="22"/>
              </w:rPr>
            </w:pPr>
            <w:r w:rsidRPr="00CC6674">
              <w:rPr>
                <w:sz w:val="22"/>
                <w:szCs w:val="22"/>
              </w:rPr>
              <w:t xml:space="preserve">Często chorujesz. </w:t>
            </w:r>
            <w:r w:rsidR="00F43473" w:rsidRPr="00CC6674">
              <w:rPr>
                <w:sz w:val="22"/>
                <w:szCs w:val="22"/>
              </w:rPr>
              <w:t>Za każdym razem, gdy przebywasz w trudnych warunkach, tłumie, pod koniec dnia rzucasz K</w:t>
            </w:r>
            <w:r w:rsidR="005A7E03" w:rsidRPr="00CC6674">
              <w:rPr>
                <w:sz w:val="22"/>
                <w:szCs w:val="22"/>
              </w:rPr>
              <w:t>1</w:t>
            </w:r>
            <w:r w:rsidR="00F2742F" w:rsidRPr="00CC6674">
              <w:rPr>
                <w:sz w:val="22"/>
                <w:szCs w:val="22"/>
              </w:rPr>
              <w:t>0</w:t>
            </w:r>
            <w:r w:rsidR="00F43473" w:rsidRPr="00CC6674">
              <w:rPr>
                <w:sz w:val="22"/>
                <w:szCs w:val="22"/>
              </w:rPr>
              <w:t>. Wynik 1 oznacza losową chorobę.</w:t>
            </w:r>
          </w:p>
        </w:tc>
        <w:tc>
          <w:tcPr>
            <w:tcW w:w="567" w:type="dxa"/>
          </w:tcPr>
          <w:p w:rsidR="0008513B" w:rsidRPr="00CC6674" w:rsidRDefault="00022163" w:rsidP="0008513B">
            <w:pPr>
              <w:spacing w:line="240" w:lineRule="auto"/>
              <w:jc w:val="center"/>
              <w:rPr>
                <w:sz w:val="22"/>
                <w:szCs w:val="22"/>
              </w:rPr>
            </w:pPr>
            <w:r w:rsidRPr="00CC6674">
              <w:rPr>
                <w:sz w:val="22"/>
                <w:szCs w:val="22"/>
              </w:rPr>
              <w:t>-</w:t>
            </w:r>
            <w:r w:rsidR="00F43473" w:rsidRPr="00CC6674">
              <w:rPr>
                <w:sz w:val="22"/>
                <w:szCs w:val="22"/>
              </w:rPr>
              <w:t>1</w:t>
            </w:r>
          </w:p>
        </w:tc>
      </w:tr>
      <w:tr w:rsidR="00644D24" w:rsidRPr="00CC6674" w:rsidTr="00022163">
        <w:trPr>
          <w:jc w:val="left"/>
        </w:trPr>
        <w:tc>
          <w:tcPr>
            <w:tcW w:w="2552" w:type="dxa"/>
          </w:tcPr>
          <w:p w:rsidR="00644D24" w:rsidRPr="00CC6674" w:rsidRDefault="00644D24" w:rsidP="0008513B">
            <w:pPr>
              <w:spacing w:line="240" w:lineRule="auto"/>
              <w:jc w:val="left"/>
              <w:rPr>
                <w:sz w:val="22"/>
                <w:szCs w:val="22"/>
              </w:rPr>
            </w:pPr>
            <w:r w:rsidRPr="00CC6674">
              <w:rPr>
                <w:sz w:val="22"/>
                <w:szCs w:val="22"/>
              </w:rPr>
              <w:t>Chuchro</w:t>
            </w:r>
          </w:p>
        </w:tc>
        <w:tc>
          <w:tcPr>
            <w:tcW w:w="7938" w:type="dxa"/>
          </w:tcPr>
          <w:p w:rsidR="00644D24" w:rsidRPr="00CC6674" w:rsidRDefault="00644D24" w:rsidP="0008513B">
            <w:pPr>
              <w:spacing w:line="240" w:lineRule="auto"/>
              <w:jc w:val="left"/>
              <w:rPr>
                <w:sz w:val="22"/>
                <w:szCs w:val="22"/>
              </w:rPr>
            </w:pPr>
            <w:r w:rsidRPr="00CC6674">
              <w:rPr>
                <w:sz w:val="22"/>
                <w:szCs w:val="22"/>
              </w:rPr>
              <w:t>Przyjmując obrażenia zawsze otrzymujesz 1 dodatkowe.</w:t>
            </w:r>
          </w:p>
        </w:tc>
        <w:tc>
          <w:tcPr>
            <w:tcW w:w="567" w:type="dxa"/>
          </w:tcPr>
          <w:p w:rsidR="00644D24" w:rsidRPr="00CC6674" w:rsidRDefault="00022163" w:rsidP="0008513B">
            <w:pPr>
              <w:spacing w:line="240" w:lineRule="auto"/>
              <w:jc w:val="center"/>
              <w:rPr>
                <w:sz w:val="22"/>
                <w:szCs w:val="22"/>
              </w:rPr>
            </w:pPr>
            <w:r w:rsidRPr="00CC6674">
              <w:rPr>
                <w:sz w:val="22"/>
                <w:szCs w:val="22"/>
              </w:rPr>
              <w:t>-</w:t>
            </w:r>
            <w:r w:rsidR="00644D24" w:rsidRPr="00CC6674">
              <w:rPr>
                <w:sz w:val="22"/>
                <w:szCs w:val="22"/>
              </w:rPr>
              <w:t>1</w:t>
            </w:r>
          </w:p>
        </w:tc>
      </w:tr>
      <w:tr w:rsidR="00AE2041" w:rsidRPr="00CC6674" w:rsidTr="00022163">
        <w:trPr>
          <w:jc w:val="left"/>
        </w:trPr>
        <w:tc>
          <w:tcPr>
            <w:tcW w:w="2552" w:type="dxa"/>
          </w:tcPr>
          <w:p w:rsidR="00AE2041" w:rsidRPr="00CC6674" w:rsidRDefault="00AE2041" w:rsidP="0008513B">
            <w:pPr>
              <w:spacing w:line="240" w:lineRule="auto"/>
              <w:jc w:val="left"/>
              <w:rPr>
                <w:sz w:val="22"/>
                <w:szCs w:val="22"/>
              </w:rPr>
            </w:pPr>
            <w:r w:rsidRPr="00CC6674">
              <w:rPr>
                <w:sz w:val="22"/>
                <w:szCs w:val="22"/>
              </w:rPr>
              <w:t>Dziecię drzew</w:t>
            </w:r>
          </w:p>
        </w:tc>
        <w:tc>
          <w:tcPr>
            <w:tcW w:w="7938" w:type="dxa"/>
          </w:tcPr>
          <w:p w:rsidR="00AE2041" w:rsidRPr="00CC6674" w:rsidRDefault="00AE2041" w:rsidP="0008513B">
            <w:pPr>
              <w:spacing w:line="240" w:lineRule="auto"/>
              <w:jc w:val="left"/>
              <w:rPr>
                <w:sz w:val="22"/>
                <w:szCs w:val="22"/>
              </w:rPr>
            </w:pPr>
            <w:r w:rsidRPr="00CC6674">
              <w:rPr>
                <w:sz w:val="22"/>
                <w:szCs w:val="22"/>
              </w:rPr>
              <w:t>Nie możesz używać stalowych przedmiotów</w:t>
            </w:r>
            <w:r w:rsidR="00796894" w:rsidRPr="00CC6674">
              <w:rPr>
                <w:sz w:val="22"/>
                <w:szCs w:val="22"/>
              </w:rPr>
              <w:t xml:space="preserve"> (biżuteria)</w:t>
            </w:r>
            <w:r w:rsidRPr="00CC6674">
              <w:rPr>
                <w:sz w:val="22"/>
                <w:szCs w:val="22"/>
              </w:rPr>
              <w:t>. Brzydzisz się technologią (kusze, strzelby, mechanizmy).</w:t>
            </w:r>
            <w:r w:rsidR="004864B9" w:rsidRPr="00CC6674">
              <w:rPr>
                <w:sz w:val="22"/>
                <w:szCs w:val="22"/>
              </w:rPr>
              <w:t xml:space="preserve"> Kontakt z metalem </w:t>
            </w:r>
            <w:r w:rsidR="001D51AA" w:rsidRPr="00CC6674">
              <w:rPr>
                <w:sz w:val="22"/>
                <w:szCs w:val="22"/>
              </w:rPr>
              <w:t>działa na Ciebie jak uciszenie</w:t>
            </w:r>
            <w:r w:rsidR="004864B9" w:rsidRPr="00CC6674">
              <w:rPr>
                <w:sz w:val="22"/>
                <w:szCs w:val="22"/>
              </w:rPr>
              <w:t>.</w:t>
            </w:r>
          </w:p>
        </w:tc>
        <w:tc>
          <w:tcPr>
            <w:tcW w:w="567" w:type="dxa"/>
          </w:tcPr>
          <w:p w:rsidR="00AE2041" w:rsidRPr="00CC6674" w:rsidRDefault="00022163" w:rsidP="0008513B">
            <w:pPr>
              <w:spacing w:line="240" w:lineRule="auto"/>
              <w:jc w:val="center"/>
              <w:rPr>
                <w:sz w:val="22"/>
                <w:szCs w:val="22"/>
              </w:rPr>
            </w:pPr>
            <w:r w:rsidRPr="00CC6674">
              <w:rPr>
                <w:sz w:val="22"/>
                <w:szCs w:val="22"/>
              </w:rPr>
              <w:t>-</w:t>
            </w:r>
            <w:r w:rsidR="00AE2041" w:rsidRPr="00CC6674">
              <w:rPr>
                <w:sz w:val="22"/>
                <w:szCs w:val="22"/>
              </w:rPr>
              <w:t>1</w:t>
            </w:r>
          </w:p>
        </w:tc>
      </w:tr>
      <w:tr w:rsidR="003D273E" w:rsidRPr="00CC6674" w:rsidTr="00022163">
        <w:trPr>
          <w:jc w:val="left"/>
        </w:trPr>
        <w:tc>
          <w:tcPr>
            <w:tcW w:w="2552" w:type="dxa"/>
          </w:tcPr>
          <w:p w:rsidR="003D273E" w:rsidRPr="00CC6674" w:rsidRDefault="003D273E" w:rsidP="0008513B">
            <w:pPr>
              <w:spacing w:line="240" w:lineRule="auto"/>
              <w:jc w:val="left"/>
              <w:rPr>
                <w:sz w:val="22"/>
                <w:szCs w:val="22"/>
              </w:rPr>
            </w:pPr>
            <w:r w:rsidRPr="00CC6674">
              <w:rPr>
                <w:sz w:val="22"/>
                <w:szCs w:val="22"/>
              </w:rPr>
              <w:t>Pechowiec</w:t>
            </w:r>
          </w:p>
        </w:tc>
        <w:tc>
          <w:tcPr>
            <w:tcW w:w="7938" w:type="dxa"/>
          </w:tcPr>
          <w:p w:rsidR="003D273E" w:rsidRPr="00CC6674" w:rsidRDefault="003D273E" w:rsidP="0008513B">
            <w:pPr>
              <w:spacing w:line="240" w:lineRule="auto"/>
              <w:jc w:val="left"/>
              <w:rPr>
                <w:sz w:val="22"/>
                <w:szCs w:val="22"/>
              </w:rPr>
            </w:pPr>
            <w:r w:rsidRPr="00CC6674">
              <w:rPr>
                <w:sz w:val="22"/>
                <w:szCs w:val="22"/>
              </w:rPr>
              <w:t xml:space="preserve">Przy każdym </w:t>
            </w:r>
            <w:r w:rsidR="00DE2985">
              <w:rPr>
                <w:sz w:val="22"/>
                <w:szCs w:val="22"/>
              </w:rPr>
              <w:t xml:space="preserve">twoim </w:t>
            </w:r>
            <w:r w:rsidRPr="00CC6674">
              <w:rPr>
                <w:sz w:val="22"/>
                <w:szCs w:val="22"/>
              </w:rPr>
              <w:t>rzucie 1 na K20 dzieje się coś złego.</w:t>
            </w:r>
          </w:p>
        </w:tc>
        <w:tc>
          <w:tcPr>
            <w:tcW w:w="567" w:type="dxa"/>
          </w:tcPr>
          <w:p w:rsidR="003D273E" w:rsidRPr="00CC6674" w:rsidRDefault="00022163" w:rsidP="0008513B">
            <w:pPr>
              <w:spacing w:line="240" w:lineRule="auto"/>
              <w:jc w:val="center"/>
              <w:rPr>
                <w:sz w:val="22"/>
                <w:szCs w:val="22"/>
              </w:rPr>
            </w:pPr>
            <w:r w:rsidRPr="00CC6674">
              <w:rPr>
                <w:sz w:val="22"/>
                <w:szCs w:val="22"/>
              </w:rPr>
              <w:t>-</w:t>
            </w:r>
            <w:r w:rsidR="003D273E" w:rsidRPr="00CC6674">
              <w:rPr>
                <w:sz w:val="22"/>
                <w:szCs w:val="22"/>
              </w:rPr>
              <w:t>1</w:t>
            </w:r>
          </w:p>
        </w:tc>
      </w:tr>
      <w:tr w:rsidR="008C59CF" w:rsidRPr="00CC6674" w:rsidTr="00022163">
        <w:trPr>
          <w:jc w:val="left"/>
        </w:trPr>
        <w:tc>
          <w:tcPr>
            <w:tcW w:w="2552" w:type="dxa"/>
          </w:tcPr>
          <w:p w:rsidR="008C59CF" w:rsidRPr="00CC6674" w:rsidRDefault="008C59CF" w:rsidP="008C59CF">
            <w:pPr>
              <w:spacing w:line="240" w:lineRule="auto"/>
              <w:rPr>
                <w:sz w:val="22"/>
                <w:szCs w:val="22"/>
              </w:rPr>
            </w:pPr>
            <w:r w:rsidRPr="00CC6674">
              <w:rPr>
                <w:sz w:val="22"/>
                <w:szCs w:val="22"/>
              </w:rPr>
              <w:t>Szalony naukowiec</w:t>
            </w:r>
          </w:p>
        </w:tc>
        <w:tc>
          <w:tcPr>
            <w:tcW w:w="7938" w:type="dxa"/>
          </w:tcPr>
          <w:p w:rsidR="008C59CF" w:rsidRPr="00CC6674" w:rsidRDefault="008C59CF" w:rsidP="008C59CF">
            <w:pPr>
              <w:spacing w:line="240" w:lineRule="auto"/>
              <w:rPr>
                <w:sz w:val="22"/>
                <w:szCs w:val="22"/>
              </w:rPr>
            </w:pPr>
            <w:r w:rsidRPr="00CC6674">
              <w:rPr>
                <w:sz w:val="22"/>
                <w:szCs w:val="22"/>
              </w:rPr>
              <w:t>Podczas tworzenia przedmiotów, jeśli wyrzucisz 15-20 tworzysz coś pozytywnie nieoczekiwanego, zaś przy 1-5 negatywnego.</w:t>
            </w:r>
          </w:p>
        </w:tc>
        <w:tc>
          <w:tcPr>
            <w:tcW w:w="567" w:type="dxa"/>
          </w:tcPr>
          <w:p w:rsidR="008C59CF" w:rsidRPr="00CC6674" w:rsidRDefault="004719F5" w:rsidP="008C59CF">
            <w:pPr>
              <w:spacing w:line="240" w:lineRule="auto"/>
              <w:jc w:val="center"/>
              <w:rPr>
                <w:sz w:val="22"/>
                <w:szCs w:val="22"/>
              </w:rPr>
            </w:pPr>
            <w:r>
              <w:rPr>
                <w:sz w:val="22"/>
                <w:szCs w:val="22"/>
              </w:rPr>
              <w:t>0</w:t>
            </w:r>
          </w:p>
        </w:tc>
      </w:tr>
      <w:tr w:rsidR="005500C0" w:rsidRPr="00CC6674" w:rsidTr="00022163">
        <w:trPr>
          <w:jc w:val="left"/>
        </w:trPr>
        <w:tc>
          <w:tcPr>
            <w:tcW w:w="2552" w:type="dxa"/>
          </w:tcPr>
          <w:p w:rsidR="005500C0" w:rsidRPr="00CC6674" w:rsidRDefault="005500C0" w:rsidP="005500C0">
            <w:pPr>
              <w:spacing w:line="240" w:lineRule="auto"/>
              <w:jc w:val="left"/>
              <w:rPr>
                <w:sz w:val="22"/>
                <w:szCs w:val="22"/>
              </w:rPr>
            </w:pPr>
            <w:r w:rsidRPr="00CC6674">
              <w:rPr>
                <w:sz w:val="22"/>
                <w:szCs w:val="22"/>
              </w:rPr>
              <w:t>Ślepy</w:t>
            </w:r>
          </w:p>
        </w:tc>
        <w:tc>
          <w:tcPr>
            <w:tcW w:w="7938" w:type="dxa"/>
          </w:tcPr>
          <w:p w:rsidR="005500C0" w:rsidRPr="00CC6674" w:rsidRDefault="005500C0" w:rsidP="005500C0">
            <w:pPr>
              <w:spacing w:line="240" w:lineRule="auto"/>
              <w:jc w:val="left"/>
              <w:rPr>
                <w:sz w:val="22"/>
                <w:szCs w:val="22"/>
              </w:rPr>
            </w:pPr>
            <w:r w:rsidRPr="00CC6674">
              <w:rPr>
                <w:sz w:val="22"/>
                <w:szCs w:val="22"/>
              </w:rPr>
              <w:t>Jesteś</w:t>
            </w:r>
            <w:r w:rsidR="00653EC8" w:rsidRPr="00CC6674">
              <w:rPr>
                <w:sz w:val="22"/>
                <w:szCs w:val="22"/>
              </w:rPr>
              <w:t xml:space="preserve"> niewidomy –</w:t>
            </w:r>
            <w:r w:rsidRPr="00CC6674">
              <w:rPr>
                <w:sz w:val="22"/>
                <w:szCs w:val="22"/>
              </w:rPr>
              <w:t xml:space="preserve"> wiecznie pod wpływem efektu oślepienia.</w:t>
            </w:r>
          </w:p>
        </w:tc>
        <w:tc>
          <w:tcPr>
            <w:tcW w:w="567" w:type="dxa"/>
          </w:tcPr>
          <w:p w:rsidR="005500C0" w:rsidRPr="00CC6674" w:rsidRDefault="005500C0" w:rsidP="005500C0">
            <w:pPr>
              <w:spacing w:line="240" w:lineRule="auto"/>
              <w:jc w:val="center"/>
              <w:rPr>
                <w:sz w:val="22"/>
                <w:szCs w:val="22"/>
              </w:rPr>
            </w:pPr>
            <w:r w:rsidRPr="00CC6674">
              <w:rPr>
                <w:sz w:val="22"/>
                <w:szCs w:val="22"/>
              </w:rPr>
              <w:t>-2</w:t>
            </w:r>
          </w:p>
        </w:tc>
      </w:tr>
    </w:tbl>
    <w:p w:rsidR="00BF3A35" w:rsidRDefault="00BF3A35" w:rsidP="00537EB3">
      <w:pPr>
        <w:pStyle w:val="Nagwek1"/>
      </w:pPr>
      <w:r>
        <w:t>Akrobatyka</w:t>
      </w:r>
    </w:p>
    <w:tbl>
      <w:tblPr>
        <w:tblStyle w:val="RPGTable"/>
        <w:tblW w:w="11057" w:type="dxa"/>
        <w:tblLook w:val="0420" w:firstRow="1" w:lastRow="0" w:firstColumn="0" w:lastColumn="0" w:noHBand="0" w:noVBand="1"/>
      </w:tblPr>
      <w:tblGrid>
        <w:gridCol w:w="2544"/>
        <w:gridCol w:w="7978"/>
        <w:gridCol w:w="535"/>
      </w:tblGrid>
      <w:tr w:rsidR="00BF3A35" w:rsidRPr="000402D7" w:rsidTr="001A25E9">
        <w:trPr>
          <w:cnfStyle w:val="100000000000" w:firstRow="1" w:lastRow="0" w:firstColumn="0" w:lastColumn="0" w:oddVBand="0" w:evenVBand="0" w:oddHBand="0" w:evenHBand="0" w:firstRowFirstColumn="0" w:firstRowLastColumn="0" w:lastRowFirstColumn="0" w:lastRowLastColumn="0"/>
        </w:trPr>
        <w:tc>
          <w:tcPr>
            <w:tcW w:w="2544" w:type="dxa"/>
          </w:tcPr>
          <w:p w:rsidR="00BF3A35" w:rsidRPr="00BF3A35" w:rsidRDefault="00BF3A35" w:rsidP="00BF3A35">
            <w:pPr>
              <w:spacing w:line="240" w:lineRule="auto"/>
              <w:jc w:val="center"/>
              <w:rPr>
                <w:sz w:val="22"/>
                <w:szCs w:val="22"/>
              </w:rPr>
            </w:pPr>
            <w:r w:rsidRPr="00BF3A35">
              <w:rPr>
                <w:sz w:val="22"/>
                <w:szCs w:val="22"/>
              </w:rPr>
              <w:t>Nazwa</w:t>
            </w:r>
          </w:p>
        </w:tc>
        <w:tc>
          <w:tcPr>
            <w:tcW w:w="7978" w:type="dxa"/>
          </w:tcPr>
          <w:p w:rsidR="00BF3A35" w:rsidRPr="00BF3A35" w:rsidRDefault="00BF3A35" w:rsidP="00BF3A35">
            <w:pPr>
              <w:spacing w:line="240" w:lineRule="auto"/>
              <w:jc w:val="center"/>
              <w:rPr>
                <w:sz w:val="22"/>
                <w:szCs w:val="22"/>
              </w:rPr>
            </w:pPr>
            <w:r w:rsidRPr="00BF3A35">
              <w:rPr>
                <w:sz w:val="22"/>
                <w:szCs w:val="22"/>
              </w:rPr>
              <w:t>Opis</w:t>
            </w:r>
          </w:p>
        </w:tc>
        <w:tc>
          <w:tcPr>
            <w:tcW w:w="535" w:type="dxa"/>
          </w:tcPr>
          <w:p w:rsidR="00BF3A35" w:rsidRPr="00BF3A35" w:rsidRDefault="00BF3A35" w:rsidP="00BF3A35">
            <w:pPr>
              <w:spacing w:line="240" w:lineRule="auto"/>
              <w:jc w:val="center"/>
              <w:rPr>
                <w:sz w:val="22"/>
                <w:szCs w:val="22"/>
              </w:rPr>
            </w:pPr>
            <w:r w:rsidRPr="00BF3A35">
              <w:rPr>
                <w:sz w:val="22"/>
                <w:szCs w:val="22"/>
              </w:rPr>
              <w:t>P</w:t>
            </w:r>
          </w:p>
        </w:tc>
      </w:tr>
      <w:tr w:rsidR="000776E9" w:rsidRPr="000402D7" w:rsidTr="001A25E9">
        <w:tc>
          <w:tcPr>
            <w:tcW w:w="2544" w:type="dxa"/>
          </w:tcPr>
          <w:p w:rsidR="000776E9" w:rsidRPr="00CE5598" w:rsidRDefault="000776E9" w:rsidP="000776E9">
            <w:pPr>
              <w:spacing w:line="240" w:lineRule="auto"/>
              <w:rPr>
                <w:sz w:val="22"/>
                <w:szCs w:val="22"/>
              </w:rPr>
            </w:pPr>
            <w:r w:rsidRPr="00CE5598">
              <w:rPr>
                <w:sz w:val="22"/>
                <w:szCs w:val="22"/>
              </w:rPr>
              <w:t>Nieuzbrojony wojownik</w:t>
            </w:r>
          </w:p>
        </w:tc>
        <w:tc>
          <w:tcPr>
            <w:tcW w:w="7978" w:type="dxa"/>
          </w:tcPr>
          <w:p w:rsidR="000776E9" w:rsidRPr="00CE5598" w:rsidRDefault="000776E9" w:rsidP="000776E9">
            <w:pPr>
              <w:spacing w:line="240" w:lineRule="auto"/>
              <w:rPr>
                <w:sz w:val="22"/>
                <w:szCs w:val="22"/>
              </w:rPr>
            </w:pPr>
            <w:r w:rsidRPr="00CE5598">
              <w:rPr>
                <w:sz w:val="22"/>
                <w:szCs w:val="22"/>
              </w:rPr>
              <w:t>Możesz zadawać dowolny typ obrażeń (kłute, obuchowe, cięte) w walce wręcz.</w:t>
            </w:r>
          </w:p>
        </w:tc>
        <w:tc>
          <w:tcPr>
            <w:tcW w:w="535" w:type="dxa"/>
          </w:tcPr>
          <w:p w:rsidR="000776E9" w:rsidRPr="00CE5598" w:rsidRDefault="009A1BA9" w:rsidP="000776E9">
            <w:pPr>
              <w:spacing w:line="240" w:lineRule="auto"/>
              <w:jc w:val="center"/>
              <w:rPr>
                <w:sz w:val="22"/>
                <w:szCs w:val="22"/>
              </w:rPr>
            </w:pPr>
            <w:r>
              <w:rPr>
                <w:sz w:val="22"/>
                <w:szCs w:val="22"/>
              </w:rPr>
              <w:t>2</w:t>
            </w:r>
          </w:p>
        </w:tc>
      </w:tr>
      <w:tr w:rsidR="000776E9" w:rsidRPr="000402D7" w:rsidTr="001A25E9">
        <w:tc>
          <w:tcPr>
            <w:tcW w:w="2544" w:type="dxa"/>
          </w:tcPr>
          <w:p w:rsidR="000776E9" w:rsidRPr="00BF3A35" w:rsidRDefault="000776E9" w:rsidP="000776E9">
            <w:pPr>
              <w:spacing w:line="240" w:lineRule="auto"/>
              <w:rPr>
                <w:sz w:val="22"/>
                <w:szCs w:val="22"/>
              </w:rPr>
            </w:pPr>
            <w:r w:rsidRPr="00BF3A35">
              <w:rPr>
                <w:sz w:val="22"/>
                <w:szCs w:val="22"/>
              </w:rPr>
              <w:t>Sztuki walki</w:t>
            </w:r>
          </w:p>
        </w:tc>
        <w:tc>
          <w:tcPr>
            <w:tcW w:w="7978" w:type="dxa"/>
          </w:tcPr>
          <w:p w:rsidR="000776E9" w:rsidRPr="00BF3A35" w:rsidRDefault="000776E9" w:rsidP="000776E9">
            <w:pPr>
              <w:spacing w:line="240" w:lineRule="auto"/>
              <w:rPr>
                <w:sz w:val="22"/>
                <w:szCs w:val="22"/>
              </w:rPr>
            </w:pPr>
            <w:r w:rsidRPr="00BF3A35">
              <w:rPr>
                <w:sz w:val="22"/>
                <w:szCs w:val="22"/>
              </w:rPr>
              <w:t xml:space="preserve">Przy ataku wręcz lub kastetem </w:t>
            </w:r>
            <w:r>
              <w:rPr>
                <w:sz w:val="22"/>
                <w:szCs w:val="22"/>
              </w:rPr>
              <w:t xml:space="preserve">zadajesz </w:t>
            </w:r>
            <w:r w:rsidRPr="00BF3A35">
              <w:rPr>
                <w:sz w:val="22"/>
                <w:szCs w:val="22"/>
              </w:rPr>
              <w:t>+1 obrażeń</w:t>
            </w:r>
            <w:r>
              <w:rPr>
                <w:sz w:val="22"/>
                <w:szCs w:val="22"/>
              </w:rPr>
              <w:t xml:space="preserve"> i </w:t>
            </w:r>
            <w:r w:rsidRPr="00BF3A35">
              <w:rPr>
                <w:sz w:val="22"/>
                <w:szCs w:val="22"/>
              </w:rPr>
              <w:t>nie tracisz obrony.</w:t>
            </w:r>
          </w:p>
        </w:tc>
        <w:tc>
          <w:tcPr>
            <w:tcW w:w="535" w:type="dxa"/>
          </w:tcPr>
          <w:p w:rsidR="000776E9" w:rsidRPr="00BF3A35" w:rsidRDefault="000776E9" w:rsidP="000776E9">
            <w:pPr>
              <w:spacing w:line="240" w:lineRule="auto"/>
              <w:jc w:val="center"/>
              <w:rPr>
                <w:sz w:val="22"/>
                <w:szCs w:val="22"/>
              </w:rPr>
            </w:pPr>
            <w:r w:rsidRPr="00BF3A35">
              <w:rPr>
                <w:sz w:val="22"/>
                <w:szCs w:val="22"/>
              </w:rPr>
              <w:t>1</w:t>
            </w:r>
          </w:p>
        </w:tc>
      </w:tr>
    </w:tbl>
    <w:p w:rsidR="00196D0E" w:rsidRDefault="00196D0E" w:rsidP="00F54851">
      <w:pPr>
        <w:pStyle w:val="Nagwek1"/>
      </w:pPr>
      <w:r>
        <w:t>Atletyka</w:t>
      </w:r>
    </w:p>
    <w:p w:rsidR="00196D0E" w:rsidRPr="00FC0145" w:rsidRDefault="00196D0E" w:rsidP="00196D0E">
      <w:pPr>
        <w:pStyle w:val="Nagwek2"/>
      </w:pPr>
      <w:r>
        <w:t>Zwykłe</w:t>
      </w:r>
    </w:p>
    <w:tbl>
      <w:tblPr>
        <w:tblStyle w:val="RPGTable"/>
        <w:tblW w:w="11057" w:type="dxa"/>
        <w:jc w:val="left"/>
        <w:tblInd w:w="-5" w:type="dxa"/>
        <w:tblLook w:val="0420" w:firstRow="1" w:lastRow="0" w:firstColumn="0" w:lastColumn="0" w:noHBand="0" w:noVBand="1"/>
      </w:tblPr>
      <w:tblGrid>
        <w:gridCol w:w="2552"/>
        <w:gridCol w:w="7938"/>
        <w:gridCol w:w="567"/>
      </w:tblGrid>
      <w:tr w:rsidR="00196D0E" w:rsidRPr="00CE5598" w:rsidTr="008A1EE9">
        <w:trPr>
          <w:cnfStyle w:val="100000000000" w:firstRow="1" w:lastRow="0" w:firstColumn="0" w:lastColumn="0" w:oddVBand="0" w:evenVBand="0" w:oddHBand="0" w:evenHBand="0" w:firstRowFirstColumn="0" w:firstRowLastColumn="0" w:lastRowFirstColumn="0" w:lastRowLastColumn="0"/>
          <w:jc w:val="left"/>
        </w:trPr>
        <w:tc>
          <w:tcPr>
            <w:tcW w:w="2552" w:type="dxa"/>
          </w:tcPr>
          <w:p w:rsidR="00196D0E" w:rsidRPr="00CE5598" w:rsidRDefault="00196D0E" w:rsidP="001A25E9">
            <w:pPr>
              <w:spacing w:line="240" w:lineRule="auto"/>
              <w:jc w:val="center"/>
              <w:rPr>
                <w:sz w:val="22"/>
                <w:szCs w:val="22"/>
              </w:rPr>
            </w:pPr>
            <w:r w:rsidRPr="00CE5598">
              <w:rPr>
                <w:sz w:val="22"/>
                <w:szCs w:val="22"/>
              </w:rPr>
              <w:t>Nazwa</w:t>
            </w:r>
          </w:p>
        </w:tc>
        <w:tc>
          <w:tcPr>
            <w:tcW w:w="7938" w:type="dxa"/>
          </w:tcPr>
          <w:p w:rsidR="00196D0E" w:rsidRPr="00CE5598" w:rsidRDefault="00196D0E" w:rsidP="001A25E9">
            <w:pPr>
              <w:spacing w:line="240" w:lineRule="auto"/>
              <w:jc w:val="center"/>
              <w:rPr>
                <w:sz w:val="22"/>
                <w:szCs w:val="22"/>
              </w:rPr>
            </w:pPr>
            <w:r w:rsidRPr="00CE5598">
              <w:rPr>
                <w:sz w:val="22"/>
                <w:szCs w:val="22"/>
              </w:rPr>
              <w:t>Opis</w:t>
            </w:r>
          </w:p>
        </w:tc>
        <w:tc>
          <w:tcPr>
            <w:tcW w:w="567" w:type="dxa"/>
          </w:tcPr>
          <w:p w:rsidR="00196D0E" w:rsidRPr="00CE5598" w:rsidRDefault="00196D0E" w:rsidP="001A25E9">
            <w:pPr>
              <w:spacing w:line="240" w:lineRule="auto"/>
              <w:jc w:val="center"/>
              <w:rPr>
                <w:sz w:val="22"/>
                <w:szCs w:val="22"/>
              </w:rPr>
            </w:pPr>
            <w:r w:rsidRPr="00CE5598">
              <w:rPr>
                <w:sz w:val="22"/>
                <w:szCs w:val="22"/>
              </w:rPr>
              <w:t>P</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Antymag</w:t>
            </w:r>
          </w:p>
        </w:tc>
        <w:tc>
          <w:tcPr>
            <w:tcW w:w="7938" w:type="dxa"/>
          </w:tcPr>
          <w:p w:rsidR="00196D0E" w:rsidRPr="00CE5598" w:rsidRDefault="00D878A0" w:rsidP="001A25E9">
            <w:pPr>
              <w:spacing w:line="240" w:lineRule="auto"/>
              <w:rPr>
                <w:sz w:val="22"/>
                <w:szCs w:val="22"/>
              </w:rPr>
            </w:pPr>
            <w:r>
              <w:rPr>
                <w:sz w:val="22"/>
                <w:szCs w:val="22"/>
              </w:rPr>
              <w:t>Raz na walkę możesz odeprzeć dowolne zaklęcie bez rzutu.</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Atak na całość</w:t>
            </w:r>
          </w:p>
        </w:tc>
        <w:tc>
          <w:tcPr>
            <w:tcW w:w="7938" w:type="dxa"/>
          </w:tcPr>
          <w:p w:rsidR="00196D0E" w:rsidRPr="00CE5598" w:rsidRDefault="00196D0E" w:rsidP="001A25E9">
            <w:pPr>
              <w:spacing w:line="240" w:lineRule="auto"/>
              <w:rPr>
                <w:sz w:val="22"/>
                <w:szCs w:val="22"/>
              </w:rPr>
            </w:pPr>
            <w:r w:rsidRPr="00CE5598">
              <w:rPr>
                <w:sz w:val="22"/>
                <w:szCs w:val="22"/>
              </w:rPr>
              <w:t>Raz na walkę możesz pójść na całość. Przy ataku otrzymujesz 5 do celności, jednak prze turę posiadasz -5 obrony.</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Barykada</w:t>
            </w:r>
          </w:p>
        </w:tc>
        <w:tc>
          <w:tcPr>
            <w:tcW w:w="7938" w:type="dxa"/>
          </w:tcPr>
          <w:p w:rsidR="00196D0E" w:rsidRPr="00CE5598" w:rsidRDefault="00330A22" w:rsidP="001A25E9">
            <w:pPr>
              <w:spacing w:line="240" w:lineRule="auto"/>
              <w:rPr>
                <w:sz w:val="22"/>
                <w:szCs w:val="22"/>
              </w:rPr>
            </w:pPr>
            <w:r>
              <w:rPr>
                <w:sz w:val="22"/>
                <w:szCs w:val="22"/>
              </w:rPr>
              <w:t>Możesz utrzymywać pozycję kosztem całego ruchu zamiast akcji dodatkowej.</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Kontruderzenie</w:t>
            </w:r>
          </w:p>
        </w:tc>
        <w:tc>
          <w:tcPr>
            <w:tcW w:w="7938" w:type="dxa"/>
          </w:tcPr>
          <w:p w:rsidR="00196D0E" w:rsidRPr="00CE5598" w:rsidRDefault="00196D0E" w:rsidP="001A25E9">
            <w:pPr>
              <w:spacing w:line="240" w:lineRule="auto"/>
              <w:rPr>
                <w:sz w:val="22"/>
                <w:szCs w:val="22"/>
              </w:rPr>
            </w:pPr>
            <w:r w:rsidRPr="00CE5598">
              <w:rPr>
                <w:sz w:val="22"/>
                <w:szCs w:val="22"/>
              </w:rPr>
              <w:t>Raz na walkę, gdy przeciwnik dobiega do Ciebie z odległości co najmniej 5 pól możesz odpowiedzieć darmowym kontratakiem.</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Miecz i pięść</w:t>
            </w:r>
          </w:p>
        </w:tc>
        <w:tc>
          <w:tcPr>
            <w:tcW w:w="7938" w:type="dxa"/>
          </w:tcPr>
          <w:p w:rsidR="00196D0E" w:rsidRPr="00CE5598" w:rsidRDefault="00196D0E" w:rsidP="001A25E9">
            <w:pPr>
              <w:spacing w:line="240" w:lineRule="auto"/>
              <w:rPr>
                <w:sz w:val="22"/>
                <w:szCs w:val="22"/>
              </w:rPr>
            </w:pPr>
            <w:r w:rsidRPr="00CE5598">
              <w:rPr>
                <w:sz w:val="22"/>
                <w:szCs w:val="22"/>
              </w:rPr>
              <w:t>Akcja dodatkowa, możesz wzmocnić atak o powalenie przeciwnika kosztem akcji dodatkowej. Deklaracja przed atakiem.</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Niszczyciel pocisków</w:t>
            </w:r>
          </w:p>
        </w:tc>
        <w:tc>
          <w:tcPr>
            <w:tcW w:w="7938" w:type="dxa"/>
          </w:tcPr>
          <w:p w:rsidR="00196D0E" w:rsidRPr="00CE5598" w:rsidRDefault="00196D0E" w:rsidP="001A25E9">
            <w:pPr>
              <w:spacing w:line="240" w:lineRule="auto"/>
              <w:rPr>
                <w:sz w:val="22"/>
                <w:szCs w:val="22"/>
              </w:rPr>
            </w:pPr>
            <w:r w:rsidRPr="00CE5598">
              <w:rPr>
                <w:sz w:val="22"/>
                <w:szCs w:val="22"/>
              </w:rPr>
              <w:t>Raz na walkę możesz odeprzeć dowolny pocisk bez rzutu.</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lastRenderedPageBreak/>
              <w:t>Odcięcie wroga</w:t>
            </w:r>
          </w:p>
        </w:tc>
        <w:tc>
          <w:tcPr>
            <w:tcW w:w="7938" w:type="dxa"/>
          </w:tcPr>
          <w:p w:rsidR="00196D0E" w:rsidRPr="00CE5598" w:rsidRDefault="00196D0E" w:rsidP="001A25E9">
            <w:pPr>
              <w:spacing w:line="240" w:lineRule="auto"/>
              <w:rPr>
                <w:sz w:val="22"/>
                <w:szCs w:val="22"/>
              </w:rPr>
            </w:pPr>
            <w:r w:rsidRPr="00CE5598">
              <w:rPr>
                <w:sz w:val="22"/>
                <w:szCs w:val="22"/>
              </w:rPr>
              <w:t>Raz na walkę możesz wykonać test [K20] vs [Wola]. Przy sukcesie zmuszasz przeciwnika, którego zaatakowałeś, do walki wyłącznie z tobą – „Ja jestem Twoim przeciwnikiem”.</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Odparcie</w:t>
            </w:r>
          </w:p>
        </w:tc>
        <w:tc>
          <w:tcPr>
            <w:tcW w:w="7938" w:type="dxa"/>
          </w:tcPr>
          <w:p w:rsidR="00196D0E" w:rsidRPr="00CE5598" w:rsidRDefault="00196D0E" w:rsidP="001A25E9">
            <w:pPr>
              <w:spacing w:line="240" w:lineRule="auto"/>
              <w:rPr>
                <w:sz w:val="22"/>
                <w:szCs w:val="22"/>
              </w:rPr>
            </w:pPr>
            <w:r w:rsidRPr="00CE5598">
              <w:rPr>
                <w:sz w:val="22"/>
                <w:szCs w:val="22"/>
              </w:rPr>
              <w:t>Raz na walkę możesz anulować efekt powalenia, ogłuszenia lub przerażenia.</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Odwet</w:t>
            </w:r>
          </w:p>
        </w:tc>
        <w:tc>
          <w:tcPr>
            <w:tcW w:w="7938" w:type="dxa"/>
          </w:tcPr>
          <w:p w:rsidR="00196D0E" w:rsidRPr="00CE5598" w:rsidRDefault="00196D0E" w:rsidP="001A25E9">
            <w:pPr>
              <w:spacing w:line="240" w:lineRule="auto"/>
              <w:rPr>
                <w:sz w:val="22"/>
                <w:szCs w:val="22"/>
              </w:rPr>
            </w:pPr>
            <w:r w:rsidRPr="00CE5598">
              <w:rPr>
                <w:sz w:val="22"/>
                <w:szCs w:val="22"/>
              </w:rPr>
              <w:t>Raz na walkę otrzymując obrażenia możesz spróbować zniszczyć broń przeciwnika testem [</w:t>
            </w:r>
            <w:r w:rsidR="00662787">
              <w:rPr>
                <w:sz w:val="22"/>
                <w:szCs w:val="22"/>
              </w:rPr>
              <w:t>P</w:t>
            </w:r>
            <w:r w:rsidRPr="00CE5598">
              <w:rPr>
                <w:sz w:val="22"/>
                <w:szCs w:val="22"/>
              </w:rPr>
              <w:t xml:space="preserve"> / 2 + K20] vs [Obrona + ST].</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Oportunista</w:t>
            </w:r>
          </w:p>
        </w:tc>
        <w:tc>
          <w:tcPr>
            <w:tcW w:w="7938" w:type="dxa"/>
          </w:tcPr>
          <w:p w:rsidR="00196D0E" w:rsidRPr="00CE5598" w:rsidRDefault="00196D0E" w:rsidP="001A25E9">
            <w:pPr>
              <w:spacing w:line="240" w:lineRule="auto"/>
              <w:rPr>
                <w:sz w:val="22"/>
                <w:szCs w:val="22"/>
              </w:rPr>
            </w:pPr>
            <w:r w:rsidRPr="00CE5598">
              <w:rPr>
                <w:sz w:val="22"/>
                <w:szCs w:val="22"/>
              </w:rPr>
              <w:t>Raz na walkę możesz wyprowadzić atak okazyjny bez kosztu akcji dodatkowej.</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Pancerny</w:t>
            </w:r>
          </w:p>
        </w:tc>
        <w:tc>
          <w:tcPr>
            <w:tcW w:w="7938" w:type="dxa"/>
          </w:tcPr>
          <w:p w:rsidR="00196D0E" w:rsidRPr="00CE5598" w:rsidRDefault="00196D0E" w:rsidP="001A25E9">
            <w:pPr>
              <w:spacing w:line="240" w:lineRule="auto"/>
              <w:rPr>
                <w:sz w:val="22"/>
                <w:szCs w:val="22"/>
              </w:rPr>
            </w:pPr>
            <w:r w:rsidRPr="00CE5598">
              <w:rPr>
                <w:sz w:val="22"/>
                <w:szCs w:val="22"/>
              </w:rPr>
              <w:t>Redukcja otrzymywanych obrażeń o 1.</w:t>
            </w:r>
          </w:p>
        </w:tc>
        <w:tc>
          <w:tcPr>
            <w:tcW w:w="567" w:type="dxa"/>
          </w:tcPr>
          <w:p w:rsidR="00196D0E" w:rsidRPr="00CE5598" w:rsidRDefault="00196D0E" w:rsidP="001A25E9">
            <w:pPr>
              <w:spacing w:line="240" w:lineRule="auto"/>
              <w:jc w:val="center"/>
              <w:rPr>
                <w:sz w:val="22"/>
                <w:szCs w:val="22"/>
              </w:rPr>
            </w:pPr>
            <w:r w:rsidRPr="00CE5598">
              <w:rPr>
                <w:sz w:val="22"/>
                <w:szCs w:val="22"/>
              </w:rPr>
              <w:t>3</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Potężny chwyt</w:t>
            </w:r>
          </w:p>
        </w:tc>
        <w:tc>
          <w:tcPr>
            <w:tcW w:w="7938" w:type="dxa"/>
          </w:tcPr>
          <w:p w:rsidR="00196D0E" w:rsidRPr="00CE5598" w:rsidRDefault="00196D0E" w:rsidP="001A25E9">
            <w:pPr>
              <w:spacing w:line="240" w:lineRule="auto"/>
              <w:rPr>
                <w:sz w:val="22"/>
                <w:szCs w:val="22"/>
              </w:rPr>
            </w:pPr>
            <w:r w:rsidRPr="00CE5598">
              <w:rPr>
                <w:sz w:val="22"/>
                <w:szCs w:val="22"/>
              </w:rPr>
              <w:t>Możesz dzierżyć dwuręczną broń w jednej ręce</w:t>
            </w:r>
            <w:r w:rsidR="00D544A9">
              <w:rPr>
                <w:sz w:val="22"/>
                <w:szCs w:val="22"/>
              </w:rPr>
              <w:t xml:space="preserve"> (tylko </w:t>
            </w:r>
            <w:r w:rsidR="008F4774">
              <w:rPr>
                <w:sz w:val="22"/>
                <w:szCs w:val="22"/>
              </w:rPr>
              <w:t>w głównej</w:t>
            </w:r>
            <w:r w:rsidR="00D544A9">
              <w:rPr>
                <w:sz w:val="22"/>
                <w:szCs w:val="22"/>
              </w:rPr>
              <w:t>).</w:t>
            </w:r>
          </w:p>
        </w:tc>
        <w:tc>
          <w:tcPr>
            <w:tcW w:w="567" w:type="dxa"/>
          </w:tcPr>
          <w:p w:rsidR="00196D0E" w:rsidRPr="00CE5598" w:rsidRDefault="003C235B" w:rsidP="001A25E9">
            <w:pPr>
              <w:spacing w:line="240" w:lineRule="auto"/>
              <w:jc w:val="center"/>
              <w:rPr>
                <w:sz w:val="22"/>
                <w:szCs w:val="22"/>
              </w:rPr>
            </w:pPr>
            <w:r>
              <w:rPr>
                <w:sz w:val="22"/>
                <w:szCs w:val="22"/>
              </w:rPr>
              <w:t>4</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Przerażający</w:t>
            </w:r>
          </w:p>
        </w:tc>
        <w:tc>
          <w:tcPr>
            <w:tcW w:w="7938" w:type="dxa"/>
          </w:tcPr>
          <w:p w:rsidR="00196D0E" w:rsidRPr="00CE5598" w:rsidRDefault="00196D0E" w:rsidP="001A25E9">
            <w:pPr>
              <w:spacing w:line="240" w:lineRule="auto"/>
              <w:rPr>
                <w:sz w:val="22"/>
                <w:szCs w:val="22"/>
              </w:rPr>
            </w:pPr>
            <w:r w:rsidRPr="00CE5598">
              <w:rPr>
                <w:sz w:val="22"/>
                <w:szCs w:val="22"/>
              </w:rPr>
              <w:t>Za każdym razem, gdy zadasz maksymalne obrażenia, przeciwnik musi wykonać test [K20 + Wola] vs [Zadane obrażenia + 15]. Przy porażce ucieka przez następną turę.</w:t>
            </w:r>
          </w:p>
        </w:tc>
        <w:tc>
          <w:tcPr>
            <w:tcW w:w="567" w:type="dxa"/>
          </w:tcPr>
          <w:p w:rsidR="00196D0E" w:rsidRPr="00CE5598" w:rsidRDefault="004974E6" w:rsidP="001A25E9">
            <w:pPr>
              <w:spacing w:line="240" w:lineRule="auto"/>
              <w:jc w:val="center"/>
              <w:rPr>
                <w:sz w:val="22"/>
                <w:szCs w:val="22"/>
              </w:rPr>
            </w:pPr>
            <w:r>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Ratunek</w:t>
            </w:r>
          </w:p>
        </w:tc>
        <w:tc>
          <w:tcPr>
            <w:tcW w:w="7938" w:type="dxa"/>
          </w:tcPr>
          <w:p w:rsidR="00196D0E" w:rsidRPr="00CE5598" w:rsidRDefault="00196D0E" w:rsidP="001A25E9">
            <w:pPr>
              <w:spacing w:line="240" w:lineRule="auto"/>
              <w:rPr>
                <w:sz w:val="22"/>
                <w:szCs w:val="22"/>
              </w:rPr>
            </w:pPr>
            <w:r w:rsidRPr="00CE5598">
              <w:rPr>
                <w:sz w:val="22"/>
                <w:szCs w:val="22"/>
              </w:rPr>
              <w:t>Raz na walkę możesz przyjąć obrażenia z osoby obok na siebie.</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Rewanż</w:t>
            </w:r>
          </w:p>
        </w:tc>
        <w:tc>
          <w:tcPr>
            <w:tcW w:w="7938" w:type="dxa"/>
          </w:tcPr>
          <w:p w:rsidR="00196D0E" w:rsidRPr="00CE5598" w:rsidRDefault="00196D0E" w:rsidP="001A25E9">
            <w:pPr>
              <w:spacing w:line="240" w:lineRule="auto"/>
              <w:rPr>
                <w:sz w:val="22"/>
                <w:szCs w:val="22"/>
              </w:rPr>
            </w:pPr>
            <w:r w:rsidRPr="00CE5598">
              <w:rPr>
                <w:sz w:val="22"/>
                <w:szCs w:val="22"/>
              </w:rPr>
              <w:t>Raz na walkę otrzymując obrażenia możesz odpowiedzieć kontratakiem kosztem akcji dodatkowej.</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Riposta</w:t>
            </w:r>
          </w:p>
        </w:tc>
        <w:tc>
          <w:tcPr>
            <w:tcW w:w="7938" w:type="dxa"/>
          </w:tcPr>
          <w:p w:rsidR="00196D0E" w:rsidRPr="00CE5598" w:rsidRDefault="00196D0E" w:rsidP="001A25E9">
            <w:pPr>
              <w:spacing w:line="240" w:lineRule="auto"/>
              <w:rPr>
                <w:sz w:val="22"/>
                <w:szCs w:val="22"/>
              </w:rPr>
            </w:pPr>
            <w:r w:rsidRPr="00CE5598">
              <w:rPr>
                <w:sz w:val="22"/>
                <w:szCs w:val="22"/>
              </w:rPr>
              <w:t>Raz na walkę uniknąwszy ciosu przeciwnika możesz odpowiedzieć kontratakiem kosztem akcji dodatkowej.</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Tarczownik</w:t>
            </w:r>
          </w:p>
        </w:tc>
        <w:tc>
          <w:tcPr>
            <w:tcW w:w="7938" w:type="dxa"/>
          </w:tcPr>
          <w:p w:rsidR="00196D0E" w:rsidRPr="00CE5598" w:rsidRDefault="00196D0E" w:rsidP="001A25E9">
            <w:pPr>
              <w:spacing w:line="240" w:lineRule="auto"/>
              <w:rPr>
                <w:sz w:val="22"/>
                <w:szCs w:val="22"/>
              </w:rPr>
            </w:pPr>
            <w:r w:rsidRPr="00CE5598">
              <w:rPr>
                <w:sz w:val="22"/>
                <w:szCs w:val="22"/>
              </w:rPr>
              <w:t>Posiadając tarcze zadajesz atakami +1 Obrażeń.</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Wejście smoka</w:t>
            </w:r>
          </w:p>
        </w:tc>
        <w:tc>
          <w:tcPr>
            <w:tcW w:w="7938" w:type="dxa"/>
          </w:tcPr>
          <w:p w:rsidR="00196D0E" w:rsidRPr="00CE5598" w:rsidRDefault="00196D0E" w:rsidP="001A25E9">
            <w:pPr>
              <w:spacing w:line="240" w:lineRule="auto"/>
              <w:rPr>
                <w:sz w:val="22"/>
                <w:szCs w:val="22"/>
              </w:rPr>
            </w:pPr>
            <w:r w:rsidRPr="00CE5598">
              <w:rPr>
                <w:sz w:val="22"/>
                <w:szCs w:val="22"/>
              </w:rPr>
              <w:t>W pierwszej rundzie posiadasz dodatkowe 5 ruchu.</w:t>
            </w:r>
          </w:p>
        </w:tc>
        <w:tc>
          <w:tcPr>
            <w:tcW w:w="567" w:type="dxa"/>
          </w:tcPr>
          <w:p w:rsidR="00196D0E" w:rsidRPr="00CE5598" w:rsidRDefault="00196D0E" w:rsidP="001A25E9">
            <w:pPr>
              <w:spacing w:line="240" w:lineRule="auto"/>
              <w:jc w:val="center"/>
              <w:rPr>
                <w:sz w:val="22"/>
                <w:szCs w:val="22"/>
              </w:rPr>
            </w:pPr>
            <w:r w:rsidRPr="00CE5598">
              <w:rPr>
                <w:sz w:val="22"/>
                <w:szCs w:val="22"/>
              </w:rPr>
              <w:t>2</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Żółw</w:t>
            </w:r>
          </w:p>
        </w:tc>
        <w:tc>
          <w:tcPr>
            <w:tcW w:w="7938" w:type="dxa"/>
          </w:tcPr>
          <w:p w:rsidR="00196D0E" w:rsidRPr="00CE5598" w:rsidRDefault="00196D0E" w:rsidP="001A25E9">
            <w:pPr>
              <w:spacing w:line="240" w:lineRule="auto"/>
              <w:rPr>
                <w:sz w:val="22"/>
                <w:szCs w:val="22"/>
              </w:rPr>
            </w:pPr>
            <w:r w:rsidRPr="00CE5598">
              <w:rPr>
                <w:sz w:val="22"/>
                <w:szCs w:val="22"/>
              </w:rPr>
              <w:t>Możesz nosić dwie tarcze, zadajesz atakiem K4 – 1 obrażeń.</w:t>
            </w:r>
          </w:p>
        </w:tc>
        <w:tc>
          <w:tcPr>
            <w:tcW w:w="567" w:type="dxa"/>
          </w:tcPr>
          <w:p w:rsidR="00196D0E" w:rsidRPr="00CE5598" w:rsidRDefault="00196D0E" w:rsidP="001A25E9">
            <w:pPr>
              <w:spacing w:line="240" w:lineRule="auto"/>
              <w:jc w:val="center"/>
              <w:rPr>
                <w:sz w:val="22"/>
                <w:szCs w:val="22"/>
              </w:rPr>
            </w:pPr>
            <w:r w:rsidRPr="00CE5598">
              <w:rPr>
                <w:sz w:val="22"/>
                <w:szCs w:val="22"/>
              </w:rPr>
              <w:t>3</w:t>
            </w:r>
          </w:p>
        </w:tc>
      </w:tr>
      <w:tr w:rsidR="00196D0E" w:rsidRPr="00CE5598" w:rsidTr="008A1EE9">
        <w:trPr>
          <w:jc w:val="left"/>
        </w:trPr>
        <w:tc>
          <w:tcPr>
            <w:tcW w:w="2552" w:type="dxa"/>
          </w:tcPr>
          <w:p w:rsidR="00196D0E" w:rsidRPr="00CE5598" w:rsidRDefault="00196D0E" w:rsidP="001A25E9">
            <w:pPr>
              <w:spacing w:line="240" w:lineRule="auto"/>
              <w:rPr>
                <w:sz w:val="22"/>
                <w:szCs w:val="22"/>
              </w:rPr>
            </w:pPr>
            <w:r w:rsidRPr="00CE5598">
              <w:rPr>
                <w:sz w:val="22"/>
                <w:szCs w:val="22"/>
              </w:rPr>
              <w:t>Żywotny</w:t>
            </w:r>
          </w:p>
        </w:tc>
        <w:tc>
          <w:tcPr>
            <w:tcW w:w="7938" w:type="dxa"/>
          </w:tcPr>
          <w:p w:rsidR="00196D0E" w:rsidRPr="00CE5598" w:rsidRDefault="00196D0E" w:rsidP="001A25E9">
            <w:pPr>
              <w:spacing w:line="240" w:lineRule="auto"/>
              <w:rPr>
                <w:sz w:val="22"/>
                <w:szCs w:val="22"/>
              </w:rPr>
            </w:pPr>
            <w:r w:rsidRPr="00CE5598">
              <w:rPr>
                <w:sz w:val="22"/>
                <w:szCs w:val="22"/>
              </w:rPr>
              <w:t>Raz na walkę możesz zmniejszyć otrzymane obrażenia do 10, a twoja postać umiera dopiero przy -15 PŻ.</w:t>
            </w:r>
          </w:p>
        </w:tc>
        <w:tc>
          <w:tcPr>
            <w:tcW w:w="567" w:type="dxa"/>
          </w:tcPr>
          <w:p w:rsidR="00196D0E" w:rsidRPr="00CE5598" w:rsidRDefault="00196D0E" w:rsidP="001A25E9">
            <w:pPr>
              <w:spacing w:line="240" w:lineRule="auto"/>
              <w:jc w:val="center"/>
              <w:rPr>
                <w:sz w:val="22"/>
                <w:szCs w:val="22"/>
              </w:rPr>
            </w:pPr>
            <w:r w:rsidRPr="00CE5598">
              <w:rPr>
                <w:sz w:val="22"/>
                <w:szCs w:val="22"/>
              </w:rPr>
              <w:t>1</w:t>
            </w:r>
          </w:p>
        </w:tc>
      </w:tr>
    </w:tbl>
    <w:p w:rsidR="00196D0E" w:rsidRDefault="00196D0E" w:rsidP="00196D0E">
      <w:pPr>
        <w:pStyle w:val="Nagwek2"/>
      </w:pPr>
      <w:r>
        <w:t>Bojowe</w:t>
      </w:r>
    </w:p>
    <w:tbl>
      <w:tblPr>
        <w:tblStyle w:val="RPGTable"/>
        <w:tblW w:w="5000" w:type="pct"/>
        <w:jc w:val="left"/>
        <w:tblLayout w:type="fixed"/>
        <w:tblLook w:val="0420" w:firstRow="1" w:lastRow="0" w:firstColumn="0" w:lastColumn="0" w:noHBand="0" w:noVBand="1"/>
      </w:tblPr>
      <w:tblGrid>
        <w:gridCol w:w="2548"/>
        <w:gridCol w:w="566"/>
        <w:gridCol w:w="7372"/>
        <w:gridCol w:w="610"/>
      </w:tblGrid>
      <w:tr w:rsidR="00196D0E" w:rsidRPr="00B40C09" w:rsidTr="00B4032D">
        <w:trPr>
          <w:cnfStyle w:val="100000000000" w:firstRow="1" w:lastRow="0" w:firstColumn="0" w:lastColumn="0" w:oddVBand="0" w:evenVBand="0" w:oddHBand="0" w:evenHBand="0" w:firstRowFirstColumn="0" w:firstRowLastColumn="0" w:lastRowFirstColumn="0" w:lastRowLastColumn="0"/>
          <w:jc w:val="left"/>
        </w:trPr>
        <w:tc>
          <w:tcPr>
            <w:tcW w:w="1148" w:type="pct"/>
          </w:tcPr>
          <w:p w:rsidR="00196D0E" w:rsidRPr="00B40C09" w:rsidRDefault="00196D0E" w:rsidP="001A25E9">
            <w:pPr>
              <w:spacing w:line="240" w:lineRule="auto"/>
              <w:jc w:val="center"/>
              <w:rPr>
                <w:sz w:val="22"/>
                <w:szCs w:val="22"/>
              </w:rPr>
            </w:pPr>
            <w:r w:rsidRPr="00B40C09">
              <w:rPr>
                <w:sz w:val="22"/>
                <w:szCs w:val="22"/>
              </w:rPr>
              <w:t>Nazwa</w:t>
            </w:r>
          </w:p>
        </w:tc>
        <w:tc>
          <w:tcPr>
            <w:tcW w:w="255" w:type="pct"/>
          </w:tcPr>
          <w:p w:rsidR="00196D0E" w:rsidRPr="00B40C09" w:rsidRDefault="00B40C09" w:rsidP="001A25E9">
            <w:pPr>
              <w:spacing w:line="240" w:lineRule="auto"/>
              <w:jc w:val="center"/>
              <w:rPr>
                <w:sz w:val="22"/>
                <w:szCs w:val="22"/>
              </w:rPr>
            </w:pPr>
            <w:r>
              <w:rPr>
                <w:sz w:val="22"/>
                <w:szCs w:val="22"/>
              </w:rPr>
              <w:t>T</w:t>
            </w:r>
          </w:p>
        </w:tc>
        <w:tc>
          <w:tcPr>
            <w:tcW w:w="3322" w:type="pct"/>
          </w:tcPr>
          <w:p w:rsidR="00196D0E" w:rsidRPr="00B40C09" w:rsidRDefault="00196D0E" w:rsidP="001A25E9">
            <w:pPr>
              <w:spacing w:line="240" w:lineRule="auto"/>
              <w:jc w:val="center"/>
              <w:rPr>
                <w:sz w:val="22"/>
                <w:szCs w:val="22"/>
              </w:rPr>
            </w:pPr>
            <w:r w:rsidRPr="00B40C09">
              <w:rPr>
                <w:sz w:val="22"/>
                <w:szCs w:val="22"/>
              </w:rPr>
              <w:t>Opis</w:t>
            </w:r>
          </w:p>
        </w:tc>
        <w:tc>
          <w:tcPr>
            <w:tcW w:w="275" w:type="pct"/>
          </w:tcPr>
          <w:p w:rsidR="00196D0E" w:rsidRPr="00B40C09" w:rsidRDefault="00196D0E" w:rsidP="001A25E9">
            <w:pPr>
              <w:spacing w:line="240" w:lineRule="auto"/>
              <w:jc w:val="center"/>
              <w:rPr>
                <w:sz w:val="22"/>
                <w:szCs w:val="22"/>
              </w:rPr>
            </w:pPr>
            <w:r w:rsidRPr="00B40C09">
              <w:rPr>
                <w:sz w:val="22"/>
                <w:szCs w:val="22"/>
              </w:rPr>
              <w:t>P</w:t>
            </w:r>
          </w:p>
        </w:tc>
      </w:tr>
      <w:tr w:rsidR="00196D0E" w:rsidRPr="00B40C09" w:rsidTr="00B4032D">
        <w:trPr>
          <w:jc w:val="left"/>
        </w:trPr>
        <w:tc>
          <w:tcPr>
            <w:tcW w:w="1148" w:type="pct"/>
          </w:tcPr>
          <w:p w:rsidR="00196D0E" w:rsidRPr="00B40C09" w:rsidRDefault="00196D0E" w:rsidP="001A25E9">
            <w:pPr>
              <w:spacing w:line="240" w:lineRule="auto"/>
              <w:rPr>
                <w:sz w:val="22"/>
                <w:szCs w:val="22"/>
              </w:rPr>
            </w:pPr>
            <w:r w:rsidRPr="00B40C09">
              <w:rPr>
                <w:sz w:val="22"/>
                <w:szCs w:val="22"/>
              </w:rPr>
              <w:t>Chwyt</w:t>
            </w:r>
          </w:p>
        </w:tc>
        <w:tc>
          <w:tcPr>
            <w:tcW w:w="255" w:type="pct"/>
          </w:tcPr>
          <w:p w:rsidR="00196D0E" w:rsidRPr="00B40C09" w:rsidRDefault="007E72A2" w:rsidP="001A25E9">
            <w:pPr>
              <w:spacing w:line="240" w:lineRule="auto"/>
              <w:jc w:val="center"/>
              <w:rPr>
                <w:sz w:val="22"/>
                <w:szCs w:val="22"/>
              </w:rPr>
            </w:pPr>
            <w:r>
              <w:rPr>
                <w:sz w:val="22"/>
                <w:szCs w:val="22"/>
              </w:rPr>
              <w:t>G</w:t>
            </w:r>
          </w:p>
        </w:tc>
        <w:tc>
          <w:tcPr>
            <w:tcW w:w="3322" w:type="pct"/>
          </w:tcPr>
          <w:p w:rsidR="00196D0E" w:rsidRPr="00B40C09" w:rsidRDefault="00196D0E" w:rsidP="001A25E9">
            <w:pPr>
              <w:spacing w:line="240" w:lineRule="auto"/>
              <w:rPr>
                <w:smallCaps w:val="0"/>
                <w:sz w:val="22"/>
                <w:szCs w:val="22"/>
              </w:rPr>
            </w:pPr>
            <w:r w:rsidRPr="00B40C09">
              <w:rPr>
                <w:sz w:val="22"/>
                <w:szCs w:val="22"/>
              </w:rPr>
              <w:t>Atak spec, unieruchamiasz przeciwnika. W czasie chwytu nie możesz podejmować innych akcji. Wyzwolenie się teste</w:t>
            </w:r>
            <w:r w:rsidR="0069099B">
              <w:rPr>
                <w:sz w:val="22"/>
                <w:szCs w:val="22"/>
              </w:rPr>
              <w:t>m</w:t>
            </w:r>
            <w:r w:rsidR="00E72CD1">
              <w:rPr>
                <w:sz w:val="22"/>
                <w:szCs w:val="22"/>
              </w:rPr>
              <w:t xml:space="preserve"> atletyki [P / 2 + K20] vs [</w:t>
            </w:r>
            <w:r w:rsidR="001259DC">
              <w:rPr>
                <w:sz w:val="22"/>
                <w:szCs w:val="22"/>
              </w:rPr>
              <w:t>P</w:t>
            </w:r>
            <w:r w:rsidR="00B853C9">
              <w:rPr>
                <w:sz w:val="22"/>
                <w:szCs w:val="22"/>
              </w:rPr>
              <w:t>oziom</w:t>
            </w:r>
            <w:r w:rsidR="001259DC">
              <w:rPr>
                <w:sz w:val="22"/>
                <w:szCs w:val="22"/>
              </w:rPr>
              <w:t xml:space="preserve"> </w:t>
            </w:r>
            <w:r w:rsidR="00B853C9">
              <w:rPr>
                <w:sz w:val="22"/>
                <w:szCs w:val="22"/>
              </w:rPr>
              <w:t xml:space="preserve">chwytającego </w:t>
            </w:r>
            <w:r w:rsidR="001259DC">
              <w:rPr>
                <w:sz w:val="22"/>
                <w:szCs w:val="22"/>
              </w:rPr>
              <w:t>/ 2 + 10</w:t>
            </w:r>
            <w:r w:rsidR="00E72CD1">
              <w:rPr>
                <w:sz w:val="22"/>
                <w:szCs w:val="22"/>
              </w:rPr>
              <w:t>]</w:t>
            </w:r>
            <w:r w:rsidRPr="00B40C09">
              <w:rPr>
                <w:sz w:val="22"/>
                <w:szCs w:val="22"/>
              </w:rPr>
              <w:t>. K4 – 1 obrażeń na turę.</w:t>
            </w:r>
          </w:p>
        </w:tc>
        <w:tc>
          <w:tcPr>
            <w:tcW w:w="275" w:type="pct"/>
          </w:tcPr>
          <w:p w:rsidR="00196D0E" w:rsidRPr="00B40C09" w:rsidRDefault="00196D0E" w:rsidP="001A25E9">
            <w:pPr>
              <w:spacing w:line="240" w:lineRule="auto"/>
              <w:jc w:val="center"/>
              <w:rPr>
                <w:sz w:val="22"/>
                <w:szCs w:val="22"/>
              </w:rPr>
            </w:pPr>
            <w:r w:rsidRPr="00B40C09">
              <w:rPr>
                <w:sz w:val="22"/>
                <w:szCs w:val="22"/>
              </w:rPr>
              <w:t>1</w:t>
            </w:r>
          </w:p>
        </w:tc>
      </w:tr>
      <w:tr w:rsidR="00196D0E" w:rsidRPr="00B40C09" w:rsidTr="00B4032D">
        <w:trPr>
          <w:jc w:val="left"/>
        </w:trPr>
        <w:tc>
          <w:tcPr>
            <w:tcW w:w="1148" w:type="pct"/>
          </w:tcPr>
          <w:p w:rsidR="00196D0E" w:rsidRPr="00B40C09" w:rsidRDefault="00196D0E" w:rsidP="001A25E9">
            <w:pPr>
              <w:spacing w:line="240" w:lineRule="auto"/>
              <w:rPr>
                <w:sz w:val="22"/>
                <w:szCs w:val="22"/>
              </w:rPr>
            </w:pPr>
            <w:r w:rsidRPr="00B40C09">
              <w:rPr>
                <w:sz w:val="22"/>
                <w:szCs w:val="22"/>
              </w:rPr>
              <w:t>Natarcie</w:t>
            </w:r>
          </w:p>
        </w:tc>
        <w:tc>
          <w:tcPr>
            <w:tcW w:w="255" w:type="pct"/>
          </w:tcPr>
          <w:p w:rsidR="00196D0E" w:rsidRPr="00B40C09" w:rsidRDefault="00196D0E" w:rsidP="001A25E9">
            <w:pPr>
              <w:spacing w:line="240" w:lineRule="auto"/>
              <w:jc w:val="center"/>
              <w:rPr>
                <w:sz w:val="22"/>
                <w:szCs w:val="22"/>
              </w:rPr>
            </w:pPr>
            <w:r w:rsidRPr="00B40C09">
              <w:rPr>
                <w:sz w:val="22"/>
                <w:szCs w:val="22"/>
              </w:rPr>
              <w:t>G</w:t>
            </w:r>
          </w:p>
        </w:tc>
        <w:tc>
          <w:tcPr>
            <w:tcW w:w="3322" w:type="pct"/>
          </w:tcPr>
          <w:p w:rsidR="00196D0E" w:rsidRPr="00B40C09" w:rsidRDefault="00196D0E" w:rsidP="001A25E9">
            <w:pPr>
              <w:spacing w:line="240" w:lineRule="auto"/>
              <w:rPr>
                <w:sz w:val="22"/>
                <w:szCs w:val="22"/>
              </w:rPr>
            </w:pPr>
            <w:r w:rsidRPr="00B40C09">
              <w:rPr>
                <w:sz w:val="22"/>
                <w:szCs w:val="22"/>
              </w:rPr>
              <w:t xml:space="preserve">Atak, </w:t>
            </w:r>
            <w:r w:rsidR="008B0135">
              <w:rPr>
                <w:sz w:val="22"/>
                <w:szCs w:val="22"/>
              </w:rPr>
              <w:t xml:space="preserve">możesz </w:t>
            </w:r>
            <w:r w:rsidR="00412193">
              <w:rPr>
                <w:sz w:val="22"/>
                <w:szCs w:val="22"/>
              </w:rPr>
              <w:t>wykorzystać swój</w:t>
            </w:r>
            <w:r w:rsidR="00E73AF2">
              <w:rPr>
                <w:sz w:val="22"/>
                <w:szCs w:val="22"/>
              </w:rPr>
              <w:t xml:space="preserve"> ruch</w:t>
            </w:r>
            <w:r w:rsidR="008B0135">
              <w:rPr>
                <w:sz w:val="22"/>
                <w:szCs w:val="22"/>
              </w:rPr>
              <w:t xml:space="preserve"> </w:t>
            </w:r>
            <w:r w:rsidR="00E73AF2">
              <w:rPr>
                <w:sz w:val="22"/>
                <w:szCs w:val="22"/>
              </w:rPr>
              <w:t>przesuwając</w:t>
            </w:r>
            <w:r w:rsidRPr="00B40C09">
              <w:rPr>
                <w:sz w:val="22"/>
                <w:szCs w:val="22"/>
              </w:rPr>
              <w:t xml:space="preserve"> przeciwnika w tył</w:t>
            </w:r>
            <w:r w:rsidR="00412193">
              <w:rPr>
                <w:sz w:val="22"/>
                <w:szCs w:val="22"/>
              </w:rPr>
              <w:t>.</w:t>
            </w:r>
          </w:p>
        </w:tc>
        <w:tc>
          <w:tcPr>
            <w:tcW w:w="275" w:type="pct"/>
          </w:tcPr>
          <w:p w:rsidR="00196D0E" w:rsidRPr="00B40C09" w:rsidRDefault="00196D0E" w:rsidP="001A25E9">
            <w:pPr>
              <w:spacing w:line="240" w:lineRule="auto"/>
              <w:jc w:val="center"/>
              <w:rPr>
                <w:sz w:val="22"/>
                <w:szCs w:val="22"/>
              </w:rPr>
            </w:pPr>
            <w:r w:rsidRPr="00B40C09">
              <w:rPr>
                <w:sz w:val="22"/>
                <w:szCs w:val="22"/>
              </w:rPr>
              <w:t>2</w:t>
            </w:r>
          </w:p>
        </w:tc>
      </w:tr>
      <w:tr w:rsidR="00196D0E" w:rsidRPr="00B40C09" w:rsidTr="00B4032D">
        <w:trPr>
          <w:jc w:val="left"/>
        </w:trPr>
        <w:tc>
          <w:tcPr>
            <w:tcW w:w="1148" w:type="pct"/>
          </w:tcPr>
          <w:p w:rsidR="00196D0E" w:rsidRPr="00B40C09" w:rsidRDefault="00196D0E" w:rsidP="001A25E9">
            <w:pPr>
              <w:spacing w:line="240" w:lineRule="auto"/>
              <w:rPr>
                <w:sz w:val="22"/>
                <w:szCs w:val="22"/>
              </w:rPr>
            </w:pPr>
            <w:r w:rsidRPr="00B40C09">
              <w:rPr>
                <w:sz w:val="22"/>
                <w:szCs w:val="22"/>
              </w:rPr>
              <w:t>Powalenie</w:t>
            </w:r>
          </w:p>
        </w:tc>
        <w:tc>
          <w:tcPr>
            <w:tcW w:w="255" w:type="pct"/>
          </w:tcPr>
          <w:p w:rsidR="00196D0E" w:rsidRPr="00B40C09" w:rsidRDefault="00196D0E" w:rsidP="001A25E9">
            <w:pPr>
              <w:spacing w:line="240" w:lineRule="auto"/>
              <w:jc w:val="center"/>
              <w:rPr>
                <w:sz w:val="22"/>
                <w:szCs w:val="22"/>
              </w:rPr>
            </w:pPr>
            <w:r w:rsidRPr="00B40C09">
              <w:rPr>
                <w:sz w:val="22"/>
                <w:szCs w:val="22"/>
              </w:rPr>
              <w:t>G</w:t>
            </w:r>
          </w:p>
        </w:tc>
        <w:tc>
          <w:tcPr>
            <w:tcW w:w="3322" w:type="pct"/>
          </w:tcPr>
          <w:p w:rsidR="00196D0E" w:rsidRPr="00B40C09" w:rsidRDefault="00196D0E" w:rsidP="001A25E9">
            <w:pPr>
              <w:spacing w:line="240" w:lineRule="auto"/>
              <w:rPr>
                <w:smallCaps w:val="0"/>
                <w:sz w:val="22"/>
                <w:szCs w:val="22"/>
              </w:rPr>
            </w:pPr>
            <w:r w:rsidRPr="00B40C09">
              <w:rPr>
                <w:sz w:val="22"/>
                <w:szCs w:val="22"/>
              </w:rPr>
              <w:t>Atak, powala przeciwnika.</w:t>
            </w:r>
          </w:p>
        </w:tc>
        <w:tc>
          <w:tcPr>
            <w:tcW w:w="275" w:type="pct"/>
          </w:tcPr>
          <w:p w:rsidR="00196D0E" w:rsidRPr="00B40C09" w:rsidRDefault="00196D0E" w:rsidP="001A25E9">
            <w:pPr>
              <w:spacing w:line="240" w:lineRule="auto"/>
              <w:jc w:val="center"/>
              <w:rPr>
                <w:sz w:val="22"/>
                <w:szCs w:val="22"/>
              </w:rPr>
            </w:pPr>
            <w:r w:rsidRPr="00B40C09">
              <w:rPr>
                <w:sz w:val="22"/>
                <w:szCs w:val="22"/>
              </w:rPr>
              <w:t>1</w:t>
            </w:r>
          </w:p>
        </w:tc>
      </w:tr>
      <w:tr w:rsidR="00196D0E" w:rsidRPr="00B40C09" w:rsidTr="00B4032D">
        <w:trPr>
          <w:jc w:val="left"/>
        </w:trPr>
        <w:tc>
          <w:tcPr>
            <w:tcW w:w="1148" w:type="pct"/>
          </w:tcPr>
          <w:p w:rsidR="00196D0E" w:rsidRPr="00B40C09" w:rsidRDefault="00196D0E" w:rsidP="001A25E9">
            <w:pPr>
              <w:spacing w:line="240" w:lineRule="auto"/>
              <w:rPr>
                <w:sz w:val="22"/>
                <w:szCs w:val="22"/>
              </w:rPr>
            </w:pPr>
            <w:r w:rsidRPr="00B40C09">
              <w:rPr>
                <w:sz w:val="22"/>
                <w:szCs w:val="22"/>
              </w:rPr>
              <w:t>Roztrzaskanie</w:t>
            </w:r>
          </w:p>
        </w:tc>
        <w:tc>
          <w:tcPr>
            <w:tcW w:w="255" w:type="pct"/>
          </w:tcPr>
          <w:p w:rsidR="00196D0E" w:rsidRPr="00B40C09" w:rsidRDefault="00196D0E" w:rsidP="001A25E9">
            <w:pPr>
              <w:spacing w:line="240" w:lineRule="auto"/>
              <w:jc w:val="center"/>
              <w:rPr>
                <w:sz w:val="22"/>
                <w:szCs w:val="22"/>
              </w:rPr>
            </w:pPr>
            <w:r w:rsidRPr="00B40C09">
              <w:rPr>
                <w:sz w:val="22"/>
                <w:szCs w:val="22"/>
              </w:rPr>
              <w:t>G</w:t>
            </w:r>
          </w:p>
        </w:tc>
        <w:tc>
          <w:tcPr>
            <w:tcW w:w="3322" w:type="pct"/>
          </w:tcPr>
          <w:p w:rsidR="00196D0E" w:rsidRPr="00B40C09" w:rsidRDefault="00196D0E" w:rsidP="001A25E9">
            <w:pPr>
              <w:spacing w:line="240" w:lineRule="auto"/>
              <w:rPr>
                <w:sz w:val="22"/>
                <w:szCs w:val="22"/>
              </w:rPr>
            </w:pPr>
            <w:r w:rsidRPr="00B40C09">
              <w:rPr>
                <w:sz w:val="22"/>
                <w:szCs w:val="22"/>
              </w:rPr>
              <w:t>Atak, niszczy pancerz/tarczę celu, Wym. obuch/topór.</w:t>
            </w:r>
          </w:p>
        </w:tc>
        <w:tc>
          <w:tcPr>
            <w:tcW w:w="275" w:type="pct"/>
          </w:tcPr>
          <w:p w:rsidR="00196D0E" w:rsidRPr="00B40C09" w:rsidRDefault="00196D0E" w:rsidP="001A25E9">
            <w:pPr>
              <w:spacing w:line="240" w:lineRule="auto"/>
              <w:jc w:val="center"/>
              <w:rPr>
                <w:sz w:val="22"/>
                <w:szCs w:val="22"/>
              </w:rPr>
            </w:pPr>
            <w:r w:rsidRPr="00B40C09">
              <w:rPr>
                <w:sz w:val="22"/>
                <w:szCs w:val="22"/>
              </w:rPr>
              <w:t>1</w:t>
            </w:r>
          </w:p>
        </w:tc>
      </w:tr>
      <w:tr w:rsidR="00196D0E" w:rsidRPr="00B40C09" w:rsidTr="00B4032D">
        <w:trPr>
          <w:jc w:val="left"/>
        </w:trPr>
        <w:tc>
          <w:tcPr>
            <w:tcW w:w="1148" w:type="pct"/>
          </w:tcPr>
          <w:p w:rsidR="00196D0E" w:rsidRPr="00B40C09" w:rsidRDefault="00196D0E" w:rsidP="001A25E9">
            <w:pPr>
              <w:spacing w:line="240" w:lineRule="auto"/>
              <w:rPr>
                <w:sz w:val="22"/>
                <w:szCs w:val="22"/>
              </w:rPr>
            </w:pPr>
            <w:r w:rsidRPr="00B40C09">
              <w:rPr>
                <w:sz w:val="22"/>
                <w:szCs w:val="22"/>
              </w:rPr>
              <w:t>Szarża</w:t>
            </w:r>
          </w:p>
        </w:tc>
        <w:tc>
          <w:tcPr>
            <w:tcW w:w="255" w:type="pct"/>
          </w:tcPr>
          <w:p w:rsidR="00196D0E" w:rsidRPr="00B40C09" w:rsidRDefault="00196D0E" w:rsidP="001A25E9">
            <w:pPr>
              <w:spacing w:line="240" w:lineRule="auto"/>
              <w:jc w:val="center"/>
              <w:rPr>
                <w:sz w:val="22"/>
                <w:szCs w:val="22"/>
              </w:rPr>
            </w:pPr>
            <w:r w:rsidRPr="00B40C09">
              <w:rPr>
                <w:sz w:val="22"/>
                <w:szCs w:val="22"/>
              </w:rPr>
              <w:t>G</w:t>
            </w:r>
          </w:p>
        </w:tc>
        <w:tc>
          <w:tcPr>
            <w:tcW w:w="3322" w:type="pct"/>
          </w:tcPr>
          <w:p w:rsidR="00196D0E" w:rsidRPr="00B40C09" w:rsidRDefault="00196D0E" w:rsidP="001A25E9">
            <w:pPr>
              <w:spacing w:line="240" w:lineRule="auto"/>
              <w:rPr>
                <w:sz w:val="22"/>
                <w:szCs w:val="22"/>
              </w:rPr>
            </w:pPr>
            <w:r w:rsidRPr="00B40C09">
              <w:rPr>
                <w:sz w:val="22"/>
                <w:szCs w:val="22"/>
              </w:rPr>
              <w:t>Atak, Obr: + [Rozbieg / 2].</w:t>
            </w:r>
          </w:p>
        </w:tc>
        <w:tc>
          <w:tcPr>
            <w:tcW w:w="275" w:type="pct"/>
          </w:tcPr>
          <w:p w:rsidR="00196D0E" w:rsidRPr="00B40C09" w:rsidRDefault="00196D0E" w:rsidP="001A25E9">
            <w:pPr>
              <w:spacing w:line="240" w:lineRule="auto"/>
              <w:jc w:val="center"/>
              <w:rPr>
                <w:sz w:val="22"/>
                <w:szCs w:val="22"/>
              </w:rPr>
            </w:pPr>
            <w:r w:rsidRPr="00B40C09">
              <w:rPr>
                <w:sz w:val="22"/>
                <w:szCs w:val="22"/>
              </w:rPr>
              <w:t>1</w:t>
            </w:r>
          </w:p>
        </w:tc>
      </w:tr>
      <w:tr w:rsidR="00196D0E" w:rsidRPr="00B40C09" w:rsidTr="00B4032D">
        <w:trPr>
          <w:jc w:val="left"/>
        </w:trPr>
        <w:tc>
          <w:tcPr>
            <w:tcW w:w="1148" w:type="pct"/>
          </w:tcPr>
          <w:p w:rsidR="00196D0E" w:rsidRPr="00B40C09" w:rsidRDefault="00196D0E" w:rsidP="001A25E9">
            <w:pPr>
              <w:spacing w:line="240" w:lineRule="auto"/>
              <w:rPr>
                <w:sz w:val="22"/>
                <w:szCs w:val="22"/>
              </w:rPr>
            </w:pPr>
            <w:r w:rsidRPr="00B40C09">
              <w:rPr>
                <w:sz w:val="22"/>
                <w:szCs w:val="22"/>
              </w:rPr>
              <w:t>Tratowanie</w:t>
            </w:r>
          </w:p>
        </w:tc>
        <w:tc>
          <w:tcPr>
            <w:tcW w:w="255" w:type="pct"/>
          </w:tcPr>
          <w:p w:rsidR="00196D0E" w:rsidRPr="00B40C09" w:rsidRDefault="00196D0E" w:rsidP="001A25E9">
            <w:pPr>
              <w:spacing w:line="240" w:lineRule="auto"/>
              <w:jc w:val="center"/>
              <w:rPr>
                <w:sz w:val="22"/>
                <w:szCs w:val="22"/>
              </w:rPr>
            </w:pPr>
            <w:r w:rsidRPr="00B40C09">
              <w:rPr>
                <w:sz w:val="22"/>
                <w:szCs w:val="22"/>
              </w:rPr>
              <w:t>G</w:t>
            </w:r>
          </w:p>
        </w:tc>
        <w:tc>
          <w:tcPr>
            <w:tcW w:w="3322" w:type="pct"/>
          </w:tcPr>
          <w:p w:rsidR="00196D0E" w:rsidRPr="00B40C09" w:rsidRDefault="00196D0E" w:rsidP="001A25E9">
            <w:pPr>
              <w:spacing w:line="240" w:lineRule="auto"/>
              <w:rPr>
                <w:sz w:val="22"/>
                <w:szCs w:val="22"/>
              </w:rPr>
            </w:pPr>
            <w:r w:rsidRPr="00B40C09">
              <w:rPr>
                <w:sz w:val="22"/>
                <w:szCs w:val="22"/>
              </w:rPr>
              <w:t>Atak spec, Powalasz przeciwników przez których przebiegasz.</w:t>
            </w:r>
          </w:p>
        </w:tc>
        <w:tc>
          <w:tcPr>
            <w:tcW w:w="275" w:type="pct"/>
          </w:tcPr>
          <w:p w:rsidR="00196D0E" w:rsidRPr="00B40C09" w:rsidRDefault="00196D0E" w:rsidP="001A25E9">
            <w:pPr>
              <w:spacing w:line="240" w:lineRule="auto"/>
              <w:jc w:val="center"/>
              <w:rPr>
                <w:sz w:val="22"/>
                <w:szCs w:val="22"/>
              </w:rPr>
            </w:pPr>
            <w:r w:rsidRPr="00B40C09">
              <w:rPr>
                <w:sz w:val="22"/>
                <w:szCs w:val="22"/>
              </w:rPr>
              <w:t>1</w:t>
            </w:r>
          </w:p>
        </w:tc>
      </w:tr>
    </w:tbl>
    <w:p w:rsidR="00B4032D" w:rsidRDefault="00B4032D" w:rsidP="00B4032D">
      <w:pPr>
        <w:pStyle w:val="Nagwek1"/>
      </w:pPr>
      <w:r>
        <w:lastRenderedPageBreak/>
        <w:t>Strzelectwo</w:t>
      </w:r>
    </w:p>
    <w:p w:rsidR="00B4032D" w:rsidRPr="0082344A" w:rsidRDefault="00B4032D" w:rsidP="00B4032D">
      <w:pPr>
        <w:pStyle w:val="Nagwek2"/>
      </w:pPr>
      <w:r>
        <w:t>Zwykłe</w:t>
      </w:r>
    </w:p>
    <w:tbl>
      <w:tblPr>
        <w:tblStyle w:val="RPGTable"/>
        <w:tblW w:w="11057" w:type="dxa"/>
        <w:jc w:val="left"/>
        <w:tblInd w:w="-5" w:type="dxa"/>
        <w:tblLook w:val="0420" w:firstRow="1" w:lastRow="0" w:firstColumn="0" w:lastColumn="0" w:noHBand="0" w:noVBand="1"/>
      </w:tblPr>
      <w:tblGrid>
        <w:gridCol w:w="3132"/>
        <w:gridCol w:w="7358"/>
        <w:gridCol w:w="567"/>
      </w:tblGrid>
      <w:tr w:rsidR="00B4032D" w:rsidRPr="0096453A" w:rsidTr="001A25E9">
        <w:trPr>
          <w:cnfStyle w:val="100000000000" w:firstRow="1" w:lastRow="0" w:firstColumn="0" w:lastColumn="0" w:oddVBand="0" w:evenVBand="0" w:oddHBand="0" w:evenHBand="0" w:firstRowFirstColumn="0" w:firstRowLastColumn="0" w:lastRowFirstColumn="0" w:lastRowLastColumn="0"/>
          <w:jc w:val="left"/>
        </w:trPr>
        <w:tc>
          <w:tcPr>
            <w:tcW w:w="3132" w:type="dxa"/>
          </w:tcPr>
          <w:p w:rsidR="00B4032D" w:rsidRPr="0096453A" w:rsidRDefault="00B4032D" w:rsidP="001A25E9">
            <w:pPr>
              <w:spacing w:line="240" w:lineRule="auto"/>
              <w:jc w:val="center"/>
              <w:rPr>
                <w:sz w:val="22"/>
                <w:szCs w:val="22"/>
              </w:rPr>
            </w:pPr>
            <w:r w:rsidRPr="0096453A">
              <w:rPr>
                <w:sz w:val="22"/>
                <w:szCs w:val="22"/>
              </w:rPr>
              <w:t>Nazwa</w:t>
            </w:r>
          </w:p>
        </w:tc>
        <w:tc>
          <w:tcPr>
            <w:tcW w:w="7358" w:type="dxa"/>
          </w:tcPr>
          <w:p w:rsidR="00B4032D" w:rsidRPr="0096453A" w:rsidRDefault="00B4032D" w:rsidP="001A25E9">
            <w:pPr>
              <w:spacing w:line="240" w:lineRule="auto"/>
              <w:jc w:val="center"/>
              <w:rPr>
                <w:sz w:val="22"/>
                <w:szCs w:val="22"/>
              </w:rPr>
            </w:pPr>
            <w:r w:rsidRPr="0096453A">
              <w:rPr>
                <w:sz w:val="22"/>
                <w:szCs w:val="22"/>
              </w:rPr>
              <w:t>Opis</w:t>
            </w:r>
          </w:p>
        </w:tc>
        <w:tc>
          <w:tcPr>
            <w:tcW w:w="567" w:type="dxa"/>
          </w:tcPr>
          <w:p w:rsidR="00B4032D" w:rsidRPr="0096453A" w:rsidRDefault="00B4032D" w:rsidP="001A25E9">
            <w:pPr>
              <w:spacing w:line="240" w:lineRule="auto"/>
              <w:jc w:val="center"/>
              <w:rPr>
                <w:sz w:val="22"/>
                <w:szCs w:val="22"/>
              </w:rPr>
            </w:pPr>
            <w:r>
              <w:rPr>
                <w:sz w:val="22"/>
                <w:szCs w:val="22"/>
              </w:rPr>
              <w:t>P</w:t>
            </w:r>
          </w:p>
        </w:tc>
      </w:tr>
      <w:tr w:rsidR="00B4032D" w:rsidRPr="0096453A" w:rsidTr="001A25E9">
        <w:trPr>
          <w:jc w:val="left"/>
        </w:trPr>
        <w:tc>
          <w:tcPr>
            <w:tcW w:w="3132" w:type="dxa"/>
          </w:tcPr>
          <w:p w:rsidR="00B4032D" w:rsidRPr="0096453A" w:rsidRDefault="00B4032D" w:rsidP="001A25E9">
            <w:pPr>
              <w:spacing w:line="240" w:lineRule="auto"/>
              <w:jc w:val="left"/>
              <w:rPr>
                <w:sz w:val="22"/>
                <w:szCs w:val="22"/>
              </w:rPr>
            </w:pPr>
            <w:r w:rsidRPr="0096453A">
              <w:rPr>
                <w:sz w:val="22"/>
                <w:szCs w:val="22"/>
              </w:rPr>
              <w:t>Defensywa łowcy</w:t>
            </w:r>
          </w:p>
        </w:tc>
        <w:tc>
          <w:tcPr>
            <w:tcW w:w="7358" w:type="dxa"/>
          </w:tcPr>
          <w:p w:rsidR="00B4032D" w:rsidRPr="0096453A" w:rsidRDefault="00B4032D" w:rsidP="001A25E9">
            <w:pPr>
              <w:spacing w:line="240" w:lineRule="auto"/>
              <w:jc w:val="left"/>
              <w:rPr>
                <w:sz w:val="22"/>
                <w:szCs w:val="22"/>
              </w:rPr>
            </w:pPr>
            <w:r w:rsidRPr="0096453A">
              <w:rPr>
                <w:sz w:val="22"/>
                <w:szCs w:val="22"/>
              </w:rPr>
              <w:t>Używając broni dystansowej nie tracisz obrony.</w:t>
            </w:r>
          </w:p>
        </w:tc>
        <w:tc>
          <w:tcPr>
            <w:tcW w:w="567" w:type="dxa"/>
          </w:tcPr>
          <w:p w:rsidR="00B4032D" w:rsidRPr="0096453A" w:rsidRDefault="00B4032D" w:rsidP="001A25E9">
            <w:pPr>
              <w:spacing w:line="240" w:lineRule="auto"/>
              <w:jc w:val="center"/>
              <w:rPr>
                <w:sz w:val="22"/>
                <w:szCs w:val="22"/>
              </w:rPr>
            </w:pPr>
            <w:r w:rsidRPr="0096453A">
              <w:rPr>
                <w:sz w:val="22"/>
                <w:szCs w:val="22"/>
              </w:rPr>
              <w:t>1</w:t>
            </w:r>
          </w:p>
        </w:tc>
      </w:tr>
      <w:tr w:rsidR="00B4032D" w:rsidRPr="0096453A" w:rsidTr="001A25E9">
        <w:trPr>
          <w:jc w:val="left"/>
        </w:trPr>
        <w:tc>
          <w:tcPr>
            <w:tcW w:w="3132" w:type="dxa"/>
          </w:tcPr>
          <w:p w:rsidR="00B4032D" w:rsidRPr="0096453A" w:rsidRDefault="00B4032D" w:rsidP="001A25E9">
            <w:pPr>
              <w:spacing w:line="240" w:lineRule="auto"/>
              <w:jc w:val="left"/>
              <w:rPr>
                <w:sz w:val="22"/>
                <w:szCs w:val="22"/>
              </w:rPr>
            </w:pPr>
            <w:r w:rsidRPr="0096453A">
              <w:rPr>
                <w:sz w:val="22"/>
                <w:szCs w:val="22"/>
              </w:rPr>
              <w:t>Kusznik</w:t>
            </w:r>
          </w:p>
        </w:tc>
        <w:tc>
          <w:tcPr>
            <w:tcW w:w="7358" w:type="dxa"/>
          </w:tcPr>
          <w:p w:rsidR="00B4032D" w:rsidRPr="0096453A" w:rsidRDefault="00B4032D" w:rsidP="001A25E9">
            <w:pPr>
              <w:spacing w:line="240" w:lineRule="auto"/>
              <w:jc w:val="left"/>
              <w:rPr>
                <w:sz w:val="22"/>
                <w:szCs w:val="22"/>
              </w:rPr>
            </w:pPr>
            <w:r w:rsidRPr="0096453A">
              <w:rPr>
                <w:sz w:val="22"/>
                <w:szCs w:val="22"/>
              </w:rPr>
              <w:t xml:space="preserve">Przeładowanie kuszy </w:t>
            </w:r>
            <w:r w:rsidR="002A51D9">
              <w:rPr>
                <w:sz w:val="22"/>
                <w:szCs w:val="22"/>
              </w:rPr>
              <w:t>nie zużywa akcji dodatkowej</w:t>
            </w:r>
            <w:r w:rsidRPr="0096453A">
              <w:rPr>
                <w:sz w:val="22"/>
                <w:szCs w:val="22"/>
              </w:rPr>
              <w:t>.</w:t>
            </w:r>
          </w:p>
        </w:tc>
        <w:tc>
          <w:tcPr>
            <w:tcW w:w="567" w:type="dxa"/>
          </w:tcPr>
          <w:p w:rsidR="00B4032D" w:rsidRPr="0096453A" w:rsidRDefault="00B4032D" w:rsidP="001A25E9">
            <w:pPr>
              <w:spacing w:line="240" w:lineRule="auto"/>
              <w:jc w:val="center"/>
              <w:rPr>
                <w:sz w:val="22"/>
                <w:szCs w:val="22"/>
              </w:rPr>
            </w:pPr>
            <w:r w:rsidRPr="0096453A">
              <w:rPr>
                <w:sz w:val="22"/>
                <w:szCs w:val="22"/>
              </w:rPr>
              <w:t>2</w:t>
            </w:r>
          </w:p>
        </w:tc>
      </w:tr>
      <w:tr w:rsidR="00B4032D" w:rsidRPr="0096453A" w:rsidTr="001A25E9">
        <w:trPr>
          <w:jc w:val="left"/>
        </w:trPr>
        <w:tc>
          <w:tcPr>
            <w:tcW w:w="3132" w:type="dxa"/>
          </w:tcPr>
          <w:p w:rsidR="00B4032D" w:rsidRPr="0096453A" w:rsidRDefault="00B4032D" w:rsidP="001A25E9">
            <w:pPr>
              <w:spacing w:line="240" w:lineRule="auto"/>
              <w:jc w:val="left"/>
              <w:rPr>
                <w:sz w:val="22"/>
                <w:szCs w:val="22"/>
              </w:rPr>
            </w:pPr>
            <w:r w:rsidRPr="0096453A">
              <w:rPr>
                <w:sz w:val="22"/>
                <w:szCs w:val="22"/>
              </w:rPr>
              <w:t>Niespodziewany strzał</w:t>
            </w:r>
          </w:p>
        </w:tc>
        <w:tc>
          <w:tcPr>
            <w:tcW w:w="7358" w:type="dxa"/>
          </w:tcPr>
          <w:p w:rsidR="00B4032D" w:rsidRPr="0096453A" w:rsidRDefault="00B4032D" w:rsidP="001A25E9">
            <w:pPr>
              <w:spacing w:line="240" w:lineRule="auto"/>
              <w:jc w:val="left"/>
              <w:rPr>
                <w:sz w:val="22"/>
                <w:szCs w:val="22"/>
              </w:rPr>
            </w:pPr>
            <w:r w:rsidRPr="0096453A">
              <w:rPr>
                <w:sz w:val="22"/>
                <w:szCs w:val="22"/>
              </w:rPr>
              <w:t>Raz na walkę możesz wykonać atak okazyjny bronią dystansową (na pełny zasięg).</w:t>
            </w:r>
          </w:p>
        </w:tc>
        <w:tc>
          <w:tcPr>
            <w:tcW w:w="567" w:type="dxa"/>
          </w:tcPr>
          <w:p w:rsidR="00B4032D" w:rsidRPr="0096453A" w:rsidRDefault="00B4032D" w:rsidP="001A25E9">
            <w:pPr>
              <w:spacing w:line="240" w:lineRule="auto"/>
              <w:jc w:val="center"/>
              <w:rPr>
                <w:sz w:val="22"/>
                <w:szCs w:val="22"/>
              </w:rPr>
            </w:pPr>
            <w:r w:rsidRPr="0096453A">
              <w:rPr>
                <w:sz w:val="22"/>
                <w:szCs w:val="22"/>
              </w:rPr>
              <w:t>2</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Orli wzrok</w:t>
            </w:r>
          </w:p>
        </w:tc>
        <w:tc>
          <w:tcPr>
            <w:tcW w:w="7358" w:type="dxa"/>
          </w:tcPr>
          <w:p w:rsidR="00B4032D" w:rsidRPr="0096453A" w:rsidRDefault="00B4032D" w:rsidP="001A25E9">
            <w:pPr>
              <w:spacing w:line="240" w:lineRule="auto"/>
              <w:rPr>
                <w:sz w:val="22"/>
                <w:szCs w:val="22"/>
              </w:rPr>
            </w:pPr>
            <w:r w:rsidRPr="0096453A">
              <w:rPr>
                <w:sz w:val="22"/>
                <w:szCs w:val="22"/>
              </w:rPr>
              <w:t>+2 Zasięgu przy strzelaniu z broni dystansowej.</w:t>
            </w:r>
          </w:p>
        </w:tc>
        <w:tc>
          <w:tcPr>
            <w:tcW w:w="567" w:type="dxa"/>
          </w:tcPr>
          <w:p w:rsidR="00B4032D" w:rsidRPr="0096453A" w:rsidRDefault="008770BD" w:rsidP="001A25E9">
            <w:pPr>
              <w:spacing w:line="240" w:lineRule="auto"/>
              <w:jc w:val="center"/>
              <w:rPr>
                <w:sz w:val="22"/>
                <w:szCs w:val="22"/>
              </w:rPr>
            </w:pPr>
            <w:r>
              <w:rPr>
                <w:sz w:val="22"/>
                <w:szCs w:val="22"/>
              </w:rPr>
              <w:t>2</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Precyzja</w:t>
            </w:r>
          </w:p>
        </w:tc>
        <w:tc>
          <w:tcPr>
            <w:tcW w:w="7358" w:type="dxa"/>
          </w:tcPr>
          <w:p w:rsidR="00B4032D" w:rsidRPr="0096453A" w:rsidRDefault="00B4032D" w:rsidP="001A25E9">
            <w:pPr>
              <w:spacing w:line="240" w:lineRule="auto"/>
              <w:rPr>
                <w:sz w:val="22"/>
                <w:szCs w:val="22"/>
              </w:rPr>
            </w:pPr>
            <w:r w:rsidRPr="0096453A">
              <w:rPr>
                <w:sz w:val="22"/>
                <w:szCs w:val="22"/>
              </w:rPr>
              <w:t>Kary przy atakach mierzonych -2, -4, -6 (zamiast -3, -6, -9).</w:t>
            </w:r>
          </w:p>
        </w:tc>
        <w:tc>
          <w:tcPr>
            <w:tcW w:w="567" w:type="dxa"/>
          </w:tcPr>
          <w:p w:rsidR="00B4032D" w:rsidRPr="0096453A" w:rsidRDefault="000A0819" w:rsidP="001A25E9">
            <w:pPr>
              <w:spacing w:line="240" w:lineRule="auto"/>
              <w:jc w:val="center"/>
              <w:rPr>
                <w:sz w:val="22"/>
                <w:szCs w:val="22"/>
              </w:rPr>
            </w:pPr>
            <w:r>
              <w:rPr>
                <w:sz w:val="22"/>
                <w:szCs w:val="22"/>
              </w:rPr>
              <w:t>2</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Predykcyjny strzał</w:t>
            </w:r>
          </w:p>
        </w:tc>
        <w:tc>
          <w:tcPr>
            <w:tcW w:w="7358" w:type="dxa"/>
          </w:tcPr>
          <w:p w:rsidR="00B4032D" w:rsidRPr="0096453A" w:rsidRDefault="00B4032D" w:rsidP="001A25E9">
            <w:pPr>
              <w:spacing w:line="240" w:lineRule="auto"/>
              <w:rPr>
                <w:sz w:val="22"/>
                <w:szCs w:val="22"/>
              </w:rPr>
            </w:pPr>
            <w:r w:rsidRPr="0096453A">
              <w:rPr>
                <w:sz w:val="22"/>
                <w:szCs w:val="22"/>
              </w:rPr>
              <w:t>Raz na walkę możesz przy strzale zadeklarować wykonywanie dwóch rzutów zamiast jednego i wybrać wyższy wynik.</w:t>
            </w:r>
          </w:p>
        </w:tc>
        <w:tc>
          <w:tcPr>
            <w:tcW w:w="567" w:type="dxa"/>
          </w:tcPr>
          <w:p w:rsidR="00B4032D" w:rsidRPr="0096453A" w:rsidRDefault="00B4032D" w:rsidP="001A25E9">
            <w:pPr>
              <w:spacing w:line="240" w:lineRule="auto"/>
              <w:jc w:val="center"/>
              <w:rPr>
                <w:sz w:val="22"/>
                <w:szCs w:val="22"/>
              </w:rPr>
            </w:pPr>
            <w:r w:rsidRPr="0096453A">
              <w:rPr>
                <w:sz w:val="22"/>
                <w:szCs w:val="22"/>
              </w:rPr>
              <w:t>1</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Snajper</w:t>
            </w:r>
          </w:p>
        </w:tc>
        <w:tc>
          <w:tcPr>
            <w:tcW w:w="7358" w:type="dxa"/>
          </w:tcPr>
          <w:p w:rsidR="00B4032D" w:rsidRPr="0096453A" w:rsidRDefault="00B4032D" w:rsidP="001A25E9">
            <w:pPr>
              <w:spacing w:line="240" w:lineRule="auto"/>
              <w:rPr>
                <w:sz w:val="22"/>
                <w:szCs w:val="22"/>
              </w:rPr>
            </w:pPr>
            <w:r w:rsidRPr="0096453A">
              <w:rPr>
                <w:sz w:val="22"/>
                <w:szCs w:val="22"/>
              </w:rPr>
              <w:t>+2 Celności</w:t>
            </w:r>
            <w:r w:rsidR="00285ACB">
              <w:rPr>
                <w:sz w:val="22"/>
                <w:szCs w:val="22"/>
              </w:rPr>
              <w:t>,</w:t>
            </w:r>
            <w:r w:rsidRPr="0096453A">
              <w:rPr>
                <w:sz w:val="22"/>
                <w:szCs w:val="22"/>
              </w:rPr>
              <w:t xml:space="preserve"> gdy strzelasz na dystansie większym bądź równym 7.</w:t>
            </w:r>
          </w:p>
        </w:tc>
        <w:tc>
          <w:tcPr>
            <w:tcW w:w="567" w:type="dxa"/>
          </w:tcPr>
          <w:p w:rsidR="00B4032D" w:rsidRPr="0096453A" w:rsidRDefault="00B4032D" w:rsidP="001A25E9">
            <w:pPr>
              <w:spacing w:line="240" w:lineRule="auto"/>
              <w:jc w:val="center"/>
              <w:rPr>
                <w:sz w:val="22"/>
                <w:szCs w:val="22"/>
              </w:rPr>
            </w:pPr>
            <w:r w:rsidRPr="0096453A">
              <w:rPr>
                <w:sz w:val="22"/>
                <w:szCs w:val="22"/>
              </w:rPr>
              <w:t>1</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Specjalista od broni palnej</w:t>
            </w:r>
          </w:p>
        </w:tc>
        <w:tc>
          <w:tcPr>
            <w:tcW w:w="7358" w:type="dxa"/>
          </w:tcPr>
          <w:p w:rsidR="00B4032D" w:rsidRPr="0096453A" w:rsidRDefault="009A209A" w:rsidP="001A25E9">
            <w:pPr>
              <w:spacing w:line="240" w:lineRule="auto"/>
              <w:rPr>
                <w:sz w:val="22"/>
                <w:szCs w:val="22"/>
              </w:rPr>
            </w:pPr>
            <w:r w:rsidRPr="0096453A">
              <w:rPr>
                <w:sz w:val="22"/>
                <w:szCs w:val="22"/>
              </w:rPr>
              <w:t xml:space="preserve">Przeładowanie broni palnej </w:t>
            </w:r>
            <w:r>
              <w:rPr>
                <w:sz w:val="22"/>
                <w:szCs w:val="22"/>
              </w:rPr>
              <w:t>nie zużywa akcji dodatkowej.</w:t>
            </w:r>
          </w:p>
        </w:tc>
        <w:tc>
          <w:tcPr>
            <w:tcW w:w="567" w:type="dxa"/>
          </w:tcPr>
          <w:p w:rsidR="00B4032D" w:rsidRPr="0096453A" w:rsidRDefault="00B4032D" w:rsidP="001A25E9">
            <w:pPr>
              <w:spacing w:line="240" w:lineRule="auto"/>
              <w:jc w:val="center"/>
              <w:rPr>
                <w:sz w:val="22"/>
                <w:szCs w:val="22"/>
              </w:rPr>
            </w:pPr>
            <w:r w:rsidRPr="0096453A">
              <w:rPr>
                <w:sz w:val="22"/>
                <w:szCs w:val="22"/>
              </w:rPr>
              <w:t>2</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Strzał w zwarciu</w:t>
            </w:r>
          </w:p>
        </w:tc>
        <w:tc>
          <w:tcPr>
            <w:tcW w:w="7358" w:type="dxa"/>
          </w:tcPr>
          <w:p w:rsidR="00B4032D" w:rsidRPr="0096453A" w:rsidRDefault="00B4032D" w:rsidP="001A25E9">
            <w:pPr>
              <w:spacing w:line="240" w:lineRule="auto"/>
              <w:rPr>
                <w:sz w:val="22"/>
                <w:szCs w:val="22"/>
              </w:rPr>
            </w:pPr>
            <w:r w:rsidRPr="0096453A">
              <w:rPr>
                <w:sz w:val="22"/>
                <w:szCs w:val="22"/>
              </w:rPr>
              <w:t>Nie prowokujesz ataków okazyjnych strzelając obok przeciwników walczących wręcz.</w:t>
            </w:r>
          </w:p>
        </w:tc>
        <w:tc>
          <w:tcPr>
            <w:tcW w:w="567" w:type="dxa"/>
          </w:tcPr>
          <w:p w:rsidR="00B4032D" w:rsidRPr="0096453A" w:rsidRDefault="00B4032D" w:rsidP="001A25E9">
            <w:pPr>
              <w:spacing w:line="240" w:lineRule="auto"/>
              <w:jc w:val="center"/>
              <w:rPr>
                <w:sz w:val="22"/>
                <w:szCs w:val="22"/>
              </w:rPr>
            </w:pPr>
            <w:r w:rsidRPr="0096453A">
              <w:rPr>
                <w:sz w:val="22"/>
                <w:szCs w:val="22"/>
              </w:rPr>
              <w:t>1</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Strzelec wyborowy</w:t>
            </w:r>
          </w:p>
        </w:tc>
        <w:tc>
          <w:tcPr>
            <w:tcW w:w="7358" w:type="dxa"/>
          </w:tcPr>
          <w:p w:rsidR="00B4032D" w:rsidRPr="0096453A" w:rsidRDefault="00B4032D" w:rsidP="001A25E9">
            <w:pPr>
              <w:spacing w:line="240" w:lineRule="auto"/>
              <w:rPr>
                <w:sz w:val="22"/>
                <w:szCs w:val="22"/>
              </w:rPr>
            </w:pPr>
            <w:r w:rsidRPr="0096453A">
              <w:rPr>
                <w:sz w:val="22"/>
                <w:szCs w:val="22"/>
              </w:rPr>
              <w:t>Raz na walkę możesz zwiększyć swoją celność o 1 za każde pole poniżej zasięgu twojej broni.</w:t>
            </w:r>
          </w:p>
        </w:tc>
        <w:tc>
          <w:tcPr>
            <w:tcW w:w="567" w:type="dxa"/>
          </w:tcPr>
          <w:p w:rsidR="00B4032D" w:rsidRPr="0096453A" w:rsidRDefault="00B4032D" w:rsidP="001A25E9">
            <w:pPr>
              <w:spacing w:line="240" w:lineRule="auto"/>
              <w:jc w:val="center"/>
              <w:rPr>
                <w:sz w:val="22"/>
                <w:szCs w:val="22"/>
              </w:rPr>
            </w:pPr>
            <w:r w:rsidRPr="0096453A">
              <w:rPr>
                <w:sz w:val="22"/>
                <w:szCs w:val="22"/>
              </w:rPr>
              <w:t>1</w:t>
            </w:r>
          </w:p>
        </w:tc>
      </w:tr>
      <w:tr w:rsidR="00B4032D" w:rsidRPr="0096453A" w:rsidTr="001A25E9">
        <w:trPr>
          <w:jc w:val="left"/>
        </w:trPr>
        <w:tc>
          <w:tcPr>
            <w:tcW w:w="3132" w:type="dxa"/>
          </w:tcPr>
          <w:p w:rsidR="00B4032D" w:rsidRPr="0096453A" w:rsidRDefault="00B4032D" w:rsidP="001A25E9">
            <w:pPr>
              <w:spacing w:line="240" w:lineRule="auto"/>
              <w:rPr>
                <w:sz w:val="22"/>
                <w:szCs w:val="22"/>
              </w:rPr>
            </w:pPr>
            <w:r w:rsidRPr="0096453A">
              <w:rPr>
                <w:sz w:val="22"/>
                <w:szCs w:val="22"/>
              </w:rPr>
              <w:t>Wielostrzał</w:t>
            </w:r>
          </w:p>
        </w:tc>
        <w:tc>
          <w:tcPr>
            <w:tcW w:w="7358" w:type="dxa"/>
          </w:tcPr>
          <w:p w:rsidR="00B4032D" w:rsidRPr="0096453A" w:rsidRDefault="00B4032D" w:rsidP="001A25E9">
            <w:pPr>
              <w:spacing w:line="240" w:lineRule="auto"/>
              <w:rPr>
                <w:sz w:val="22"/>
                <w:szCs w:val="22"/>
              </w:rPr>
            </w:pPr>
            <w:r w:rsidRPr="0096453A">
              <w:rPr>
                <w:sz w:val="22"/>
                <w:szCs w:val="22"/>
              </w:rPr>
              <w:t xml:space="preserve">Możesz wystrzelić 2 strzały </w:t>
            </w:r>
            <w:r w:rsidR="000B3227">
              <w:rPr>
                <w:sz w:val="22"/>
                <w:szCs w:val="22"/>
              </w:rPr>
              <w:t xml:space="preserve">kosztem akcji głównej i </w:t>
            </w:r>
            <w:r w:rsidR="00BE74D0">
              <w:rPr>
                <w:sz w:val="22"/>
                <w:szCs w:val="22"/>
              </w:rPr>
              <w:t>dodatkowej</w:t>
            </w:r>
            <w:r w:rsidRPr="0096453A">
              <w:rPr>
                <w:sz w:val="22"/>
                <w:szCs w:val="22"/>
              </w:rPr>
              <w:t>. Rzucasz raz. Pierwsza strzała posiada celność -</w:t>
            </w:r>
            <w:r w:rsidR="002F6BF9">
              <w:rPr>
                <w:sz w:val="22"/>
                <w:szCs w:val="22"/>
              </w:rPr>
              <w:t>2</w:t>
            </w:r>
            <w:r w:rsidRPr="0096453A">
              <w:rPr>
                <w:sz w:val="22"/>
                <w:szCs w:val="22"/>
              </w:rPr>
              <w:t>, druga -</w:t>
            </w:r>
            <w:r w:rsidR="002F6BF9">
              <w:rPr>
                <w:sz w:val="22"/>
                <w:szCs w:val="22"/>
              </w:rPr>
              <w:t>4</w:t>
            </w:r>
            <w:r w:rsidRPr="0096453A">
              <w:rPr>
                <w:sz w:val="22"/>
                <w:szCs w:val="22"/>
              </w:rPr>
              <w:t>.</w:t>
            </w:r>
          </w:p>
        </w:tc>
        <w:tc>
          <w:tcPr>
            <w:tcW w:w="567" w:type="dxa"/>
          </w:tcPr>
          <w:p w:rsidR="00B4032D" w:rsidRPr="0096453A" w:rsidRDefault="00081524" w:rsidP="001A25E9">
            <w:pPr>
              <w:spacing w:line="240" w:lineRule="auto"/>
              <w:jc w:val="center"/>
              <w:rPr>
                <w:sz w:val="22"/>
                <w:szCs w:val="22"/>
              </w:rPr>
            </w:pPr>
            <w:r>
              <w:rPr>
                <w:sz w:val="22"/>
                <w:szCs w:val="22"/>
              </w:rPr>
              <w:t>3</w:t>
            </w:r>
          </w:p>
        </w:tc>
      </w:tr>
    </w:tbl>
    <w:p w:rsidR="00B4032D" w:rsidRDefault="00B4032D" w:rsidP="00B4032D">
      <w:pPr>
        <w:pStyle w:val="Nagwek2"/>
      </w:pPr>
      <w:r>
        <w:t>Bojowe</w:t>
      </w:r>
    </w:p>
    <w:tbl>
      <w:tblPr>
        <w:tblStyle w:val="RPGTable"/>
        <w:tblW w:w="5000" w:type="pct"/>
        <w:jc w:val="left"/>
        <w:tblLook w:val="0420" w:firstRow="1" w:lastRow="0" w:firstColumn="0" w:lastColumn="0" w:noHBand="0" w:noVBand="1"/>
      </w:tblPr>
      <w:tblGrid>
        <w:gridCol w:w="2548"/>
        <w:gridCol w:w="566"/>
        <w:gridCol w:w="7372"/>
        <w:gridCol w:w="610"/>
      </w:tblGrid>
      <w:tr w:rsidR="00B4032D" w:rsidRPr="00877557" w:rsidTr="00877557">
        <w:trPr>
          <w:cnfStyle w:val="100000000000" w:firstRow="1" w:lastRow="0" w:firstColumn="0" w:lastColumn="0" w:oddVBand="0" w:evenVBand="0" w:oddHBand="0" w:evenHBand="0" w:firstRowFirstColumn="0" w:firstRowLastColumn="0" w:lastRowFirstColumn="0" w:lastRowLastColumn="0"/>
          <w:jc w:val="left"/>
        </w:trPr>
        <w:tc>
          <w:tcPr>
            <w:tcW w:w="1148" w:type="pct"/>
          </w:tcPr>
          <w:p w:rsidR="00B4032D" w:rsidRPr="00877557" w:rsidRDefault="00B4032D" w:rsidP="001A25E9">
            <w:pPr>
              <w:spacing w:line="240" w:lineRule="auto"/>
              <w:jc w:val="center"/>
              <w:rPr>
                <w:sz w:val="22"/>
                <w:szCs w:val="22"/>
              </w:rPr>
            </w:pPr>
            <w:r w:rsidRPr="00877557">
              <w:rPr>
                <w:sz w:val="22"/>
                <w:szCs w:val="22"/>
              </w:rPr>
              <w:t>Nazwa</w:t>
            </w:r>
          </w:p>
        </w:tc>
        <w:tc>
          <w:tcPr>
            <w:tcW w:w="255" w:type="pct"/>
          </w:tcPr>
          <w:p w:rsidR="00B4032D" w:rsidRPr="00877557" w:rsidRDefault="00B4032D" w:rsidP="001A25E9">
            <w:pPr>
              <w:spacing w:line="240" w:lineRule="auto"/>
              <w:jc w:val="center"/>
              <w:rPr>
                <w:sz w:val="22"/>
                <w:szCs w:val="22"/>
              </w:rPr>
            </w:pPr>
            <w:r w:rsidRPr="00877557">
              <w:rPr>
                <w:sz w:val="22"/>
                <w:szCs w:val="22"/>
              </w:rPr>
              <w:t>T</w:t>
            </w:r>
          </w:p>
        </w:tc>
        <w:tc>
          <w:tcPr>
            <w:tcW w:w="3322" w:type="pct"/>
          </w:tcPr>
          <w:p w:rsidR="00B4032D" w:rsidRPr="00877557" w:rsidRDefault="00B4032D" w:rsidP="001A25E9">
            <w:pPr>
              <w:spacing w:line="240" w:lineRule="auto"/>
              <w:jc w:val="center"/>
              <w:rPr>
                <w:sz w:val="22"/>
                <w:szCs w:val="22"/>
              </w:rPr>
            </w:pPr>
            <w:r w:rsidRPr="00877557">
              <w:rPr>
                <w:sz w:val="22"/>
                <w:szCs w:val="22"/>
              </w:rPr>
              <w:t>Opis</w:t>
            </w:r>
          </w:p>
        </w:tc>
        <w:tc>
          <w:tcPr>
            <w:tcW w:w="275" w:type="pct"/>
          </w:tcPr>
          <w:p w:rsidR="00B4032D" w:rsidRPr="00877557" w:rsidRDefault="00B4032D" w:rsidP="001A25E9">
            <w:pPr>
              <w:spacing w:line="240" w:lineRule="auto"/>
              <w:jc w:val="center"/>
              <w:rPr>
                <w:sz w:val="22"/>
                <w:szCs w:val="22"/>
              </w:rPr>
            </w:pPr>
            <w:r w:rsidRPr="00877557">
              <w:rPr>
                <w:sz w:val="22"/>
                <w:szCs w:val="22"/>
              </w:rPr>
              <w:t>P</w:t>
            </w:r>
          </w:p>
        </w:tc>
      </w:tr>
      <w:tr w:rsidR="00B4032D" w:rsidRPr="00877557" w:rsidTr="00877557">
        <w:trPr>
          <w:jc w:val="left"/>
        </w:trPr>
        <w:tc>
          <w:tcPr>
            <w:tcW w:w="1148" w:type="pct"/>
          </w:tcPr>
          <w:p w:rsidR="00B4032D" w:rsidRPr="00877557" w:rsidRDefault="00B4032D" w:rsidP="001A25E9">
            <w:pPr>
              <w:spacing w:line="240" w:lineRule="auto"/>
              <w:jc w:val="left"/>
              <w:rPr>
                <w:sz w:val="22"/>
                <w:szCs w:val="22"/>
              </w:rPr>
            </w:pPr>
            <w:r w:rsidRPr="00877557">
              <w:rPr>
                <w:sz w:val="22"/>
                <w:szCs w:val="22"/>
              </w:rPr>
              <w:t>Przebijający strzał</w:t>
            </w:r>
          </w:p>
        </w:tc>
        <w:tc>
          <w:tcPr>
            <w:tcW w:w="255" w:type="pct"/>
          </w:tcPr>
          <w:p w:rsidR="00B4032D" w:rsidRPr="00877557" w:rsidRDefault="00B4032D" w:rsidP="001A25E9">
            <w:pPr>
              <w:spacing w:line="240" w:lineRule="auto"/>
              <w:jc w:val="center"/>
              <w:rPr>
                <w:sz w:val="22"/>
                <w:szCs w:val="22"/>
              </w:rPr>
            </w:pPr>
            <w:r w:rsidRPr="00877557">
              <w:rPr>
                <w:sz w:val="22"/>
                <w:szCs w:val="22"/>
              </w:rPr>
              <w:t>G</w:t>
            </w:r>
          </w:p>
        </w:tc>
        <w:tc>
          <w:tcPr>
            <w:tcW w:w="3322" w:type="pct"/>
          </w:tcPr>
          <w:p w:rsidR="00B4032D" w:rsidRPr="00877557" w:rsidRDefault="00B4032D" w:rsidP="001A25E9">
            <w:pPr>
              <w:spacing w:line="240" w:lineRule="auto"/>
              <w:rPr>
                <w:sz w:val="22"/>
                <w:szCs w:val="22"/>
              </w:rPr>
            </w:pPr>
            <w:r w:rsidRPr="00877557">
              <w:rPr>
                <w:sz w:val="22"/>
                <w:szCs w:val="22"/>
              </w:rPr>
              <w:t>Atak, ignoruje pancerz.</w:t>
            </w:r>
          </w:p>
        </w:tc>
        <w:tc>
          <w:tcPr>
            <w:tcW w:w="275" w:type="pct"/>
          </w:tcPr>
          <w:p w:rsidR="00B4032D" w:rsidRPr="00877557" w:rsidRDefault="00B4032D" w:rsidP="001A25E9">
            <w:pPr>
              <w:spacing w:line="240" w:lineRule="auto"/>
              <w:jc w:val="center"/>
              <w:rPr>
                <w:sz w:val="22"/>
                <w:szCs w:val="22"/>
              </w:rPr>
            </w:pPr>
            <w:r w:rsidRPr="00877557">
              <w:rPr>
                <w:sz w:val="22"/>
                <w:szCs w:val="22"/>
              </w:rPr>
              <w:t>1</w:t>
            </w:r>
          </w:p>
        </w:tc>
      </w:tr>
      <w:tr w:rsidR="00B4032D" w:rsidRPr="00877557" w:rsidTr="00877557">
        <w:trPr>
          <w:jc w:val="left"/>
        </w:trPr>
        <w:tc>
          <w:tcPr>
            <w:tcW w:w="1148" w:type="pct"/>
          </w:tcPr>
          <w:p w:rsidR="00B4032D" w:rsidRPr="00877557" w:rsidRDefault="00B4032D" w:rsidP="001A25E9">
            <w:pPr>
              <w:spacing w:line="240" w:lineRule="auto"/>
              <w:jc w:val="left"/>
              <w:rPr>
                <w:sz w:val="22"/>
                <w:szCs w:val="22"/>
              </w:rPr>
            </w:pPr>
            <w:r w:rsidRPr="00877557">
              <w:rPr>
                <w:sz w:val="22"/>
                <w:szCs w:val="22"/>
              </w:rPr>
              <w:t>Widowiskowy strzał</w:t>
            </w:r>
          </w:p>
        </w:tc>
        <w:tc>
          <w:tcPr>
            <w:tcW w:w="255" w:type="pct"/>
          </w:tcPr>
          <w:p w:rsidR="00B4032D" w:rsidRPr="00877557" w:rsidRDefault="00B4032D" w:rsidP="001A25E9">
            <w:pPr>
              <w:spacing w:line="240" w:lineRule="auto"/>
              <w:jc w:val="center"/>
              <w:rPr>
                <w:sz w:val="22"/>
                <w:szCs w:val="22"/>
              </w:rPr>
            </w:pPr>
            <w:r w:rsidRPr="00877557">
              <w:rPr>
                <w:sz w:val="22"/>
                <w:szCs w:val="22"/>
              </w:rPr>
              <w:t>D</w:t>
            </w:r>
          </w:p>
        </w:tc>
        <w:tc>
          <w:tcPr>
            <w:tcW w:w="3322" w:type="pct"/>
          </w:tcPr>
          <w:p w:rsidR="00B4032D" w:rsidRPr="00877557" w:rsidRDefault="00B4032D" w:rsidP="001A25E9">
            <w:pPr>
              <w:pStyle w:val="RPG"/>
              <w:spacing w:line="240" w:lineRule="auto"/>
            </w:pPr>
            <w:r w:rsidRPr="00877557">
              <w:t>Atak spec vs Wola, przeciwnik zostaje sprowokowany na turę.</w:t>
            </w:r>
          </w:p>
        </w:tc>
        <w:tc>
          <w:tcPr>
            <w:tcW w:w="275" w:type="pct"/>
          </w:tcPr>
          <w:p w:rsidR="00B4032D" w:rsidRPr="00877557" w:rsidRDefault="00B4032D" w:rsidP="001A25E9">
            <w:pPr>
              <w:spacing w:line="240" w:lineRule="auto"/>
              <w:jc w:val="center"/>
              <w:rPr>
                <w:sz w:val="22"/>
                <w:szCs w:val="22"/>
              </w:rPr>
            </w:pPr>
            <w:r w:rsidRPr="00877557">
              <w:rPr>
                <w:sz w:val="22"/>
                <w:szCs w:val="22"/>
              </w:rPr>
              <w:t>1</w:t>
            </w:r>
          </w:p>
        </w:tc>
      </w:tr>
    </w:tbl>
    <w:p w:rsidR="00877557" w:rsidRDefault="00877557" w:rsidP="00877557">
      <w:pPr>
        <w:pStyle w:val="Nagwek1"/>
      </w:pPr>
      <w:r>
        <w:t>Wiedza magiczna</w:t>
      </w:r>
    </w:p>
    <w:p w:rsidR="00877557" w:rsidRPr="00FC0145" w:rsidRDefault="00877557" w:rsidP="00877557">
      <w:pPr>
        <w:pStyle w:val="Nagwek2"/>
      </w:pPr>
      <w:r>
        <w:t>Zwykłe</w:t>
      </w:r>
    </w:p>
    <w:tbl>
      <w:tblPr>
        <w:tblStyle w:val="RPGTable"/>
        <w:tblW w:w="11057" w:type="dxa"/>
        <w:jc w:val="left"/>
        <w:tblInd w:w="-5" w:type="dxa"/>
        <w:tblLook w:val="0420" w:firstRow="1" w:lastRow="0" w:firstColumn="0" w:lastColumn="0" w:noHBand="0" w:noVBand="1"/>
      </w:tblPr>
      <w:tblGrid>
        <w:gridCol w:w="3132"/>
        <w:gridCol w:w="7358"/>
        <w:gridCol w:w="567"/>
      </w:tblGrid>
      <w:tr w:rsidR="00877557" w:rsidRPr="00877557" w:rsidTr="001A25E9">
        <w:trPr>
          <w:cnfStyle w:val="100000000000" w:firstRow="1" w:lastRow="0" w:firstColumn="0" w:lastColumn="0" w:oddVBand="0" w:evenVBand="0" w:oddHBand="0" w:evenHBand="0" w:firstRowFirstColumn="0" w:firstRowLastColumn="0" w:lastRowFirstColumn="0" w:lastRowLastColumn="0"/>
          <w:jc w:val="left"/>
        </w:trPr>
        <w:tc>
          <w:tcPr>
            <w:tcW w:w="3132" w:type="dxa"/>
          </w:tcPr>
          <w:p w:rsidR="00877557" w:rsidRPr="00877557" w:rsidRDefault="00877557" w:rsidP="001A25E9">
            <w:pPr>
              <w:spacing w:line="240" w:lineRule="auto"/>
              <w:jc w:val="center"/>
              <w:rPr>
                <w:sz w:val="22"/>
                <w:szCs w:val="22"/>
              </w:rPr>
            </w:pPr>
            <w:r w:rsidRPr="00877557">
              <w:rPr>
                <w:sz w:val="22"/>
                <w:szCs w:val="22"/>
              </w:rPr>
              <w:t>Nazwa</w:t>
            </w:r>
          </w:p>
        </w:tc>
        <w:tc>
          <w:tcPr>
            <w:tcW w:w="7358" w:type="dxa"/>
          </w:tcPr>
          <w:p w:rsidR="00877557" w:rsidRPr="00877557" w:rsidRDefault="00877557" w:rsidP="001A25E9">
            <w:pPr>
              <w:spacing w:line="240" w:lineRule="auto"/>
              <w:jc w:val="center"/>
              <w:rPr>
                <w:sz w:val="22"/>
                <w:szCs w:val="22"/>
              </w:rPr>
            </w:pPr>
            <w:r w:rsidRPr="00877557">
              <w:rPr>
                <w:sz w:val="22"/>
                <w:szCs w:val="22"/>
              </w:rPr>
              <w:t>Opis</w:t>
            </w:r>
          </w:p>
        </w:tc>
        <w:tc>
          <w:tcPr>
            <w:tcW w:w="567" w:type="dxa"/>
          </w:tcPr>
          <w:p w:rsidR="00877557" w:rsidRPr="00877557" w:rsidRDefault="00877557" w:rsidP="001A25E9">
            <w:pPr>
              <w:spacing w:line="240" w:lineRule="auto"/>
              <w:jc w:val="center"/>
              <w:rPr>
                <w:sz w:val="22"/>
                <w:szCs w:val="22"/>
              </w:rPr>
            </w:pPr>
            <w:r w:rsidRPr="00877557">
              <w:rPr>
                <w:sz w:val="22"/>
                <w:szCs w:val="22"/>
              </w:rPr>
              <w:t>P</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Adept żywiołu: Dowolny</w:t>
            </w:r>
          </w:p>
        </w:tc>
        <w:tc>
          <w:tcPr>
            <w:tcW w:w="7358" w:type="dxa"/>
          </w:tcPr>
          <w:p w:rsidR="00877557" w:rsidRPr="00877557" w:rsidRDefault="00877557" w:rsidP="001A25E9">
            <w:pPr>
              <w:spacing w:line="240" w:lineRule="auto"/>
              <w:rPr>
                <w:sz w:val="22"/>
                <w:szCs w:val="22"/>
              </w:rPr>
            </w:pPr>
            <w:r w:rsidRPr="00877557">
              <w:rPr>
                <w:sz w:val="22"/>
                <w:szCs w:val="22"/>
              </w:rPr>
              <w:t>Atakując danym żywiołem ignorujesz odporność celu, a Twoje minimalne obrażenia tym żywiołem to 2.</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Dotyk broni</w:t>
            </w:r>
          </w:p>
        </w:tc>
        <w:tc>
          <w:tcPr>
            <w:tcW w:w="7358" w:type="dxa"/>
          </w:tcPr>
          <w:p w:rsidR="00877557" w:rsidRPr="00877557" w:rsidRDefault="00877557" w:rsidP="001A25E9">
            <w:pPr>
              <w:spacing w:line="240" w:lineRule="auto"/>
              <w:rPr>
                <w:sz w:val="22"/>
                <w:szCs w:val="22"/>
              </w:rPr>
            </w:pPr>
            <w:r w:rsidRPr="00877557">
              <w:rPr>
                <w:sz w:val="22"/>
                <w:szCs w:val="22"/>
              </w:rPr>
              <w:t>Możesz wykonywać zaklęcia dotykowe używając broni do walki wręcz, liny i tym podobnych przekaźników.</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Dwuręczne zaklęcia</w:t>
            </w:r>
          </w:p>
        </w:tc>
        <w:tc>
          <w:tcPr>
            <w:tcW w:w="7358" w:type="dxa"/>
          </w:tcPr>
          <w:p w:rsidR="00877557" w:rsidRPr="00877557" w:rsidRDefault="00877557" w:rsidP="001A25E9">
            <w:pPr>
              <w:spacing w:line="240" w:lineRule="auto"/>
              <w:rPr>
                <w:sz w:val="22"/>
                <w:szCs w:val="22"/>
              </w:rPr>
            </w:pPr>
            <w:r w:rsidRPr="00877557">
              <w:rPr>
                <w:sz w:val="22"/>
                <w:szCs w:val="22"/>
              </w:rPr>
              <w:t>Jeśli posiadasz obie dłonie wolne Twoje zaklęcia mają +2 do celności.</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lastRenderedPageBreak/>
              <w:t>Elementalista</w:t>
            </w:r>
          </w:p>
        </w:tc>
        <w:tc>
          <w:tcPr>
            <w:tcW w:w="7358" w:type="dxa"/>
          </w:tcPr>
          <w:p w:rsidR="00877557" w:rsidRPr="00877557" w:rsidRDefault="00877557" w:rsidP="001A25E9">
            <w:pPr>
              <w:spacing w:line="240" w:lineRule="auto"/>
              <w:rPr>
                <w:sz w:val="22"/>
                <w:szCs w:val="22"/>
              </w:rPr>
            </w:pPr>
            <w:r w:rsidRPr="00877557">
              <w:rPr>
                <w:sz w:val="22"/>
                <w:szCs w:val="22"/>
              </w:rPr>
              <w:t>Do każdego zaklęcia nieposiadającego natury możesz dodawać w walce wybrany żywioł.</w:t>
            </w:r>
          </w:p>
        </w:tc>
        <w:tc>
          <w:tcPr>
            <w:tcW w:w="567" w:type="dxa"/>
          </w:tcPr>
          <w:p w:rsidR="00877557" w:rsidRPr="00877557" w:rsidRDefault="00D44941" w:rsidP="001A25E9">
            <w:pPr>
              <w:spacing w:line="240" w:lineRule="auto"/>
              <w:jc w:val="center"/>
              <w:rPr>
                <w:sz w:val="22"/>
                <w:szCs w:val="22"/>
              </w:rPr>
            </w:pPr>
            <w:r>
              <w:rPr>
                <w:sz w:val="22"/>
                <w:szCs w:val="22"/>
              </w:rPr>
              <w:t>2</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Fałszywe zaklęcia</w:t>
            </w:r>
          </w:p>
        </w:tc>
        <w:tc>
          <w:tcPr>
            <w:tcW w:w="7358" w:type="dxa"/>
          </w:tcPr>
          <w:p w:rsidR="00877557" w:rsidRPr="00877557" w:rsidRDefault="00877557" w:rsidP="001A25E9">
            <w:pPr>
              <w:spacing w:line="240" w:lineRule="auto"/>
              <w:rPr>
                <w:sz w:val="22"/>
                <w:szCs w:val="22"/>
              </w:rPr>
            </w:pPr>
            <w:r w:rsidRPr="00877557">
              <w:rPr>
                <w:sz w:val="22"/>
                <w:szCs w:val="22"/>
              </w:rPr>
              <w:t>Walcząc z magiem imitujesz inne zaklęcia niż faktycznie rzucane, utrudniając kontrowanie ich (+5 do twojego rzutu).</w:t>
            </w:r>
          </w:p>
          <w:p w:rsidR="00877557" w:rsidRPr="00877557" w:rsidRDefault="00877557" w:rsidP="001A25E9">
            <w:pPr>
              <w:spacing w:line="240" w:lineRule="auto"/>
              <w:rPr>
                <w:sz w:val="22"/>
                <w:szCs w:val="22"/>
              </w:rPr>
            </w:pPr>
            <w:r w:rsidRPr="00877557">
              <w:rPr>
                <w:sz w:val="22"/>
                <w:szCs w:val="22"/>
              </w:rPr>
              <w:t>Gdy wykonując zaklęcie wyrzucisz 20, wrogowie z wiedzą magiczną zostają przerażeni na jedną turę.</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Kontrowanie zaklęcia</w:t>
            </w:r>
          </w:p>
        </w:tc>
        <w:tc>
          <w:tcPr>
            <w:tcW w:w="7358" w:type="dxa"/>
          </w:tcPr>
          <w:p w:rsidR="00877557" w:rsidRPr="00877557" w:rsidRDefault="00877557" w:rsidP="001A25E9">
            <w:pPr>
              <w:spacing w:line="240" w:lineRule="auto"/>
              <w:rPr>
                <w:sz w:val="22"/>
                <w:szCs w:val="22"/>
              </w:rPr>
            </w:pPr>
            <w:r w:rsidRPr="00877557">
              <w:rPr>
                <w:sz w:val="22"/>
                <w:szCs w:val="22"/>
              </w:rPr>
              <w:t>Akcja dynamiczna, możesz spróbować przeszkodzić przeciwnikowi w wykonywaniu zaklęcia testem [</w:t>
            </w:r>
            <w:r w:rsidR="009E5621">
              <w:rPr>
                <w:sz w:val="22"/>
                <w:szCs w:val="22"/>
              </w:rPr>
              <w:t xml:space="preserve">P </w:t>
            </w:r>
            <w:r w:rsidRPr="00877557">
              <w:rPr>
                <w:sz w:val="22"/>
                <w:szCs w:val="22"/>
              </w:rPr>
              <w:t>/ 2 + K20] vs [Wola]. Anulowane zaklęcie eksploduje zadając K4 obrażeń.</w:t>
            </w:r>
          </w:p>
        </w:tc>
        <w:tc>
          <w:tcPr>
            <w:tcW w:w="567" w:type="dxa"/>
          </w:tcPr>
          <w:p w:rsidR="00877557" w:rsidRPr="00877557" w:rsidRDefault="00877557" w:rsidP="001A25E9">
            <w:pPr>
              <w:spacing w:line="240" w:lineRule="auto"/>
              <w:jc w:val="center"/>
              <w:rPr>
                <w:sz w:val="22"/>
                <w:szCs w:val="22"/>
              </w:rPr>
            </w:pPr>
            <w:r w:rsidRPr="00877557">
              <w:rPr>
                <w:sz w:val="22"/>
                <w:szCs w:val="22"/>
              </w:rPr>
              <w:t>2</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Krwawy mag</w:t>
            </w:r>
          </w:p>
        </w:tc>
        <w:tc>
          <w:tcPr>
            <w:tcW w:w="7358" w:type="dxa"/>
          </w:tcPr>
          <w:p w:rsidR="00877557" w:rsidRPr="00877557" w:rsidRDefault="00877557" w:rsidP="001A25E9">
            <w:pPr>
              <w:spacing w:line="240" w:lineRule="auto"/>
              <w:rPr>
                <w:sz w:val="22"/>
                <w:szCs w:val="22"/>
              </w:rPr>
            </w:pPr>
            <w:r w:rsidRPr="00877557">
              <w:rPr>
                <w:sz w:val="22"/>
                <w:szCs w:val="22"/>
              </w:rPr>
              <w:t>Kosztem PŻ możesz wzmocnić celność zaklęcia.</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Mag bojowy</w:t>
            </w:r>
          </w:p>
        </w:tc>
        <w:tc>
          <w:tcPr>
            <w:tcW w:w="7358" w:type="dxa"/>
          </w:tcPr>
          <w:p w:rsidR="00877557" w:rsidRPr="00877557" w:rsidRDefault="00877557" w:rsidP="001A25E9">
            <w:pPr>
              <w:spacing w:line="240" w:lineRule="auto"/>
              <w:rPr>
                <w:sz w:val="22"/>
                <w:szCs w:val="22"/>
              </w:rPr>
            </w:pPr>
            <w:r w:rsidRPr="00877557">
              <w:rPr>
                <w:sz w:val="22"/>
                <w:szCs w:val="22"/>
              </w:rPr>
              <w:t>Nie prowokujesz ataków okazyjnych wykonując zaklęcie obok przeciwnika walczącego wręcz.</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Manipulacja obszarem</w:t>
            </w:r>
          </w:p>
        </w:tc>
        <w:tc>
          <w:tcPr>
            <w:tcW w:w="7358" w:type="dxa"/>
          </w:tcPr>
          <w:p w:rsidR="00877557" w:rsidRPr="00877557" w:rsidRDefault="00877557" w:rsidP="001A25E9">
            <w:pPr>
              <w:spacing w:line="240" w:lineRule="auto"/>
              <w:rPr>
                <w:sz w:val="22"/>
                <w:szCs w:val="22"/>
              </w:rPr>
            </w:pPr>
            <w:r w:rsidRPr="00877557">
              <w:rPr>
                <w:sz w:val="22"/>
                <w:szCs w:val="22"/>
              </w:rPr>
              <w:t>Możesz zmniejszać obszar swojego zaklęcia wedle uznania (pole musi pozostać połączone z punktem startowym).</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Odporność: Żywioł</w:t>
            </w:r>
          </w:p>
        </w:tc>
        <w:tc>
          <w:tcPr>
            <w:tcW w:w="7358" w:type="dxa"/>
          </w:tcPr>
          <w:p w:rsidR="00877557" w:rsidRPr="00877557" w:rsidRDefault="00877557" w:rsidP="001A25E9">
            <w:pPr>
              <w:spacing w:line="240" w:lineRule="auto"/>
              <w:rPr>
                <w:sz w:val="22"/>
                <w:szCs w:val="22"/>
              </w:rPr>
            </w:pPr>
            <w:r w:rsidRPr="00877557">
              <w:rPr>
                <w:sz w:val="22"/>
                <w:szCs w:val="22"/>
              </w:rPr>
              <w:t>Zapewnia odporność na żywioł, Wym. Adept tego żywiołu.</w:t>
            </w:r>
          </w:p>
        </w:tc>
        <w:tc>
          <w:tcPr>
            <w:tcW w:w="567" w:type="dxa"/>
          </w:tcPr>
          <w:p w:rsidR="00877557" w:rsidRPr="00877557" w:rsidRDefault="00877557" w:rsidP="001A25E9">
            <w:pPr>
              <w:spacing w:line="240" w:lineRule="auto"/>
              <w:jc w:val="center"/>
              <w:rPr>
                <w:sz w:val="22"/>
                <w:szCs w:val="22"/>
              </w:rPr>
            </w:pPr>
            <w:r w:rsidRPr="00877557">
              <w:rPr>
                <w:sz w:val="22"/>
                <w:szCs w:val="22"/>
              </w:rPr>
              <w:t>2</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Percepcja magii</w:t>
            </w:r>
          </w:p>
        </w:tc>
        <w:tc>
          <w:tcPr>
            <w:tcW w:w="7358" w:type="dxa"/>
          </w:tcPr>
          <w:p w:rsidR="00877557" w:rsidRPr="00877557" w:rsidRDefault="00877557" w:rsidP="001A25E9">
            <w:pPr>
              <w:spacing w:line="240" w:lineRule="auto"/>
              <w:rPr>
                <w:sz w:val="22"/>
                <w:szCs w:val="22"/>
              </w:rPr>
            </w:pPr>
            <w:r w:rsidRPr="00877557">
              <w:rPr>
                <w:sz w:val="22"/>
                <w:szCs w:val="22"/>
              </w:rPr>
              <w:t>Jesteś w stanie wykrywać magię, lokalizować i atakować np. niewidzialnych przeciwników.</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Popularna magia</w:t>
            </w:r>
          </w:p>
        </w:tc>
        <w:tc>
          <w:tcPr>
            <w:tcW w:w="7358" w:type="dxa"/>
          </w:tcPr>
          <w:p w:rsidR="00877557" w:rsidRPr="00877557" w:rsidRDefault="00877557" w:rsidP="001A25E9">
            <w:pPr>
              <w:spacing w:line="240" w:lineRule="auto"/>
              <w:rPr>
                <w:sz w:val="22"/>
                <w:szCs w:val="22"/>
              </w:rPr>
            </w:pPr>
            <w:r w:rsidRPr="00877557">
              <w:rPr>
                <w:sz w:val="22"/>
                <w:szCs w:val="22"/>
              </w:rPr>
              <w:t>Znasz zaklęcia niebojowe takie jak: alarm, drobna iluzja, naprawa, przewodnik, światło, taumaturgia, telekineza (5m, 5kg), telepatyczna wiadomość, uśpienie, magiczny znak.</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Przekazanie zaklęcia</w:t>
            </w:r>
          </w:p>
        </w:tc>
        <w:tc>
          <w:tcPr>
            <w:tcW w:w="7358" w:type="dxa"/>
          </w:tcPr>
          <w:p w:rsidR="00877557" w:rsidRPr="00877557" w:rsidRDefault="00877557" w:rsidP="001A25E9">
            <w:pPr>
              <w:spacing w:line="240" w:lineRule="auto"/>
              <w:rPr>
                <w:sz w:val="22"/>
                <w:szCs w:val="22"/>
              </w:rPr>
            </w:pPr>
            <w:r w:rsidRPr="00877557">
              <w:rPr>
                <w:sz w:val="22"/>
                <w:szCs w:val="22"/>
              </w:rPr>
              <w:t>Możesz przekazać przygotowane zaklęcie innej osobie w zasięgu 3, która może natychmiast je rzucić mimo nieposiadania wiedzy magicznej. Wykorzystuje Twoją celność.</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Przeładowanie zaklęcia</w:t>
            </w:r>
          </w:p>
        </w:tc>
        <w:tc>
          <w:tcPr>
            <w:tcW w:w="7358" w:type="dxa"/>
          </w:tcPr>
          <w:p w:rsidR="00877557" w:rsidRPr="00877557" w:rsidRDefault="00877557" w:rsidP="001A25E9">
            <w:pPr>
              <w:spacing w:line="240" w:lineRule="auto"/>
              <w:rPr>
                <w:sz w:val="22"/>
                <w:szCs w:val="22"/>
              </w:rPr>
            </w:pPr>
            <w:r w:rsidRPr="00877557">
              <w:rPr>
                <w:sz w:val="22"/>
                <w:szCs w:val="22"/>
              </w:rPr>
              <w:t>Możesz naładować zaklęcie mocą kosztem akcji dodatkowej, zadaje wtedy dodatkowe K6 obrażeń.</w:t>
            </w:r>
          </w:p>
        </w:tc>
        <w:tc>
          <w:tcPr>
            <w:tcW w:w="567" w:type="dxa"/>
          </w:tcPr>
          <w:p w:rsidR="00877557" w:rsidRPr="00877557" w:rsidRDefault="00877557" w:rsidP="001A25E9">
            <w:pPr>
              <w:spacing w:line="240" w:lineRule="auto"/>
              <w:jc w:val="center"/>
              <w:rPr>
                <w:sz w:val="22"/>
                <w:szCs w:val="22"/>
              </w:rPr>
            </w:pPr>
            <w:r w:rsidRPr="00877557">
              <w:rPr>
                <w:sz w:val="22"/>
                <w:szCs w:val="22"/>
              </w:rPr>
              <w:t>2</w:t>
            </w:r>
          </w:p>
        </w:tc>
      </w:tr>
      <w:tr w:rsidR="00877557" w:rsidRPr="00877557" w:rsidTr="001A25E9">
        <w:trPr>
          <w:jc w:val="left"/>
        </w:trPr>
        <w:tc>
          <w:tcPr>
            <w:tcW w:w="3132" w:type="dxa"/>
          </w:tcPr>
          <w:p w:rsidR="00877557" w:rsidRPr="00877557" w:rsidRDefault="00877557" w:rsidP="001A25E9">
            <w:pPr>
              <w:spacing w:line="240" w:lineRule="auto"/>
              <w:rPr>
                <w:sz w:val="22"/>
                <w:szCs w:val="22"/>
              </w:rPr>
            </w:pPr>
            <w:r w:rsidRPr="00877557">
              <w:rPr>
                <w:sz w:val="22"/>
                <w:szCs w:val="22"/>
              </w:rPr>
              <w:t>Rozproszenie magii</w:t>
            </w:r>
          </w:p>
        </w:tc>
        <w:tc>
          <w:tcPr>
            <w:tcW w:w="7358" w:type="dxa"/>
          </w:tcPr>
          <w:p w:rsidR="00877557" w:rsidRPr="00877557" w:rsidRDefault="00877557" w:rsidP="001A25E9">
            <w:pPr>
              <w:spacing w:line="240" w:lineRule="auto"/>
              <w:rPr>
                <w:sz w:val="22"/>
                <w:szCs w:val="22"/>
              </w:rPr>
            </w:pPr>
            <w:r w:rsidRPr="00877557">
              <w:rPr>
                <w:sz w:val="22"/>
                <w:szCs w:val="22"/>
              </w:rPr>
              <w:t xml:space="preserve">Akcja główna. Poświęcając użycie wybranego zaklęcia możesz rozproszyć magię z celu, zasięg: </w:t>
            </w:r>
            <w:r w:rsidR="00526359">
              <w:rPr>
                <w:sz w:val="22"/>
                <w:szCs w:val="22"/>
              </w:rPr>
              <w:t>5</w:t>
            </w:r>
            <w:r w:rsidRPr="00877557">
              <w:rPr>
                <w:sz w:val="22"/>
                <w:szCs w:val="22"/>
              </w:rPr>
              <w:t>.</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jc w:val="left"/>
              <w:rPr>
                <w:sz w:val="22"/>
                <w:szCs w:val="22"/>
              </w:rPr>
            </w:pPr>
            <w:r w:rsidRPr="00877557">
              <w:rPr>
                <w:sz w:val="22"/>
                <w:szCs w:val="22"/>
              </w:rPr>
              <w:t>Wyssanie mocy</w:t>
            </w:r>
          </w:p>
        </w:tc>
        <w:tc>
          <w:tcPr>
            <w:tcW w:w="7358" w:type="dxa"/>
          </w:tcPr>
          <w:p w:rsidR="00877557" w:rsidRPr="00877557" w:rsidRDefault="00EF36F5" w:rsidP="001A25E9">
            <w:pPr>
              <w:spacing w:line="240" w:lineRule="auto"/>
              <w:jc w:val="left"/>
              <w:rPr>
                <w:sz w:val="22"/>
                <w:szCs w:val="22"/>
              </w:rPr>
            </w:pPr>
            <w:r w:rsidRPr="00877557">
              <w:rPr>
                <w:sz w:val="22"/>
                <w:szCs w:val="22"/>
              </w:rPr>
              <w:t>Akcja dodatkowa</w:t>
            </w:r>
            <w:r>
              <w:rPr>
                <w:sz w:val="22"/>
                <w:szCs w:val="22"/>
              </w:rPr>
              <w:t xml:space="preserve">. </w:t>
            </w:r>
            <w:r w:rsidR="00AA76DE">
              <w:rPr>
                <w:sz w:val="22"/>
                <w:szCs w:val="22"/>
              </w:rPr>
              <w:t>M</w:t>
            </w:r>
            <w:r w:rsidR="00877557" w:rsidRPr="00877557">
              <w:rPr>
                <w:sz w:val="22"/>
                <w:szCs w:val="22"/>
              </w:rPr>
              <w:t>ożesz z ciała pokonanego przeciwnika wyssać moc, aby zregenerować wybraną umiejętność</w:t>
            </w:r>
            <w:r w:rsidR="00C646B7">
              <w:rPr>
                <w:sz w:val="22"/>
                <w:szCs w:val="22"/>
              </w:rPr>
              <w:t>, z</w:t>
            </w:r>
            <w:r w:rsidR="00877557" w:rsidRPr="00877557">
              <w:rPr>
                <w:sz w:val="22"/>
                <w:szCs w:val="22"/>
              </w:rPr>
              <w:t>asięg: 3.</w:t>
            </w:r>
          </w:p>
        </w:tc>
        <w:tc>
          <w:tcPr>
            <w:tcW w:w="567" w:type="dxa"/>
          </w:tcPr>
          <w:p w:rsidR="00877557" w:rsidRPr="00877557" w:rsidRDefault="000C500F" w:rsidP="001A25E9">
            <w:pPr>
              <w:spacing w:line="240" w:lineRule="auto"/>
              <w:jc w:val="center"/>
              <w:rPr>
                <w:sz w:val="22"/>
                <w:szCs w:val="22"/>
              </w:rPr>
            </w:pPr>
            <w:r>
              <w:rPr>
                <w:sz w:val="22"/>
                <w:szCs w:val="22"/>
              </w:rPr>
              <w:t>2</w:t>
            </w:r>
          </w:p>
        </w:tc>
      </w:tr>
      <w:tr w:rsidR="00877557" w:rsidRPr="00877557" w:rsidTr="001A25E9">
        <w:trPr>
          <w:jc w:val="left"/>
        </w:trPr>
        <w:tc>
          <w:tcPr>
            <w:tcW w:w="3132" w:type="dxa"/>
          </w:tcPr>
          <w:p w:rsidR="00877557" w:rsidRPr="00877557" w:rsidRDefault="00877557" w:rsidP="001A25E9">
            <w:pPr>
              <w:spacing w:line="240" w:lineRule="auto"/>
              <w:jc w:val="left"/>
              <w:rPr>
                <w:sz w:val="22"/>
                <w:szCs w:val="22"/>
              </w:rPr>
            </w:pPr>
            <w:r w:rsidRPr="00877557">
              <w:rPr>
                <w:sz w:val="22"/>
                <w:szCs w:val="22"/>
              </w:rPr>
              <w:t>Zaklinanie</w:t>
            </w:r>
          </w:p>
        </w:tc>
        <w:tc>
          <w:tcPr>
            <w:tcW w:w="7358" w:type="dxa"/>
          </w:tcPr>
          <w:p w:rsidR="00877557" w:rsidRPr="00877557" w:rsidRDefault="00877557" w:rsidP="001A25E9">
            <w:pPr>
              <w:spacing w:line="240" w:lineRule="auto"/>
              <w:jc w:val="left"/>
              <w:rPr>
                <w:sz w:val="22"/>
                <w:szCs w:val="22"/>
              </w:rPr>
            </w:pPr>
            <w:r w:rsidRPr="00877557">
              <w:rPr>
                <w:sz w:val="22"/>
                <w:szCs w:val="22"/>
              </w:rPr>
              <w:t>Zaklęcie z używanego przez Ciebie zwoju znika po 2 użyciach.</w:t>
            </w:r>
          </w:p>
          <w:p w:rsidR="00877557" w:rsidRPr="00877557" w:rsidRDefault="00877557" w:rsidP="001A25E9">
            <w:pPr>
              <w:spacing w:line="240" w:lineRule="auto"/>
              <w:jc w:val="left"/>
              <w:rPr>
                <w:sz w:val="22"/>
                <w:szCs w:val="22"/>
              </w:rPr>
            </w:pPr>
            <w:r w:rsidRPr="00877557">
              <w:rPr>
                <w:sz w:val="22"/>
                <w:szCs w:val="22"/>
              </w:rPr>
              <w:t>Pozwala na pisanie zwojów, ulepszanie lub tworzenie przedmiotów z rzadkich magicznych składników.</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jc w:val="left"/>
              <w:rPr>
                <w:sz w:val="22"/>
                <w:szCs w:val="22"/>
              </w:rPr>
            </w:pPr>
            <w:r w:rsidRPr="00877557">
              <w:rPr>
                <w:sz w:val="22"/>
                <w:szCs w:val="22"/>
              </w:rPr>
              <w:t>Złodziej zaklęć</w:t>
            </w:r>
          </w:p>
        </w:tc>
        <w:tc>
          <w:tcPr>
            <w:tcW w:w="7358" w:type="dxa"/>
          </w:tcPr>
          <w:p w:rsidR="00877557" w:rsidRPr="00877557" w:rsidRDefault="00877557" w:rsidP="001A25E9">
            <w:pPr>
              <w:spacing w:line="240" w:lineRule="auto"/>
              <w:jc w:val="left"/>
              <w:rPr>
                <w:sz w:val="22"/>
                <w:szCs w:val="22"/>
              </w:rPr>
            </w:pPr>
            <w:r w:rsidRPr="00877557">
              <w:rPr>
                <w:sz w:val="22"/>
                <w:szCs w:val="22"/>
              </w:rPr>
              <w:t>Gdy uda Ci się skontrować zaklęcie zamiast je eksplodować – możesz je przejąć i natychmiast rzucić.</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r w:rsidR="00877557" w:rsidRPr="00877557" w:rsidTr="001A25E9">
        <w:trPr>
          <w:jc w:val="left"/>
        </w:trPr>
        <w:tc>
          <w:tcPr>
            <w:tcW w:w="3132" w:type="dxa"/>
          </w:tcPr>
          <w:p w:rsidR="00877557" w:rsidRPr="00877557" w:rsidRDefault="00877557" w:rsidP="001A25E9">
            <w:pPr>
              <w:spacing w:line="240" w:lineRule="auto"/>
              <w:jc w:val="left"/>
              <w:rPr>
                <w:sz w:val="22"/>
                <w:szCs w:val="22"/>
              </w:rPr>
            </w:pPr>
            <w:r w:rsidRPr="00877557">
              <w:rPr>
                <w:sz w:val="22"/>
                <w:szCs w:val="22"/>
              </w:rPr>
              <w:t>Zły dotyk</w:t>
            </w:r>
          </w:p>
        </w:tc>
        <w:tc>
          <w:tcPr>
            <w:tcW w:w="7358" w:type="dxa"/>
          </w:tcPr>
          <w:p w:rsidR="00877557" w:rsidRPr="00877557" w:rsidRDefault="00877557" w:rsidP="001A25E9">
            <w:pPr>
              <w:spacing w:line="240" w:lineRule="auto"/>
              <w:jc w:val="left"/>
              <w:rPr>
                <w:sz w:val="22"/>
                <w:szCs w:val="22"/>
              </w:rPr>
            </w:pPr>
            <w:r w:rsidRPr="00877557">
              <w:rPr>
                <w:sz w:val="22"/>
                <w:szCs w:val="22"/>
              </w:rPr>
              <w:t>Możesz wykonywać ataki okazyjne zaklęciami dotykowymi.</w:t>
            </w:r>
          </w:p>
        </w:tc>
        <w:tc>
          <w:tcPr>
            <w:tcW w:w="567" w:type="dxa"/>
          </w:tcPr>
          <w:p w:rsidR="00877557" w:rsidRPr="00877557" w:rsidRDefault="00877557" w:rsidP="001A25E9">
            <w:pPr>
              <w:spacing w:line="240" w:lineRule="auto"/>
              <w:jc w:val="center"/>
              <w:rPr>
                <w:sz w:val="22"/>
                <w:szCs w:val="22"/>
              </w:rPr>
            </w:pPr>
            <w:r w:rsidRPr="00877557">
              <w:rPr>
                <w:sz w:val="22"/>
                <w:szCs w:val="22"/>
              </w:rPr>
              <w:t>1</w:t>
            </w:r>
          </w:p>
        </w:tc>
      </w:tr>
    </w:tbl>
    <w:p w:rsidR="00877557" w:rsidRDefault="00877557" w:rsidP="00877557">
      <w:pPr>
        <w:pStyle w:val="Nagwek2"/>
      </w:pPr>
      <w:r>
        <w:t>Bojowe</w:t>
      </w:r>
    </w:p>
    <w:tbl>
      <w:tblPr>
        <w:tblStyle w:val="RPGTable"/>
        <w:tblW w:w="5000" w:type="pct"/>
        <w:jc w:val="left"/>
        <w:tblLook w:val="0420" w:firstRow="1" w:lastRow="0" w:firstColumn="0" w:lastColumn="0" w:noHBand="0" w:noVBand="1"/>
      </w:tblPr>
      <w:tblGrid>
        <w:gridCol w:w="2548"/>
        <w:gridCol w:w="566"/>
        <w:gridCol w:w="7372"/>
        <w:gridCol w:w="610"/>
      </w:tblGrid>
      <w:tr w:rsidR="0003161B" w:rsidRPr="00877557" w:rsidTr="001A25E9">
        <w:trPr>
          <w:cnfStyle w:val="100000000000" w:firstRow="1" w:lastRow="0" w:firstColumn="0" w:lastColumn="0" w:oddVBand="0" w:evenVBand="0" w:oddHBand="0" w:evenHBand="0" w:firstRowFirstColumn="0" w:firstRowLastColumn="0" w:lastRowFirstColumn="0" w:lastRowLastColumn="0"/>
          <w:jc w:val="left"/>
        </w:trPr>
        <w:tc>
          <w:tcPr>
            <w:tcW w:w="1148" w:type="pct"/>
          </w:tcPr>
          <w:p w:rsidR="0003161B" w:rsidRPr="00877557" w:rsidRDefault="0003161B" w:rsidP="001A25E9">
            <w:pPr>
              <w:spacing w:line="240" w:lineRule="auto"/>
              <w:jc w:val="center"/>
              <w:rPr>
                <w:sz w:val="22"/>
                <w:szCs w:val="22"/>
              </w:rPr>
            </w:pPr>
            <w:r w:rsidRPr="00877557">
              <w:rPr>
                <w:sz w:val="22"/>
                <w:szCs w:val="22"/>
              </w:rPr>
              <w:t>Nazwa</w:t>
            </w:r>
          </w:p>
        </w:tc>
        <w:tc>
          <w:tcPr>
            <w:tcW w:w="255" w:type="pct"/>
          </w:tcPr>
          <w:p w:rsidR="0003161B" w:rsidRPr="00877557" w:rsidRDefault="0003161B" w:rsidP="001A25E9">
            <w:pPr>
              <w:spacing w:line="240" w:lineRule="auto"/>
              <w:jc w:val="center"/>
              <w:rPr>
                <w:sz w:val="22"/>
                <w:szCs w:val="22"/>
              </w:rPr>
            </w:pPr>
            <w:r w:rsidRPr="00877557">
              <w:rPr>
                <w:sz w:val="22"/>
                <w:szCs w:val="22"/>
              </w:rPr>
              <w:t>T</w:t>
            </w:r>
          </w:p>
        </w:tc>
        <w:tc>
          <w:tcPr>
            <w:tcW w:w="3322" w:type="pct"/>
          </w:tcPr>
          <w:p w:rsidR="0003161B" w:rsidRPr="00877557" w:rsidRDefault="0003161B" w:rsidP="001A25E9">
            <w:pPr>
              <w:spacing w:line="240" w:lineRule="auto"/>
              <w:jc w:val="center"/>
              <w:rPr>
                <w:sz w:val="22"/>
                <w:szCs w:val="22"/>
              </w:rPr>
            </w:pPr>
            <w:r w:rsidRPr="00877557">
              <w:rPr>
                <w:sz w:val="22"/>
                <w:szCs w:val="22"/>
              </w:rPr>
              <w:t>Opis</w:t>
            </w:r>
          </w:p>
        </w:tc>
        <w:tc>
          <w:tcPr>
            <w:tcW w:w="275" w:type="pct"/>
          </w:tcPr>
          <w:p w:rsidR="0003161B" w:rsidRPr="00877557" w:rsidRDefault="0003161B" w:rsidP="001A25E9">
            <w:pPr>
              <w:spacing w:line="240" w:lineRule="auto"/>
              <w:jc w:val="center"/>
              <w:rPr>
                <w:sz w:val="22"/>
                <w:szCs w:val="22"/>
              </w:rPr>
            </w:pPr>
            <w:r w:rsidRPr="00877557">
              <w:rPr>
                <w:sz w:val="22"/>
                <w:szCs w:val="22"/>
              </w:rPr>
              <w:t>P</w:t>
            </w:r>
          </w:p>
        </w:tc>
      </w:tr>
      <w:tr w:rsidR="0003161B" w:rsidRPr="00877557" w:rsidTr="001A25E9">
        <w:trPr>
          <w:jc w:val="left"/>
        </w:trPr>
        <w:tc>
          <w:tcPr>
            <w:tcW w:w="1148" w:type="pct"/>
          </w:tcPr>
          <w:p w:rsidR="0003161B" w:rsidRPr="00877557" w:rsidRDefault="0003161B" w:rsidP="001A25E9">
            <w:pPr>
              <w:spacing w:line="240" w:lineRule="auto"/>
              <w:jc w:val="left"/>
              <w:rPr>
                <w:sz w:val="22"/>
                <w:szCs w:val="22"/>
              </w:rPr>
            </w:pPr>
          </w:p>
        </w:tc>
        <w:tc>
          <w:tcPr>
            <w:tcW w:w="255" w:type="pct"/>
          </w:tcPr>
          <w:p w:rsidR="0003161B" w:rsidRPr="00877557" w:rsidRDefault="0003161B" w:rsidP="001A25E9">
            <w:pPr>
              <w:spacing w:line="240" w:lineRule="auto"/>
              <w:jc w:val="center"/>
              <w:rPr>
                <w:sz w:val="22"/>
                <w:szCs w:val="22"/>
              </w:rPr>
            </w:pPr>
          </w:p>
        </w:tc>
        <w:tc>
          <w:tcPr>
            <w:tcW w:w="3322" w:type="pct"/>
          </w:tcPr>
          <w:p w:rsidR="0003161B" w:rsidRPr="00877557" w:rsidRDefault="0003161B" w:rsidP="001A25E9">
            <w:pPr>
              <w:spacing w:line="240" w:lineRule="auto"/>
              <w:rPr>
                <w:sz w:val="22"/>
                <w:szCs w:val="22"/>
              </w:rPr>
            </w:pPr>
          </w:p>
        </w:tc>
        <w:tc>
          <w:tcPr>
            <w:tcW w:w="275" w:type="pct"/>
          </w:tcPr>
          <w:p w:rsidR="0003161B" w:rsidRPr="00877557" w:rsidRDefault="0003161B" w:rsidP="001A25E9">
            <w:pPr>
              <w:spacing w:line="240" w:lineRule="auto"/>
              <w:jc w:val="center"/>
              <w:rPr>
                <w:sz w:val="22"/>
                <w:szCs w:val="22"/>
              </w:rPr>
            </w:pPr>
          </w:p>
        </w:tc>
      </w:tr>
    </w:tbl>
    <w:p w:rsidR="00D965E3" w:rsidRDefault="00E05AF1" w:rsidP="0003161B">
      <w:pPr>
        <w:pStyle w:val="Nagwek1"/>
      </w:pPr>
      <w:r w:rsidRPr="00196D0E">
        <w:lastRenderedPageBreak/>
        <w:t>Występy</w:t>
      </w:r>
    </w:p>
    <w:p w:rsidR="00D965E3" w:rsidRDefault="00D965E3" w:rsidP="00D965E3">
      <w:pPr>
        <w:pStyle w:val="Nagwek2"/>
      </w:pPr>
      <w:r>
        <w:t>Zwykłe</w:t>
      </w:r>
    </w:p>
    <w:tbl>
      <w:tblPr>
        <w:tblStyle w:val="RPGTable"/>
        <w:tblW w:w="11057" w:type="dxa"/>
        <w:jc w:val="left"/>
        <w:tblInd w:w="-5" w:type="dxa"/>
        <w:tblLook w:val="0420" w:firstRow="1" w:lastRow="0" w:firstColumn="0" w:lastColumn="0" w:noHBand="0" w:noVBand="1"/>
      </w:tblPr>
      <w:tblGrid>
        <w:gridCol w:w="3132"/>
        <w:gridCol w:w="7358"/>
        <w:gridCol w:w="567"/>
      </w:tblGrid>
      <w:tr w:rsidR="00D965E3" w:rsidRPr="004F6CBF" w:rsidTr="00C17CA2">
        <w:trPr>
          <w:cnfStyle w:val="100000000000" w:firstRow="1" w:lastRow="0" w:firstColumn="0" w:lastColumn="0" w:oddVBand="0" w:evenVBand="0" w:oddHBand="0" w:evenHBand="0" w:firstRowFirstColumn="0" w:firstRowLastColumn="0" w:lastRowFirstColumn="0" w:lastRowLastColumn="0"/>
          <w:jc w:val="left"/>
        </w:trPr>
        <w:tc>
          <w:tcPr>
            <w:tcW w:w="3132" w:type="dxa"/>
          </w:tcPr>
          <w:p w:rsidR="00D965E3" w:rsidRPr="004F6CBF" w:rsidRDefault="00D965E3" w:rsidP="00477D78">
            <w:pPr>
              <w:spacing w:line="240" w:lineRule="auto"/>
              <w:jc w:val="center"/>
              <w:rPr>
                <w:sz w:val="22"/>
                <w:szCs w:val="22"/>
              </w:rPr>
            </w:pPr>
            <w:r w:rsidRPr="004F6CBF">
              <w:rPr>
                <w:sz w:val="22"/>
                <w:szCs w:val="22"/>
              </w:rPr>
              <w:t>Nazwa</w:t>
            </w:r>
          </w:p>
        </w:tc>
        <w:tc>
          <w:tcPr>
            <w:tcW w:w="7358" w:type="dxa"/>
          </w:tcPr>
          <w:p w:rsidR="00D965E3" w:rsidRPr="004F6CBF" w:rsidRDefault="00D965E3" w:rsidP="00477D78">
            <w:pPr>
              <w:spacing w:line="240" w:lineRule="auto"/>
              <w:jc w:val="center"/>
              <w:rPr>
                <w:sz w:val="22"/>
                <w:szCs w:val="22"/>
              </w:rPr>
            </w:pPr>
            <w:r w:rsidRPr="004F6CBF">
              <w:rPr>
                <w:sz w:val="22"/>
                <w:szCs w:val="22"/>
              </w:rPr>
              <w:t>Opis</w:t>
            </w:r>
          </w:p>
        </w:tc>
        <w:tc>
          <w:tcPr>
            <w:tcW w:w="567" w:type="dxa"/>
          </w:tcPr>
          <w:p w:rsidR="00D965E3" w:rsidRPr="004F6CBF" w:rsidRDefault="005B56CE" w:rsidP="00477D78">
            <w:pPr>
              <w:spacing w:line="240" w:lineRule="auto"/>
              <w:jc w:val="center"/>
              <w:rPr>
                <w:sz w:val="22"/>
                <w:szCs w:val="22"/>
              </w:rPr>
            </w:pPr>
            <w:r w:rsidRPr="004F6CBF">
              <w:rPr>
                <w:sz w:val="22"/>
                <w:szCs w:val="22"/>
              </w:rPr>
              <w:t>P</w:t>
            </w:r>
          </w:p>
        </w:tc>
      </w:tr>
      <w:tr w:rsidR="00643C83" w:rsidRPr="004F6CBF" w:rsidTr="00C17CA2">
        <w:trPr>
          <w:jc w:val="left"/>
        </w:trPr>
        <w:tc>
          <w:tcPr>
            <w:tcW w:w="3132" w:type="dxa"/>
          </w:tcPr>
          <w:p w:rsidR="00643C83" w:rsidRPr="004F6CBF" w:rsidRDefault="00643C83" w:rsidP="00477D78">
            <w:pPr>
              <w:spacing w:line="240" w:lineRule="auto"/>
              <w:jc w:val="left"/>
              <w:rPr>
                <w:sz w:val="22"/>
                <w:szCs w:val="22"/>
              </w:rPr>
            </w:pPr>
            <w:r>
              <w:rPr>
                <w:sz w:val="22"/>
                <w:szCs w:val="22"/>
              </w:rPr>
              <w:t>Chaotyczne brzdęki</w:t>
            </w:r>
          </w:p>
        </w:tc>
        <w:tc>
          <w:tcPr>
            <w:tcW w:w="7358" w:type="dxa"/>
          </w:tcPr>
          <w:p w:rsidR="00643C83" w:rsidRPr="004F6CBF" w:rsidRDefault="00643C83" w:rsidP="00477D78">
            <w:pPr>
              <w:spacing w:line="240" w:lineRule="auto"/>
              <w:jc w:val="left"/>
              <w:rPr>
                <w:sz w:val="22"/>
                <w:szCs w:val="22"/>
              </w:rPr>
            </w:pPr>
            <w:r>
              <w:rPr>
                <w:sz w:val="22"/>
                <w:szCs w:val="22"/>
              </w:rPr>
              <w:t>Raz na walkę możesz odebrać akcję dodatkową wybranemu przeciwnikowi.</w:t>
            </w:r>
          </w:p>
        </w:tc>
        <w:tc>
          <w:tcPr>
            <w:tcW w:w="567" w:type="dxa"/>
          </w:tcPr>
          <w:p w:rsidR="00643C83" w:rsidRPr="004F6CBF" w:rsidRDefault="00643C83" w:rsidP="00477D78">
            <w:pPr>
              <w:spacing w:line="240" w:lineRule="auto"/>
              <w:jc w:val="center"/>
              <w:rPr>
                <w:sz w:val="22"/>
                <w:szCs w:val="22"/>
              </w:rPr>
            </w:pPr>
            <w:r>
              <w:rPr>
                <w:sz w:val="22"/>
                <w:szCs w:val="22"/>
              </w:rPr>
              <w:t>1</w:t>
            </w:r>
          </w:p>
        </w:tc>
      </w:tr>
      <w:tr w:rsidR="00926A57" w:rsidRPr="004F6CBF" w:rsidTr="00C17CA2">
        <w:trPr>
          <w:jc w:val="left"/>
        </w:trPr>
        <w:tc>
          <w:tcPr>
            <w:tcW w:w="3132" w:type="dxa"/>
          </w:tcPr>
          <w:p w:rsidR="00926A57" w:rsidRPr="004F6CBF" w:rsidRDefault="00926A57" w:rsidP="00477D78">
            <w:pPr>
              <w:spacing w:line="240" w:lineRule="auto"/>
              <w:jc w:val="left"/>
              <w:rPr>
                <w:sz w:val="22"/>
                <w:szCs w:val="22"/>
              </w:rPr>
            </w:pPr>
            <w:r w:rsidRPr="004F6CBF">
              <w:rPr>
                <w:sz w:val="22"/>
                <w:szCs w:val="22"/>
              </w:rPr>
              <w:t>Geniusz muzyczny</w:t>
            </w:r>
          </w:p>
        </w:tc>
        <w:tc>
          <w:tcPr>
            <w:tcW w:w="7358" w:type="dxa"/>
          </w:tcPr>
          <w:p w:rsidR="00926A57" w:rsidRPr="004F6CBF" w:rsidRDefault="00E95BFC" w:rsidP="00477D78">
            <w:pPr>
              <w:spacing w:line="240" w:lineRule="auto"/>
              <w:jc w:val="left"/>
              <w:rPr>
                <w:sz w:val="22"/>
                <w:szCs w:val="22"/>
              </w:rPr>
            </w:pPr>
            <w:r w:rsidRPr="004F6CBF">
              <w:rPr>
                <w:sz w:val="22"/>
                <w:szCs w:val="22"/>
              </w:rPr>
              <w:t>Wyrzucając 20 podczas grania pieśni wzmacniasz jej efekt dwukrotnie.</w:t>
            </w:r>
          </w:p>
        </w:tc>
        <w:tc>
          <w:tcPr>
            <w:tcW w:w="567" w:type="dxa"/>
          </w:tcPr>
          <w:p w:rsidR="00926A57" w:rsidRPr="004F6CBF" w:rsidRDefault="00703E7F" w:rsidP="00477D78">
            <w:pPr>
              <w:spacing w:line="240" w:lineRule="auto"/>
              <w:jc w:val="center"/>
              <w:rPr>
                <w:sz w:val="22"/>
                <w:szCs w:val="22"/>
              </w:rPr>
            </w:pPr>
            <w:r w:rsidRPr="004F6CBF">
              <w:rPr>
                <w:sz w:val="22"/>
                <w:szCs w:val="22"/>
              </w:rPr>
              <w:t>1</w:t>
            </w:r>
          </w:p>
        </w:tc>
      </w:tr>
      <w:tr w:rsidR="004C48FC" w:rsidRPr="004F6CBF" w:rsidTr="00C17CA2">
        <w:trPr>
          <w:jc w:val="left"/>
        </w:trPr>
        <w:tc>
          <w:tcPr>
            <w:tcW w:w="3132" w:type="dxa"/>
          </w:tcPr>
          <w:p w:rsidR="004C48FC" w:rsidRPr="004F6CBF" w:rsidRDefault="004C48FC" w:rsidP="00477D78">
            <w:pPr>
              <w:spacing w:line="240" w:lineRule="auto"/>
              <w:jc w:val="left"/>
              <w:rPr>
                <w:sz w:val="22"/>
                <w:szCs w:val="22"/>
              </w:rPr>
            </w:pPr>
            <w:r w:rsidRPr="004F6CBF">
              <w:rPr>
                <w:sz w:val="22"/>
                <w:szCs w:val="22"/>
              </w:rPr>
              <w:t>Improwizacja</w:t>
            </w:r>
          </w:p>
        </w:tc>
        <w:tc>
          <w:tcPr>
            <w:tcW w:w="7358" w:type="dxa"/>
          </w:tcPr>
          <w:p w:rsidR="004C48FC" w:rsidRPr="004F6CBF" w:rsidRDefault="004C48FC" w:rsidP="00477D78">
            <w:pPr>
              <w:spacing w:line="240" w:lineRule="auto"/>
              <w:jc w:val="left"/>
              <w:rPr>
                <w:sz w:val="22"/>
                <w:szCs w:val="22"/>
              </w:rPr>
            </w:pPr>
            <w:r w:rsidRPr="004F6CBF">
              <w:rPr>
                <w:sz w:val="22"/>
                <w:szCs w:val="22"/>
              </w:rPr>
              <w:t>Raz na walkę możesz wykonać losową ze swoich umiejętności</w:t>
            </w:r>
            <w:r w:rsidR="003B1230" w:rsidRPr="004F6CBF">
              <w:rPr>
                <w:sz w:val="22"/>
                <w:szCs w:val="22"/>
              </w:rPr>
              <w:t xml:space="preserve"> (także już użytą)</w:t>
            </w:r>
            <w:r w:rsidR="008D51CB" w:rsidRPr="004F6CBF">
              <w:rPr>
                <w:sz w:val="22"/>
                <w:szCs w:val="22"/>
              </w:rPr>
              <w:t xml:space="preserve"> koszte</w:t>
            </w:r>
            <w:r w:rsidR="00F97F42" w:rsidRPr="004F6CBF">
              <w:rPr>
                <w:sz w:val="22"/>
                <w:szCs w:val="22"/>
              </w:rPr>
              <w:t>m akcji głównej</w:t>
            </w:r>
            <w:r w:rsidR="008D51CB" w:rsidRPr="004F6CBF">
              <w:rPr>
                <w:sz w:val="22"/>
                <w:szCs w:val="22"/>
              </w:rPr>
              <w:t>.</w:t>
            </w:r>
            <w:r w:rsidR="00DE2E97" w:rsidRPr="004F6CBF">
              <w:rPr>
                <w:sz w:val="22"/>
                <w:szCs w:val="22"/>
              </w:rPr>
              <w:t xml:space="preserve"> </w:t>
            </w:r>
            <w:r w:rsidR="00015516" w:rsidRPr="004F6CBF">
              <w:rPr>
                <w:sz w:val="22"/>
                <w:szCs w:val="22"/>
              </w:rPr>
              <w:t>Zużywasz ją</w:t>
            </w:r>
            <w:r w:rsidR="00DE2E97" w:rsidRPr="004F6CBF">
              <w:rPr>
                <w:sz w:val="22"/>
                <w:szCs w:val="22"/>
              </w:rPr>
              <w:t>.</w:t>
            </w:r>
          </w:p>
        </w:tc>
        <w:tc>
          <w:tcPr>
            <w:tcW w:w="567" w:type="dxa"/>
          </w:tcPr>
          <w:p w:rsidR="004C48FC" w:rsidRPr="004F6CBF" w:rsidRDefault="004C48FC" w:rsidP="00477D78">
            <w:pPr>
              <w:spacing w:line="240" w:lineRule="auto"/>
              <w:jc w:val="center"/>
              <w:rPr>
                <w:sz w:val="22"/>
                <w:szCs w:val="22"/>
              </w:rPr>
            </w:pPr>
            <w:r w:rsidRPr="004F6CBF">
              <w:rPr>
                <w:sz w:val="22"/>
                <w:szCs w:val="22"/>
              </w:rPr>
              <w:t>1</w:t>
            </w:r>
          </w:p>
        </w:tc>
      </w:tr>
      <w:tr w:rsidR="00D965E3" w:rsidRPr="004F6CBF" w:rsidTr="00C17CA2">
        <w:trPr>
          <w:jc w:val="left"/>
        </w:trPr>
        <w:tc>
          <w:tcPr>
            <w:tcW w:w="3132" w:type="dxa"/>
          </w:tcPr>
          <w:p w:rsidR="00D965E3" w:rsidRPr="004F6CBF" w:rsidRDefault="0066155A" w:rsidP="00477D78">
            <w:pPr>
              <w:spacing w:line="240" w:lineRule="auto"/>
              <w:jc w:val="left"/>
              <w:rPr>
                <w:sz w:val="22"/>
                <w:szCs w:val="22"/>
              </w:rPr>
            </w:pPr>
            <w:r w:rsidRPr="004F6CBF">
              <w:rPr>
                <w:sz w:val="22"/>
                <w:szCs w:val="22"/>
              </w:rPr>
              <w:t>Muzyczn</w:t>
            </w:r>
            <w:r w:rsidR="00FA6CF1" w:rsidRPr="004F6CBF">
              <w:rPr>
                <w:sz w:val="22"/>
                <w:szCs w:val="22"/>
              </w:rPr>
              <w:t xml:space="preserve">y </w:t>
            </w:r>
            <w:proofErr w:type="spellStart"/>
            <w:r w:rsidR="00FA6CF1" w:rsidRPr="004F6CBF">
              <w:rPr>
                <w:sz w:val="22"/>
                <w:szCs w:val="22"/>
              </w:rPr>
              <w:t>miks</w:t>
            </w:r>
            <w:proofErr w:type="spellEnd"/>
          </w:p>
        </w:tc>
        <w:tc>
          <w:tcPr>
            <w:tcW w:w="7358" w:type="dxa"/>
          </w:tcPr>
          <w:p w:rsidR="00D965E3" w:rsidRPr="004F6CBF" w:rsidRDefault="0066155A" w:rsidP="00477D78">
            <w:pPr>
              <w:spacing w:line="240" w:lineRule="auto"/>
              <w:jc w:val="left"/>
              <w:rPr>
                <w:sz w:val="22"/>
                <w:szCs w:val="22"/>
              </w:rPr>
            </w:pPr>
            <w:r w:rsidRPr="004F6CBF">
              <w:rPr>
                <w:sz w:val="22"/>
                <w:szCs w:val="22"/>
              </w:rPr>
              <w:t>Raz na walkę możesz zagrać dwie pieśni jednocześnie</w:t>
            </w:r>
            <w:r w:rsidR="00BA2A48" w:rsidRPr="004F6CBF">
              <w:rPr>
                <w:sz w:val="22"/>
                <w:szCs w:val="22"/>
              </w:rPr>
              <w:t xml:space="preserve"> kosztem </w:t>
            </w:r>
            <w:r w:rsidR="00497EEE" w:rsidRPr="004F6CBF">
              <w:rPr>
                <w:sz w:val="22"/>
                <w:szCs w:val="22"/>
              </w:rPr>
              <w:t>akcji</w:t>
            </w:r>
            <w:r w:rsidR="00BA2A48" w:rsidRPr="004F6CBF">
              <w:rPr>
                <w:sz w:val="22"/>
                <w:szCs w:val="22"/>
              </w:rPr>
              <w:t xml:space="preserve"> </w:t>
            </w:r>
            <w:r w:rsidR="004A3089">
              <w:rPr>
                <w:sz w:val="22"/>
                <w:szCs w:val="22"/>
              </w:rPr>
              <w:t>głównej</w:t>
            </w:r>
            <w:r w:rsidR="00BA2A48" w:rsidRPr="004F6CBF">
              <w:rPr>
                <w:sz w:val="22"/>
                <w:szCs w:val="22"/>
              </w:rPr>
              <w:t>.</w:t>
            </w:r>
          </w:p>
        </w:tc>
        <w:tc>
          <w:tcPr>
            <w:tcW w:w="567" w:type="dxa"/>
          </w:tcPr>
          <w:p w:rsidR="00D965E3" w:rsidRPr="004F6CBF" w:rsidRDefault="00C579DF" w:rsidP="00477D78">
            <w:pPr>
              <w:spacing w:line="240" w:lineRule="auto"/>
              <w:jc w:val="center"/>
              <w:rPr>
                <w:sz w:val="22"/>
                <w:szCs w:val="22"/>
              </w:rPr>
            </w:pPr>
            <w:r w:rsidRPr="004F6CBF">
              <w:rPr>
                <w:sz w:val="22"/>
                <w:szCs w:val="22"/>
              </w:rPr>
              <w:t>3</w:t>
            </w:r>
          </w:p>
        </w:tc>
      </w:tr>
      <w:tr w:rsidR="000F4C57" w:rsidRPr="004F6CBF" w:rsidTr="00C17CA2">
        <w:trPr>
          <w:jc w:val="left"/>
        </w:trPr>
        <w:tc>
          <w:tcPr>
            <w:tcW w:w="3132" w:type="dxa"/>
          </w:tcPr>
          <w:p w:rsidR="000F4C57" w:rsidRPr="004F6CBF" w:rsidRDefault="000F4C57" w:rsidP="00FD6908">
            <w:pPr>
              <w:spacing w:line="240" w:lineRule="auto"/>
              <w:jc w:val="left"/>
              <w:rPr>
                <w:sz w:val="22"/>
                <w:szCs w:val="22"/>
              </w:rPr>
            </w:pPr>
            <w:r w:rsidRPr="004F6CBF">
              <w:rPr>
                <w:sz w:val="22"/>
                <w:szCs w:val="22"/>
              </w:rPr>
              <w:t>Pieśń z dedykacją</w:t>
            </w:r>
          </w:p>
        </w:tc>
        <w:tc>
          <w:tcPr>
            <w:tcW w:w="7358" w:type="dxa"/>
          </w:tcPr>
          <w:p w:rsidR="000F4C57" w:rsidRPr="004F6CBF" w:rsidRDefault="000F4C57" w:rsidP="00FD6908">
            <w:pPr>
              <w:spacing w:line="240" w:lineRule="auto"/>
              <w:jc w:val="left"/>
              <w:rPr>
                <w:b/>
                <w:sz w:val="22"/>
                <w:szCs w:val="22"/>
              </w:rPr>
            </w:pPr>
            <w:r w:rsidRPr="004F6CBF">
              <w:rPr>
                <w:sz w:val="22"/>
                <w:szCs w:val="22"/>
              </w:rPr>
              <w:t>Raz na walkę możesz przekazać swoją akcję dodatkową sojusznikowi.</w:t>
            </w:r>
          </w:p>
        </w:tc>
        <w:tc>
          <w:tcPr>
            <w:tcW w:w="567" w:type="dxa"/>
          </w:tcPr>
          <w:p w:rsidR="000F4C57" w:rsidRPr="004F6CBF" w:rsidRDefault="000F4C57" w:rsidP="00FD6908">
            <w:pPr>
              <w:spacing w:line="240" w:lineRule="auto"/>
              <w:jc w:val="center"/>
              <w:rPr>
                <w:sz w:val="22"/>
                <w:szCs w:val="22"/>
              </w:rPr>
            </w:pPr>
            <w:r w:rsidRPr="004F6CBF">
              <w:rPr>
                <w:sz w:val="22"/>
                <w:szCs w:val="22"/>
              </w:rPr>
              <w:t>1</w:t>
            </w:r>
          </w:p>
        </w:tc>
      </w:tr>
      <w:tr w:rsidR="00FD6908" w:rsidRPr="004F6CBF" w:rsidTr="00C17CA2">
        <w:trPr>
          <w:jc w:val="left"/>
        </w:trPr>
        <w:tc>
          <w:tcPr>
            <w:tcW w:w="3132" w:type="dxa"/>
          </w:tcPr>
          <w:p w:rsidR="00FD6908" w:rsidRPr="004F6CBF" w:rsidRDefault="00FD6908" w:rsidP="00FD6908">
            <w:pPr>
              <w:spacing w:line="240" w:lineRule="auto"/>
              <w:jc w:val="left"/>
              <w:rPr>
                <w:sz w:val="22"/>
                <w:szCs w:val="22"/>
              </w:rPr>
            </w:pPr>
            <w:r w:rsidRPr="004F6CBF">
              <w:rPr>
                <w:sz w:val="22"/>
                <w:szCs w:val="22"/>
              </w:rPr>
              <w:t>Preludium</w:t>
            </w:r>
          </w:p>
        </w:tc>
        <w:tc>
          <w:tcPr>
            <w:tcW w:w="7358" w:type="dxa"/>
          </w:tcPr>
          <w:p w:rsidR="00FD6908" w:rsidRPr="004F6CBF" w:rsidRDefault="00FD6908" w:rsidP="00FD6908">
            <w:pPr>
              <w:spacing w:line="240" w:lineRule="auto"/>
              <w:jc w:val="left"/>
              <w:rPr>
                <w:sz w:val="22"/>
                <w:szCs w:val="22"/>
              </w:rPr>
            </w:pPr>
            <w:r w:rsidRPr="004F6CBF">
              <w:rPr>
                <w:sz w:val="22"/>
                <w:szCs w:val="22"/>
              </w:rPr>
              <w:t>Raz na walkę możesz wykorzysta</w:t>
            </w:r>
            <w:r w:rsidR="00564060" w:rsidRPr="004F6CBF">
              <w:rPr>
                <w:sz w:val="22"/>
                <w:szCs w:val="22"/>
              </w:rPr>
              <w:t>ć</w:t>
            </w:r>
            <w:r w:rsidR="00B17C9C" w:rsidRPr="004F6CBF">
              <w:rPr>
                <w:sz w:val="22"/>
                <w:szCs w:val="22"/>
              </w:rPr>
              <w:t xml:space="preserve"> </w:t>
            </w:r>
            <w:r w:rsidR="00F0037A" w:rsidRPr="004F6CBF">
              <w:rPr>
                <w:sz w:val="22"/>
                <w:szCs w:val="22"/>
              </w:rPr>
              <w:t>akcję dodatkową</w:t>
            </w:r>
            <w:r w:rsidR="00A746C8" w:rsidRPr="004F6CBF">
              <w:rPr>
                <w:sz w:val="22"/>
                <w:szCs w:val="22"/>
              </w:rPr>
              <w:t xml:space="preserve">, aby wykonać pieśń o koszcie akcji głównej – </w:t>
            </w:r>
            <w:r w:rsidR="00564060" w:rsidRPr="004F6CBF">
              <w:rPr>
                <w:sz w:val="22"/>
                <w:szCs w:val="22"/>
              </w:rPr>
              <w:t>dokończysz</w:t>
            </w:r>
            <w:r w:rsidR="00A746C8" w:rsidRPr="004F6CBF">
              <w:rPr>
                <w:sz w:val="22"/>
                <w:szCs w:val="22"/>
              </w:rPr>
              <w:t xml:space="preserve"> ją</w:t>
            </w:r>
            <w:r w:rsidR="00564060" w:rsidRPr="004F6CBF">
              <w:rPr>
                <w:sz w:val="22"/>
                <w:szCs w:val="22"/>
              </w:rPr>
              <w:t xml:space="preserve"> w następnej rundzie</w:t>
            </w:r>
            <w:r w:rsidR="00A746C8" w:rsidRPr="004F6CBF">
              <w:rPr>
                <w:sz w:val="22"/>
                <w:szCs w:val="22"/>
              </w:rPr>
              <w:t xml:space="preserve"> kosztem kolejnej akcji dodatkowej</w:t>
            </w:r>
            <w:r w:rsidRPr="004F6CBF">
              <w:rPr>
                <w:sz w:val="22"/>
                <w:szCs w:val="22"/>
              </w:rPr>
              <w:t>.</w:t>
            </w:r>
            <w:r w:rsidR="005F2D29" w:rsidRPr="004F6CBF">
              <w:rPr>
                <w:sz w:val="22"/>
                <w:szCs w:val="22"/>
              </w:rPr>
              <w:t xml:space="preserve"> Nie można użyć przed walką.</w:t>
            </w:r>
          </w:p>
        </w:tc>
        <w:tc>
          <w:tcPr>
            <w:tcW w:w="567" w:type="dxa"/>
          </w:tcPr>
          <w:p w:rsidR="00FD6908" w:rsidRPr="004F6CBF" w:rsidRDefault="00FD6908" w:rsidP="00FD6908">
            <w:pPr>
              <w:spacing w:line="240" w:lineRule="auto"/>
              <w:jc w:val="center"/>
              <w:rPr>
                <w:sz w:val="22"/>
                <w:szCs w:val="22"/>
              </w:rPr>
            </w:pPr>
            <w:r w:rsidRPr="004F6CBF">
              <w:rPr>
                <w:sz w:val="22"/>
                <w:szCs w:val="22"/>
              </w:rPr>
              <w:t>1</w:t>
            </w:r>
          </w:p>
        </w:tc>
      </w:tr>
      <w:tr w:rsidR="006D681F" w:rsidRPr="004F6CBF" w:rsidTr="00C17CA2">
        <w:trPr>
          <w:jc w:val="left"/>
        </w:trPr>
        <w:tc>
          <w:tcPr>
            <w:tcW w:w="3132" w:type="dxa"/>
          </w:tcPr>
          <w:p w:rsidR="006D681F" w:rsidRPr="004F6CBF" w:rsidRDefault="006D681F" w:rsidP="00FD6908">
            <w:pPr>
              <w:spacing w:line="240" w:lineRule="auto"/>
              <w:jc w:val="left"/>
              <w:rPr>
                <w:sz w:val="22"/>
                <w:szCs w:val="22"/>
              </w:rPr>
            </w:pPr>
            <w:r w:rsidRPr="004F6CBF">
              <w:rPr>
                <w:sz w:val="22"/>
                <w:szCs w:val="22"/>
              </w:rPr>
              <w:t>Przedstawienie musi trwać</w:t>
            </w:r>
          </w:p>
        </w:tc>
        <w:tc>
          <w:tcPr>
            <w:tcW w:w="7358" w:type="dxa"/>
          </w:tcPr>
          <w:p w:rsidR="006D681F" w:rsidRPr="004F6CBF" w:rsidRDefault="006D681F" w:rsidP="00FD6908">
            <w:pPr>
              <w:spacing w:line="240" w:lineRule="auto"/>
              <w:jc w:val="left"/>
              <w:rPr>
                <w:sz w:val="22"/>
                <w:szCs w:val="22"/>
              </w:rPr>
            </w:pPr>
            <w:r w:rsidRPr="004F6CBF">
              <w:rPr>
                <w:sz w:val="22"/>
                <w:szCs w:val="22"/>
              </w:rPr>
              <w:t>Jesteś odporny na wyciszenie.</w:t>
            </w:r>
          </w:p>
        </w:tc>
        <w:tc>
          <w:tcPr>
            <w:tcW w:w="567" w:type="dxa"/>
          </w:tcPr>
          <w:p w:rsidR="006D681F" w:rsidRPr="004F6CBF" w:rsidRDefault="006D681F" w:rsidP="00FD6908">
            <w:pPr>
              <w:spacing w:line="240" w:lineRule="auto"/>
              <w:jc w:val="center"/>
              <w:rPr>
                <w:sz w:val="22"/>
                <w:szCs w:val="22"/>
              </w:rPr>
            </w:pPr>
            <w:r w:rsidRPr="004F6CBF">
              <w:rPr>
                <w:sz w:val="22"/>
                <w:szCs w:val="22"/>
              </w:rPr>
              <w:t>1</w:t>
            </w:r>
          </w:p>
        </w:tc>
      </w:tr>
      <w:tr w:rsidR="00E93976" w:rsidRPr="004F6CBF" w:rsidTr="00C17CA2">
        <w:trPr>
          <w:jc w:val="left"/>
        </w:trPr>
        <w:tc>
          <w:tcPr>
            <w:tcW w:w="3132" w:type="dxa"/>
          </w:tcPr>
          <w:p w:rsidR="00E93976" w:rsidRPr="004F6CBF" w:rsidRDefault="00E93976" w:rsidP="00477D78">
            <w:pPr>
              <w:spacing w:line="240" w:lineRule="auto"/>
              <w:jc w:val="left"/>
              <w:rPr>
                <w:sz w:val="22"/>
                <w:szCs w:val="22"/>
              </w:rPr>
            </w:pPr>
            <w:r w:rsidRPr="004F6CBF">
              <w:rPr>
                <w:sz w:val="22"/>
                <w:szCs w:val="22"/>
              </w:rPr>
              <w:t>Walczmy do końca</w:t>
            </w:r>
          </w:p>
        </w:tc>
        <w:tc>
          <w:tcPr>
            <w:tcW w:w="7358" w:type="dxa"/>
          </w:tcPr>
          <w:p w:rsidR="00E93976" w:rsidRPr="004F6CBF" w:rsidRDefault="00E93976" w:rsidP="00477D78">
            <w:pPr>
              <w:spacing w:line="240" w:lineRule="auto"/>
              <w:jc w:val="left"/>
              <w:rPr>
                <w:sz w:val="22"/>
                <w:szCs w:val="22"/>
              </w:rPr>
            </w:pPr>
            <w:r w:rsidRPr="004F6CBF">
              <w:rPr>
                <w:sz w:val="22"/>
                <w:szCs w:val="22"/>
              </w:rPr>
              <w:t>Dopóki jesteś w walce, twoi sojusznicy mogą walczyć nawet posiadając 0 PŻ.</w:t>
            </w:r>
          </w:p>
        </w:tc>
        <w:tc>
          <w:tcPr>
            <w:tcW w:w="567" w:type="dxa"/>
          </w:tcPr>
          <w:p w:rsidR="00E93976" w:rsidRPr="004F6CBF" w:rsidRDefault="00E93976" w:rsidP="00477D78">
            <w:pPr>
              <w:spacing w:line="240" w:lineRule="auto"/>
              <w:jc w:val="center"/>
              <w:rPr>
                <w:sz w:val="22"/>
                <w:szCs w:val="22"/>
              </w:rPr>
            </w:pPr>
            <w:r w:rsidRPr="004F6CBF">
              <w:rPr>
                <w:sz w:val="22"/>
                <w:szCs w:val="22"/>
              </w:rPr>
              <w:t>1</w:t>
            </w:r>
          </w:p>
        </w:tc>
      </w:tr>
    </w:tbl>
    <w:p w:rsidR="00417E4C" w:rsidRDefault="00417E4C" w:rsidP="00417E4C">
      <w:pPr>
        <w:pStyle w:val="Nagwek2"/>
      </w:pPr>
      <w:r>
        <w:t>Bojowe</w:t>
      </w:r>
    </w:p>
    <w:tbl>
      <w:tblPr>
        <w:tblStyle w:val="RPGTable"/>
        <w:tblW w:w="5000" w:type="pct"/>
        <w:jc w:val="left"/>
        <w:tblLook w:val="0420" w:firstRow="1" w:lastRow="0" w:firstColumn="0" w:lastColumn="0" w:noHBand="0" w:noVBand="1"/>
      </w:tblPr>
      <w:tblGrid>
        <w:gridCol w:w="2548"/>
        <w:gridCol w:w="566"/>
        <w:gridCol w:w="7372"/>
        <w:gridCol w:w="610"/>
      </w:tblGrid>
      <w:tr w:rsidR="00D9408C" w:rsidRPr="00877557" w:rsidTr="001A25E9">
        <w:trPr>
          <w:cnfStyle w:val="100000000000" w:firstRow="1" w:lastRow="0" w:firstColumn="0" w:lastColumn="0" w:oddVBand="0" w:evenVBand="0" w:oddHBand="0" w:evenHBand="0" w:firstRowFirstColumn="0" w:firstRowLastColumn="0" w:lastRowFirstColumn="0" w:lastRowLastColumn="0"/>
          <w:jc w:val="left"/>
        </w:trPr>
        <w:tc>
          <w:tcPr>
            <w:tcW w:w="1148" w:type="pct"/>
          </w:tcPr>
          <w:p w:rsidR="00D9408C" w:rsidRPr="00877557" w:rsidRDefault="00D9408C" w:rsidP="001A25E9">
            <w:pPr>
              <w:spacing w:line="240" w:lineRule="auto"/>
              <w:jc w:val="center"/>
              <w:rPr>
                <w:sz w:val="22"/>
                <w:szCs w:val="22"/>
              </w:rPr>
            </w:pPr>
            <w:r w:rsidRPr="00877557">
              <w:rPr>
                <w:sz w:val="22"/>
                <w:szCs w:val="22"/>
              </w:rPr>
              <w:t>Nazwa</w:t>
            </w:r>
          </w:p>
        </w:tc>
        <w:tc>
          <w:tcPr>
            <w:tcW w:w="255" w:type="pct"/>
          </w:tcPr>
          <w:p w:rsidR="00D9408C" w:rsidRPr="00877557" w:rsidRDefault="00D9408C" w:rsidP="001A25E9">
            <w:pPr>
              <w:spacing w:line="240" w:lineRule="auto"/>
              <w:jc w:val="center"/>
              <w:rPr>
                <w:sz w:val="22"/>
                <w:szCs w:val="22"/>
              </w:rPr>
            </w:pPr>
            <w:r w:rsidRPr="00877557">
              <w:rPr>
                <w:sz w:val="22"/>
                <w:szCs w:val="22"/>
              </w:rPr>
              <w:t>T</w:t>
            </w:r>
          </w:p>
        </w:tc>
        <w:tc>
          <w:tcPr>
            <w:tcW w:w="3322" w:type="pct"/>
          </w:tcPr>
          <w:p w:rsidR="00D9408C" w:rsidRPr="00877557" w:rsidRDefault="00D9408C" w:rsidP="001A25E9">
            <w:pPr>
              <w:spacing w:line="240" w:lineRule="auto"/>
              <w:jc w:val="center"/>
              <w:rPr>
                <w:sz w:val="22"/>
                <w:szCs w:val="22"/>
              </w:rPr>
            </w:pPr>
            <w:r w:rsidRPr="00877557">
              <w:rPr>
                <w:sz w:val="22"/>
                <w:szCs w:val="22"/>
              </w:rPr>
              <w:t>Opis</w:t>
            </w:r>
          </w:p>
        </w:tc>
        <w:tc>
          <w:tcPr>
            <w:tcW w:w="275" w:type="pct"/>
          </w:tcPr>
          <w:p w:rsidR="00D9408C" w:rsidRPr="00877557" w:rsidRDefault="00D9408C" w:rsidP="001A25E9">
            <w:pPr>
              <w:spacing w:line="240" w:lineRule="auto"/>
              <w:jc w:val="center"/>
              <w:rPr>
                <w:sz w:val="22"/>
                <w:szCs w:val="22"/>
              </w:rPr>
            </w:pPr>
            <w:r w:rsidRPr="00877557">
              <w:rPr>
                <w:sz w:val="22"/>
                <w:szCs w:val="22"/>
              </w:rPr>
              <w:t>P</w:t>
            </w:r>
          </w:p>
        </w:tc>
      </w:tr>
      <w:tr w:rsidR="00D9408C" w:rsidRPr="00877557" w:rsidTr="001A25E9">
        <w:trPr>
          <w:jc w:val="left"/>
        </w:trPr>
        <w:tc>
          <w:tcPr>
            <w:tcW w:w="1148" w:type="pct"/>
          </w:tcPr>
          <w:p w:rsidR="00D9408C" w:rsidRPr="00877557" w:rsidRDefault="00D9408C" w:rsidP="001A25E9">
            <w:pPr>
              <w:spacing w:line="240" w:lineRule="auto"/>
              <w:jc w:val="left"/>
              <w:rPr>
                <w:sz w:val="22"/>
                <w:szCs w:val="22"/>
              </w:rPr>
            </w:pPr>
          </w:p>
        </w:tc>
        <w:tc>
          <w:tcPr>
            <w:tcW w:w="255" w:type="pct"/>
          </w:tcPr>
          <w:p w:rsidR="00D9408C" w:rsidRPr="00877557" w:rsidRDefault="00D9408C" w:rsidP="001A25E9">
            <w:pPr>
              <w:spacing w:line="240" w:lineRule="auto"/>
              <w:jc w:val="center"/>
              <w:rPr>
                <w:sz w:val="22"/>
                <w:szCs w:val="22"/>
              </w:rPr>
            </w:pPr>
          </w:p>
        </w:tc>
        <w:tc>
          <w:tcPr>
            <w:tcW w:w="3322" w:type="pct"/>
          </w:tcPr>
          <w:p w:rsidR="00D9408C" w:rsidRPr="00877557" w:rsidRDefault="00D9408C" w:rsidP="001A25E9">
            <w:pPr>
              <w:spacing w:line="240" w:lineRule="auto"/>
              <w:rPr>
                <w:sz w:val="22"/>
                <w:szCs w:val="22"/>
              </w:rPr>
            </w:pPr>
          </w:p>
        </w:tc>
        <w:tc>
          <w:tcPr>
            <w:tcW w:w="275" w:type="pct"/>
          </w:tcPr>
          <w:p w:rsidR="00D9408C" w:rsidRPr="00877557" w:rsidRDefault="00D9408C" w:rsidP="001A25E9">
            <w:pPr>
              <w:spacing w:line="240" w:lineRule="auto"/>
              <w:jc w:val="center"/>
              <w:rPr>
                <w:sz w:val="22"/>
                <w:szCs w:val="22"/>
              </w:rPr>
            </w:pPr>
          </w:p>
        </w:tc>
      </w:tr>
    </w:tbl>
    <w:p w:rsidR="00DA249C" w:rsidRDefault="00872411" w:rsidP="00D9408C">
      <w:pPr>
        <w:pStyle w:val="Nagwek1"/>
      </w:pPr>
      <w:r>
        <w:t>Znajomość natury</w:t>
      </w:r>
    </w:p>
    <w:p w:rsidR="00F2534B" w:rsidRPr="00FC0145" w:rsidRDefault="00F2534B" w:rsidP="00F2534B">
      <w:pPr>
        <w:pStyle w:val="Nagwek2"/>
      </w:pPr>
      <w:r>
        <w:t>Zwykłe</w:t>
      </w:r>
    </w:p>
    <w:tbl>
      <w:tblPr>
        <w:tblStyle w:val="RPGTable"/>
        <w:tblW w:w="11057" w:type="dxa"/>
        <w:jc w:val="left"/>
        <w:tblInd w:w="-5" w:type="dxa"/>
        <w:tblLook w:val="0420" w:firstRow="1" w:lastRow="0" w:firstColumn="0" w:lastColumn="0" w:noHBand="0" w:noVBand="1"/>
      </w:tblPr>
      <w:tblGrid>
        <w:gridCol w:w="3132"/>
        <w:gridCol w:w="7358"/>
        <w:gridCol w:w="567"/>
      </w:tblGrid>
      <w:tr w:rsidR="00F2534B" w:rsidRPr="002108EE" w:rsidTr="005B56CE">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2108EE" w:rsidRDefault="00F2534B" w:rsidP="0008513B">
            <w:pPr>
              <w:spacing w:line="240" w:lineRule="auto"/>
              <w:jc w:val="center"/>
              <w:rPr>
                <w:sz w:val="22"/>
                <w:szCs w:val="22"/>
              </w:rPr>
            </w:pPr>
            <w:r w:rsidRPr="002108EE">
              <w:rPr>
                <w:sz w:val="22"/>
                <w:szCs w:val="22"/>
              </w:rPr>
              <w:t>Nazwa</w:t>
            </w:r>
          </w:p>
        </w:tc>
        <w:tc>
          <w:tcPr>
            <w:tcW w:w="7358" w:type="dxa"/>
          </w:tcPr>
          <w:p w:rsidR="00F2534B" w:rsidRPr="002108EE" w:rsidRDefault="00F2534B" w:rsidP="0008513B">
            <w:pPr>
              <w:spacing w:line="240" w:lineRule="auto"/>
              <w:jc w:val="center"/>
              <w:rPr>
                <w:sz w:val="22"/>
                <w:szCs w:val="22"/>
              </w:rPr>
            </w:pPr>
            <w:r w:rsidRPr="002108EE">
              <w:rPr>
                <w:sz w:val="22"/>
                <w:szCs w:val="22"/>
              </w:rPr>
              <w:t>Opis</w:t>
            </w:r>
          </w:p>
        </w:tc>
        <w:tc>
          <w:tcPr>
            <w:tcW w:w="567" w:type="dxa"/>
          </w:tcPr>
          <w:p w:rsidR="00F2534B" w:rsidRPr="002108EE" w:rsidRDefault="005B56CE" w:rsidP="0008513B">
            <w:pPr>
              <w:spacing w:line="240" w:lineRule="auto"/>
              <w:jc w:val="center"/>
              <w:rPr>
                <w:sz w:val="22"/>
                <w:szCs w:val="22"/>
              </w:rPr>
            </w:pPr>
            <w:r w:rsidRPr="002108EE">
              <w:rPr>
                <w:sz w:val="22"/>
                <w:szCs w:val="22"/>
              </w:rPr>
              <w:t>P</w:t>
            </w:r>
          </w:p>
        </w:tc>
      </w:tr>
      <w:tr w:rsidR="00910C04" w:rsidRPr="002108EE" w:rsidTr="005B56CE">
        <w:trPr>
          <w:jc w:val="left"/>
        </w:trPr>
        <w:tc>
          <w:tcPr>
            <w:tcW w:w="3132" w:type="dxa"/>
          </w:tcPr>
          <w:p w:rsidR="00910C04" w:rsidRPr="002108EE" w:rsidRDefault="00910C04" w:rsidP="00910C04">
            <w:pPr>
              <w:spacing w:line="240" w:lineRule="auto"/>
              <w:rPr>
                <w:sz w:val="22"/>
                <w:szCs w:val="22"/>
              </w:rPr>
            </w:pPr>
            <w:r w:rsidRPr="002108EE">
              <w:rPr>
                <w:sz w:val="22"/>
                <w:szCs w:val="22"/>
              </w:rPr>
              <w:t>Moc natury</w:t>
            </w:r>
          </w:p>
        </w:tc>
        <w:tc>
          <w:tcPr>
            <w:tcW w:w="7358" w:type="dxa"/>
          </w:tcPr>
          <w:p w:rsidR="00910C04" w:rsidRPr="002108EE" w:rsidRDefault="00910C04" w:rsidP="00910C04">
            <w:pPr>
              <w:spacing w:line="240" w:lineRule="auto"/>
              <w:rPr>
                <w:sz w:val="22"/>
                <w:szCs w:val="22"/>
              </w:rPr>
            </w:pPr>
            <w:r w:rsidRPr="002108EE">
              <w:rPr>
                <w:sz w:val="22"/>
                <w:szCs w:val="22"/>
              </w:rPr>
              <w:t>Przy silnych żywiołach (deszcz, silny wiatr, pożar, burza) posiadasz</w:t>
            </w:r>
            <w:r w:rsidR="0063588B" w:rsidRPr="002108EE">
              <w:rPr>
                <w:sz w:val="22"/>
                <w:szCs w:val="22"/>
              </w:rPr>
              <w:t xml:space="preserve"> dwie akcje dodatkowe</w:t>
            </w:r>
            <w:r w:rsidRPr="002108EE">
              <w:rPr>
                <w:sz w:val="22"/>
                <w:szCs w:val="22"/>
              </w:rPr>
              <w:t>.</w:t>
            </w:r>
          </w:p>
        </w:tc>
        <w:tc>
          <w:tcPr>
            <w:tcW w:w="567" w:type="dxa"/>
          </w:tcPr>
          <w:p w:rsidR="00910C04" w:rsidRPr="002108EE" w:rsidRDefault="00910C04" w:rsidP="00910C04">
            <w:pPr>
              <w:spacing w:line="240" w:lineRule="auto"/>
              <w:jc w:val="center"/>
              <w:rPr>
                <w:sz w:val="22"/>
                <w:szCs w:val="22"/>
              </w:rPr>
            </w:pPr>
            <w:r w:rsidRPr="002108EE">
              <w:rPr>
                <w:sz w:val="22"/>
                <w:szCs w:val="22"/>
              </w:rPr>
              <w:t>1</w:t>
            </w:r>
          </w:p>
        </w:tc>
      </w:tr>
      <w:tr w:rsidR="00910C04" w:rsidRPr="002108EE" w:rsidTr="005B56CE">
        <w:trPr>
          <w:jc w:val="left"/>
        </w:trPr>
        <w:tc>
          <w:tcPr>
            <w:tcW w:w="3132" w:type="dxa"/>
          </w:tcPr>
          <w:p w:rsidR="00910C04" w:rsidRPr="002108EE" w:rsidRDefault="00910C04" w:rsidP="00910C04">
            <w:pPr>
              <w:spacing w:line="240" w:lineRule="auto"/>
              <w:rPr>
                <w:sz w:val="22"/>
                <w:szCs w:val="22"/>
              </w:rPr>
            </w:pPr>
            <w:r w:rsidRPr="002108EE">
              <w:rPr>
                <w:sz w:val="22"/>
                <w:szCs w:val="22"/>
              </w:rPr>
              <w:t>Mowa zwierząt</w:t>
            </w:r>
          </w:p>
        </w:tc>
        <w:tc>
          <w:tcPr>
            <w:tcW w:w="7358" w:type="dxa"/>
          </w:tcPr>
          <w:p w:rsidR="00910C04" w:rsidRPr="002108EE" w:rsidRDefault="00910C04" w:rsidP="00910C04">
            <w:pPr>
              <w:spacing w:line="240" w:lineRule="auto"/>
              <w:rPr>
                <w:sz w:val="22"/>
                <w:szCs w:val="22"/>
              </w:rPr>
            </w:pPr>
            <w:r w:rsidRPr="002108EE">
              <w:rPr>
                <w:sz w:val="22"/>
                <w:szCs w:val="22"/>
              </w:rPr>
              <w:t>Porozumiewanie się ze zwierzętami.</w:t>
            </w:r>
          </w:p>
        </w:tc>
        <w:tc>
          <w:tcPr>
            <w:tcW w:w="567" w:type="dxa"/>
          </w:tcPr>
          <w:p w:rsidR="00910C04" w:rsidRPr="002108EE" w:rsidRDefault="00910C04" w:rsidP="00910C04">
            <w:pPr>
              <w:spacing w:line="240" w:lineRule="auto"/>
              <w:jc w:val="center"/>
              <w:rPr>
                <w:sz w:val="22"/>
                <w:szCs w:val="22"/>
              </w:rPr>
            </w:pPr>
            <w:r w:rsidRPr="002108EE">
              <w:rPr>
                <w:sz w:val="22"/>
                <w:szCs w:val="22"/>
              </w:rPr>
              <w:t>1</w:t>
            </w:r>
          </w:p>
        </w:tc>
      </w:tr>
      <w:tr w:rsidR="00910C04" w:rsidRPr="002108EE" w:rsidTr="005B56CE">
        <w:trPr>
          <w:jc w:val="left"/>
        </w:trPr>
        <w:tc>
          <w:tcPr>
            <w:tcW w:w="3132" w:type="dxa"/>
          </w:tcPr>
          <w:p w:rsidR="00910C04" w:rsidRPr="002108EE" w:rsidRDefault="00872411" w:rsidP="00910C04">
            <w:pPr>
              <w:spacing w:line="240" w:lineRule="auto"/>
              <w:jc w:val="left"/>
              <w:rPr>
                <w:sz w:val="22"/>
                <w:szCs w:val="22"/>
              </w:rPr>
            </w:pPr>
            <w:r w:rsidRPr="002108EE">
              <w:rPr>
                <w:sz w:val="22"/>
                <w:szCs w:val="22"/>
              </w:rPr>
              <w:t>Rytuały</w:t>
            </w:r>
          </w:p>
        </w:tc>
        <w:tc>
          <w:tcPr>
            <w:tcW w:w="7358" w:type="dxa"/>
          </w:tcPr>
          <w:p w:rsidR="00910C04" w:rsidRPr="002108EE" w:rsidRDefault="00872411" w:rsidP="00910C04">
            <w:pPr>
              <w:spacing w:line="240" w:lineRule="auto"/>
              <w:jc w:val="left"/>
              <w:rPr>
                <w:sz w:val="22"/>
                <w:szCs w:val="22"/>
              </w:rPr>
            </w:pPr>
            <w:r w:rsidRPr="002108EE">
              <w:rPr>
                <w:sz w:val="22"/>
                <w:szCs w:val="22"/>
              </w:rPr>
              <w:t>Przeprowadzanie magicznych rytuałów.</w:t>
            </w:r>
          </w:p>
        </w:tc>
        <w:tc>
          <w:tcPr>
            <w:tcW w:w="567" w:type="dxa"/>
          </w:tcPr>
          <w:p w:rsidR="00910C04" w:rsidRPr="002108EE" w:rsidRDefault="00872411" w:rsidP="00910C04">
            <w:pPr>
              <w:spacing w:line="240" w:lineRule="auto"/>
              <w:jc w:val="center"/>
              <w:rPr>
                <w:sz w:val="22"/>
                <w:szCs w:val="22"/>
              </w:rPr>
            </w:pPr>
            <w:r w:rsidRPr="002108EE">
              <w:rPr>
                <w:sz w:val="22"/>
                <w:szCs w:val="22"/>
              </w:rPr>
              <w:t>2</w:t>
            </w:r>
          </w:p>
        </w:tc>
      </w:tr>
    </w:tbl>
    <w:p w:rsidR="00F2534B" w:rsidRDefault="00F2534B" w:rsidP="00F2534B">
      <w:pPr>
        <w:pStyle w:val="Nagwek2"/>
      </w:pPr>
      <w:r>
        <w:t>Bojowe</w:t>
      </w:r>
    </w:p>
    <w:tbl>
      <w:tblPr>
        <w:tblStyle w:val="RPGTable"/>
        <w:tblW w:w="5000" w:type="pct"/>
        <w:jc w:val="left"/>
        <w:tblLook w:val="0420" w:firstRow="1" w:lastRow="0" w:firstColumn="0" w:lastColumn="0" w:noHBand="0" w:noVBand="1"/>
      </w:tblPr>
      <w:tblGrid>
        <w:gridCol w:w="2548"/>
        <w:gridCol w:w="566"/>
        <w:gridCol w:w="7372"/>
        <w:gridCol w:w="610"/>
      </w:tblGrid>
      <w:tr w:rsidR="00E833B8" w:rsidRPr="00877557" w:rsidTr="001A25E9">
        <w:trPr>
          <w:cnfStyle w:val="100000000000" w:firstRow="1" w:lastRow="0" w:firstColumn="0" w:lastColumn="0" w:oddVBand="0" w:evenVBand="0" w:oddHBand="0" w:evenHBand="0" w:firstRowFirstColumn="0" w:firstRowLastColumn="0" w:lastRowFirstColumn="0" w:lastRowLastColumn="0"/>
          <w:jc w:val="left"/>
        </w:trPr>
        <w:tc>
          <w:tcPr>
            <w:tcW w:w="1148" w:type="pct"/>
          </w:tcPr>
          <w:p w:rsidR="00E833B8" w:rsidRPr="00877557" w:rsidRDefault="00E833B8" w:rsidP="001A25E9">
            <w:pPr>
              <w:spacing w:line="240" w:lineRule="auto"/>
              <w:jc w:val="center"/>
              <w:rPr>
                <w:sz w:val="22"/>
                <w:szCs w:val="22"/>
              </w:rPr>
            </w:pPr>
            <w:r w:rsidRPr="00877557">
              <w:rPr>
                <w:sz w:val="22"/>
                <w:szCs w:val="22"/>
              </w:rPr>
              <w:t>Nazwa</w:t>
            </w:r>
          </w:p>
        </w:tc>
        <w:tc>
          <w:tcPr>
            <w:tcW w:w="255" w:type="pct"/>
          </w:tcPr>
          <w:p w:rsidR="00E833B8" w:rsidRPr="00877557" w:rsidRDefault="00E833B8" w:rsidP="001A25E9">
            <w:pPr>
              <w:spacing w:line="240" w:lineRule="auto"/>
              <w:jc w:val="center"/>
              <w:rPr>
                <w:sz w:val="22"/>
                <w:szCs w:val="22"/>
              </w:rPr>
            </w:pPr>
            <w:r w:rsidRPr="00877557">
              <w:rPr>
                <w:sz w:val="22"/>
                <w:szCs w:val="22"/>
              </w:rPr>
              <w:t>T</w:t>
            </w:r>
          </w:p>
        </w:tc>
        <w:tc>
          <w:tcPr>
            <w:tcW w:w="3322" w:type="pct"/>
          </w:tcPr>
          <w:p w:rsidR="00E833B8" w:rsidRPr="00877557" w:rsidRDefault="00E833B8" w:rsidP="001A25E9">
            <w:pPr>
              <w:spacing w:line="240" w:lineRule="auto"/>
              <w:jc w:val="center"/>
              <w:rPr>
                <w:sz w:val="22"/>
                <w:szCs w:val="22"/>
              </w:rPr>
            </w:pPr>
            <w:r w:rsidRPr="00877557">
              <w:rPr>
                <w:sz w:val="22"/>
                <w:szCs w:val="22"/>
              </w:rPr>
              <w:t>Opis</w:t>
            </w:r>
          </w:p>
        </w:tc>
        <w:tc>
          <w:tcPr>
            <w:tcW w:w="275" w:type="pct"/>
          </w:tcPr>
          <w:p w:rsidR="00E833B8" w:rsidRPr="00877557" w:rsidRDefault="00E833B8" w:rsidP="001A25E9">
            <w:pPr>
              <w:spacing w:line="240" w:lineRule="auto"/>
              <w:jc w:val="center"/>
              <w:rPr>
                <w:sz w:val="22"/>
                <w:szCs w:val="22"/>
              </w:rPr>
            </w:pPr>
            <w:r w:rsidRPr="00877557">
              <w:rPr>
                <w:sz w:val="22"/>
                <w:szCs w:val="22"/>
              </w:rPr>
              <w:t>P</w:t>
            </w:r>
          </w:p>
        </w:tc>
      </w:tr>
      <w:tr w:rsidR="00E833B8" w:rsidRPr="00877557" w:rsidTr="001A25E9">
        <w:trPr>
          <w:jc w:val="left"/>
        </w:trPr>
        <w:tc>
          <w:tcPr>
            <w:tcW w:w="1148" w:type="pct"/>
          </w:tcPr>
          <w:p w:rsidR="00E833B8" w:rsidRPr="00877557" w:rsidRDefault="00E833B8" w:rsidP="001A25E9">
            <w:pPr>
              <w:spacing w:line="240" w:lineRule="auto"/>
              <w:jc w:val="left"/>
              <w:rPr>
                <w:sz w:val="22"/>
                <w:szCs w:val="22"/>
              </w:rPr>
            </w:pPr>
          </w:p>
        </w:tc>
        <w:tc>
          <w:tcPr>
            <w:tcW w:w="255" w:type="pct"/>
          </w:tcPr>
          <w:p w:rsidR="00E833B8" w:rsidRPr="00877557" w:rsidRDefault="00E833B8" w:rsidP="001A25E9">
            <w:pPr>
              <w:spacing w:line="240" w:lineRule="auto"/>
              <w:jc w:val="center"/>
              <w:rPr>
                <w:sz w:val="22"/>
                <w:szCs w:val="22"/>
              </w:rPr>
            </w:pPr>
          </w:p>
        </w:tc>
        <w:tc>
          <w:tcPr>
            <w:tcW w:w="3322" w:type="pct"/>
          </w:tcPr>
          <w:p w:rsidR="00E833B8" w:rsidRPr="00877557" w:rsidRDefault="00E833B8" w:rsidP="001A25E9">
            <w:pPr>
              <w:spacing w:line="240" w:lineRule="auto"/>
              <w:rPr>
                <w:sz w:val="22"/>
                <w:szCs w:val="22"/>
              </w:rPr>
            </w:pPr>
          </w:p>
        </w:tc>
        <w:tc>
          <w:tcPr>
            <w:tcW w:w="275" w:type="pct"/>
          </w:tcPr>
          <w:p w:rsidR="00E833B8" w:rsidRPr="00877557" w:rsidRDefault="00E833B8" w:rsidP="001A25E9">
            <w:pPr>
              <w:spacing w:line="240" w:lineRule="auto"/>
              <w:jc w:val="center"/>
              <w:rPr>
                <w:sz w:val="22"/>
                <w:szCs w:val="22"/>
              </w:rPr>
            </w:pPr>
          </w:p>
        </w:tc>
      </w:tr>
    </w:tbl>
    <w:p w:rsidR="00DA249C" w:rsidRDefault="00E05AF1" w:rsidP="00E833B8">
      <w:pPr>
        <w:pStyle w:val="Nagwek1"/>
      </w:pPr>
      <w:r>
        <w:lastRenderedPageBreak/>
        <w:t>Zręczność</w:t>
      </w:r>
    </w:p>
    <w:p w:rsidR="00F2534B" w:rsidRPr="00FC0145" w:rsidRDefault="00F2534B" w:rsidP="00F2534B">
      <w:pPr>
        <w:pStyle w:val="Nagwek2"/>
      </w:pPr>
      <w:r>
        <w:t>Zwykłe</w:t>
      </w:r>
    </w:p>
    <w:tbl>
      <w:tblPr>
        <w:tblStyle w:val="RPGTable"/>
        <w:tblW w:w="11057" w:type="dxa"/>
        <w:jc w:val="left"/>
        <w:tblInd w:w="-5" w:type="dxa"/>
        <w:tblLook w:val="0420" w:firstRow="1" w:lastRow="0" w:firstColumn="0" w:lastColumn="0" w:noHBand="0" w:noVBand="1"/>
      </w:tblPr>
      <w:tblGrid>
        <w:gridCol w:w="3132"/>
        <w:gridCol w:w="7358"/>
        <w:gridCol w:w="567"/>
      </w:tblGrid>
      <w:tr w:rsidR="00F2534B" w:rsidRPr="00D06B24" w:rsidTr="005B56CE">
        <w:trPr>
          <w:cnfStyle w:val="100000000000" w:firstRow="1" w:lastRow="0" w:firstColumn="0" w:lastColumn="0" w:oddVBand="0" w:evenVBand="0" w:oddHBand="0" w:evenHBand="0" w:firstRowFirstColumn="0" w:firstRowLastColumn="0" w:lastRowFirstColumn="0" w:lastRowLastColumn="0"/>
          <w:jc w:val="left"/>
        </w:trPr>
        <w:tc>
          <w:tcPr>
            <w:tcW w:w="3132" w:type="dxa"/>
          </w:tcPr>
          <w:p w:rsidR="00F2534B" w:rsidRPr="00D06B24" w:rsidRDefault="00F2534B" w:rsidP="0008513B">
            <w:pPr>
              <w:spacing w:line="240" w:lineRule="auto"/>
              <w:jc w:val="center"/>
              <w:rPr>
                <w:sz w:val="22"/>
                <w:szCs w:val="22"/>
              </w:rPr>
            </w:pPr>
            <w:r w:rsidRPr="00D06B24">
              <w:rPr>
                <w:sz w:val="22"/>
                <w:szCs w:val="22"/>
              </w:rPr>
              <w:t>Nazwa</w:t>
            </w:r>
          </w:p>
        </w:tc>
        <w:tc>
          <w:tcPr>
            <w:tcW w:w="7358" w:type="dxa"/>
          </w:tcPr>
          <w:p w:rsidR="00F2534B" w:rsidRPr="00D06B24" w:rsidRDefault="00F2534B" w:rsidP="0008513B">
            <w:pPr>
              <w:spacing w:line="240" w:lineRule="auto"/>
              <w:jc w:val="center"/>
              <w:rPr>
                <w:sz w:val="22"/>
                <w:szCs w:val="22"/>
              </w:rPr>
            </w:pPr>
            <w:r w:rsidRPr="00D06B24">
              <w:rPr>
                <w:sz w:val="22"/>
                <w:szCs w:val="22"/>
              </w:rPr>
              <w:t>Opis</w:t>
            </w:r>
          </w:p>
        </w:tc>
        <w:tc>
          <w:tcPr>
            <w:tcW w:w="567" w:type="dxa"/>
          </w:tcPr>
          <w:p w:rsidR="00F2534B" w:rsidRPr="00D06B24" w:rsidRDefault="005B56CE" w:rsidP="0008513B">
            <w:pPr>
              <w:spacing w:line="240" w:lineRule="auto"/>
              <w:jc w:val="center"/>
              <w:rPr>
                <w:sz w:val="22"/>
                <w:szCs w:val="22"/>
              </w:rPr>
            </w:pPr>
            <w:r>
              <w:rPr>
                <w:sz w:val="22"/>
                <w:szCs w:val="22"/>
              </w:rPr>
              <w:t>P</w:t>
            </w:r>
          </w:p>
        </w:tc>
      </w:tr>
      <w:tr w:rsidR="00147E1C" w:rsidRPr="00D06B24" w:rsidTr="005B56CE">
        <w:trPr>
          <w:jc w:val="left"/>
        </w:trPr>
        <w:tc>
          <w:tcPr>
            <w:tcW w:w="3132" w:type="dxa"/>
          </w:tcPr>
          <w:p w:rsidR="00147E1C" w:rsidRPr="00D06B24" w:rsidRDefault="00147E1C" w:rsidP="00147E1C">
            <w:pPr>
              <w:spacing w:line="240" w:lineRule="auto"/>
              <w:rPr>
                <w:sz w:val="22"/>
                <w:szCs w:val="22"/>
              </w:rPr>
            </w:pPr>
            <w:r w:rsidRPr="00D06B24">
              <w:rPr>
                <w:sz w:val="22"/>
                <w:szCs w:val="22"/>
              </w:rPr>
              <w:t>Chyży</w:t>
            </w:r>
          </w:p>
        </w:tc>
        <w:tc>
          <w:tcPr>
            <w:tcW w:w="7358" w:type="dxa"/>
          </w:tcPr>
          <w:p w:rsidR="00147E1C" w:rsidRPr="00D06B24" w:rsidRDefault="0038252B" w:rsidP="00147E1C">
            <w:pPr>
              <w:spacing w:line="240" w:lineRule="auto"/>
              <w:rPr>
                <w:smallCaps w:val="0"/>
                <w:sz w:val="22"/>
                <w:szCs w:val="22"/>
              </w:rPr>
            </w:pPr>
            <w:r>
              <w:rPr>
                <w:sz w:val="22"/>
                <w:szCs w:val="22"/>
              </w:rPr>
              <w:t>Nie prowokujesz ataków okazyjnych odchodząc od przeciwników.</w:t>
            </w:r>
          </w:p>
        </w:tc>
        <w:tc>
          <w:tcPr>
            <w:tcW w:w="567" w:type="dxa"/>
          </w:tcPr>
          <w:p w:rsidR="00147E1C" w:rsidRPr="00D06B24" w:rsidRDefault="00147E1C" w:rsidP="00147E1C">
            <w:pPr>
              <w:spacing w:line="240" w:lineRule="auto"/>
              <w:jc w:val="center"/>
              <w:rPr>
                <w:sz w:val="22"/>
                <w:szCs w:val="22"/>
              </w:rPr>
            </w:pPr>
            <w:r w:rsidRPr="00D06B24">
              <w:rPr>
                <w:sz w:val="22"/>
                <w:szCs w:val="22"/>
              </w:rPr>
              <w:t>1</w:t>
            </w:r>
          </w:p>
        </w:tc>
      </w:tr>
      <w:tr w:rsidR="00147E1C" w:rsidRPr="00D06B24" w:rsidTr="005B56CE">
        <w:trPr>
          <w:jc w:val="left"/>
        </w:trPr>
        <w:tc>
          <w:tcPr>
            <w:tcW w:w="3132" w:type="dxa"/>
          </w:tcPr>
          <w:p w:rsidR="00147E1C" w:rsidRPr="00D06B24" w:rsidRDefault="00147E1C" w:rsidP="00147E1C">
            <w:pPr>
              <w:spacing w:line="240" w:lineRule="auto"/>
              <w:rPr>
                <w:sz w:val="22"/>
                <w:szCs w:val="22"/>
              </w:rPr>
            </w:pPr>
            <w:r w:rsidRPr="00D06B24">
              <w:rPr>
                <w:sz w:val="22"/>
                <w:szCs w:val="22"/>
              </w:rPr>
              <w:t>Cios w plecy</w:t>
            </w:r>
          </w:p>
        </w:tc>
        <w:tc>
          <w:tcPr>
            <w:tcW w:w="7358" w:type="dxa"/>
          </w:tcPr>
          <w:p w:rsidR="00147E1C" w:rsidRPr="00D06B24" w:rsidRDefault="00147E1C" w:rsidP="00147E1C">
            <w:pPr>
              <w:spacing w:line="240" w:lineRule="auto"/>
              <w:rPr>
                <w:sz w:val="22"/>
                <w:szCs w:val="22"/>
              </w:rPr>
            </w:pPr>
            <w:r w:rsidRPr="00D06B24">
              <w:rPr>
                <w:sz w:val="22"/>
                <w:szCs w:val="22"/>
              </w:rPr>
              <w:t>Jeśli stoisz za przeciwnikiem obrażenia broni *</w:t>
            </w:r>
            <w:r w:rsidR="00B9408B" w:rsidRPr="00D06B24">
              <w:rPr>
                <w:sz w:val="22"/>
                <w:szCs w:val="22"/>
              </w:rPr>
              <w:t>2</w:t>
            </w:r>
            <w:r w:rsidRPr="00D06B24">
              <w:rPr>
                <w:sz w:val="22"/>
                <w:szCs w:val="22"/>
              </w:rPr>
              <w:t>.</w:t>
            </w:r>
            <w:r w:rsidR="00FC5FB9" w:rsidRPr="00D06B24">
              <w:rPr>
                <w:sz w:val="22"/>
                <w:szCs w:val="22"/>
              </w:rPr>
              <w:t xml:space="preserve"> „Za przeciwnikiem” obejmuj</w:t>
            </w:r>
            <w:r w:rsidR="00F13311" w:rsidRPr="00D06B24">
              <w:rPr>
                <w:sz w:val="22"/>
                <w:szCs w:val="22"/>
              </w:rPr>
              <w:t>e</w:t>
            </w:r>
            <w:r w:rsidR="00FC5FB9" w:rsidRPr="00D06B24">
              <w:rPr>
                <w:sz w:val="22"/>
                <w:szCs w:val="22"/>
              </w:rPr>
              <w:t xml:space="preserve"> 3 kratki za jego plecami.</w:t>
            </w:r>
            <w:r w:rsidR="007C3CC6" w:rsidRPr="00D06B24">
              <w:rPr>
                <w:sz w:val="22"/>
                <w:szCs w:val="22"/>
              </w:rPr>
              <w:t xml:space="preserve"> Przeciwnik musi walczyć z innym oponentem lub nie spodziewać się ataku.</w:t>
            </w:r>
          </w:p>
        </w:tc>
        <w:tc>
          <w:tcPr>
            <w:tcW w:w="567" w:type="dxa"/>
          </w:tcPr>
          <w:p w:rsidR="00147E1C" w:rsidRPr="00D06B24" w:rsidRDefault="004409C6" w:rsidP="00147E1C">
            <w:pPr>
              <w:spacing w:line="240" w:lineRule="auto"/>
              <w:jc w:val="center"/>
              <w:rPr>
                <w:sz w:val="22"/>
                <w:szCs w:val="22"/>
              </w:rPr>
            </w:pPr>
            <w:r>
              <w:rPr>
                <w:sz w:val="22"/>
                <w:szCs w:val="22"/>
              </w:rPr>
              <w:t>3</w:t>
            </w:r>
          </w:p>
        </w:tc>
      </w:tr>
      <w:tr w:rsidR="00645247" w:rsidRPr="00D06B24" w:rsidTr="005B56CE">
        <w:trPr>
          <w:jc w:val="left"/>
        </w:trPr>
        <w:tc>
          <w:tcPr>
            <w:tcW w:w="3132" w:type="dxa"/>
          </w:tcPr>
          <w:p w:rsidR="00645247" w:rsidRPr="00D06B24" w:rsidRDefault="00645247" w:rsidP="00147E1C">
            <w:pPr>
              <w:spacing w:line="240" w:lineRule="auto"/>
              <w:rPr>
                <w:sz w:val="22"/>
                <w:szCs w:val="22"/>
              </w:rPr>
            </w:pPr>
            <w:r w:rsidRPr="00D06B24">
              <w:rPr>
                <w:sz w:val="22"/>
                <w:szCs w:val="22"/>
              </w:rPr>
              <w:t>Opóźniony cios</w:t>
            </w:r>
          </w:p>
        </w:tc>
        <w:tc>
          <w:tcPr>
            <w:tcW w:w="7358" w:type="dxa"/>
          </w:tcPr>
          <w:p w:rsidR="00645247" w:rsidRPr="00D06B24" w:rsidRDefault="00AB25CA" w:rsidP="00147E1C">
            <w:pPr>
              <w:spacing w:line="240" w:lineRule="auto"/>
              <w:rPr>
                <w:sz w:val="22"/>
                <w:szCs w:val="22"/>
              </w:rPr>
            </w:pPr>
            <w:r w:rsidRPr="00D06B24">
              <w:rPr>
                <w:sz w:val="22"/>
                <w:szCs w:val="22"/>
              </w:rPr>
              <w:t>Potrafisz uszkodzić przeciwnika tak, aby najpierw nieświadomie kontynuował potyczkę i wyrządził więcej szkód swojemu ciału.</w:t>
            </w:r>
          </w:p>
          <w:p w:rsidR="00AB25CA" w:rsidRPr="00D06B24" w:rsidRDefault="00AB25CA" w:rsidP="00147E1C">
            <w:pPr>
              <w:spacing w:line="240" w:lineRule="auto"/>
              <w:rPr>
                <w:sz w:val="22"/>
                <w:szCs w:val="22"/>
              </w:rPr>
            </w:pPr>
            <w:r w:rsidRPr="00D06B24">
              <w:rPr>
                <w:sz w:val="22"/>
                <w:szCs w:val="22"/>
              </w:rPr>
              <w:t>Raz na walkę przed atakiem możesz zadeklarować opóźniony cios, aby zadać</w:t>
            </w:r>
            <w:r w:rsidR="00D01ED6">
              <w:rPr>
                <w:sz w:val="22"/>
                <w:szCs w:val="22"/>
              </w:rPr>
              <w:t xml:space="preserve"> dodatkowe</w:t>
            </w:r>
            <w:r w:rsidRPr="00D06B24">
              <w:rPr>
                <w:sz w:val="22"/>
                <w:szCs w:val="22"/>
              </w:rPr>
              <w:t xml:space="preserve"> K</w:t>
            </w:r>
            <w:r w:rsidR="008A6742" w:rsidRPr="00D06B24">
              <w:rPr>
                <w:sz w:val="22"/>
                <w:szCs w:val="22"/>
              </w:rPr>
              <w:t>6</w:t>
            </w:r>
            <w:r w:rsidRPr="00D06B24">
              <w:rPr>
                <w:sz w:val="22"/>
                <w:szCs w:val="22"/>
              </w:rPr>
              <w:t xml:space="preserve"> obrażeń</w:t>
            </w:r>
            <w:r w:rsidR="00A31AF8">
              <w:rPr>
                <w:sz w:val="22"/>
                <w:szCs w:val="22"/>
              </w:rPr>
              <w:t xml:space="preserve"> (niepodlegające mnożnikom)</w:t>
            </w:r>
            <w:r w:rsidRPr="00D06B24">
              <w:rPr>
                <w:sz w:val="22"/>
                <w:szCs w:val="22"/>
              </w:rPr>
              <w:t>, lecz całość aplikowana jest dopiero w następnej turze.</w:t>
            </w:r>
          </w:p>
        </w:tc>
        <w:tc>
          <w:tcPr>
            <w:tcW w:w="567" w:type="dxa"/>
          </w:tcPr>
          <w:p w:rsidR="00645247" w:rsidRPr="00D06B24" w:rsidRDefault="008A6742" w:rsidP="00147E1C">
            <w:pPr>
              <w:spacing w:line="240" w:lineRule="auto"/>
              <w:jc w:val="center"/>
              <w:rPr>
                <w:sz w:val="22"/>
                <w:szCs w:val="22"/>
              </w:rPr>
            </w:pPr>
            <w:r w:rsidRPr="00D06B24">
              <w:rPr>
                <w:sz w:val="22"/>
                <w:szCs w:val="22"/>
              </w:rPr>
              <w:t>2</w:t>
            </w:r>
          </w:p>
        </w:tc>
      </w:tr>
      <w:tr w:rsidR="00AC4857" w:rsidRPr="00D06B24" w:rsidTr="005B56CE">
        <w:trPr>
          <w:jc w:val="left"/>
        </w:trPr>
        <w:tc>
          <w:tcPr>
            <w:tcW w:w="3132" w:type="dxa"/>
          </w:tcPr>
          <w:p w:rsidR="00AC4857" w:rsidRPr="00D06B24" w:rsidRDefault="00AC4857" w:rsidP="00147E1C">
            <w:pPr>
              <w:spacing w:line="240" w:lineRule="auto"/>
              <w:rPr>
                <w:sz w:val="22"/>
                <w:szCs w:val="22"/>
              </w:rPr>
            </w:pPr>
            <w:r w:rsidRPr="00D06B24">
              <w:rPr>
                <w:sz w:val="22"/>
                <w:szCs w:val="22"/>
              </w:rPr>
              <w:t>Penetracja</w:t>
            </w:r>
          </w:p>
        </w:tc>
        <w:tc>
          <w:tcPr>
            <w:tcW w:w="7358" w:type="dxa"/>
          </w:tcPr>
          <w:p w:rsidR="00AC4857" w:rsidRPr="00D06B24" w:rsidRDefault="00AC4857" w:rsidP="00147E1C">
            <w:pPr>
              <w:spacing w:line="240" w:lineRule="auto"/>
              <w:rPr>
                <w:sz w:val="22"/>
                <w:szCs w:val="22"/>
              </w:rPr>
            </w:pPr>
            <w:r w:rsidRPr="00D06B24">
              <w:rPr>
                <w:sz w:val="22"/>
                <w:szCs w:val="22"/>
              </w:rPr>
              <w:t xml:space="preserve">Ignorujesz </w:t>
            </w:r>
            <w:r w:rsidR="001E73AB" w:rsidRPr="00D06B24">
              <w:rPr>
                <w:sz w:val="22"/>
                <w:szCs w:val="22"/>
              </w:rPr>
              <w:t>do 2</w:t>
            </w:r>
            <w:r w:rsidRPr="00D06B24">
              <w:rPr>
                <w:sz w:val="22"/>
                <w:szCs w:val="22"/>
              </w:rPr>
              <w:t xml:space="preserve"> Obrony zapewnianej przeciwnikowi przez </w:t>
            </w:r>
            <w:r w:rsidR="00B835E9" w:rsidRPr="00D06B24">
              <w:rPr>
                <w:sz w:val="22"/>
                <w:szCs w:val="22"/>
              </w:rPr>
              <w:t>ekwipunek</w:t>
            </w:r>
            <w:r w:rsidRPr="00D06B24">
              <w:rPr>
                <w:sz w:val="22"/>
                <w:szCs w:val="22"/>
              </w:rPr>
              <w:t>.</w:t>
            </w:r>
          </w:p>
        </w:tc>
        <w:tc>
          <w:tcPr>
            <w:tcW w:w="567" w:type="dxa"/>
          </w:tcPr>
          <w:p w:rsidR="00AC4857" w:rsidRPr="00D06B24" w:rsidRDefault="00AC4857" w:rsidP="00147E1C">
            <w:pPr>
              <w:spacing w:line="240" w:lineRule="auto"/>
              <w:jc w:val="center"/>
              <w:rPr>
                <w:sz w:val="22"/>
                <w:szCs w:val="22"/>
              </w:rPr>
            </w:pPr>
            <w:r w:rsidRPr="00D06B24">
              <w:rPr>
                <w:sz w:val="22"/>
                <w:szCs w:val="22"/>
              </w:rPr>
              <w:t>1</w:t>
            </w:r>
          </w:p>
        </w:tc>
      </w:tr>
      <w:tr w:rsidR="00D06B24" w:rsidRPr="00D06B24" w:rsidTr="005B56CE">
        <w:trPr>
          <w:jc w:val="left"/>
        </w:trPr>
        <w:tc>
          <w:tcPr>
            <w:tcW w:w="3132" w:type="dxa"/>
          </w:tcPr>
          <w:p w:rsidR="00D06B24" w:rsidRPr="00D06B24" w:rsidRDefault="00D06B24" w:rsidP="00D06B24">
            <w:pPr>
              <w:spacing w:line="240" w:lineRule="auto"/>
              <w:rPr>
                <w:sz w:val="22"/>
                <w:szCs w:val="22"/>
              </w:rPr>
            </w:pPr>
            <w:r w:rsidRPr="00D06B24">
              <w:rPr>
                <w:sz w:val="22"/>
                <w:szCs w:val="22"/>
              </w:rPr>
              <w:t>Szybki truciciel</w:t>
            </w:r>
          </w:p>
        </w:tc>
        <w:tc>
          <w:tcPr>
            <w:tcW w:w="7358" w:type="dxa"/>
          </w:tcPr>
          <w:p w:rsidR="00D06B24" w:rsidRPr="00D06B24" w:rsidRDefault="00D06B24" w:rsidP="00D06B24">
            <w:pPr>
              <w:spacing w:line="240" w:lineRule="auto"/>
              <w:rPr>
                <w:sz w:val="22"/>
                <w:szCs w:val="22"/>
              </w:rPr>
            </w:pPr>
            <w:r w:rsidRPr="00D06B24">
              <w:rPr>
                <w:sz w:val="22"/>
                <w:szCs w:val="22"/>
              </w:rPr>
              <w:t>Raz na walkę możesz zmienić typ trucizny na swojej broni bez kosztu akcji.</w:t>
            </w:r>
          </w:p>
        </w:tc>
        <w:tc>
          <w:tcPr>
            <w:tcW w:w="567" w:type="dxa"/>
          </w:tcPr>
          <w:p w:rsidR="00D06B24" w:rsidRPr="00D06B24" w:rsidRDefault="00D06B24" w:rsidP="00D06B24">
            <w:pPr>
              <w:spacing w:line="240" w:lineRule="auto"/>
              <w:jc w:val="center"/>
              <w:rPr>
                <w:sz w:val="22"/>
                <w:szCs w:val="22"/>
              </w:rPr>
            </w:pPr>
            <w:r w:rsidRPr="00D06B24">
              <w:rPr>
                <w:sz w:val="22"/>
                <w:szCs w:val="22"/>
              </w:rPr>
              <w:t>1</w:t>
            </w:r>
          </w:p>
        </w:tc>
      </w:tr>
    </w:tbl>
    <w:p w:rsidR="002B35E2" w:rsidRDefault="00F2534B" w:rsidP="00F2534B">
      <w:pPr>
        <w:pStyle w:val="Nagwek2"/>
      </w:pPr>
      <w:r>
        <w:t>Bojowe</w:t>
      </w:r>
    </w:p>
    <w:tbl>
      <w:tblPr>
        <w:tblStyle w:val="RPGTable"/>
        <w:tblW w:w="5000" w:type="pct"/>
        <w:jc w:val="left"/>
        <w:tblLook w:val="0420" w:firstRow="1" w:lastRow="0" w:firstColumn="0" w:lastColumn="0" w:noHBand="0" w:noVBand="1"/>
      </w:tblPr>
      <w:tblGrid>
        <w:gridCol w:w="2548"/>
        <w:gridCol w:w="566"/>
        <w:gridCol w:w="7372"/>
        <w:gridCol w:w="610"/>
      </w:tblGrid>
      <w:tr w:rsidR="002B35E2" w:rsidRPr="00877557" w:rsidTr="001A25E9">
        <w:trPr>
          <w:cnfStyle w:val="100000000000" w:firstRow="1" w:lastRow="0" w:firstColumn="0" w:lastColumn="0" w:oddVBand="0" w:evenVBand="0" w:oddHBand="0" w:evenHBand="0" w:firstRowFirstColumn="0" w:firstRowLastColumn="0" w:lastRowFirstColumn="0" w:lastRowLastColumn="0"/>
          <w:jc w:val="left"/>
        </w:trPr>
        <w:tc>
          <w:tcPr>
            <w:tcW w:w="1148" w:type="pct"/>
          </w:tcPr>
          <w:p w:rsidR="002B35E2" w:rsidRPr="00877557" w:rsidRDefault="002B35E2" w:rsidP="001A25E9">
            <w:pPr>
              <w:spacing w:line="240" w:lineRule="auto"/>
              <w:jc w:val="center"/>
              <w:rPr>
                <w:sz w:val="22"/>
                <w:szCs w:val="22"/>
              </w:rPr>
            </w:pPr>
            <w:r w:rsidRPr="00877557">
              <w:rPr>
                <w:sz w:val="22"/>
                <w:szCs w:val="22"/>
              </w:rPr>
              <w:t>Nazwa</w:t>
            </w:r>
          </w:p>
        </w:tc>
        <w:tc>
          <w:tcPr>
            <w:tcW w:w="255" w:type="pct"/>
          </w:tcPr>
          <w:p w:rsidR="002B35E2" w:rsidRPr="00877557" w:rsidRDefault="002B35E2" w:rsidP="001A25E9">
            <w:pPr>
              <w:spacing w:line="240" w:lineRule="auto"/>
              <w:jc w:val="center"/>
              <w:rPr>
                <w:sz w:val="22"/>
                <w:szCs w:val="22"/>
              </w:rPr>
            </w:pPr>
            <w:r w:rsidRPr="00877557">
              <w:rPr>
                <w:sz w:val="22"/>
                <w:szCs w:val="22"/>
              </w:rPr>
              <w:t>T</w:t>
            </w:r>
          </w:p>
        </w:tc>
        <w:tc>
          <w:tcPr>
            <w:tcW w:w="3322" w:type="pct"/>
          </w:tcPr>
          <w:p w:rsidR="002B35E2" w:rsidRPr="00877557" w:rsidRDefault="002B35E2" w:rsidP="001A25E9">
            <w:pPr>
              <w:spacing w:line="240" w:lineRule="auto"/>
              <w:jc w:val="center"/>
              <w:rPr>
                <w:sz w:val="22"/>
                <w:szCs w:val="22"/>
              </w:rPr>
            </w:pPr>
            <w:r w:rsidRPr="00877557">
              <w:rPr>
                <w:sz w:val="22"/>
                <w:szCs w:val="22"/>
              </w:rPr>
              <w:t>Opis</w:t>
            </w:r>
          </w:p>
        </w:tc>
        <w:tc>
          <w:tcPr>
            <w:tcW w:w="275" w:type="pct"/>
          </w:tcPr>
          <w:p w:rsidR="002B35E2" w:rsidRPr="00877557" w:rsidRDefault="002B35E2" w:rsidP="001A25E9">
            <w:pPr>
              <w:spacing w:line="240" w:lineRule="auto"/>
              <w:jc w:val="center"/>
              <w:rPr>
                <w:sz w:val="22"/>
                <w:szCs w:val="22"/>
              </w:rPr>
            </w:pPr>
            <w:r w:rsidRPr="00877557">
              <w:rPr>
                <w:sz w:val="22"/>
                <w:szCs w:val="22"/>
              </w:rPr>
              <w:t>P</w:t>
            </w:r>
          </w:p>
        </w:tc>
      </w:tr>
      <w:tr w:rsidR="002B35E2" w:rsidRPr="00877557" w:rsidTr="001A25E9">
        <w:trPr>
          <w:jc w:val="left"/>
        </w:trPr>
        <w:tc>
          <w:tcPr>
            <w:tcW w:w="1148" w:type="pct"/>
          </w:tcPr>
          <w:p w:rsidR="002B35E2" w:rsidRPr="00877557" w:rsidRDefault="002B35E2" w:rsidP="001A25E9">
            <w:pPr>
              <w:spacing w:line="240" w:lineRule="auto"/>
              <w:jc w:val="left"/>
              <w:rPr>
                <w:sz w:val="22"/>
                <w:szCs w:val="22"/>
              </w:rPr>
            </w:pPr>
          </w:p>
        </w:tc>
        <w:tc>
          <w:tcPr>
            <w:tcW w:w="255" w:type="pct"/>
          </w:tcPr>
          <w:p w:rsidR="002B35E2" w:rsidRPr="00877557" w:rsidRDefault="002B35E2" w:rsidP="001A25E9">
            <w:pPr>
              <w:spacing w:line="240" w:lineRule="auto"/>
              <w:jc w:val="center"/>
              <w:rPr>
                <w:sz w:val="22"/>
                <w:szCs w:val="22"/>
              </w:rPr>
            </w:pPr>
          </w:p>
        </w:tc>
        <w:tc>
          <w:tcPr>
            <w:tcW w:w="3322" w:type="pct"/>
          </w:tcPr>
          <w:p w:rsidR="002B35E2" w:rsidRPr="00877557" w:rsidRDefault="002B35E2" w:rsidP="001A25E9">
            <w:pPr>
              <w:spacing w:line="240" w:lineRule="auto"/>
              <w:rPr>
                <w:sz w:val="22"/>
                <w:szCs w:val="22"/>
              </w:rPr>
            </w:pPr>
          </w:p>
        </w:tc>
        <w:tc>
          <w:tcPr>
            <w:tcW w:w="275" w:type="pct"/>
          </w:tcPr>
          <w:p w:rsidR="002B35E2" w:rsidRPr="00877557" w:rsidRDefault="002B35E2" w:rsidP="001A25E9">
            <w:pPr>
              <w:spacing w:line="240" w:lineRule="auto"/>
              <w:jc w:val="center"/>
              <w:rPr>
                <w:sz w:val="22"/>
                <w:szCs w:val="22"/>
              </w:rPr>
            </w:pPr>
          </w:p>
        </w:tc>
      </w:tr>
    </w:tbl>
    <w:p w:rsidR="00181ADD" w:rsidRDefault="000B39AA" w:rsidP="002B35E2">
      <w:pPr>
        <w:pStyle w:val="Nagwek1"/>
      </w:pPr>
      <w:r>
        <w:t>Kalkulator</w:t>
      </w:r>
    </w:p>
    <w:p w:rsidR="00C16E12" w:rsidRPr="00657C05" w:rsidRDefault="00657C05" w:rsidP="00657C05">
      <w:r>
        <w:t xml:space="preserve">Kalkulator to narzędzie służące jako </w:t>
      </w:r>
      <w:r w:rsidRPr="00657C05">
        <w:rPr>
          <w:b/>
        </w:rPr>
        <w:t>pomoc dla MG</w:t>
      </w:r>
      <w:r>
        <w:t xml:space="preserve"> przy opracowywaniu i balansowaniu umiejętności.</w:t>
      </w:r>
      <w:r w:rsidR="008D30D8">
        <w:t xml:space="preserve"> Nie oznacza to, że gracze mogą nabywać dowolne umiejętności, jeśli tylko „matematyka z tego kalkulatora się zgadza”. Wojownik </w:t>
      </w:r>
      <w:r w:rsidR="00B871D3">
        <w:t xml:space="preserve">nie powinien mieć </w:t>
      </w:r>
      <w:r w:rsidR="008D30D8">
        <w:t>dostępu do wielu umiejętności obszarowych czy na daleki dystans, a mag do umiejętności typu „atak” (zadających obrażenia od broni).</w:t>
      </w:r>
    </w:p>
    <w:tbl>
      <w:tblPr>
        <w:tblStyle w:val="RPGTable"/>
        <w:tblW w:w="0" w:type="auto"/>
        <w:tblLook w:val="04A0" w:firstRow="1" w:lastRow="0" w:firstColumn="1" w:lastColumn="0" w:noHBand="0" w:noVBand="1"/>
      </w:tblPr>
      <w:tblGrid>
        <w:gridCol w:w="838"/>
        <w:gridCol w:w="1404"/>
        <w:gridCol w:w="941"/>
        <w:gridCol w:w="1157"/>
        <w:gridCol w:w="1053"/>
        <w:gridCol w:w="5703"/>
      </w:tblGrid>
      <w:tr w:rsidR="00942CD5" w:rsidRPr="002B35E2" w:rsidTr="00DC34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shd w:val="clear" w:color="auto" w:fill="BFBFBF" w:themeFill="background1" w:themeFillShade="BF"/>
          </w:tcPr>
          <w:p w:rsidR="00942CD5" w:rsidRPr="002B35E2" w:rsidRDefault="00942CD5" w:rsidP="0008513B">
            <w:pPr>
              <w:spacing w:line="240" w:lineRule="auto"/>
              <w:jc w:val="center"/>
              <w:rPr>
                <w:sz w:val="22"/>
                <w:szCs w:val="22"/>
              </w:rPr>
            </w:pPr>
            <w:r w:rsidRPr="002B35E2">
              <w:rPr>
                <w:sz w:val="22"/>
                <w:szCs w:val="22"/>
              </w:rPr>
              <w:t>Akcj</w:t>
            </w:r>
            <w:r w:rsidR="009B2329" w:rsidRPr="002B35E2">
              <w:rPr>
                <w:sz w:val="22"/>
                <w:szCs w:val="22"/>
              </w:rPr>
              <w:t>a</w:t>
            </w:r>
          </w:p>
        </w:tc>
        <w:tc>
          <w:tcPr>
            <w:tcW w:w="1404" w:type="dxa"/>
            <w:shd w:val="clear" w:color="auto" w:fill="BFBFBF" w:themeFill="background1" w:themeFillShade="BF"/>
          </w:tcPr>
          <w:p w:rsidR="00942CD5" w:rsidRPr="002B35E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2B35E2">
              <w:rPr>
                <w:sz w:val="22"/>
                <w:szCs w:val="22"/>
              </w:rPr>
              <w:t>Obrażenia</w:t>
            </w:r>
          </w:p>
        </w:tc>
        <w:tc>
          <w:tcPr>
            <w:tcW w:w="941" w:type="dxa"/>
            <w:shd w:val="clear" w:color="auto" w:fill="BFBFBF" w:themeFill="background1" w:themeFillShade="BF"/>
          </w:tcPr>
          <w:p w:rsidR="00942CD5" w:rsidRPr="002B35E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2B35E2">
              <w:rPr>
                <w:sz w:val="22"/>
                <w:szCs w:val="22"/>
              </w:rPr>
              <w:t>Zasięg</w:t>
            </w:r>
          </w:p>
        </w:tc>
        <w:tc>
          <w:tcPr>
            <w:tcW w:w="1157" w:type="dxa"/>
            <w:shd w:val="clear" w:color="auto" w:fill="BFBFBF" w:themeFill="background1" w:themeFillShade="BF"/>
          </w:tcPr>
          <w:p w:rsidR="00942CD5" w:rsidRPr="002B35E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mallCaps w:val="0"/>
                <w:sz w:val="22"/>
                <w:szCs w:val="22"/>
              </w:rPr>
            </w:pPr>
            <w:r w:rsidRPr="002B35E2">
              <w:rPr>
                <w:sz w:val="22"/>
                <w:szCs w:val="22"/>
              </w:rPr>
              <w:t>Cele</w:t>
            </w:r>
          </w:p>
        </w:tc>
        <w:tc>
          <w:tcPr>
            <w:tcW w:w="1053" w:type="dxa"/>
            <w:shd w:val="clear" w:color="auto" w:fill="BFBFBF" w:themeFill="background1" w:themeFillShade="BF"/>
          </w:tcPr>
          <w:p w:rsidR="00942CD5" w:rsidRPr="002B35E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mallCaps w:val="0"/>
                <w:sz w:val="22"/>
                <w:szCs w:val="22"/>
              </w:rPr>
            </w:pPr>
            <w:r w:rsidRPr="002B35E2">
              <w:rPr>
                <w:sz w:val="22"/>
                <w:szCs w:val="22"/>
              </w:rPr>
              <w:t>Obszar</w:t>
            </w:r>
          </w:p>
        </w:tc>
        <w:tc>
          <w:tcPr>
            <w:tcW w:w="5703" w:type="dxa"/>
            <w:shd w:val="clear" w:color="auto" w:fill="BFBFBF" w:themeFill="background1" w:themeFillShade="BF"/>
          </w:tcPr>
          <w:p w:rsidR="00942CD5" w:rsidRPr="002B35E2" w:rsidRDefault="00942CD5" w:rsidP="0008513B">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2B35E2">
              <w:rPr>
                <w:sz w:val="22"/>
                <w:szCs w:val="22"/>
              </w:rPr>
              <w:t>Opis</w:t>
            </w:r>
          </w:p>
        </w:tc>
      </w:tr>
      <w:tr w:rsidR="00EC3AF4" w:rsidRPr="002B35E2" w:rsidTr="00DC3418">
        <w:tc>
          <w:tcPr>
            <w:cnfStyle w:val="001000000000" w:firstRow="0" w:lastRow="0" w:firstColumn="1" w:lastColumn="0" w:oddVBand="0" w:evenVBand="0" w:oddHBand="0" w:evenHBand="0" w:firstRowFirstColumn="0" w:firstRowLastColumn="0" w:lastRowFirstColumn="0" w:lastRowLastColumn="0"/>
            <w:tcW w:w="838" w:type="dxa"/>
            <w:shd w:val="clear" w:color="auto" w:fill="auto"/>
          </w:tcPr>
          <w:p w:rsidR="00EC3AF4" w:rsidRPr="002B35E2" w:rsidRDefault="009B2329" w:rsidP="00EC3AF4">
            <w:pPr>
              <w:spacing w:line="240" w:lineRule="auto"/>
              <w:jc w:val="center"/>
              <w:rPr>
                <w:sz w:val="22"/>
                <w:szCs w:val="22"/>
              </w:rPr>
            </w:pPr>
            <w:r w:rsidRPr="002B35E2">
              <w:rPr>
                <w:sz w:val="22"/>
                <w:szCs w:val="22"/>
              </w:rPr>
              <w:t>G</w:t>
            </w:r>
          </w:p>
        </w:tc>
        <w:tc>
          <w:tcPr>
            <w:tcW w:w="1404"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w:t>
            </w:r>
          </w:p>
        </w:tc>
        <w:tc>
          <w:tcPr>
            <w:tcW w:w="941"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w:t>
            </w:r>
          </w:p>
        </w:tc>
        <w:tc>
          <w:tcPr>
            <w:tcW w:w="1157"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2"/>
                <w:szCs w:val="22"/>
              </w:rPr>
            </w:pPr>
            <w:r w:rsidRPr="002B35E2">
              <w:rPr>
                <w:smallCaps w:val="0"/>
                <w:sz w:val="22"/>
                <w:szCs w:val="22"/>
              </w:rPr>
              <w:t>1</w:t>
            </w:r>
          </w:p>
        </w:tc>
        <w:tc>
          <w:tcPr>
            <w:tcW w:w="1053"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2"/>
                <w:szCs w:val="22"/>
              </w:rPr>
            </w:pPr>
            <w:r w:rsidRPr="002B35E2">
              <w:rPr>
                <w:smallCaps w:val="0"/>
                <w:sz w:val="22"/>
                <w:szCs w:val="22"/>
              </w:rPr>
              <w:t>1x1</w:t>
            </w:r>
          </w:p>
        </w:tc>
        <w:tc>
          <w:tcPr>
            <w:tcW w:w="5703"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Umiejętność „bazowa” za -</w:t>
            </w:r>
            <w:r w:rsidR="00506EA0" w:rsidRPr="002B35E2">
              <w:rPr>
                <w:sz w:val="22"/>
                <w:szCs w:val="22"/>
              </w:rPr>
              <w:t>2</w:t>
            </w:r>
            <w:r w:rsidRPr="002B35E2">
              <w:rPr>
                <w:sz w:val="22"/>
                <w:szCs w:val="22"/>
              </w:rPr>
              <w:t xml:space="preserve"> </w:t>
            </w:r>
            <w:r w:rsidR="00BD3E4D" w:rsidRPr="002B35E2">
              <w:rPr>
                <w:sz w:val="22"/>
                <w:szCs w:val="22"/>
              </w:rPr>
              <w:t>P</w:t>
            </w:r>
            <w:r w:rsidRPr="002B35E2">
              <w:rPr>
                <w:sz w:val="22"/>
                <w:szCs w:val="22"/>
              </w:rPr>
              <w:t>.</w:t>
            </w:r>
          </w:p>
        </w:tc>
      </w:tr>
      <w:tr w:rsidR="00EC3AF4" w:rsidRPr="002B35E2" w:rsidTr="00DC3418">
        <w:tc>
          <w:tcPr>
            <w:cnfStyle w:val="001000000000" w:firstRow="0" w:lastRow="0" w:firstColumn="1" w:lastColumn="0" w:oddVBand="0" w:evenVBand="0" w:oddHBand="0" w:evenHBand="0" w:firstRowFirstColumn="0" w:firstRowLastColumn="0" w:lastRowFirstColumn="0" w:lastRowLastColumn="0"/>
            <w:tcW w:w="838" w:type="dxa"/>
            <w:shd w:val="clear" w:color="auto" w:fill="auto"/>
          </w:tcPr>
          <w:p w:rsidR="00EC3AF4" w:rsidRPr="002B35E2" w:rsidRDefault="009B2329" w:rsidP="00EC3AF4">
            <w:pPr>
              <w:spacing w:line="240" w:lineRule="auto"/>
              <w:jc w:val="center"/>
              <w:rPr>
                <w:sz w:val="22"/>
                <w:szCs w:val="22"/>
              </w:rPr>
            </w:pPr>
            <w:r w:rsidRPr="002B35E2">
              <w:rPr>
                <w:sz w:val="22"/>
                <w:szCs w:val="22"/>
              </w:rPr>
              <w:t>G</w:t>
            </w:r>
          </w:p>
        </w:tc>
        <w:tc>
          <w:tcPr>
            <w:tcW w:w="1404"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K6</w:t>
            </w:r>
          </w:p>
        </w:tc>
        <w:tc>
          <w:tcPr>
            <w:tcW w:w="941" w:type="dxa"/>
          </w:tcPr>
          <w:p w:rsidR="00EC3AF4" w:rsidRPr="002B35E2" w:rsidRDefault="005F2D07"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3</w:t>
            </w:r>
          </w:p>
        </w:tc>
        <w:tc>
          <w:tcPr>
            <w:tcW w:w="1157"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2"/>
                <w:szCs w:val="22"/>
              </w:rPr>
            </w:pPr>
            <w:r w:rsidRPr="002B35E2">
              <w:rPr>
                <w:smallCaps w:val="0"/>
                <w:sz w:val="22"/>
                <w:szCs w:val="22"/>
              </w:rPr>
              <w:t>3</w:t>
            </w:r>
          </w:p>
        </w:tc>
        <w:tc>
          <w:tcPr>
            <w:tcW w:w="1053" w:type="dxa"/>
          </w:tcPr>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mallCaps w:val="0"/>
                <w:sz w:val="22"/>
                <w:szCs w:val="22"/>
              </w:rPr>
            </w:pPr>
            <w:r w:rsidRPr="002B35E2">
              <w:rPr>
                <w:smallCaps w:val="0"/>
                <w:sz w:val="22"/>
                <w:szCs w:val="22"/>
              </w:rPr>
              <w:t>1x1</w:t>
            </w:r>
          </w:p>
        </w:tc>
        <w:tc>
          <w:tcPr>
            <w:tcW w:w="5703" w:type="dxa"/>
          </w:tcPr>
          <w:p w:rsidR="00EC3AF4" w:rsidRPr="002B35E2" w:rsidRDefault="00AD0797" w:rsidP="00B6724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P</w:t>
            </w:r>
            <w:r w:rsidR="00EC3AF4" w:rsidRPr="002B35E2">
              <w:rPr>
                <w:sz w:val="22"/>
                <w:szCs w:val="22"/>
              </w:rPr>
              <w:t>rzykładow</w:t>
            </w:r>
            <w:r w:rsidRPr="002B35E2">
              <w:rPr>
                <w:sz w:val="22"/>
                <w:szCs w:val="22"/>
              </w:rPr>
              <w:t>e „Magiczne pociski”</w:t>
            </w:r>
            <w:r w:rsidR="00EC3AF4" w:rsidRPr="002B35E2">
              <w:rPr>
                <w:sz w:val="22"/>
                <w:szCs w:val="22"/>
              </w:rPr>
              <w:t xml:space="preserve"> za 1 </w:t>
            </w:r>
            <w:r w:rsidR="00BD3E4D" w:rsidRPr="002B35E2">
              <w:rPr>
                <w:sz w:val="22"/>
                <w:szCs w:val="22"/>
              </w:rPr>
              <w:t>P</w:t>
            </w:r>
          </w:p>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w:t>
            </w:r>
            <w:r w:rsidR="005F2D07" w:rsidRPr="002B35E2">
              <w:rPr>
                <w:sz w:val="22"/>
                <w:szCs w:val="22"/>
              </w:rPr>
              <w:t>.5</w:t>
            </w:r>
            <w:r w:rsidRPr="002B35E2">
              <w:rPr>
                <w:sz w:val="22"/>
                <w:szCs w:val="22"/>
              </w:rPr>
              <w:t xml:space="preserve"> (2x Obrażenia)</w:t>
            </w:r>
          </w:p>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w:t>
            </w:r>
            <w:r w:rsidR="005F2D07" w:rsidRPr="002B35E2">
              <w:rPr>
                <w:sz w:val="22"/>
                <w:szCs w:val="22"/>
              </w:rPr>
              <w:t>0.5</w:t>
            </w:r>
            <w:r w:rsidRPr="002B35E2">
              <w:rPr>
                <w:sz w:val="22"/>
                <w:szCs w:val="22"/>
              </w:rPr>
              <w:t xml:space="preserve"> (</w:t>
            </w:r>
            <w:r w:rsidR="005F2D07" w:rsidRPr="002B35E2">
              <w:rPr>
                <w:sz w:val="22"/>
                <w:szCs w:val="22"/>
              </w:rPr>
              <w:t>1x</w:t>
            </w:r>
            <w:r w:rsidRPr="002B35E2">
              <w:rPr>
                <w:sz w:val="22"/>
                <w:szCs w:val="22"/>
              </w:rPr>
              <w:t xml:space="preserve"> Zasięg)</w:t>
            </w:r>
          </w:p>
          <w:p w:rsidR="00EC3AF4" w:rsidRPr="002B35E2" w:rsidRDefault="00EC3AF4" w:rsidP="00EC3AF4">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 (2</w:t>
            </w:r>
            <w:r w:rsidR="005F2D07" w:rsidRPr="002B35E2">
              <w:rPr>
                <w:sz w:val="22"/>
                <w:szCs w:val="22"/>
              </w:rPr>
              <w:t>x</w:t>
            </w:r>
            <w:r w:rsidRPr="002B35E2">
              <w:rPr>
                <w:sz w:val="22"/>
                <w:szCs w:val="22"/>
              </w:rPr>
              <w:t xml:space="preserve"> Cele)</w:t>
            </w:r>
          </w:p>
        </w:tc>
      </w:tr>
      <w:tr w:rsidR="00942CD5"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shd w:val="clear" w:color="auto" w:fill="BFBFBF" w:themeFill="background1" w:themeFillShade="BF"/>
          </w:tcPr>
          <w:p w:rsidR="00942CD5" w:rsidRPr="002B35E2" w:rsidRDefault="00942CD5" w:rsidP="0008513B">
            <w:pPr>
              <w:spacing w:line="240" w:lineRule="auto"/>
              <w:jc w:val="center"/>
              <w:rPr>
                <w:sz w:val="22"/>
                <w:szCs w:val="22"/>
              </w:rPr>
            </w:pPr>
            <w:r w:rsidRPr="002B35E2">
              <w:rPr>
                <w:sz w:val="22"/>
                <w:szCs w:val="22"/>
              </w:rPr>
              <w:t>Cecha</w:t>
            </w:r>
          </w:p>
        </w:tc>
        <w:tc>
          <w:tcPr>
            <w:tcW w:w="5703" w:type="dxa"/>
            <w:shd w:val="clear" w:color="auto" w:fill="BFBFBF" w:themeFill="background1" w:themeFillShade="BF"/>
          </w:tcPr>
          <w:p w:rsidR="00942CD5" w:rsidRPr="002B35E2" w:rsidRDefault="00942CD5" w:rsidP="0008513B">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Koszt</w:t>
            </w:r>
          </w:p>
        </w:tc>
      </w:tr>
      <w:tr w:rsidR="00942CD5"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942CD5" w:rsidRPr="002B35E2" w:rsidRDefault="00CE76FB" w:rsidP="0008513B">
            <w:pPr>
              <w:spacing w:line="240" w:lineRule="auto"/>
              <w:jc w:val="center"/>
              <w:rPr>
                <w:sz w:val="22"/>
                <w:szCs w:val="22"/>
              </w:rPr>
            </w:pPr>
            <w:r w:rsidRPr="002B35E2">
              <w:rPr>
                <w:sz w:val="22"/>
                <w:szCs w:val="22"/>
              </w:rPr>
              <w:t>Akcja dodatkowa</w:t>
            </w:r>
          </w:p>
        </w:tc>
        <w:tc>
          <w:tcPr>
            <w:tcW w:w="5703" w:type="dxa"/>
          </w:tcPr>
          <w:p w:rsidR="00942CD5" w:rsidRPr="002B35E2" w:rsidRDefault="00B122F2" w:rsidP="0008513B">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w:t>
            </w:r>
            <w:r w:rsidR="009360C6" w:rsidRPr="002B35E2">
              <w:rPr>
                <w:sz w:val="22"/>
                <w:szCs w:val="22"/>
              </w:rPr>
              <w:t>.5</w:t>
            </w:r>
          </w:p>
        </w:tc>
      </w:tr>
      <w:tr w:rsidR="00E04C47"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E04C47" w:rsidRPr="002B35E2" w:rsidRDefault="00E04C47" w:rsidP="00E04C47">
            <w:pPr>
              <w:spacing w:line="240" w:lineRule="auto"/>
              <w:jc w:val="center"/>
              <w:rPr>
                <w:sz w:val="22"/>
                <w:szCs w:val="22"/>
              </w:rPr>
            </w:pPr>
            <w:r w:rsidRPr="002B35E2">
              <w:rPr>
                <w:sz w:val="22"/>
                <w:szCs w:val="22"/>
              </w:rPr>
              <w:t>+2x2 Obszar</w:t>
            </w:r>
            <w:r w:rsidR="00065A3D" w:rsidRPr="002B35E2">
              <w:rPr>
                <w:sz w:val="22"/>
                <w:szCs w:val="22"/>
              </w:rPr>
              <w:t xml:space="preserve"> (Max 3)</w:t>
            </w:r>
            <w:r w:rsidR="00CE6ED8" w:rsidRPr="002B35E2">
              <w:rPr>
                <w:sz w:val="22"/>
                <w:szCs w:val="22"/>
              </w:rPr>
              <w:t xml:space="preserve"> | </w:t>
            </w:r>
            <w:r w:rsidR="00637EE6" w:rsidRPr="002B35E2">
              <w:rPr>
                <w:sz w:val="22"/>
                <w:szCs w:val="22"/>
              </w:rPr>
              <w:t>Przebiegany</w:t>
            </w:r>
          </w:p>
        </w:tc>
        <w:tc>
          <w:tcPr>
            <w:tcW w:w="5703" w:type="dxa"/>
          </w:tcPr>
          <w:p w:rsidR="00E04C47" w:rsidRPr="002B35E2" w:rsidRDefault="009E1A12" w:rsidP="00E04C47">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w:t>
            </w:r>
          </w:p>
        </w:tc>
      </w:tr>
      <w:tr w:rsidR="00EE2F03"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EE2F03" w:rsidRPr="002B35E2" w:rsidRDefault="00EE2F03" w:rsidP="00EE2F03">
            <w:pPr>
              <w:spacing w:line="240" w:lineRule="auto"/>
              <w:jc w:val="center"/>
              <w:rPr>
                <w:sz w:val="22"/>
                <w:szCs w:val="22"/>
              </w:rPr>
            </w:pPr>
            <w:r w:rsidRPr="002B35E2">
              <w:rPr>
                <w:sz w:val="22"/>
                <w:szCs w:val="22"/>
              </w:rPr>
              <w:lastRenderedPageBreak/>
              <w:t>+1 Cel</w:t>
            </w:r>
            <w:r w:rsidR="00C121D0" w:rsidRPr="002B35E2">
              <w:rPr>
                <w:sz w:val="22"/>
                <w:szCs w:val="22"/>
              </w:rPr>
              <w:t xml:space="preserve"> | Na wszystkich</w:t>
            </w:r>
            <w:r w:rsidR="009A73C2" w:rsidRPr="002B35E2">
              <w:rPr>
                <w:sz w:val="22"/>
                <w:szCs w:val="22"/>
              </w:rPr>
              <w:t xml:space="preserve"> wrogów</w:t>
            </w:r>
          </w:p>
        </w:tc>
        <w:tc>
          <w:tcPr>
            <w:tcW w:w="5703" w:type="dxa"/>
          </w:tcPr>
          <w:p w:rsidR="00EE2F03" w:rsidRPr="002B35E2" w:rsidRDefault="00EE2F03" w:rsidP="00EE2F03">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0.5</w:t>
            </w:r>
            <w:r w:rsidR="00C121D0" w:rsidRPr="002B35E2">
              <w:rPr>
                <w:sz w:val="22"/>
                <w:szCs w:val="22"/>
              </w:rPr>
              <w:t xml:space="preserve"> | 2</w:t>
            </w:r>
          </w:p>
        </w:tc>
      </w:tr>
      <w:tr w:rsidR="00122B9A"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122B9A" w:rsidRPr="002B35E2" w:rsidRDefault="00122B9A" w:rsidP="00122B9A">
            <w:pPr>
              <w:spacing w:line="240" w:lineRule="auto"/>
              <w:jc w:val="center"/>
              <w:rPr>
                <w:sz w:val="22"/>
                <w:szCs w:val="22"/>
              </w:rPr>
            </w:pPr>
            <w:r w:rsidRPr="002B35E2">
              <w:rPr>
                <w:sz w:val="22"/>
                <w:szCs w:val="22"/>
              </w:rPr>
              <w:t>+</w:t>
            </w:r>
            <w:r w:rsidR="00EA3848">
              <w:rPr>
                <w:sz w:val="22"/>
                <w:szCs w:val="22"/>
              </w:rPr>
              <w:t>1</w:t>
            </w:r>
            <w:r w:rsidR="00AA5EEC">
              <w:rPr>
                <w:sz w:val="22"/>
                <w:szCs w:val="22"/>
              </w:rPr>
              <w:t xml:space="preserve"> </w:t>
            </w:r>
            <w:bookmarkStart w:id="0" w:name="_GoBack"/>
            <w:bookmarkEnd w:id="0"/>
            <w:r w:rsidR="005127D1">
              <w:rPr>
                <w:sz w:val="22"/>
                <w:szCs w:val="22"/>
              </w:rPr>
              <w:t>U</w:t>
            </w:r>
            <w:r w:rsidR="00EA3848">
              <w:rPr>
                <w:sz w:val="22"/>
                <w:szCs w:val="22"/>
              </w:rPr>
              <w:t xml:space="preserve">K </w:t>
            </w:r>
            <w:r w:rsidRPr="002B35E2">
              <w:rPr>
                <w:sz w:val="22"/>
                <w:szCs w:val="22"/>
              </w:rPr>
              <w:t>Obrażenia</w:t>
            </w:r>
            <w:r w:rsidR="001348D2" w:rsidRPr="002B35E2">
              <w:rPr>
                <w:sz w:val="22"/>
                <w:szCs w:val="22"/>
              </w:rPr>
              <w:t xml:space="preserve"> / Redukcja </w:t>
            </w:r>
            <w:r w:rsidR="00A23F4C">
              <w:rPr>
                <w:sz w:val="22"/>
                <w:szCs w:val="22"/>
              </w:rPr>
              <w:t>[</w:t>
            </w:r>
            <w:r w:rsidR="001348D2" w:rsidRPr="002B35E2">
              <w:rPr>
                <w:sz w:val="22"/>
                <w:szCs w:val="22"/>
              </w:rPr>
              <w:t>K4</w:t>
            </w:r>
            <w:r w:rsidR="00A23F4C">
              <w:rPr>
                <w:sz w:val="22"/>
                <w:szCs w:val="22"/>
              </w:rPr>
              <w:t xml:space="preserve"> / 2]</w:t>
            </w:r>
            <w:r w:rsidR="001348D2" w:rsidRPr="002B35E2">
              <w:rPr>
                <w:sz w:val="22"/>
                <w:szCs w:val="22"/>
              </w:rPr>
              <w:t xml:space="preserve"> (Max 1)</w:t>
            </w:r>
          </w:p>
        </w:tc>
        <w:tc>
          <w:tcPr>
            <w:tcW w:w="5703" w:type="dxa"/>
          </w:tcPr>
          <w:p w:rsidR="00122B9A" w:rsidRPr="002B35E2" w:rsidRDefault="007E3A78" w:rsidP="00122B9A">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5F2D07" w:rsidRPr="002B35E2">
              <w:rPr>
                <w:sz w:val="22"/>
                <w:szCs w:val="22"/>
              </w:rPr>
              <w:t>75</w:t>
            </w:r>
          </w:p>
        </w:tc>
      </w:tr>
      <w:tr w:rsidR="00942CD5"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942CD5" w:rsidRPr="002B35E2" w:rsidRDefault="00942CD5" w:rsidP="0008513B">
            <w:pPr>
              <w:spacing w:line="240" w:lineRule="auto"/>
              <w:jc w:val="center"/>
              <w:rPr>
                <w:sz w:val="22"/>
                <w:szCs w:val="22"/>
              </w:rPr>
            </w:pPr>
            <w:r w:rsidRPr="002B35E2">
              <w:rPr>
                <w:sz w:val="22"/>
                <w:szCs w:val="22"/>
              </w:rPr>
              <w:t>+2 Celność</w:t>
            </w:r>
            <w:r w:rsidR="009E3A81" w:rsidRPr="002B35E2">
              <w:rPr>
                <w:sz w:val="22"/>
                <w:szCs w:val="22"/>
              </w:rPr>
              <w:t xml:space="preserve"> / </w:t>
            </w:r>
            <w:r w:rsidR="00A23F4C">
              <w:rPr>
                <w:sz w:val="22"/>
                <w:szCs w:val="22"/>
              </w:rPr>
              <w:t>[</w:t>
            </w:r>
            <w:r w:rsidR="009E3A81" w:rsidRPr="002B35E2">
              <w:rPr>
                <w:sz w:val="22"/>
                <w:szCs w:val="22"/>
              </w:rPr>
              <w:t>K4</w:t>
            </w:r>
            <w:r w:rsidR="00A23F4C">
              <w:rPr>
                <w:sz w:val="22"/>
                <w:szCs w:val="22"/>
              </w:rPr>
              <w:t xml:space="preserve"> / 2]</w:t>
            </w:r>
            <w:r w:rsidR="009E3A81" w:rsidRPr="002B35E2">
              <w:rPr>
                <w:sz w:val="22"/>
                <w:szCs w:val="22"/>
              </w:rPr>
              <w:t xml:space="preserve"> Obrona (Max 1)</w:t>
            </w:r>
          </w:p>
        </w:tc>
        <w:tc>
          <w:tcPr>
            <w:tcW w:w="5703" w:type="dxa"/>
          </w:tcPr>
          <w:p w:rsidR="00942CD5" w:rsidRPr="002B35E2" w:rsidRDefault="007C2315" w:rsidP="0008513B">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380FCE" w:rsidRPr="002B35E2">
              <w:rPr>
                <w:sz w:val="22"/>
                <w:szCs w:val="22"/>
              </w:rPr>
              <w:t>75</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+2 PŻ</w:t>
            </w:r>
          </w:p>
        </w:tc>
        <w:tc>
          <w:tcPr>
            <w:tcW w:w="5703" w:type="dxa"/>
          </w:tcPr>
          <w:p w:rsidR="00BF05B2" w:rsidRPr="002B35E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173F00" w:rsidRPr="002B35E2">
              <w:rPr>
                <w:sz w:val="22"/>
                <w:szCs w:val="22"/>
              </w:rPr>
              <w:t>75</w:t>
            </w:r>
          </w:p>
        </w:tc>
      </w:tr>
      <w:tr w:rsidR="008B11ED"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8B11ED" w:rsidRPr="002B35E2" w:rsidRDefault="008B11ED" w:rsidP="008B11ED">
            <w:pPr>
              <w:spacing w:line="240" w:lineRule="auto"/>
              <w:jc w:val="center"/>
              <w:rPr>
                <w:sz w:val="22"/>
                <w:szCs w:val="22"/>
              </w:rPr>
            </w:pPr>
            <w:r w:rsidRPr="002B35E2">
              <w:rPr>
                <w:sz w:val="22"/>
                <w:szCs w:val="22"/>
              </w:rPr>
              <w:t>+2 Przemieszczenie</w:t>
            </w:r>
          </w:p>
        </w:tc>
        <w:tc>
          <w:tcPr>
            <w:tcW w:w="5703" w:type="dxa"/>
          </w:tcPr>
          <w:p w:rsidR="008B11ED" w:rsidRPr="002B35E2" w:rsidRDefault="008B11ED" w:rsidP="008B11ED">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0.5</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w:t>
            </w:r>
            <w:r w:rsidR="002040D2" w:rsidRPr="002B35E2">
              <w:rPr>
                <w:sz w:val="22"/>
                <w:szCs w:val="22"/>
              </w:rPr>
              <w:t xml:space="preserve">2 </w:t>
            </w:r>
            <w:r w:rsidRPr="002B35E2">
              <w:rPr>
                <w:sz w:val="22"/>
                <w:szCs w:val="22"/>
              </w:rPr>
              <w:t>Zasięg</w:t>
            </w:r>
            <w:r w:rsidR="009A0769" w:rsidRPr="002B35E2">
              <w:rPr>
                <w:sz w:val="22"/>
                <w:szCs w:val="22"/>
              </w:rPr>
              <w:t xml:space="preserve"> | Globalny</w:t>
            </w:r>
          </w:p>
        </w:tc>
        <w:tc>
          <w:tcPr>
            <w:tcW w:w="5703" w:type="dxa"/>
          </w:tcPr>
          <w:p w:rsidR="00BF05B2" w:rsidRPr="002B35E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1D6979" w:rsidRPr="002B35E2">
              <w:rPr>
                <w:sz w:val="22"/>
                <w:szCs w:val="22"/>
              </w:rPr>
              <w:t>5</w:t>
            </w:r>
            <w:r w:rsidR="009A0769" w:rsidRPr="002B35E2">
              <w:rPr>
                <w:sz w:val="22"/>
                <w:szCs w:val="22"/>
              </w:rPr>
              <w:t xml:space="preserve"> | </w:t>
            </w:r>
            <w:r w:rsidR="001D6979" w:rsidRPr="002B35E2">
              <w:rPr>
                <w:sz w:val="22"/>
                <w:szCs w:val="22"/>
              </w:rPr>
              <w:t>2</w:t>
            </w:r>
            <w:r w:rsidR="0091303A" w:rsidRPr="002B35E2">
              <w:rPr>
                <w:sz w:val="22"/>
                <w:szCs w:val="22"/>
              </w:rPr>
              <w:t>.5</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w:t>
            </w:r>
            <w:r w:rsidR="00A81E93">
              <w:rPr>
                <w:sz w:val="22"/>
                <w:szCs w:val="22"/>
              </w:rPr>
              <w:t>1</w:t>
            </w:r>
            <w:r w:rsidR="005A32F2">
              <w:rPr>
                <w:sz w:val="22"/>
                <w:szCs w:val="22"/>
              </w:rPr>
              <w:t>U</w:t>
            </w:r>
            <w:r w:rsidRPr="002B35E2">
              <w:rPr>
                <w:sz w:val="22"/>
                <w:szCs w:val="22"/>
              </w:rPr>
              <w:t>K Tur</w:t>
            </w:r>
            <w:r w:rsidR="00E36644" w:rsidRPr="002B35E2">
              <w:rPr>
                <w:sz w:val="22"/>
                <w:szCs w:val="22"/>
              </w:rPr>
              <w:t xml:space="preserve"> | Walka</w:t>
            </w:r>
          </w:p>
        </w:tc>
        <w:tc>
          <w:tcPr>
            <w:tcW w:w="5703" w:type="dxa"/>
          </w:tcPr>
          <w:p w:rsidR="00BF05B2" w:rsidRPr="002B35E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1D6979" w:rsidRPr="002B35E2">
              <w:rPr>
                <w:sz w:val="22"/>
                <w:szCs w:val="22"/>
              </w:rPr>
              <w:t>5</w:t>
            </w:r>
            <w:r w:rsidR="00E36644" w:rsidRPr="002B35E2">
              <w:rPr>
                <w:sz w:val="22"/>
                <w:szCs w:val="22"/>
              </w:rPr>
              <w:t xml:space="preserve"> | </w:t>
            </w:r>
            <w:r w:rsidR="001D6979" w:rsidRPr="002B35E2">
              <w:rPr>
                <w:sz w:val="22"/>
                <w:szCs w:val="22"/>
              </w:rPr>
              <w:t>2</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shd w:val="clear" w:color="auto" w:fill="BFBFBF" w:themeFill="background1" w:themeFillShade="BF"/>
          </w:tcPr>
          <w:p w:rsidR="00BF05B2" w:rsidRPr="002B35E2" w:rsidRDefault="00BF05B2" w:rsidP="00BF05B2">
            <w:pPr>
              <w:spacing w:line="240" w:lineRule="auto"/>
              <w:jc w:val="center"/>
              <w:rPr>
                <w:sz w:val="22"/>
                <w:szCs w:val="22"/>
              </w:rPr>
            </w:pPr>
            <w:r w:rsidRPr="002B35E2">
              <w:rPr>
                <w:sz w:val="22"/>
                <w:szCs w:val="22"/>
              </w:rPr>
              <w:t>Efekty specjalne</w:t>
            </w:r>
          </w:p>
        </w:tc>
        <w:tc>
          <w:tcPr>
            <w:tcW w:w="5703" w:type="dxa"/>
            <w:shd w:val="clear" w:color="auto" w:fill="BFBFBF" w:themeFill="background1" w:themeFillShade="BF"/>
          </w:tcPr>
          <w:p w:rsidR="00BF05B2" w:rsidRPr="002B35E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Koszt</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Zauroczenie (vs Wola zawarte)</w:t>
            </w:r>
          </w:p>
        </w:tc>
        <w:tc>
          <w:tcPr>
            <w:tcW w:w="5703" w:type="dxa"/>
          </w:tcPr>
          <w:p w:rsidR="00BF05B2" w:rsidRPr="002B35E2" w:rsidRDefault="00EE78D3"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3</w:t>
            </w:r>
          </w:p>
        </w:tc>
      </w:tr>
      <w:tr w:rsidR="001B4F8A"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1B4F8A" w:rsidRPr="002B35E2" w:rsidRDefault="001B4F8A" w:rsidP="001B4F8A">
            <w:pPr>
              <w:spacing w:line="240" w:lineRule="auto"/>
              <w:jc w:val="center"/>
              <w:rPr>
                <w:sz w:val="22"/>
                <w:szCs w:val="22"/>
              </w:rPr>
            </w:pPr>
            <w:r w:rsidRPr="002B35E2">
              <w:rPr>
                <w:sz w:val="22"/>
                <w:szCs w:val="22"/>
              </w:rPr>
              <w:t>Ogłuszenie (Max 1 tur) / Oślepienie</w:t>
            </w:r>
          </w:p>
        </w:tc>
        <w:tc>
          <w:tcPr>
            <w:tcW w:w="5703" w:type="dxa"/>
          </w:tcPr>
          <w:p w:rsidR="001B4F8A" w:rsidRPr="002B35E2" w:rsidRDefault="001B4F8A" w:rsidP="001B4F8A">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Zwykły atak</w:t>
            </w:r>
          </w:p>
        </w:tc>
        <w:tc>
          <w:tcPr>
            <w:tcW w:w="5703" w:type="dxa"/>
          </w:tcPr>
          <w:p w:rsidR="00BF05B2" w:rsidRPr="002B35E2" w:rsidRDefault="0066693D"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2</w:t>
            </w:r>
          </w:p>
        </w:tc>
      </w:tr>
      <w:tr w:rsidR="008F199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8F1992" w:rsidRPr="002B35E2" w:rsidRDefault="008F1992" w:rsidP="008F1992">
            <w:pPr>
              <w:spacing w:line="240" w:lineRule="auto"/>
              <w:jc w:val="center"/>
              <w:rPr>
                <w:sz w:val="22"/>
                <w:szCs w:val="22"/>
              </w:rPr>
            </w:pPr>
            <w:r w:rsidRPr="002B35E2">
              <w:rPr>
                <w:sz w:val="22"/>
                <w:szCs w:val="22"/>
              </w:rPr>
              <w:t>vs Wola</w:t>
            </w:r>
          </w:p>
        </w:tc>
        <w:tc>
          <w:tcPr>
            <w:tcW w:w="5703" w:type="dxa"/>
          </w:tcPr>
          <w:p w:rsidR="008F1992" w:rsidRPr="002B35E2" w:rsidRDefault="0066693D" w:rsidP="008F199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w:t>
            </w:r>
          </w:p>
        </w:tc>
      </w:tr>
      <w:tr w:rsidR="00E30234"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E30234" w:rsidRPr="002B35E2" w:rsidRDefault="00E30234" w:rsidP="00526218">
            <w:pPr>
              <w:spacing w:line="240" w:lineRule="auto"/>
              <w:jc w:val="center"/>
              <w:rPr>
                <w:sz w:val="22"/>
                <w:szCs w:val="22"/>
              </w:rPr>
            </w:pPr>
            <w:r w:rsidRPr="002B35E2">
              <w:rPr>
                <w:sz w:val="22"/>
                <w:szCs w:val="22"/>
              </w:rPr>
              <w:t>Tylko na wrogów</w:t>
            </w:r>
          </w:p>
        </w:tc>
        <w:tc>
          <w:tcPr>
            <w:tcW w:w="5703" w:type="dxa"/>
          </w:tcPr>
          <w:p w:rsidR="00E30234" w:rsidRPr="002B35E2" w:rsidRDefault="0066693D" w:rsidP="00526218">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1</w:t>
            </w:r>
          </w:p>
        </w:tc>
      </w:tr>
      <w:tr w:rsidR="00962946"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962946" w:rsidRPr="002B35E2" w:rsidRDefault="00962946" w:rsidP="00962946">
            <w:pPr>
              <w:spacing w:line="240" w:lineRule="auto"/>
              <w:jc w:val="center"/>
              <w:rPr>
                <w:sz w:val="22"/>
                <w:szCs w:val="22"/>
              </w:rPr>
            </w:pPr>
            <w:r w:rsidRPr="002B35E2">
              <w:rPr>
                <w:sz w:val="22"/>
                <w:szCs w:val="22"/>
              </w:rPr>
              <w:t>Zniszczenie pancerza/tarczy celu</w:t>
            </w:r>
          </w:p>
        </w:tc>
        <w:tc>
          <w:tcPr>
            <w:tcW w:w="5703" w:type="dxa"/>
          </w:tcPr>
          <w:p w:rsidR="00962946" w:rsidRPr="002B35E2" w:rsidRDefault="0066693D" w:rsidP="00962946">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0.75</w:t>
            </w:r>
          </w:p>
        </w:tc>
      </w:tr>
      <w:tr w:rsidR="00DC3418"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DC3418" w:rsidRPr="002B35E2" w:rsidRDefault="00DC3418" w:rsidP="00DC3418">
            <w:pPr>
              <w:spacing w:line="240" w:lineRule="auto"/>
              <w:jc w:val="center"/>
              <w:rPr>
                <w:sz w:val="22"/>
                <w:szCs w:val="22"/>
              </w:rPr>
            </w:pPr>
            <w:r w:rsidRPr="002B35E2">
              <w:rPr>
                <w:sz w:val="22"/>
                <w:szCs w:val="22"/>
              </w:rPr>
              <w:t>Leczenie</w:t>
            </w:r>
          </w:p>
        </w:tc>
        <w:tc>
          <w:tcPr>
            <w:tcW w:w="5703" w:type="dxa"/>
          </w:tcPr>
          <w:p w:rsidR="00DC3418" w:rsidRPr="002B35E2" w:rsidRDefault="00DC3418" w:rsidP="00DC3418">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0.75</w:t>
            </w:r>
          </w:p>
        </w:tc>
      </w:tr>
      <w:tr w:rsidR="00DC3418"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DC3418" w:rsidRPr="002B35E2" w:rsidRDefault="00DC3418" w:rsidP="00DC3418">
            <w:pPr>
              <w:spacing w:line="240" w:lineRule="auto"/>
              <w:jc w:val="center"/>
              <w:rPr>
                <w:sz w:val="22"/>
                <w:szCs w:val="22"/>
              </w:rPr>
            </w:pPr>
            <w:r w:rsidRPr="002B35E2">
              <w:rPr>
                <w:sz w:val="22"/>
                <w:szCs w:val="22"/>
              </w:rPr>
              <w:t>Wybór między 2 opcjami</w:t>
            </w:r>
          </w:p>
        </w:tc>
        <w:tc>
          <w:tcPr>
            <w:tcW w:w="5703" w:type="dxa"/>
          </w:tcPr>
          <w:p w:rsidR="00DC3418" w:rsidRPr="002B35E2" w:rsidRDefault="00DC3418" w:rsidP="00DC3418">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0.75</w:t>
            </w:r>
          </w:p>
        </w:tc>
      </w:tr>
      <w:tr w:rsidR="00526218"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526218" w:rsidRPr="002B35E2" w:rsidRDefault="00526218" w:rsidP="00526218">
            <w:pPr>
              <w:spacing w:line="240" w:lineRule="auto"/>
              <w:jc w:val="center"/>
              <w:rPr>
                <w:sz w:val="22"/>
                <w:szCs w:val="22"/>
              </w:rPr>
            </w:pPr>
            <w:r w:rsidRPr="002B35E2">
              <w:rPr>
                <w:sz w:val="22"/>
                <w:szCs w:val="22"/>
              </w:rPr>
              <w:t>Powalenie / Unieruchomienie /</w:t>
            </w:r>
            <w:r w:rsidR="000B75DF" w:rsidRPr="002B35E2">
              <w:rPr>
                <w:sz w:val="22"/>
                <w:szCs w:val="22"/>
              </w:rPr>
              <w:t xml:space="preserve"> </w:t>
            </w:r>
            <w:r w:rsidR="00CF07D9" w:rsidRPr="002B35E2">
              <w:rPr>
                <w:sz w:val="22"/>
                <w:szCs w:val="22"/>
              </w:rPr>
              <w:t xml:space="preserve">Wytrącenie broni </w:t>
            </w:r>
            <w:r w:rsidR="00CF07D9">
              <w:rPr>
                <w:sz w:val="22"/>
                <w:szCs w:val="22"/>
              </w:rPr>
              <w:t xml:space="preserve">/ </w:t>
            </w:r>
            <w:r w:rsidR="000B75DF" w:rsidRPr="002B35E2">
              <w:rPr>
                <w:sz w:val="22"/>
                <w:szCs w:val="22"/>
              </w:rPr>
              <w:t xml:space="preserve">Prowokacja / </w:t>
            </w:r>
            <w:r w:rsidRPr="002B35E2">
              <w:rPr>
                <w:sz w:val="22"/>
                <w:szCs w:val="22"/>
              </w:rPr>
              <w:t>Przemieszczenie o 5 pól</w:t>
            </w:r>
          </w:p>
        </w:tc>
        <w:tc>
          <w:tcPr>
            <w:tcW w:w="5703" w:type="dxa"/>
          </w:tcPr>
          <w:p w:rsidR="00526218" w:rsidRPr="002B35E2" w:rsidRDefault="00526218" w:rsidP="00526218">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0.5</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 xml:space="preserve">Przyspieszenie / Spowolnienie </w:t>
            </w:r>
            <w:r w:rsidR="005751BC" w:rsidRPr="002B35E2">
              <w:rPr>
                <w:sz w:val="22"/>
                <w:szCs w:val="22"/>
              </w:rPr>
              <w:t>1 Ruch</w:t>
            </w:r>
          </w:p>
        </w:tc>
        <w:tc>
          <w:tcPr>
            <w:tcW w:w="5703" w:type="dxa"/>
          </w:tcPr>
          <w:p w:rsidR="00BF05B2" w:rsidRPr="002B35E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AD26B3" w:rsidRPr="002B35E2">
              <w:rPr>
                <w:sz w:val="22"/>
                <w:szCs w:val="22"/>
              </w:rPr>
              <w:t>25</w:t>
            </w:r>
          </w:p>
        </w:tc>
      </w:tr>
      <w:tr w:rsidR="00BF05B2" w:rsidRPr="002B35E2" w:rsidTr="00DC3418">
        <w:tc>
          <w:tcPr>
            <w:cnfStyle w:val="001000000000" w:firstRow="0" w:lastRow="0" w:firstColumn="1" w:lastColumn="0" w:oddVBand="0" w:evenVBand="0" w:oddHBand="0" w:evenHBand="0" w:firstRowFirstColumn="0" w:firstRowLastColumn="0" w:lastRowFirstColumn="0" w:lastRowLastColumn="0"/>
            <w:tcW w:w="5393" w:type="dxa"/>
            <w:gridSpan w:val="5"/>
          </w:tcPr>
          <w:p w:rsidR="00BF05B2" w:rsidRPr="002B35E2" w:rsidRDefault="00BF05B2" w:rsidP="00BF05B2">
            <w:pPr>
              <w:spacing w:line="240" w:lineRule="auto"/>
              <w:jc w:val="center"/>
              <w:rPr>
                <w:sz w:val="22"/>
                <w:szCs w:val="22"/>
              </w:rPr>
            </w:pPr>
            <w:r w:rsidRPr="002B35E2">
              <w:rPr>
                <w:sz w:val="22"/>
                <w:szCs w:val="22"/>
              </w:rPr>
              <w:t>Żywioł (Ogień/Piorun itp.)</w:t>
            </w:r>
          </w:p>
        </w:tc>
        <w:tc>
          <w:tcPr>
            <w:tcW w:w="5703" w:type="dxa"/>
          </w:tcPr>
          <w:p w:rsidR="00BF05B2" w:rsidRPr="002B35E2" w:rsidRDefault="00BF05B2" w:rsidP="00BF05B2">
            <w:pPr>
              <w:spacing w:line="24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35E2">
              <w:rPr>
                <w:sz w:val="22"/>
                <w:szCs w:val="22"/>
              </w:rPr>
              <w:t>0</w:t>
            </w:r>
            <w:r w:rsidR="00C212E7" w:rsidRPr="002B35E2">
              <w:rPr>
                <w:sz w:val="22"/>
                <w:szCs w:val="22"/>
              </w:rPr>
              <w:t>.25</w:t>
            </w:r>
          </w:p>
        </w:tc>
      </w:tr>
    </w:tbl>
    <w:p w:rsidR="00007B78" w:rsidRDefault="00007B78" w:rsidP="00757390"/>
    <w:sectPr w:rsidR="00007B78" w:rsidSect="00C64308">
      <w:pgSz w:w="12240" w:h="15840"/>
      <w:pgMar w:top="567" w:right="567" w:bottom="567" w:left="567"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69D3" w:rsidRDefault="00A869D3">
      <w:pPr>
        <w:spacing w:after="0" w:line="240" w:lineRule="auto"/>
      </w:pPr>
      <w:r>
        <w:separator/>
      </w:r>
    </w:p>
  </w:endnote>
  <w:endnote w:type="continuationSeparator" w:id="0">
    <w:p w:rsidR="00A869D3" w:rsidRDefault="00A86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Open Sans">
    <w:panose1 w:val="020B0606030504020204"/>
    <w:charset w:val="EE"/>
    <w:family w:val="swiss"/>
    <w:pitch w:val="variable"/>
    <w:sig w:usb0="E00002EF" w:usb1="4000205B" w:usb2="00000028"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69D3" w:rsidRDefault="00A869D3">
      <w:pPr>
        <w:spacing w:after="0" w:line="240" w:lineRule="auto"/>
      </w:pPr>
      <w:r>
        <w:separator/>
      </w:r>
    </w:p>
  </w:footnote>
  <w:footnote w:type="continuationSeparator" w:id="0">
    <w:p w:rsidR="00A869D3" w:rsidRDefault="00A869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968E6"/>
    <w:multiLevelType w:val="hybridMultilevel"/>
    <w:tmpl w:val="0622B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E5C0DC4"/>
    <w:multiLevelType w:val="hybridMultilevel"/>
    <w:tmpl w:val="7E0639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6AAEEB58"/>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1496FBE"/>
    <w:multiLevelType w:val="hybridMultilevel"/>
    <w:tmpl w:val="2A22E2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3BD613C"/>
    <w:multiLevelType w:val="hybridMultilevel"/>
    <w:tmpl w:val="287C6D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EFB335C"/>
    <w:multiLevelType w:val="hybridMultilevel"/>
    <w:tmpl w:val="3D5E97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D3B68A2"/>
    <w:multiLevelType w:val="hybridMultilevel"/>
    <w:tmpl w:val="BEB6D1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5012AC8"/>
    <w:multiLevelType w:val="hybridMultilevel"/>
    <w:tmpl w:val="F9F863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5967883"/>
    <w:multiLevelType w:val="multilevel"/>
    <w:tmpl w:val="F82AF2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F94607E"/>
    <w:multiLevelType w:val="hybridMultilevel"/>
    <w:tmpl w:val="1D5817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0F41F62"/>
    <w:multiLevelType w:val="hybridMultilevel"/>
    <w:tmpl w:val="9DE878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2"/>
  </w:num>
  <w:num w:numId="3">
    <w:abstractNumId w:val="8"/>
  </w:num>
  <w:num w:numId="4">
    <w:abstractNumId w:val="4"/>
  </w:num>
  <w:num w:numId="5">
    <w:abstractNumId w:val="1"/>
  </w:num>
  <w:num w:numId="6">
    <w:abstractNumId w:val="7"/>
  </w:num>
  <w:num w:numId="7">
    <w:abstractNumId w:val="10"/>
  </w:num>
  <w:num w:numId="8">
    <w:abstractNumId w:val="9"/>
  </w:num>
  <w:num w:numId="9">
    <w:abstractNumId w:val="6"/>
  </w:num>
  <w:num w:numId="10">
    <w:abstractNumId w:val="3"/>
  </w:num>
  <w:num w:numId="11">
    <w:abstractNumId w:val="0"/>
  </w:num>
  <w:num w:numId="12">
    <w:abstractNumId w:val="5"/>
  </w:num>
  <w:num w:numId="13">
    <w:abstractNumId w:val="2"/>
  </w:num>
  <w:num w:numId="14">
    <w:abstractNumId w:val="2"/>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9C"/>
    <w:rsid w:val="00000390"/>
    <w:rsid w:val="00000EF3"/>
    <w:rsid w:val="00001460"/>
    <w:rsid w:val="00001673"/>
    <w:rsid w:val="00001BDC"/>
    <w:rsid w:val="00001F73"/>
    <w:rsid w:val="000026B6"/>
    <w:rsid w:val="00002785"/>
    <w:rsid w:val="00002ACE"/>
    <w:rsid w:val="00002FEE"/>
    <w:rsid w:val="000035F4"/>
    <w:rsid w:val="00004B5A"/>
    <w:rsid w:val="000071EE"/>
    <w:rsid w:val="00007B78"/>
    <w:rsid w:val="00007C4C"/>
    <w:rsid w:val="00010943"/>
    <w:rsid w:val="00010A10"/>
    <w:rsid w:val="000111EB"/>
    <w:rsid w:val="00011379"/>
    <w:rsid w:val="00011AF3"/>
    <w:rsid w:val="00011D70"/>
    <w:rsid w:val="00012581"/>
    <w:rsid w:val="00012719"/>
    <w:rsid w:val="00012B30"/>
    <w:rsid w:val="0001359E"/>
    <w:rsid w:val="00013A96"/>
    <w:rsid w:val="0001456C"/>
    <w:rsid w:val="00014788"/>
    <w:rsid w:val="0001485B"/>
    <w:rsid w:val="00014C7D"/>
    <w:rsid w:val="00015516"/>
    <w:rsid w:val="00015570"/>
    <w:rsid w:val="00015AEF"/>
    <w:rsid w:val="00016129"/>
    <w:rsid w:val="000165CF"/>
    <w:rsid w:val="00016CCB"/>
    <w:rsid w:val="00016D61"/>
    <w:rsid w:val="0001767C"/>
    <w:rsid w:val="00017C77"/>
    <w:rsid w:val="000208C4"/>
    <w:rsid w:val="00020E50"/>
    <w:rsid w:val="0002193B"/>
    <w:rsid w:val="00021C41"/>
    <w:rsid w:val="00022163"/>
    <w:rsid w:val="000221D5"/>
    <w:rsid w:val="00023316"/>
    <w:rsid w:val="000236E2"/>
    <w:rsid w:val="000240C3"/>
    <w:rsid w:val="00024F2F"/>
    <w:rsid w:val="0002541C"/>
    <w:rsid w:val="0002586C"/>
    <w:rsid w:val="000309E6"/>
    <w:rsid w:val="00030EAB"/>
    <w:rsid w:val="0003161B"/>
    <w:rsid w:val="0003298E"/>
    <w:rsid w:val="00033933"/>
    <w:rsid w:val="0003470E"/>
    <w:rsid w:val="00034CD2"/>
    <w:rsid w:val="00034CF5"/>
    <w:rsid w:val="00034D42"/>
    <w:rsid w:val="000358AB"/>
    <w:rsid w:val="00035B6B"/>
    <w:rsid w:val="00035F44"/>
    <w:rsid w:val="00036352"/>
    <w:rsid w:val="0003648A"/>
    <w:rsid w:val="000366AA"/>
    <w:rsid w:val="00036B25"/>
    <w:rsid w:val="00040247"/>
    <w:rsid w:val="000402D7"/>
    <w:rsid w:val="00040A0B"/>
    <w:rsid w:val="00041AD1"/>
    <w:rsid w:val="00042BE8"/>
    <w:rsid w:val="0004343D"/>
    <w:rsid w:val="00043823"/>
    <w:rsid w:val="00044AE7"/>
    <w:rsid w:val="00045434"/>
    <w:rsid w:val="000468B1"/>
    <w:rsid w:val="000474CA"/>
    <w:rsid w:val="00050D61"/>
    <w:rsid w:val="00051010"/>
    <w:rsid w:val="000510F6"/>
    <w:rsid w:val="00051510"/>
    <w:rsid w:val="00051CF4"/>
    <w:rsid w:val="000520DC"/>
    <w:rsid w:val="000523D8"/>
    <w:rsid w:val="00052F55"/>
    <w:rsid w:val="000536DD"/>
    <w:rsid w:val="000538F0"/>
    <w:rsid w:val="00054924"/>
    <w:rsid w:val="00055412"/>
    <w:rsid w:val="00055BE8"/>
    <w:rsid w:val="0005645A"/>
    <w:rsid w:val="00056A9E"/>
    <w:rsid w:val="0005705C"/>
    <w:rsid w:val="00057CF4"/>
    <w:rsid w:val="00060B6D"/>
    <w:rsid w:val="00060C97"/>
    <w:rsid w:val="000613A0"/>
    <w:rsid w:val="00062C7D"/>
    <w:rsid w:val="00062D3B"/>
    <w:rsid w:val="00063E37"/>
    <w:rsid w:val="00063F04"/>
    <w:rsid w:val="00064082"/>
    <w:rsid w:val="000656CC"/>
    <w:rsid w:val="00065A3D"/>
    <w:rsid w:val="0006644D"/>
    <w:rsid w:val="00066E2E"/>
    <w:rsid w:val="000706BE"/>
    <w:rsid w:val="000706CF"/>
    <w:rsid w:val="000713FB"/>
    <w:rsid w:val="0007168A"/>
    <w:rsid w:val="0007171D"/>
    <w:rsid w:val="00071C5F"/>
    <w:rsid w:val="000722FA"/>
    <w:rsid w:val="00073E06"/>
    <w:rsid w:val="00073FDB"/>
    <w:rsid w:val="00074ED9"/>
    <w:rsid w:val="0007517B"/>
    <w:rsid w:val="00075A5A"/>
    <w:rsid w:val="00075AB1"/>
    <w:rsid w:val="00077136"/>
    <w:rsid w:val="000775D8"/>
    <w:rsid w:val="000776E9"/>
    <w:rsid w:val="0008001D"/>
    <w:rsid w:val="00080AC2"/>
    <w:rsid w:val="00081099"/>
    <w:rsid w:val="00081524"/>
    <w:rsid w:val="000819EB"/>
    <w:rsid w:val="000823D5"/>
    <w:rsid w:val="00082534"/>
    <w:rsid w:val="00082EE2"/>
    <w:rsid w:val="00083BA9"/>
    <w:rsid w:val="00084E5E"/>
    <w:rsid w:val="0008507D"/>
    <w:rsid w:val="0008513B"/>
    <w:rsid w:val="00085CC8"/>
    <w:rsid w:val="000862C3"/>
    <w:rsid w:val="000908D7"/>
    <w:rsid w:val="000915B1"/>
    <w:rsid w:val="00091A88"/>
    <w:rsid w:val="00091C2E"/>
    <w:rsid w:val="00092159"/>
    <w:rsid w:val="00092C37"/>
    <w:rsid w:val="00092D18"/>
    <w:rsid w:val="000930FD"/>
    <w:rsid w:val="000934F5"/>
    <w:rsid w:val="00093C20"/>
    <w:rsid w:val="00094094"/>
    <w:rsid w:val="00094236"/>
    <w:rsid w:val="0009426A"/>
    <w:rsid w:val="000960AD"/>
    <w:rsid w:val="00096140"/>
    <w:rsid w:val="00096CCE"/>
    <w:rsid w:val="000972F9"/>
    <w:rsid w:val="00097DA6"/>
    <w:rsid w:val="00097DCE"/>
    <w:rsid w:val="000A0819"/>
    <w:rsid w:val="000A12C7"/>
    <w:rsid w:val="000A168A"/>
    <w:rsid w:val="000A1815"/>
    <w:rsid w:val="000A43B7"/>
    <w:rsid w:val="000A43B9"/>
    <w:rsid w:val="000A469A"/>
    <w:rsid w:val="000A4A38"/>
    <w:rsid w:val="000A516B"/>
    <w:rsid w:val="000A5773"/>
    <w:rsid w:val="000A68F7"/>
    <w:rsid w:val="000A754C"/>
    <w:rsid w:val="000A795F"/>
    <w:rsid w:val="000A79B0"/>
    <w:rsid w:val="000B07E4"/>
    <w:rsid w:val="000B0D65"/>
    <w:rsid w:val="000B0F0E"/>
    <w:rsid w:val="000B1D19"/>
    <w:rsid w:val="000B3227"/>
    <w:rsid w:val="000B3922"/>
    <w:rsid w:val="000B39AA"/>
    <w:rsid w:val="000B4964"/>
    <w:rsid w:val="000B56B6"/>
    <w:rsid w:val="000B58CF"/>
    <w:rsid w:val="000B75DF"/>
    <w:rsid w:val="000B7CB8"/>
    <w:rsid w:val="000C05D7"/>
    <w:rsid w:val="000C1467"/>
    <w:rsid w:val="000C146A"/>
    <w:rsid w:val="000C291E"/>
    <w:rsid w:val="000C29D7"/>
    <w:rsid w:val="000C30C1"/>
    <w:rsid w:val="000C3C03"/>
    <w:rsid w:val="000C3F97"/>
    <w:rsid w:val="000C4541"/>
    <w:rsid w:val="000C45D0"/>
    <w:rsid w:val="000C483E"/>
    <w:rsid w:val="000C4F0F"/>
    <w:rsid w:val="000C500F"/>
    <w:rsid w:val="000C54C1"/>
    <w:rsid w:val="000C677F"/>
    <w:rsid w:val="000C7FFD"/>
    <w:rsid w:val="000D04CD"/>
    <w:rsid w:val="000D0553"/>
    <w:rsid w:val="000D10ED"/>
    <w:rsid w:val="000D12EE"/>
    <w:rsid w:val="000D1E49"/>
    <w:rsid w:val="000D2A70"/>
    <w:rsid w:val="000D36E7"/>
    <w:rsid w:val="000D38FA"/>
    <w:rsid w:val="000D4076"/>
    <w:rsid w:val="000D41B4"/>
    <w:rsid w:val="000D4E96"/>
    <w:rsid w:val="000D54DE"/>
    <w:rsid w:val="000D58DE"/>
    <w:rsid w:val="000D5B98"/>
    <w:rsid w:val="000D6578"/>
    <w:rsid w:val="000D6815"/>
    <w:rsid w:val="000D6BC8"/>
    <w:rsid w:val="000D6E45"/>
    <w:rsid w:val="000E088C"/>
    <w:rsid w:val="000E10DF"/>
    <w:rsid w:val="000E1341"/>
    <w:rsid w:val="000E2579"/>
    <w:rsid w:val="000E2E89"/>
    <w:rsid w:val="000E2F75"/>
    <w:rsid w:val="000E3B5C"/>
    <w:rsid w:val="000E4915"/>
    <w:rsid w:val="000E4F6B"/>
    <w:rsid w:val="000E516E"/>
    <w:rsid w:val="000E7646"/>
    <w:rsid w:val="000F0403"/>
    <w:rsid w:val="000F09BC"/>
    <w:rsid w:val="000F104F"/>
    <w:rsid w:val="000F21EA"/>
    <w:rsid w:val="000F27A2"/>
    <w:rsid w:val="000F3BEF"/>
    <w:rsid w:val="000F4C57"/>
    <w:rsid w:val="000F5962"/>
    <w:rsid w:val="000F5A09"/>
    <w:rsid w:val="000F63A0"/>
    <w:rsid w:val="001001BA"/>
    <w:rsid w:val="00100314"/>
    <w:rsid w:val="00100DAD"/>
    <w:rsid w:val="0010119C"/>
    <w:rsid w:val="0010150D"/>
    <w:rsid w:val="0010203E"/>
    <w:rsid w:val="001023A9"/>
    <w:rsid w:val="001026D6"/>
    <w:rsid w:val="001043A1"/>
    <w:rsid w:val="001050D4"/>
    <w:rsid w:val="00105A1E"/>
    <w:rsid w:val="00106428"/>
    <w:rsid w:val="00107F45"/>
    <w:rsid w:val="0011227D"/>
    <w:rsid w:val="00112608"/>
    <w:rsid w:val="001126D9"/>
    <w:rsid w:val="00113185"/>
    <w:rsid w:val="0011401D"/>
    <w:rsid w:val="00114106"/>
    <w:rsid w:val="00114D37"/>
    <w:rsid w:val="00115C68"/>
    <w:rsid w:val="00115D51"/>
    <w:rsid w:val="00117737"/>
    <w:rsid w:val="001178C2"/>
    <w:rsid w:val="00120286"/>
    <w:rsid w:val="00120485"/>
    <w:rsid w:val="0012147D"/>
    <w:rsid w:val="00121E10"/>
    <w:rsid w:val="00121E87"/>
    <w:rsid w:val="00122768"/>
    <w:rsid w:val="00122B6D"/>
    <w:rsid w:val="00122B9A"/>
    <w:rsid w:val="00122D06"/>
    <w:rsid w:val="001236FA"/>
    <w:rsid w:val="00124346"/>
    <w:rsid w:val="00124629"/>
    <w:rsid w:val="00125250"/>
    <w:rsid w:val="00125283"/>
    <w:rsid w:val="001259DC"/>
    <w:rsid w:val="00126759"/>
    <w:rsid w:val="00126C16"/>
    <w:rsid w:val="00126F70"/>
    <w:rsid w:val="001274BE"/>
    <w:rsid w:val="00130C07"/>
    <w:rsid w:val="00131C6D"/>
    <w:rsid w:val="00132888"/>
    <w:rsid w:val="0013325E"/>
    <w:rsid w:val="00133C49"/>
    <w:rsid w:val="001348D2"/>
    <w:rsid w:val="00134B93"/>
    <w:rsid w:val="00134CB4"/>
    <w:rsid w:val="0013512E"/>
    <w:rsid w:val="001355C8"/>
    <w:rsid w:val="00135D78"/>
    <w:rsid w:val="00137A38"/>
    <w:rsid w:val="00140DB2"/>
    <w:rsid w:val="001418EB"/>
    <w:rsid w:val="00141947"/>
    <w:rsid w:val="0014253B"/>
    <w:rsid w:val="0014267E"/>
    <w:rsid w:val="00142D06"/>
    <w:rsid w:val="00142FBC"/>
    <w:rsid w:val="00143686"/>
    <w:rsid w:val="00143777"/>
    <w:rsid w:val="00143CF1"/>
    <w:rsid w:val="00143F79"/>
    <w:rsid w:val="00144292"/>
    <w:rsid w:val="0014468C"/>
    <w:rsid w:val="00144794"/>
    <w:rsid w:val="001449B1"/>
    <w:rsid w:val="00144AE6"/>
    <w:rsid w:val="0014509B"/>
    <w:rsid w:val="0014525F"/>
    <w:rsid w:val="00145EA4"/>
    <w:rsid w:val="00146831"/>
    <w:rsid w:val="00146EE1"/>
    <w:rsid w:val="00147E1C"/>
    <w:rsid w:val="001500B1"/>
    <w:rsid w:val="0015260D"/>
    <w:rsid w:val="00152786"/>
    <w:rsid w:val="00152C10"/>
    <w:rsid w:val="00152E96"/>
    <w:rsid w:val="00152FBD"/>
    <w:rsid w:val="0015328A"/>
    <w:rsid w:val="00154149"/>
    <w:rsid w:val="00154303"/>
    <w:rsid w:val="00155DAD"/>
    <w:rsid w:val="00161804"/>
    <w:rsid w:val="00162C91"/>
    <w:rsid w:val="00162DC8"/>
    <w:rsid w:val="00162E9B"/>
    <w:rsid w:val="00163EBD"/>
    <w:rsid w:val="001651B7"/>
    <w:rsid w:val="00165CAA"/>
    <w:rsid w:val="00167307"/>
    <w:rsid w:val="00167F79"/>
    <w:rsid w:val="00170B29"/>
    <w:rsid w:val="00170C58"/>
    <w:rsid w:val="0017109C"/>
    <w:rsid w:val="001712D9"/>
    <w:rsid w:val="001717C9"/>
    <w:rsid w:val="00171D20"/>
    <w:rsid w:val="00171F0C"/>
    <w:rsid w:val="001722A3"/>
    <w:rsid w:val="00173F00"/>
    <w:rsid w:val="001751D8"/>
    <w:rsid w:val="0017574F"/>
    <w:rsid w:val="00175B70"/>
    <w:rsid w:val="00176C82"/>
    <w:rsid w:val="001776C5"/>
    <w:rsid w:val="001814F3"/>
    <w:rsid w:val="00181ADD"/>
    <w:rsid w:val="00182B36"/>
    <w:rsid w:val="00183147"/>
    <w:rsid w:val="0018528D"/>
    <w:rsid w:val="00186BDC"/>
    <w:rsid w:val="001877EC"/>
    <w:rsid w:val="00187849"/>
    <w:rsid w:val="0019027F"/>
    <w:rsid w:val="001903D6"/>
    <w:rsid w:val="00190F90"/>
    <w:rsid w:val="001910D5"/>
    <w:rsid w:val="00191695"/>
    <w:rsid w:val="0019286B"/>
    <w:rsid w:val="001932A1"/>
    <w:rsid w:val="001939A5"/>
    <w:rsid w:val="00194998"/>
    <w:rsid w:val="00195ACE"/>
    <w:rsid w:val="00196096"/>
    <w:rsid w:val="00196312"/>
    <w:rsid w:val="00196D0E"/>
    <w:rsid w:val="001A00A3"/>
    <w:rsid w:val="001A1AE4"/>
    <w:rsid w:val="001A1BFD"/>
    <w:rsid w:val="001A2250"/>
    <w:rsid w:val="001A25E9"/>
    <w:rsid w:val="001A3291"/>
    <w:rsid w:val="001A352A"/>
    <w:rsid w:val="001A3D9D"/>
    <w:rsid w:val="001A40BC"/>
    <w:rsid w:val="001A45C4"/>
    <w:rsid w:val="001A46AA"/>
    <w:rsid w:val="001A496C"/>
    <w:rsid w:val="001A52A1"/>
    <w:rsid w:val="001A5387"/>
    <w:rsid w:val="001A683E"/>
    <w:rsid w:val="001A6AFC"/>
    <w:rsid w:val="001A6BD9"/>
    <w:rsid w:val="001A6E39"/>
    <w:rsid w:val="001A7FF3"/>
    <w:rsid w:val="001B05F9"/>
    <w:rsid w:val="001B08BC"/>
    <w:rsid w:val="001B1F59"/>
    <w:rsid w:val="001B2737"/>
    <w:rsid w:val="001B2DCB"/>
    <w:rsid w:val="001B30EE"/>
    <w:rsid w:val="001B42C0"/>
    <w:rsid w:val="001B4F8A"/>
    <w:rsid w:val="001B5BCD"/>
    <w:rsid w:val="001B5C3A"/>
    <w:rsid w:val="001B6A08"/>
    <w:rsid w:val="001B6AE3"/>
    <w:rsid w:val="001B7D12"/>
    <w:rsid w:val="001C0126"/>
    <w:rsid w:val="001C04E3"/>
    <w:rsid w:val="001C10BD"/>
    <w:rsid w:val="001C1389"/>
    <w:rsid w:val="001C1BE8"/>
    <w:rsid w:val="001C2083"/>
    <w:rsid w:val="001C21AA"/>
    <w:rsid w:val="001C2DDE"/>
    <w:rsid w:val="001C318A"/>
    <w:rsid w:val="001C3EF3"/>
    <w:rsid w:val="001C3FEA"/>
    <w:rsid w:val="001C4E72"/>
    <w:rsid w:val="001C6164"/>
    <w:rsid w:val="001C6DDD"/>
    <w:rsid w:val="001C6F06"/>
    <w:rsid w:val="001D0906"/>
    <w:rsid w:val="001D106F"/>
    <w:rsid w:val="001D21FF"/>
    <w:rsid w:val="001D2728"/>
    <w:rsid w:val="001D2916"/>
    <w:rsid w:val="001D2AE8"/>
    <w:rsid w:val="001D3583"/>
    <w:rsid w:val="001D3634"/>
    <w:rsid w:val="001D39DC"/>
    <w:rsid w:val="001D3A53"/>
    <w:rsid w:val="001D3B7B"/>
    <w:rsid w:val="001D4D3B"/>
    <w:rsid w:val="001D51AA"/>
    <w:rsid w:val="001D6979"/>
    <w:rsid w:val="001D7122"/>
    <w:rsid w:val="001E0F1F"/>
    <w:rsid w:val="001E1054"/>
    <w:rsid w:val="001E1230"/>
    <w:rsid w:val="001E200C"/>
    <w:rsid w:val="001E272D"/>
    <w:rsid w:val="001E2DCD"/>
    <w:rsid w:val="001E3715"/>
    <w:rsid w:val="001E3BB7"/>
    <w:rsid w:val="001E4351"/>
    <w:rsid w:val="001E4566"/>
    <w:rsid w:val="001E5792"/>
    <w:rsid w:val="001E5BE9"/>
    <w:rsid w:val="001E5C82"/>
    <w:rsid w:val="001E5D99"/>
    <w:rsid w:val="001E6867"/>
    <w:rsid w:val="001E7167"/>
    <w:rsid w:val="001E73AB"/>
    <w:rsid w:val="001E78D7"/>
    <w:rsid w:val="001F0191"/>
    <w:rsid w:val="001F1E54"/>
    <w:rsid w:val="001F1FDB"/>
    <w:rsid w:val="001F28F0"/>
    <w:rsid w:val="001F2940"/>
    <w:rsid w:val="001F2BE6"/>
    <w:rsid w:val="001F3050"/>
    <w:rsid w:val="001F4B07"/>
    <w:rsid w:val="001F4E3D"/>
    <w:rsid w:val="001F4EC9"/>
    <w:rsid w:val="001F509C"/>
    <w:rsid w:val="001F5493"/>
    <w:rsid w:val="001F5815"/>
    <w:rsid w:val="001F5A89"/>
    <w:rsid w:val="001F6308"/>
    <w:rsid w:val="001F6866"/>
    <w:rsid w:val="001F68F3"/>
    <w:rsid w:val="001F79C7"/>
    <w:rsid w:val="00200F99"/>
    <w:rsid w:val="00201773"/>
    <w:rsid w:val="002021DD"/>
    <w:rsid w:val="00202B84"/>
    <w:rsid w:val="0020358B"/>
    <w:rsid w:val="002037D8"/>
    <w:rsid w:val="002040D2"/>
    <w:rsid w:val="0020532A"/>
    <w:rsid w:val="0020594A"/>
    <w:rsid w:val="0020607B"/>
    <w:rsid w:val="00206E71"/>
    <w:rsid w:val="002071C8"/>
    <w:rsid w:val="0020725B"/>
    <w:rsid w:val="0020783B"/>
    <w:rsid w:val="0021037E"/>
    <w:rsid w:val="002108EE"/>
    <w:rsid w:val="00211059"/>
    <w:rsid w:val="002115C7"/>
    <w:rsid w:val="0021179F"/>
    <w:rsid w:val="00212487"/>
    <w:rsid w:val="00212B77"/>
    <w:rsid w:val="00217B8B"/>
    <w:rsid w:val="0022053F"/>
    <w:rsid w:val="00220E49"/>
    <w:rsid w:val="00221F19"/>
    <w:rsid w:val="00222DA8"/>
    <w:rsid w:val="00222DB9"/>
    <w:rsid w:val="002239E0"/>
    <w:rsid w:val="00225D5C"/>
    <w:rsid w:val="00225E0A"/>
    <w:rsid w:val="002266AF"/>
    <w:rsid w:val="00227A32"/>
    <w:rsid w:val="002300BD"/>
    <w:rsid w:val="0023028B"/>
    <w:rsid w:val="00230D1B"/>
    <w:rsid w:val="00232BD2"/>
    <w:rsid w:val="002336A4"/>
    <w:rsid w:val="002341D5"/>
    <w:rsid w:val="00234489"/>
    <w:rsid w:val="0023454D"/>
    <w:rsid w:val="002346F7"/>
    <w:rsid w:val="00234845"/>
    <w:rsid w:val="00234F01"/>
    <w:rsid w:val="002350EC"/>
    <w:rsid w:val="00235C96"/>
    <w:rsid w:val="002368E6"/>
    <w:rsid w:val="00236B07"/>
    <w:rsid w:val="0023769C"/>
    <w:rsid w:val="002376FF"/>
    <w:rsid w:val="00240728"/>
    <w:rsid w:val="002414F8"/>
    <w:rsid w:val="00242B55"/>
    <w:rsid w:val="0024312F"/>
    <w:rsid w:val="00243F35"/>
    <w:rsid w:val="00244F95"/>
    <w:rsid w:val="002451CE"/>
    <w:rsid w:val="002453F1"/>
    <w:rsid w:val="0024546E"/>
    <w:rsid w:val="0024557C"/>
    <w:rsid w:val="00245812"/>
    <w:rsid w:val="0024596E"/>
    <w:rsid w:val="00246436"/>
    <w:rsid w:val="00246670"/>
    <w:rsid w:val="002466F5"/>
    <w:rsid w:val="00247485"/>
    <w:rsid w:val="002477C4"/>
    <w:rsid w:val="00247D1B"/>
    <w:rsid w:val="00247D56"/>
    <w:rsid w:val="00247E74"/>
    <w:rsid w:val="0025034D"/>
    <w:rsid w:val="0025088A"/>
    <w:rsid w:val="00250C6D"/>
    <w:rsid w:val="0025145A"/>
    <w:rsid w:val="00251DE6"/>
    <w:rsid w:val="002536D0"/>
    <w:rsid w:val="00253E49"/>
    <w:rsid w:val="0025470E"/>
    <w:rsid w:val="00254947"/>
    <w:rsid w:val="00254BFE"/>
    <w:rsid w:val="00255A2F"/>
    <w:rsid w:val="002566A4"/>
    <w:rsid w:val="00256AE3"/>
    <w:rsid w:val="00257BBC"/>
    <w:rsid w:val="00257CAD"/>
    <w:rsid w:val="00260110"/>
    <w:rsid w:val="002603AC"/>
    <w:rsid w:val="0026085F"/>
    <w:rsid w:val="002608CE"/>
    <w:rsid w:val="002613D1"/>
    <w:rsid w:val="00261D6A"/>
    <w:rsid w:val="002622D9"/>
    <w:rsid w:val="002628D7"/>
    <w:rsid w:val="002643FC"/>
    <w:rsid w:val="00264A43"/>
    <w:rsid w:val="00264A5F"/>
    <w:rsid w:val="00264DC7"/>
    <w:rsid w:val="002651BF"/>
    <w:rsid w:val="00265DB5"/>
    <w:rsid w:val="0026625B"/>
    <w:rsid w:val="00266BE6"/>
    <w:rsid w:val="00267053"/>
    <w:rsid w:val="00267EBC"/>
    <w:rsid w:val="002700E0"/>
    <w:rsid w:val="0027038A"/>
    <w:rsid w:val="00270559"/>
    <w:rsid w:val="002707C8"/>
    <w:rsid w:val="00271CD7"/>
    <w:rsid w:val="00272414"/>
    <w:rsid w:val="002729F7"/>
    <w:rsid w:val="00272B1C"/>
    <w:rsid w:val="002731C6"/>
    <w:rsid w:val="002731DE"/>
    <w:rsid w:val="00273394"/>
    <w:rsid w:val="00273975"/>
    <w:rsid w:val="00274B47"/>
    <w:rsid w:val="0027521E"/>
    <w:rsid w:val="002752FF"/>
    <w:rsid w:val="00275301"/>
    <w:rsid w:val="0027546F"/>
    <w:rsid w:val="002757BF"/>
    <w:rsid w:val="00276496"/>
    <w:rsid w:val="002765DB"/>
    <w:rsid w:val="00277781"/>
    <w:rsid w:val="00277CAB"/>
    <w:rsid w:val="002804A9"/>
    <w:rsid w:val="00281E9C"/>
    <w:rsid w:val="00282721"/>
    <w:rsid w:val="00282A9F"/>
    <w:rsid w:val="0028443E"/>
    <w:rsid w:val="00284D87"/>
    <w:rsid w:val="00284E04"/>
    <w:rsid w:val="00285425"/>
    <w:rsid w:val="00285ACB"/>
    <w:rsid w:val="0028618B"/>
    <w:rsid w:val="00287119"/>
    <w:rsid w:val="0029073D"/>
    <w:rsid w:val="00290DDC"/>
    <w:rsid w:val="00291876"/>
    <w:rsid w:val="00292EDF"/>
    <w:rsid w:val="002940F1"/>
    <w:rsid w:val="00294453"/>
    <w:rsid w:val="002944F1"/>
    <w:rsid w:val="0029681E"/>
    <w:rsid w:val="00296956"/>
    <w:rsid w:val="00296C5D"/>
    <w:rsid w:val="002971B0"/>
    <w:rsid w:val="002A07E0"/>
    <w:rsid w:val="002A0960"/>
    <w:rsid w:val="002A1D54"/>
    <w:rsid w:val="002A1D92"/>
    <w:rsid w:val="002A1DDC"/>
    <w:rsid w:val="002A27B1"/>
    <w:rsid w:val="002A2C16"/>
    <w:rsid w:val="002A374D"/>
    <w:rsid w:val="002A376D"/>
    <w:rsid w:val="002A3CE5"/>
    <w:rsid w:val="002A4C83"/>
    <w:rsid w:val="002A51D9"/>
    <w:rsid w:val="002A5436"/>
    <w:rsid w:val="002A54C5"/>
    <w:rsid w:val="002A5D51"/>
    <w:rsid w:val="002A61AD"/>
    <w:rsid w:val="002A6470"/>
    <w:rsid w:val="002A7066"/>
    <w:rsid w:val="002B0279"/>
    <w:rsid w:val="002B02EE"/>
    <w:rsid w:val="002B0395"/>
    <w:rsid w:val="002B03D3"/>
    <w:rsid w:val="002B0EAD"/>
    <w:rsid w:val="002B1D97"/>
    <w:rsid w:val="002B20DE"/>
    <w:rsid w:val="002B2195"/>
    <w:rsid w:val="002B308F"/>
    <w:rsid w:val="002B35E2"/>
    <w:rsid w:val="002B3A7C"/>
    <w:rsid w:val="002B4D96"/>
    <w:rsid w:val="002B4F07"/>
    <w:rsid w:val="002B6EFE"/>
    <w:rsid w:val="002C061F"/>
    <w:rsid w:val="002C0F67"/>
    <w:rsid w:val="002C1AB6"/>
    <w:rsid w:val="002C60B3"/>
    <w:rsid w:val="002C639F"/>
    <w:rsid w:val="002C7C0A"/>
    <w:rsid w:val="002D008E"/>
    <w:rsid w:val="002D0887"/>
    <w:rsid w:val="002D096C"/>
    <w:rsid w:val="002D160A"/>
    <w:rsid w:val="002D1A54"/>
    <w:rsid w:val="002D1E3E"/>
    <w:rsid w:val="002D2093"/>
    <w:rsid w:val="002D347F"/>
    <w:rsid w:val="002D3D91"/>
    <w:rsid w:val="002D4D30"/>
    <w:rsid w:val="002D54B1"/>
    <w:rsid w:val="002D7320"/>
    <w:rsid w:val="002D7816"/>
    <w:rsid w:val="002E06A7"/>
    <w:rsid w:val="002E0E2F"/>
    <w:rsid w:val="002E0F3A"/>
    <w:rsid w:val="002E12D6"/>
    <w:rsid w:val="002E1A2F"/>
    <w:rsid w:val="002E29E9"/>
    <w:rsid w:val="002E3178"/>
    <w:rsid w:val="002E36EE"/>
    <w:rsid w:val="002E45E0"/>
    <w:rsid w:val="002E5C38"/>
    <w:rsid w:val="002E64E9"/>
    <w:rsid w:val="002E6633"/>
    <w:rsid w:val="002E6746"/>
    <w:rsid w:val="002E6E18"/>
    <w:rsid w:val="002E7676"/>
    <w:rsid w:val="002F0500"/>
    <w:rsid w:val="002F1A31"/>
    <w:rsid w:val="002F2240"/>
    <w:rsid w:val="002F5080"/>
    <w:rsid w:val="002F5C4E"/>
    <w:rsid w:val="002F6BF9"/>
    <w:rsid w:val="002F76F3"/>
    <w:rsid w:val="00300352"/>
    <w:rsid w:val="00301387"/>
    <w:rsid w:val="003018F6"/>
    <w:rsid w:val="0030241A"/>
    <w:rsid w:val="003033B5"/>
    <w:rsid w:val="0030378D"/>
    <w:rsid w:val="00303B32"/>
    <w:rsid w:val="00303CBC"/>
    <w:rsid w:val="00303D4B"/>
    <w:rsid w:val="0030476B"/>
    <w:rsid w:val="003056B5"/>
    <w:rsid w:val="003060B5"/>
    <w:rsid w:val="00306100"/>
    <w:rsid w:val="0031261F"/>
    <w:rsid w:val="00313F23"/>
    <w:rsid w:val="00314072"/>
    <w:rsid w:val="003147A0"/>
    <w:rsid w:val="0031540A"/>
    <w:rsid w:val="00315BD2"/>
    <w:rsid w:val="00316E05"/>
    <w:rsid w:val="0031751A"/>
    <w:rsid w:val="003200F0"/>
    <w:rsid w:val="00320AD5"/>
    <w:rsid w:val="00322230"/>
    <w:rsid w:val="00322B0C"/>
    <w:rsid w:val="0032343B"/>
    <w:rsid w:val="003235D0"/>
    <w:rsid w:val="003246C8"/>
    <w:rsid w:val="00325F47"/>
    <w:rsid w:val="00325F97"/>
    <w:rsid w:val="00326A0A"/>
    <w:rsid w:val="00326FDF"/>
    <w:rsid w:val="00327152"/>
    <w:rsid w:val="00330032"/>
    <w:rsid w:val="003301CA"/>
    <w:rsid w:val="00330A22"/>
    <w:rsid w:val="00330AAF"/>
    <w:rsid w:val="00330B30"/>
    <w:rsid w:val="0033183B"/>
    <w:rsid w:val="00331884"/>
    <w:rsid w:val="00334935"/>
    <w:rsid w:val="00336BAA"/>
    <w:rsid w:val="00336CD5"/>
    <w:rsid w:val="00337087"/>
    <w:rsid w:val="00337DF9"/>
    <w:rsid w:val="00340B6C"/>
    <w:rsid w:val="00340E2F"/>
    <w:rsid w:val="00342111"/>
    <w:rsid w:val="00342174"/>
    <w:rsid w:val="00342437"/>
    <w:rsid w:val="00343BFB"/>
    <w:rsid w:val="0034695C"/>
    <w:rsid w:val="00346CE2"/>
    <w:rsid w:val="003471A6"/>
    <w:rsid w:val="003474CC"/>
    <w:rsid w:val="003478B2"/>
    <w:rsid w:val="003478B4"/>
    <w:rsid w:val="00351598"/>
    <w:rsid w:val="0035215C"/>
    <w:rsid w:val="003524A7"/>
    <w:rsid w:val="0035298F"/>
    <w:rsid w:val="00355366"/>
    <w:rsid w:val="003565F6"/>
    <w:rsid w:val="003566C3"/>
    <w:rsid w:val="00357280"/>
    <w:rsid w:val="003574BD"/>
    <w:rsid w:val="0036044E"/>
    <w:rsid w:val="00361303"/>
    <w:rsid w:val="00361C98"/>
    <w:rsid w:val="00362B46"/>
    <w:rsid w:val="00362D6A"/>
    <w:rsid w:val="00363137"/>
    <w:rsid w:val="00363509"/>
    <w:rsid w:val="00364333"/>
    <w:rsid w:val="003645CC"/>
    <w:rsid w:val="00366AE4"/>
    <w:rsid w:val="003673C3"/>
    <w:rsid w:val="003679BD"/>
    <w:rsid w:val="00367CEF"/>
    <w:rsid w:val="00370B63"/>
    <w:rsid w:val="003710E4"/>
    <w:rsid w:val="003714A9"/>
    <w:rsid w:val="00372391"/>
    <w:rsid w:val="00372983"/>
    <w:rsid w:val="00372E4C"/>
    <w:rsid w:val="003731D3"/>
    <w:rsid w:val="00375948"/>
    <w:rsid w:val="00380DF3"/>
    <w:rsid w:val="00380FCE"/>
    <w:rsid w:val="00381E52"/>
    <w:rsid w:val="0038252B"/>
    <w:rsid w:val="00384168"/>
    <w:rsid w:val="0038421F"/>
    <w:rsid w:val="00384B95"/>
    <w:rsid w:val="00386C1E"/>
    <w:rsid w:val="003872FA"/>
    <w:rsid w:val="00387467"/>
    <w:rsid w:val="00387873"/>
    <w:rsid w:val="00390946"/>
    <w:rsid w:val="00390C5D"/>
    <w:rsid w:val="00390D13"/>
    <w:rsid w:val="00391400"/>
    <w:rsid w:val="00392624"/>
    <w:rsid w:val="00392C15"/>
    <w:rsid w:val="00393241"/>
    <w:rsid w:val="003934DB"/>
    <w:rsid w:val="0039350D"/>
    <w:rsid w:val="003940A1"/>
    <w:rsid w:val="003945A9"/>
    <w:rsid w:val="00394B43"/>
    <w:rsid w:val="00394C1F"/>
    <w:rsid w:val="003957C5"/>
    <w:rsid w:val="003958A5"/>
    <w:rsid w:val="00395DE5"/>
    <w:rsid w:val="00397283"/>
    <w:rsid w:val="003975AF"/>
    <w:rsid w:val="0039768C"/>
    <w:rsid w:val="0039775C"/>
    <w:rsid w:val="00397FAF"/>
    <w:rsid w:val="003A0FCB"/>
    <w:rsid w:val="003A1347"/>
    <w:rsid w:val="003A2244"/>
    <w:rsid w:val="003A2701"/>
    <w:rsid w:val="003A3865"/>
    <w:rsid w:val="003A4EEB"/>
    <w:rsid w:val="003A541D"/>
    <w:rsid w:val="003A59E3"/>
    <w:rsid w:val="003A6829"/>
    <w:rsid w:val="003A6D52"/>
    <w:rsid w:val="003A70BE"/>
    <w:rsid w:val="003A70E9"/>
    <w:rsid w:val="003A746D"/>
    <w:rsid w:val="003A758E"/>
    <w:rsid w:val="003A7AFD"/>
    <w:rsid w:val="003B0C85"/>
    <w:rsid w:val="003B1230"/>
    <w:rsid w:val="003B1CFC"/>
    <w:rsid w:val="003B2C50"/>
    <w:rsid w:val="003B2F2B"/>
    <w:rsid w:val="003B34C6"/>
    <w:rsid w:val="003B3A9F"/>
    <w:rsid w:val="003B3BB9"/>
    <w:rsid w:val="003B6686"/>
    <w:rsid w:val="003B67DF"/>
    <w:rsid w:val="003B6A57"/>
    <w:rsid w:val="003B7297"/>
    <w:rsid w:val="003C04BA"/>
    <w:rsid w:val="003C0507"/>
    <w:rsid w:val="003C0692"/>
    <w:rsid w:val="003C086D"/>
    <w:rsid w:val="003C0AE2"/>
    <w:rsid w:val="003C13D4"/>
    <w:rsid w:val="003C1ECC"/>
    <w:rsid w:val="003C235B"/>
    <w:rsid w:val="003C2651"/>
    <w:rsid w:val="003C4D7F"/>
    <w:rsid w:val="003C56C3"/>
    <w:rsid w:val="003C5EB4"/>
    <w:rsid w:val="003C66C0"/>
    <w:rsid w:val="003C68EB"/>
    <w:rsid w:val="003D04B1"/>
    <w:rsid w:val="003D17DB"/>
    <w:rsid w:val="003D1B81"/>
    <w:rsid w:val="003D273E"/>
    <w:rsid w:val="003D2FBF"/>
    <w:rsid w:val="003D3A4F"/>
    <w:rsid w:val="003D5C05"/>
    <w:rsid w:val="003D5E56"/>
    <w:rsid w:val="003D6AD9"/>
    <w:rsid w:val="003D6DB6"/>
    <w:rsid w:val="003D6EB0"/>
    <w:rsid w:val="003D6FA4"/>
    <w:rsid w:val="003D73B6"/>
    <w:rsid w:val="003D7907"/>
    <w:rsid w:val="003D7ABB"/>
    <w:rsid w:val="003E089B"/>
    <w:rsid w:val="003E15AB"/>
    <w:rsid w:val="003E191D"/>
    <w:rsid w:val="003E20CC"/>
    <w:rsid w:val="003E403D"/>
    <w:rsid w:val="003E43F6"/>
    <w:rsid w:val="003E5036"/>
    <w:rsid w:val="003E597F"/>
    <w:rsid w:val="003E5D97"/>
    <w:rsid w:val="003E5F87"/>
    <w:rsid w:val="003E6B3C"/>
    <w:rsid w:val="003E7D4D"/>
    <w:rsid w:val="003F00C1"/>
    <w:rsid w:val="003F0AE5"/>
    <w:rsid w:val="003F0BA5"/>
    <w:rsid w:val="003F1451"/>
    <w:rsid w:val="003F16FC"/>
    <w:rsid w:val="003F377A"/>
    <w:rsid w:val="003F4127"/>
    <w:rsid w:val="003F41D8"/>
    <w:rsid w:val="003F4B64"/>
    <w:rsid w:val="003F4DCA"/>
    <w:rsid w:val="003F4F8F"/>
    <w:rsid w:val="003F7A71"/>
    <w:rsid w:val="003F7ACF"/>
    <w:rsid w:val="003F7BAB"/>
    <w:rsid w:val="003F7C5C"/>
    <w:rsid w:val="00400C97"/>
    <w:rsid w:val="00400EB0"/>
    <w:rsid w:val="00401FFC"/>
    <w:rsid w:val="00402682"/>
    <w:rsid w:val="004028B0"/>
    <w:rsid w:val="00402BA5"/>
    <w:rsid w:val="0040341A"/>
    <w:rsid w:val="00403B74"/>
    <w:rsid w:val="00403D93"/>
    <w:rsid w:val="0040460E"/>
    <w:rsid w:val="00406E4F"/>
    <w:rsid w:val="00407B6C"/>
    <w:rsid w:val="0041012D"/>
    <w:rsid w:val="00410554"/>
    <w:rsid w:val="00410BD1"/>
    <w:rsid w:val="00411F7C"/>
    <w:rsid w:val="00412193"/>
    <w:rsid w:val="004121A9"/>
    <w:rsid w:val="00413136"/>
    <w:rsid w:val="0041352B"/>
    <w:rsid w:val="0041393A"/>
    <w:rsid w:val="00414701"/>
    <w:rsid w:val="00414A6F"/>
    <w:rsid w:val="00414B0A"/>
    <w:rsid w:val="004157EA"/>
    <w:rsid w:val="00416205"/>
    <w:rsid w:val="0041797D"/>
    <w:rsid w:val="00417E4C"/>
    <w:rsid w:val="00420A55"/>
    <w:rsid w:val="00420C69"/>
    <w:rsid w:val="00420E64"/>
    <w:rsid w:val="004210A4"/>
    <w:rsid w:val="00421352"/>
    <w:rsid w:val="004213A0"/>
    <w:rsid w:val="00421A19"/>
    <w:rsid w:val="004225E0"/>
    <w:rsid w:val="004227BA"/>
    <w:rsid w:val="00424DE6"/>
    <w:rsid w:val="00424E82"/>
    <w:rsid w:val="0042607E"/>
    <w:rsid w:val="0042630E"/>
    <w:rsid w:val="004263FF"/>
    <w:rsid w:val="00427917"/>
    <w:rsid w:val="004313F2"/>
    <w:rsid w:val="004318DF"/>
    <w:rsid w:val="004328F0"/>
    <w:rsid w:val="00432A86"/>
    <w:rsid w:val="004332F9"/>
    <w:rsid w:val="00433AA2"/>
    <w:rsid w:val="00433D45"/>
    <w:rsid w:val="00435FBA"/>
    <w:rsid w:val="00436582"/>
    <w:rsid w:val="00436C73"/>
    <w:rsid w:val="004370C6"/>
    <w:rsid w:val="00437741"/>
    <w:rsid w:val="00437FDC"/>
    <w:rsid w:val="00440050"/>
    <w:rsid w:val="004409C6"/>
    <w:rsid w:val="004417D2"/>
    <w:rsid w:val="004419D8"/>
    <w:rsid w:val="00441DBF"/>
    <w:rsid w:val="00441E96"/>
    <w:rsid w:val="0044252E"/>
    <w:rsid w:val="00442667"/>
    <w:rsid w:val="00443028"/>
    <w:rsid w:val="00443312"/>
    <w:rsid w:val="004433EB"/>
    <w:rsid w:val="004435BA"/>
    <w:rsid w:val="00443C95"/>
    <w:rsid w:val="00444233"/>
    <w:rsid w:val="004443A0"/>
    <w:rsid w:val="00446767"/>
    <w:rsid w:val="00447017"/>
    <w:rsid w:val="00447C6D"/>
    <w:rsid w:val="004514DF"/>
    <w:rsid w:val="00452319"/>
    <w:rsid w:val="00452611"/>
    <w:rsid w:val="00452676"/>
    <w:rsid w:val="00452ADA"/>
    <w:rsid w:val="00452B2C"/>
    <w:rsid w:val="00452FA8"/>
    <w:rsid w:val="004532B7"/>
    <w:rsid w:val="0045350F"/>
    <w:rsid w:val="00453736"/>
    <w:rsid w:val="004538D1"/>
    <w:rsid w:val="00453D15"/>
    <w:rsid w:val="004544D2"/>
    <w:rsid w:val="004547C8"/>
    <w:rsid w:val="00454B95"/>
    <w:rsid w:val="00455190"/>
    <w:rsid w:val="004564C8"/>
    <w:rsid w:val="0045678D"/>
    <w:rsid w:val="00456FA6"/>
    <w:rsid w:val="00457393"/>
    <w:rsid w:val="004578DF"/>
    <w:rsid w:val="0046012B"/>
    <w:rsid w:val="0046025D"/>
    <w:rsid w:val="004605AC"/>
    <w:rsid w:val="00460D35"/>
    <w:rsid w:val="00460DDE"/>
    <w:rsid w:val="0046138D"/>
    <w:rsid w:val="004619F7"/>
    <w:rsid w:val="004631E5"/>
    <w:rsid w:val="00463DE6"/>
    <w:rsid w:val="004648FD"/>
    <w:rsid w:val="00464B31"/>
    <w:rsid w:val="00465618"/>
    <w:rsid w:val="00465E9E"/>
    <w:rsid w:val="00465FEE"/>
    <w:rsid w:val="00470A5F"/>
    <w:rsid w:val="0047169B"/>
    <w:rsid w:val="004719F5"/>
    <w:rsid w:val="00471B23"/>
    <w:rsid w:val="004721F9"/>
    <w:rsid w:val="00472B24"/>
    <w:rsid w:val="00472CC2"/>
    <w:rsid w:val="00472F6E"/>
    <w:rsid w:val="00473767"/>
    <w:rsid w:val="00473863"/>
    <w:rsid w:val="004739BD"/>
    <w:rsid w:val="00473F88"/>
    <w:rsid w:val="0047431C"/>
    <w:rsid w:val="0047526B"/>
    <w:rsid w:val="00475707"/>
    <w:rsid w:val="0047584C"/>
    <w:rsid w:val="00475B31"/>
    <w:rsid w:val="00475CE0"/>
    <w:rsid w:val="00476FB6"/>
    <w:rsid w:val="004775A2"/>
    <w:rsid w:val="0047766C"/>
    <w:rsid w:val="00477D78"/>
    <w:rsid w:val="00480772"/>
    <w:rsid w:val="0048159B"/>
    <w:rsid w:val="0048172A"/>
    <w:rsid w:val="00482565"/>
    <w:rsid w:val="00483C2C"/>
    <w:rsid w:val="00484EF3"/>
    <w:rsid w:val="00485261"/>
    <w:rsid w:val="004864B9"/>
    <w:rsid w:val="00486E2F"/>
    <w:rsid w:val="0049060E"/>
    <w:rsid w:val="00490C3D"/>
    <w:rsid w:val="00491C71"/>
    <w:rsid w:val="00492F62"/>
    <w:rsid w:val="00492F90"/>
    <w:rsid w:val="004934C0"/>
    <w:rsid w:val="00493CFB"/>
    <w:rsid w:val="00495133"/>
    <w:rsid w:val="0049544A"/>
    <w:rsid w:val="00497093"/>
    <w:rsid w:val="0049740C"/>
    <w:rsid w:val="004974E6"/>
    <w:rsid w:val="00497CDD"/>
    <w:rsid w:val="00497EEE"/>
    <w:rsid w:val="004A02A9"/>
    <w:rsid w:val="004A039F"/>
    <w:rsid w:val="004A09E3"/>
    <w:rsid w:val="004A0F99"/>
    <w:rsid w:val="004A12EF"/>
    <w:rsid w:val="004A13FA"/>
    <w:rsid w:val="004A1E0C"/>
    <w:rsid w:val="004A1E36"/>
    <w:rsid w:val="004A2CE8"/>
    <w:rsid w:val="004A3089"/>
    <w:rsid w:val="004A3533"/>
    <w:rsid w:val="004A3B31"/>
    <w:rsid w:val="004A4363"/>
    <w:rsid w:val="004A592B"/>
    <w:rsid w:val="004A65AF"/>
    <w:rsid w:val="004A7C57"/>
    <w:rsid w:val="004B23E2"/>
    <w:rsid w:val="004B3C12"/>
    <w:rsid w:val="004B450F"/>
    <w:rsid w:val="004B4935"/>
    <w:rsid w:val="004B4F47"/>
    <w:rsid w:val="004B5F1D"/>
    <w:rsid w:val="004B65F3"/>
    <w:rsid w:val="004B6C29"/>
    <w:rsid w:val="004B72E1"/>
    <w:rsid w:val="004B77B1"/>
    <w:rsid w:val="004B79DF"/>
    <w:rsid w:val="004B7F7E"/>
    <w:rsid w:val="004C09E8"/>
    <w:rsid w:val="004C12FE"/>
    <w:rsid w:val="004C2C62"/>
    <w:rsid w:val="004C3B8F"/>
    <w:rsid w:val="004C4255"/>
    <w:rsid w:val="004C44AC"/>
    <w:rsid w:val="004C48FC"/>
    <w:rsid w:val="004C5EE0"/>
    <w:rsid w:val="004C5F2E"/>
    <w:rsid w:val="004C64AB"/>
    <w:rsid w:val="004C7B4E"/>
    <w:rsid w:val="004D0241"/>
    <w:rsid w:val="004D0283"/>
    <w:rsid w:val="004D1359"/>
    <w:rsid w:val="004D1B78"/>
    <w:rsid w:val="004D24E3"/>
    <w:rsid w:val="004D284E"/>
    <w:rsid w:val="004D55FA"/>
    <w:rsid w:val="004D56C4"/>
    <w:rsid w:val="004D57C5"/>
    <w:rsid w:val="004D5D44"/>
    <w:rsid w:val="004D65CE"/>
    <w:rsid w:val="004D66B9"/>
    <w:rsid w:val="004D715C"/>
    <w:rsid w:val="004D7664"/>
    <w:rsid w:val="004D7D0B"/>
    <w:rsid w:val="004E0031"/>
    <w:rsid w:val="004E1CD6"/>
    <w:rsid w:val="004E2049"/>
    <w:rsid w:val="004E2A62"/>
    <w:rsid w:val="004E32C9"/>
    <w:rsid w:val="004E3C18"/>
    <w:rsid w:val="004E40FD"/>
    <w:rsid w:val="004E4791"/>
    <w:rsid w:val="004E4DD0"/>
    <w:rsid w:val="004E5A4A"/>
    <w:rsid w:val="004E691B"/>
    <w:rsid w:val="004E6B22"/>
    <w:rsid w:val="004F028C"/>
    <w:rsid w:val="004F0577"/>
    <w:rsid w:val="004F1896"/>
    <w:rsid w:val="004F21BC"/>
    <w:rsid w:val="004F2560"/>
    <w:rsid w:val="004F2933"/>
    <w:rsid w:val="004F3C91"/>
    <w:rsid w:val="004F493E"/>
    <w:rsid w:val="004F56E4"/>
    <w:rsid w:val="004F5D8F"/>
    <w:rsid w:val="004F65DB"/>
    <w:rsid w:val="004F6B63"/>
    <w:rsid w:val="004F6CBF"/>
    <w:rsid w:val="004F719B"/>
    <w:rsid w:val="004F78E7"/>
    <w:rsid w:val="004F7B43"/>
    <w:rsid w:val="004F7E3B"/>
    <w:rsid w:val="00503314"/>
    <w:rsid w:val="0050352C"/>
    <w:rsid w:val="00503615"/>
    <w:rsid w:val="00504C10"/>
    <w:rsid w:val="0050500B"/>
    <w:rsid w:val="0050501C"/>
    <w:rsid w:val="0050518E"/>
    <w:rsid w:val="005051E9"/>
    <w:rsid w:val="00505300"/>
    <w:rsid w:val="005058BA"/>
    <w:rsid w:val="00505A5B"/>
    <w:rsid w:val="00505FFF"/>
    <w:rsid w:val="00506185"/>
    <w:rsid w:val="0050652F"/>
    <w:rsid w:val="00506773"/>
    <w:rsid w:val="00506D5B"/>
    <w:rsid w:val="00506E30"/>
    <w:rsid w:val="00506EA0"/>
    <w:rsid w:val="0050755E"/>
    <w:rsid w:val="00507F54"/>
    <w:rsid w:val="00511BEE"/>
    <w:rsid w:val="00511C38"/>
    <w:rsid w:val="00512172"/>
    <w:rsid w:val="005127D1"/>
    <w:rsid w:val="00512C3F"/>
    <w:rsid w:val="00512EB5"/>
    <w:rsid w:val="005132CE"/>
    <w:rsid w:val="0051384A"/>
    <w:rsid w:val="00513BD1"/>
    <w:rsid w:val="005150A1"/>
    <w:rsid w:val="005151A5"/>
    <w:rsid w:val="00515578"/>
    <w:rsid w:val="00516025"/>
    <w:rsid w:val="00516539"/>
    <w:rsid w:val="00517D35"/>
    <w:rsid w:val="00520279"/>
    <w:rsid w:val="0052155D"/>
    <w:rsid w:val="00522AAF"/>
    <w:rsid w:val="005236AC"/>
    <w:rsid w:val="005237AF"/>
    <w:rsid w:val="00523E43"/>
    <w:rsid w:val="00524896"/>
    <w:rsid w:val="0052587C"/>
    <w:rsid w:val="00526218"/>
    <w:rsid w:val="00526359"/>
    <w:rsid w:val="00526C58"/>
    <w:rsid w:val="00527B8F"/>
    <w:rsid w:val="00531C3E"/>
    <w:rsid w:val="00532844"/>
    <w:rsid w:val="00533CE0"/>
    <w:rsid w:val="00533D23"/>
    <w:rsid w:val="00535006"/>
    <w:rsid w:val="0053554F"/>
    <w:rsid w:val="0053571A"/>
    <w:rsid w:val="0053586E"/>
    <w:rsid w:val="005362FC"/>
    <w:rsid w:val="00536665"/>
    <w:rsid w:val="00536C1C"/>
    <w:rsid w:val="005374D9"/>
    <w:rsid w:val="00537EB3"/>
    <w:rsid w:val="005413C1"/>
    <w:rsid w:val="00542F74"/>
    <w:rsid w:val="005435EF"/>
    <w:rsid w:val="00543744"/>
    <w:rsid w:val="00544902"/>
    <w:rsid w:val="00544DA8"/>
    <w:rsid w:val="00545458"/>
    <w:rsid w:val="005456EA"/>
    <w:rsid w:val="00546B01"/>
    <w:rsid w:val="00547151"/>
    <w:rsid w:val="005475EF"/>
    <w:rsid w:val="005500C0"/>
    <w:rsid w:val="005500F2"/>
    <w:rsid w:val="00551188"/>
    <w:rsid w:val="00551296"/>
    <w:rsid w:val="005515E3"/>
    <w:rsid w:val="00551674"/>
    <w:rsid w:val="0055238C"/>
    <w:rsid w:val="00553913"/>
    <w:rsid w:val="005543AE"/>
    <w:rsid w:val="005544C4"/>
    <w:rsid w:val="0055503E"/>
    <w:rsid w:val="00555295"/>
    <w:rsid w:val="005552EC"/>
    <w:rsid w:val="00555670"/>
    <w:rsid w:val="00556AFB"/>
    <w:rsid w:val="0055710F"/>
    <w:rsid w:val="00562CAA"/>
    <w:rsid w:val="0056357A"/>
    <w:rsid w:val="005638CF"/>
    <w:rsid w:val="00563AF9"/>
    <w:rsid w:val="00564060"/>
    <w:rsid w:val="00564125"/>
    <w:rsid w:val="005648D2"/>
    <w:rsid w:val="00564A59"/>
    <w:rsid w:val="00565243"/>
    <w:rsid w:val="0056546B"/>
    <w:rsid w:val="00566C9C"/>
    <w:rsid w:val="00567018"/>
    <w:rsid w:val="0056767B"/>
    <w:rsid w:val="00567853"/>
    <w:rsid w:val="005707EC"/>
    <w:rsid w:val="00570A9E"/>
    <w:rsid w:val="00570E0F"/>
    <w:rsid w:val="00571289"/>
    <w:rsid w:val="00571FD9"/>
    <w:rsid w:val="005727FF"/>
    <w:rsid w:val="005730FA"/>
    <w:rsid w:val="005737C9"/>
    <w:rsid w:val="00573905"/>
    <w:rsid w:val="0057483B"/>
    <w:rsid w:val="005751BC"/>
    <w:rsid w:val="0057568E"/>
    <w:rsid w:val="00575B95"/>
    <w:rsid w:val="005761E3"/>
    <w:rsid w:val="005762C2"/>
    <w:rsid w:val="00577559"/>
    <w:rsid w:val="0058116B"/>
    <w:rsid w:val="005811ED"/>
    <w:rsid w:val="00582095"/>
    <w:rsid w:val="0058314F"/>
    <w:rsid w:val="00586D61"/>
    <w:rsid w:val="00587857"/>
    <w:rsid w:val="00590083"/>
    <w:rsid w:val="00590ED5"/>
    <w:rsid w:val="005910AC"/>
    <w:rsid w:val="00591516"/>
    <w:rsid w:val="00591B7F"/>
    <w:rsid w:val="00592082"/>
    <w:rsid w:val="00593014"/>
    <w:rsid w:val="0059305E"/>
    <w:rsid w:val="00593953"/>
    <w:rsid w:val="00593A48"/>
    <w:rsid w:val="00593D20"/>
    <w:rsid w:val="00593E18"/>
    <w:rsid w:val="00594BBD"/>
    <w:rsid w:val="0059665F"/>
    <w:rsid w:val="00596C2B"/>
    <w:rsid w:val="0059737F"/>
    <w:rsid w:val="00597B3F"/>
    <w:rsid w:val="00597C62"/>
    <w:rsid w:val="00597FCC"/>
    <w:rsid w:val="005A0EEC"/>
    <w:rsid w:val="005A165E"/>
    <w:rsid w:val="005A1958"/>
    <w:rsid w:val="005A2AEB"/>
    <w:rsid w:val="005A32F2"/>
    <w:rsid w:val="005A3315"/>
    <w:rsid w:val="005A4689"/>
    <w:rsid w:val="005A5318"/>
    <w:rsid w:val="005A55A5"/>
    <w:rsid w:val="005A57ED"/>
    <w:rsid w:val="005A5EC0"/>
    <w:rsid w:val="005A720B"/>
    <w:rsid w:val="005A7670"/>
    <w:rsid w:val="005A7E03"/>
    <w:rsid w:val="005B02BA"/>
    <w:rsid w:val="005B0D0F"/>
    <w:rsid w:val="005B0EA2"/>
    <w:rsid w:val="005B1C0F"/>
    <w:rsid w:val="005B2A77"/>
    <w:rsid w:val="005B2F7C"/>
    <w:rsid w:val="005B37CA"/>
    <w:rsid w:val="005B432D"/>
    <w:rsid w:val="005B4639"/>
    <w:rsid w:val="005B4960"/>
    <w:rsid w:val="005B4A14"/>
    <w:rsid w:val="005B5459"/>
    <w:rsid w:val="005B56CE"/>
    <w:rsid w:val="005B78E2"/>
    <w:rsid w:val="005C0282"/>
    <w:rsid w:val="005C1039"/>
    <w:rsid w:val="005C1450"/>
    <w:rsid w:val="005C16F8"/>
    <w:rsid w:val="005C301D"/>
    <w:rsid w:val="005C3652"/>
    <w:rsid w:val="005C3DCC"/>
    <w:rsid w:val="005C5454"/>
    <w:rsid w:val="005C78E0"/>
    <w:rsid w:val="005D0F41"/>
    <w:rsid w:val="005D1171"/>
    <w:rsid w:val="005D1CA8"/>
    <w:rsid w:val="005D2835"/>
    <w:rsid w:val="005D2FE2"/>
    <w:rsid w:val="005D3554"/>
    <w:rsid w:val="005D43A6"/>
    <w:rsid w:val="005D48B6"/>
    <w:rsid w:val="005D4B16"/>
    <w:rsid w:val="005D4F54"/>
    <w:rsid w:val="005E0675"/>
    <w:rsid w:val="005E26E8"/>
    <w:rsid w:val="005E2F47"/>
    <w:rsid w:val="005E3920"/>
    <w:rsid w:val="005E4695"/>
    <w:rsid w:val="005E4C9B"/>
    <w:rsid w:val="005E50A4"/>
    <w:rsid w:val="005E58C2"/>
    <w:rsid w:val="005E6307"/>
    <w:rsid w:val="005E688B"/>
    <w:rsid w:val="005E6A0F"/>
    <w:rsid w:val="005E6C10"/>
    <w:rsid w:val="005E7D14"/>
    <w:rsid w:val="005E7D2E"/>
    <w:rsid w:val="005F0420"/>
    <w:rsid w:val="005F0B5B"/>
    <w:rsid w:val="005F0BEB"/>
    <w:rsid w:val="005F1B2F"/>
    <w:rsid w:val="005F1C65"/>
    <w:rsid w:val="005F2282"/>
    <w:rsid w:val="005F2417"/>
    <w:rsid w:val="005F2D07"/>
    <w:rsid w:val="005F2D29"/>
    <w:rsid w:val="005F393A"/>
    <w:rsid w:val="005F3ABC"/>
    <w:rsid w:val="005F3BE9"/>
    <w:rsid w:val="005F4158"/>
    <w:rsid w:val="005F4250"/>
    <w:rsid w:val="005F441F"/>
    <w:rsid w:val="005F5C84"/>
    <w:rsid w:val="005F66C4"/>
    <w:rsid w:val="005F6E29"/>
    <w:rsid w:val="005F76A2"/>
    <w:rsid w:val="005F77E3"/>
    <w:rsid w:val="005F7B31"/>
    <w:rsid w:val="006008CC"/>
    <w:rsid w:val="0060108B"/>
    <w:rsid w:val="006012FC"/>
    <w:rsid w:val="006019E4"/>
    <w:rsid w:val="00602D59"/>
    <w:rsid w:val="00603D89"/>
    <w:rsid w:val="00606546"/>
    <w:rsid w:val="006075EF"/>
    <w:rsid w:val="006077A2"/>
    <w:rsid w:val="00607DA4"/>
    <w:rsid w:val="00610ABC"/>
    <w:rsid w:val="00610E50"/>
    <w:rsid w:val="006114EB"/>
    <w:rsid w:val="00612888"/>
    <w:rsid w:val="00612D64"/>
    <w:rsid w:val="0061386A"/>
    <w:rsid w:val="00614721"/>
    <w:rsid w:val="0061525F"/>
    <w:rsid w:val="00616F07"/>
    <w:rsid w:val="006174C0"/>
    <w:rsid w:val="006174CB"/>
    <w:rsid w:val="006215CB"/>
    <w:rsid w:val="00622733"/>
    <w:rsid w:val="006238CF"/>
    <w:rsid w:val="00624783"/>
    <w:rsid w:val="00624B20"/>
    <w:rsid w:val="00624FBD"/>
    <w:rsid w:val="00624FE3"/>
    <w:rsid w:val="00625742"/>
    <w:rsid w:val="006257A2"/>
    <w:rsid w:val="00625B15"/>
    <w:rsid w:val="00626375"/>
    <w:rsid w:val="0062793D"/>
    <w:rsid w:val="00627C48"/>
    <w:rsid w:val="00630606"/>
    <w:rsid w:val="0063133C"/>
    <w:rsid w:val="0063145D"/>
    <w:rsid w:val="00631544"/>
    <w:rsid w:val="00631A89"/>
    <w:rsid w:val="00632F42"/>
    <w:rsid w:val="00633E34"/>
    <w:rsid w:val="006341E8"/>
    <w:rsid w:val="00634686"/>
    <w:rsid w:val="006347CF"/>
    <w:rsid w:val="006348D2"/>
    <w:rsid w:val="0063504F"/>
    <w:rsid w:val="0063588B"/>
    <w:rsid w:val="006358C2"/>
    <w:rsid w:val="006368ED"/>
    <w:rsid w:val="006369D1"/>
    <w:rsid w:val="00636BEA"/>
    <w:rsid w:val="006372B3"/>
    <w:rsid w:val="00637734"/>
    <w:rsid w:val="00637EE6"/>
    <w:rsid w:val="00640C94"/>
    <w:rsid w:val="00641A42"/>
    <w:rsid w:val="00642438"/>
    <w:rsid w:val="00642C6A"/>
    <w:rsid w:val="00643281"/>
    <w:rsid w:val="00643B6C"/>
    <w:rsid w:val="00643C83"/>
    <w:rsid w:val="00644242"/>
    <w:rsid w:val="00644571"/>
    <w:rsid w:val="00644D24"/>
    <w:rsid w:val="00645247"/>
    <w:rsid w:val="006453B7"/>
    <w:rsid w:val="0064576B"/>
    <w:rsid w:val="00646B57"/>
    <w:rsid w:val="0064721B"/>
    <w:rsid w:val="00647B7C"/>
    <w:rsid w:val="00650300"/>
    <w:rsid w:val="00650BDE"/>
    <w:rsid w:val="00650FC1"/>
    <w:rsid w:val="006514F9"/>
    <w:rsid w:val="00652298"/>
    <w:rsid w:val="00652B27"/>
    <w:rsid w:val="006534E2"/>
    <w:rsid w:val="00653974"/>
    <w:rsid w:val="00653EC8"/>
    <w:rsid w:val="006546E7"/>
    <w:rsid w:val="00655B07"/>
    <w:rsid w:val="00655E9C"/>
    <w:rsid w:val="0065641C"/>
    <w:rsid w:val="0065786A"/>
    <w:rsid w:val="00657C05"/>
    <w:rsid w:val="00660209"/>
    <w:rsid w:val="00660239"/>
    <w:rsid w:val="00660A3B"/>
    <w:rsid w:val="0066155A"/>
    <w:rsid w:val="00661698"/>
    <w:rsid w:val="00662014"/>
    <w:rsid w:val="00662787"/>
    <w:rsid w:val="006638AE"/>
    <w:rsid w:val="006638C2"/>
    <w:rsid w:val="00663C31"/>
    <w:rsid w:val="00664036"/>
    <w:rsid w:val="00664829"/>
    <w:rsid w:val="00664B42"/>
    <w:rsid w:val="00664CE0"/>
    <w:rsid w:val="0066693D"/>
    <w:rsid w:val="0066707B"/>
    <w:rsid w:val="00672F3B"/>
    <w:rsid w:val="00673912"/>
    <w:rsid w:val="006739EF"/>
    <w:rsid w:val="0067426F"/>
    <w:rsid w:val="00675005"/>
    <w:rsid w:val="00675158"/>
    <w:rsid w:val="00675453"/>
    <w:rsid w:val="0067558D"/>
    <w:rsid w:val="006766F1"/>
    <w:rsid w:val="00676E5E"/>
    <w:rsid w:val="0067784F"/>
    <w:rsid w:val="0067793C"/>
    <w:rsid w:val="006804C6"/>
    <w:rsid w:val="006819DE"/>
    <w:rsid w:val="0068311C"/>
    <w:rsid w:val="0068425C"/>
    <w:rsid w:val="00684C68"/>
    <w:rsid w:val="00685625"/>
    <w:rsid w:val="00685AEC"/>
    <w:rsid w:val="00685F29"/>
    <w:rsid w:val="006870CC"/>
    <w:rsid w:val="00687367"/>
    <w:rsid w:val="006878D8"/>
    <w:rsid w:val="00687C5F"/>
    <w:rsid w:val="00687E53"/>
    <w:rsid w:val="0069099B"/>
    <w:rsid w:val="00690C52"/>
    <w:rsid w:val="006912D1"/>
    <w:rsid w:val="00692458"/>
    <w:rsid w:val="006934D6"/>
    <w:rsid w:val="00693F55"/>
    <w:rsid w:val="00694BEF"/>
    <w:rsid w:val="006954AA"/>
    <w:rsid w:val="006955C6"/>
    <w:rsid w:val="006961D8"/>
    <w:rsid w:val="00696B98"/>
    <w:rsid w:val="006973A5"/>
    <w:rsid w:val="00697940"/>
    <w:rsid w:val="00697B30"/>
    <w:rsid w:val="006A06AD"/>
    <w:rsid w:val="006A0D17"/>
    <w:rsid w:val="006A1224"/>
    <w:rsid w:val="006A13F1"/>
    <w:rsid w:val="006A199F"/>
    <w:rsid w:val="006A2648"/>
    <w:rsid w:val="006A2D85"/>
    <w:rsid w:val="006A30BB"/>
    <w:rsid w:val="006A3626"/>
    <w:rsid w:val="006A50D8"/>
    <w:rsid w:val="006A548D"/>
    <w:rsid w:val="006A605B"/>
    <w:rsid w:val="006A6B74"/>
    <w:rsid w:val="006A7479"/>
    <w:rsid w:val="006A76FB"/>
    <w:rsid w:val="006A7737"/>
    <w:rsid w:val="006A7AC4"/>
    <w:rsid w:val="006B0FCC"/>
    <w:rsid w:val="006B2065"/>
    <w:rsid w:val="006B262C"/>
    <w:rsid w:val="006B28CC"/>
    <w:rsid w:val="006B2E49"/>
    <w:rsid w:val="006B3590"/>
    <w:rsid w:val="006B3EE0"/>
    <w:rsid w:val="006B4BF2"/>
    <w:rsid w:val="006B5622"/>
    <w:rsid w:val="006B7833"/>
    <w:rsid w:val="006C0942"/>
    <w:rsid w:val="006C1840"/>
    <w:rsid w:val="006C1BF5"/>
    <w:rsid w:val="006C2CBB"/>
    <w:rsid w:val="006C33D4"/>
    <w:rsid w:val="006C377E"/>
    <w:rsid w:val="006C38F2"/>
    <w:rsid w:val="006C46D1"/>
    <w:rsid w:val="006C6416"/>
    <w:rsid w:val="006C6956"/>
    <w:rsid w:val="006C69DE"/>
    <w:rsid w:val="006C7822"/>
    <w:rsid w:val="006C7CB9"/>
    <w:rsid w:val="006D0962"/>
    <w:rsid w:val="006D10D2"/>
    <w:rsid w:val="006D1237"/>
    <w:rsid w:val="006D2C31"/>
    <w:rsid w:val="006D2CA8"/>
    <w:rsid w:val="006D3CB6"/>
    <w:rsid w:val="006D4C5E"/>
    <w:rsid w:val="006D4D69"/>
    <w:rsid w:val="006D50A0"/>
    <w:rsid w:val="006D5BA7"/>
    <w:rsid w:val="006D61F3"/>
    <w:rsid w:val="006D681F"/>
    <w:rsid w:val="006D6B35"/>
    <w:rsid w:val="006D6EC2"/>
    <w:rsid w:val="006D6FB8"/>
    <w:rsid w:val="006D76A9"/>
    <w:rsid w:val="006E090B"/>
    <w:rsid w:val="006E22A9"/>
    <w:rsid w:val="006E2971"/>
    <w:rsid w:val="006E2A6C"/>
    <w:rsid w:val="006E33F6"/>
    <w:rsid w:val="006E3432"/>
    <w:rsid w:val="006E4847"/>
    <w:rsid w:val="006E6286"/>
    <w:rsid w:val="006E652B"/>
    <w:rsid w:val="006E7995"/>
    <w:rsid w:val="006F1927"/>
    <w:rsid w:val="006F1BB2"/>
    <w:rsid w:val="006F1C53"/>
    <w:rsid w:val="006F2499"/>
    <w:rsid w:val="006F26B1"/>
    <w:rsid w:val="006F30A5"/>
    <w:rsid w:val="006F4C24"/>
    <w:rsid w:val="006F5944"/>
    <w:rsid w:val="006F5960"/>
    <w:rsid w:val="006F5EE0"/>
    <w:rsid w:val="006F79FB"/>
    <w:rsid w:val="006F7B00"/>
    <w:rsid w:val="0070001C"/>
    <w:rsid w:val="0070054D"/>
    <w:rsid w:val="0070098A"/>
    <w:rsid w:val="00703520"/>
    <w:rsid w:val="00703613"/>
    <w:rsid w:val="00703D22"/>
    <w:rsid w:val="00703E7F"/>
    <w:rsid w:val="00703F07"/>
    <w:rsid w:val="007045F0"/>
    <w:rsid w:val="00704824"/>
    <w:rsid w:val="0070503B"/>
    <w:rsid w:val="0070553C"/>
    <w:rsid w:val="00705960"/>
    <w:rsid w:val="00705B4A"/>
    <w:rsid w:val="00706B23"/>
    <w:rsid w:val="0070712F"/>
    <w:rsid w:val="00707B7A"/>
    <w:rsid w:val="007102C9"/>
    <w:rsid w:val="00710FF4"/>
    <w:rsid w:val="00711734"/>
    <w:rsid w:val="0071182E"/>
    <w:rsid w:val="0071192F"/>
    <w:rsid w:val="00712299"/>
    <w:rsid w:val="007123D6"/>
    <w:rsid w:val="007128ED"/>
    <w:rsid w:val="007128F1"/>
    <w:rsid w:val="00712BA1"/>
    <w:rsid w:val="00712D96"/>
    <w:rsid w:val="00712E81"/>
    <w:rsid w:val="0071394E"/>
    <w:rsid w:val="00713AD3"/>
    <w:rsid w:val="00713D9A"/>
    <w:rsid w:val="007144CA"/>
    <w:rsid w:val="007147FA"/>
    <w:rsid w:val="00714999"/>
    <w:rsid w:val="00715ED0"/>
    <w:rsid w:val="00716EC8"/>
    <w:rsid w:val="00717727"/>
    <w:rsid w:val="007178ED"/>
    <w:rsid w:val="00720CC4"/>
    <w:rsid w:val="0072113F"/>
    <w:rsid w:val="0072253F"/>
    <w:rsid w:val="00722E1B"/>
    <w:rsid w:val="00722EC9"/>
    <w:rsid w:val="00724A31"/>
    <w:rsid w:val="00724BE4"/>
    <w:rsid w:val="00725076"/>
    <w:rsid w:val="00725288"/>
    <w:rsid w:val="007254FE"/>
    <w:rsid w:val="00730BF9"/>
    <w:rsid w:val="00730D42"/>
    <w:rsid w:val="00731349"/>
    <w:rsid w:val="007315BC"/>
    <w:rsid w:val="007317BE"/>
    <w:rsid w:val="00732279"/>
    <w:rsid w:val="007326BB"/>
    <w:rsid w:val="0073270B"/>
    <w:rsid w:val="007335CD"/>
    <w:rsid w:val="00734209"/>
    <w:rsid w:val="00734AF6"/>
    <w:rsid w:val="007354BB"/>
    <w:rsid w:val="007367B3"/>
    <w:rsid w:val="0073681D"/>
    <w:rsid w:val="00736965"/>
    <w:rsid w:val="00736E59"/>
    <w:rsid w:val="00737563"/>
    <w:rsid w:val="007403D2"/>
    <w:rsid w:val="00740697"/>
    <w:rsid w:val="00740DE3"/>
    <w:rsid w:val="007413B7"/>
    <w:rsid w:val="0074148D"/>
    <w:rsid w:val="00741B0B"/>
    <w:rsid w:val="0074267A"/>
    <w:rsid w:val="0074334A"/>
    <w:rsid w:val="00743365"/>
    <w:rsid w:val="00743517"/>
    <w:rsid w:val="00743525"/>
    <w:rsid w:val="00744024"/>
    <w:rsid w:val="00744656"/>
    <w:rsid w:val="00744850"/>
    <w:rsid w:val="007448FA"/>
    <w:rsid w:val="007453FA"/>
    <w:rsid w:val="007456CE"/>
    <w:rsid w:val="00745D85"/>
    <w:rsid w:val="00745EB9"/>
    <w:rsid w:val="00746C54"/>
    <w:rsid w:val="0074756C"/>
    <w:rsid w:val="0075074A"/>
    <w:rsid w:val="0075208A"/>
    <w:rsid w:val="00752688"/>
    <w:rsid w:val="00752A01"/>
    <w:rsid w:val="00752AC3"/>
    <w:rsid w:val="00752EFB"/>
    <w:rsid w:val="00753186"/>
    <w:rsid w:val="0075373A"/>
    <w:rsid w:val="00754DCD"/>
    <w:rsid w:val="00754DD5"/>
    <w:rsid w:val="0075511A"/>
    <w:rsid w:val="0075554B"/>
    <w:rsid w:val="00755606"/>
    <w:rsid w:val="00755A94"/>
    <w:rsid w:val="00755D78"/>
    <w:rsid w:val="0075671C"/>
    <w:rsid w:val="00757390"/>
    <w:rsid w:val="00757BFA"/>
    <w:rsid w:val="00757CFE"/>
    <w:rsid w:val="007600A9"/>
    <w:rsid w:val="00760ACA"/>
    <w:rsid w:val="0076154E"/>
    <w:rsid w:val="007616C3"/>
    <w:rsid w:val="00761852"/>
    <w:rsid w:val="007622D4"/>
    <w:rsid w:val="00763C58"/>
    <w:rsid w:val="007641A7"/>
    <w:rsid w:val="00764246"/>
    <w:rsid w:val="00764A27"/>
    <w:rsid w:val="0076515D"/>
    <w:rsid w:val="00765FA8"/>
    <w:rsid w:val="00766772"/>
    <w:rsid w:val="00766A3D"/>
    <w:rsid w:val="00767885"/>
    <w:rsid w:val="00767A8C"/>
    <w:rsid w:val="00770987"/>
    <w:rsid w:val="00770AA6"/>
    <w:rsid w:val="0077161D"/>
    <w:rsid w:val="00772E85"/>
    <w:rsid w:val="007738DD"/>
    <w:rsid w:val="007742E8"/>
    <w:rsid w:val="00774BD4"/>
    <w:rsid w:val="0077503B"/>
    <w:rsid w:val="00775B66"/>
    <w:rsid w:val="00775BA1"/>
    <w:rsid w:val="00775CBC"/>
    <w:rsid w:val="00781103"/>
    <w:rsid w:val="00782112"/>
    <w:rsid w:val="00782A43"/>
    <w:rsid w:val="00782E5D"/>
    <w:rsid w:val="00782EA1"/>
    <w:rsid w:val="007835F4"/>
    <w:rsid w:val="00783D63"/>
    <w:rsid w:val="00783EE6"/>
    <w:rsid w:val="007842C3"/>
    <w:rsid w:val="0078450C"/>
    <w:rsid w:val="007855F0"/>
    <w:rsid w:val="0078573F"/>
    <w:rsid w:val="0078580D"/>
    <w:rsid w:val="00785BD2"/>
    <w:rsid w:val="00785D8C"/>
    <w:rsid w:val="0078634B"/>
    <w:rsid w:val="007877B5"/>
    <w:rsid w:val="00787A2C"/>
    <w:rsid w:val="00787BDD"/>
    <w:rsid w:val="00790D5B"/>
    <w:rsid w:val="0079140B"/>
    <w:rsid w:val="00791558"/>
    <w:rsid w:val="00791828"/>
    <w:rsid w:val="00791BDB"/>
    <w:rsid w:val="007927F2"/>
    <w:rsid w:val="00796894"/>
    <w:rsid w:val="00796CF1"/>
    <w:rsid w:val="00796F15"/>
    <w:rsid w:val="00797451"/>
    <w:rsid w:val="00797904"/>
    <w:rsid w:val="007A13D8"/>
    <w:rsid w:val="007A19DD"/>
    <w:rsid w:val="007A1E4D"/>
    <w:rsid w:val="007A2335"/>
    <w:rsid w:val="007A2826"/>
    <w:rsid w:val="007A2BA8"/>
    <w:rsid w:val="007A2BB2"/>
    <w:rsid w:val="007A37B1"/>
    <w:rsid w:val="007A3A05"/>
    <w:rsid w:val="007A3A46"/>
    <w:rsid w:val="007A44C1"/>
    <w:rsid w:val="007A6DC7"/>
    <w:rsid w:val="007A7294"/>
    <w:rsid w:val="007A7606"/>
    <w:rsid w:val="007A7A23"/>
    <w:rsid w:val="007B09B3"/>
    <w:rsid w:val="007B0D93"/>
    <w:rsid w:val="007B118B"/>
    <w:rsid w:val="007B11DF"/>
    <w:rsid w:val="007B1B44"/>
    <w:rsid w:val="007B2211"/>
    <w:rsid w:val="007B23E1"/>
    <w:rsid w:val="007B2E6E"/>
    <w:rsid w:val="007B2E86"/>
    <w:rsid w:val="007B3381"/>
    <w:rsid w:val="007B453A"/>
    <w:rsid w:val="007B4B58"/>
    <w:rsid w:val="007B5822"/>
    <w:rsid w:val="007B5DD6"/>
    <w:rsid w:val="007B6901"/>
    <w:rsid w:val="007B7741"/>
    <w:rsid w:val="007C05B6"/>
    <w:rsid w:val="007C205D"/>
    <w:rsid w:val="007C21DC"/>
    <w:rsid w:val="007C2315"/>
    <w:rsid w:val="007C3CC6"/>
    <w:rsid w:val="007C3EC3"/>
    <w:rsid w:val="007C5D18"/>
    <w:rsid w:val="007C74CC"/>
    <w:rsid w:val="007D004D"/>
    <w:rsid w:val="007D0328"/>
    <w:rsid w:val="007D0814"/>
    <w:rsid w:val="007D134C"/>
    <w:rsid w:val="007D1A06"/>
    <w:rsid w:val="007D2077"/>
    <w:rsid w:val="007D2DBC"/>
    <w:rsid w:val="007D3F41"/>
    <w:rsid w:val="007D452C"/>
    <w:rsid w:val="007D4584"/>
    <w:rsid w:val="007D55B5"/>
    <w:rsid w:val="007D5B18"/>
    <w:rsid w:val="007D6B0A"/>
    <w:rsid w:val="007E1D86"/>
    <w:rsid w:val="007E1DEA"/>
    <w:rsid w:val="007E280B"/>
    <w:rsid w:val="007E2B9C"/>
    <w:rsid w:val="007E38F3"/>
    <w:rsid w:val="007E3A78"/>
    <w:rsid w:val="007E41B1"/>
    <w:rsid w:val="007E43A9"/>
    <w:rsid w:val="007E5EFF"/>
    <w:rsid w:val="007E67F1"/>
    <w:rsid w:val="007E72A2"/>
    <w:rsid w:val="007E7AC3"/>
    <w:rsid w:val="007F0B79"/>
    <w:rsid w:val="007F0B7E"/>
    <w:rsid w:val="007F1BB2"/>
    <w:rsid w:val="007F208F"/>
    <w:rsid w:val="007F2378"/>
    <w:rsid w:val="007F257B"/>
    <w:rsid w:val="007F29D2"/>
    <w:rsid w:val="007F2ED9"/>
    <w:rsid w:val="007F3F3B"/>
    <w:rsid w:val="007F414C"/>
    <w:rsid w:val="007F474D"/>
    <w:rsid w:val="007F4AFA"/>
    <w:rsid w:val="007F4FC9"/>
    <w:rsid w:val="007F5090"/>
    <w:rsid w:val="007F5503"/>
    <w:rsid w:val="008001F0"/>
    <w:rsid w:val="00800E73"/>
    <w:rsid w:val="008011D9"/>
    <w:rsid w:val="00801360"/>
    <w:rsid w:val="0080158B"/>
    <w:rsid w:val="0080297D"/>
    <w:rsid w:val="00803034"/>
    <w:rsid w:val="0080333C"/>
    <w:rsid w:val="008035A1"/>
    <w:rsid w:val="00804A96"/>
    <w:rsid w:val="00805D85"/>
    <w:rsid w:val="0080790A"/>
    <w:rsid w:val="00810799"/>
    <w:rsid w:val="0081192B"/>
    <w:rsid w:val="008120A6"/>
    <w:rsid w:val="00812CAA"/>
    <w:rsid w:val="00812E0D"/>
    <w:rsid w:val="008130A5"/>
    <w:rsid w:val="00813E0A"/>
    <w:rsid w:val="00813E2C"/>
    <w:rsid w:val="00814F10"/>
    <w:rsid w:val="008151A2"/>
    <w:rsid w:val="00815969"/>
    <w:rsid w:val="00815E6B"/>
    <w:rsid w:val="00815EF3"/>
    <w:rsid w:val="00817015"/>
    <w:rsid w:val="00817B2C"/>
    <w:rsid w:val="00817DF1"/>
    <w:rsid w:val="00817F1B"/>
    <w:rsid w:val="0082013D"/>
    <w:rsid w:val="00820595"/>
    <w:rsid w:val="008208FE"/>
    <w:rsid w:val="0082097A"/>
    <w:rsid w:val="00820DEA"/>
    <w:rsid w:val="00821A6D"/>
    <w:rsid w:val="00823426"/>
    <w:rsid w:val="0082344A"/>
    <w:rsid w:val="00823A86"/>
    <w:rsid w:val="00823B90"/>
    <w:rsid w:val="0082406D"/>
    <w:rsid w:val="00824ECA"/>
    <w:rsid w:val="00825808"/>
    <w:rsid w:val="0082585F"/>
    <w:rsid w:val="008259E8"/>
    <w:rsid w:val="00827A66"/>
    <w:rsid w:val="00830795"/>
    <w:rsid w:val="0083106E"/>
    <w:rsid w:val="00831A94"/>
    <w:rsid w:val="00831FE5"/>
    <w:rsid w:val="0083447A"/>
    <w:rsid w:val="00834BDE"/>
    <w:rsid w:val="00835427"/>
    <w:rsid w:val="0083631E"/>
    <w:rsid w:val="008364D4"/>
    <w:rsid w:val="0083771A"/>
    <w:rsid w:val="00837EFE"/>
    <w:rsid w:val="008405E3"/>
    <w:rsid w:val="00840852"/>
    <w:rsid w:val="0084113F"/>
    <w:rsid w:val="00841636"/>
    <w:rsid w:val="0084196E"/>
    <w:rsid w:val="00842019"/>
    <w:rsid w:val="0084281A"/>
    <w:rsid w:val="00842F09"/>
    <w:rsid w:val="0084305E"/>
    <w:rsid w:val="00843A11"/>
    <w:rsid w:val="008446A3"/>
    <w:rsid w:val="0084492E"/>
    <w:rsid w:val="00844A68"/>
    <w:rsid w:val="00844FC1"/>
    <w:rsid w:val="00847A00"/>
    <w:rsid w:val="0085019B"/>
    <w:rsid w:val="0085099A"/>
    <w:rsid w:val="00851A3B"/>
    <w:rsid w:val="00851F7E"/>
    <w:rsid w:val="00851F9C"/>
    <w:rsid w:val="0085273F"/>
    <w:rsid w:val="00853DCB"/>
    <w:rsid w:val="008542D6"/>
    <w:rsid w:val="00855559"/>
    <w:rsid w:val="00855C4F"/>
    <w:rsid w:val="008560E3"/>
    <w:rsid w:val="00856DF6"/>
    <w:rsid w:val="008579C5"/>
    <w:rsid w:val="00860DED"/>
    <w:rsid w:val="00861FC1"/>
    <w:rsid w:val="008639C9"/>
    <w:rsid w:val="00863DC5"/>
    <w:rsid w:val="00865EEB"/>
    <w:rsid w:val="008660A5"/>
    <w:rsid w:val="00866AC3"/>
    <w:rsid w:val="00866D7D"/>
    <w:rsid w:val="0086759F"/>
    <w:rsid w:val="00867A1D"/>
    <w:rsid w:val="00867D63"/>
    <w:rsid w:val="008705B8"/>
    <w:rsid w:val="008710B8"/>
    <w:rsid w:val="00871492"/>
    <w:rsid w:val="0087155A"/>
    <w:rsid w:val="00871599"/>
    <w:rsid w:val="00872102"/>
    <w:rsid w:val="00872411"/>
    <w:rsid w:val="0087277C"/>
    <w:rsid w:val="008728EB"/>
    <w:rsid w:val="00872FBA"/>
    <w:rsid w:val="00873CD7"/>
    <w:rsid w:val="00874955"/>
    <w:rsid w:val="008770BD"/>
    <w:rsid w:val="00877557"/>
    <w:rsid w:val="008779AB"/>
    <w:rsid w:val="00880258"/>
    <w:rsid w:val="008803C3"/>
    <w:rsid w:val="00880F40"/>
    <w:rsid w:val="0088111D"/>
    <w:rsid w:val="0088134A"/>
    <w:rsid w:val="0088141F"/>
    <w:rsid w:val="00881DBF"/>
    <w:rsid w:val="00883D09"/>
    <w:rsid w:val="00883F2B"/>
    <w:rsid w:val="008846E6"/>
    <w:rsid w:val="00884F1D"/>
    <w:rsid w:val="0088560A"/>
    <w:rsid w:val="00885C4F"/>
    <w:rsid w:val="00886F89"/>
    <w:rsid w:val="00887558"/>
    <w:rsid w:val="008876EA"/>
    <w:rsid w:val="00887779"/>
    <w:rsid w:val="008878EF"/>
    <w:rsid w:val="008900C5"/>
    <w:rsid w:val="008908C6"/>
    <w:rsid w:val="00890D42"/>
    <w:rsid w:val="00891388"/>
    <w:rsid w:val="0089200A"/>
    <w:rsid w:val="0089277B"/>
    <w:rsid w:val="00892DFE"/>
    <w:rsid w:val="00893556"/>
    <w:rsid w:val="0089436E"/>
    <w:rsid w:val="00895C44"/>
    <w:rsid w:val="00896133"/>
    <w:rsid w:val="00897312"/>
    <w:rsid w:val="008978C8"/>
    <w:rsid w:val="00897A79"/>
    <w:rsid w:val="008A16B8"/>
    <w:rsid w:val="008A17A4"/>
    <w:rsid w:val="008A1EE9"/>
    <w:rsid w:val="008A21F0"/>
    <w:rsid w:val="008A265F"/>
    <w:rsid w:val="008A2894"/>
    <w:rsid w:val="008A2CC3"/>
    <w:rsid w:val="008A2DD1"/>
    <w:rsid w:val="008A3D54"/>
    <w:rsid w:val="008A4591"/>
    <w:rsid w:val="008A4D89"/>
    <w:rsid w:val="008A52E2"/>
    <w:rsid w:val="008A617A"/>
    <w:rsid w:val="008A6195"/>
    <w:rsid w:val="008A6742"/>
    <w:rsid w:val="008A6B92"/>
    <w:rsid w:val="008A719E"/>
    <w:rsid w:val="008B0135"/>
    <w:rsid w:val="008B0258"/>
    <w:rsid w:val="008B11ED"/>
    <w:rsid w:val="008B1662"/>
    <w:rsid w:val="008B1750"/>
    <w:rsid w:val="008B1FA6"/>
    <w:rsid w:val="008B3746"/>
    <w:rsid w:val="008B37D6"/>
    <w:rsid w:val="008B3975"/>
    <w:rsid w:val="008B4C14"/>
    <w:rsid w:val="008B579C"/>
    <w:rsid w:val="008B5FD6"/>
    <w:rsid w:val="008B6D30"/>
    <w:rsid w:val="008B6E39"/>
    <w:rsid w:val="008B760C"/>
    <w:rsid w:val="008C0611"/>
    <w:rsid w:val="008C1681"/>
    <w:rsid w:val="008C2E4B"/>
    <w:rsid w:val="008C3A85"/>
    <w:rsid w:val="008C4F08"/>
    <w:rsid w:val="008C55A5"/>
    <w:rsid w:val="008C563A"/>
    <w:rsid w:val="008C59CF"/>
    <w:rsid w:val="008C6256"/>
    <w:rsid w:val="008C6504"/>
    <w:rsid w:val="008C6ABD"/>
    <w:rsid w:val="008D03DF"/>
    <w:rsid w:val="008D0FAF"/>
    <w:rsid w:val="008D18A0"/>
    <w:rsid w:val="008D2860"/>
    <w:rsid w:val="008D2E5F"/>
    <w:rsid w:val="008D2ED8"/>
    <w:rsid w:val="008D30D8"/>
    <w:rsid w:val="008D3402"/>
    <w:rsid w:val="008D3BCF"/>
    <w:rsid w:val="008D42B1"/>
    <w:rsid w:val="008D491F"/>
    <w:rsid w:val="008D4B74"/>
    <w:rsid w:val="008D4D87"/>
    <w:rsid w:val="008D51CB"/>
    <w:rsid w:val="008D51F5"/>
    <w:rsid w:val="008D5C6C"/>
    <w:rsid w:val="008D5CBE"/>
    <w:rsid w:val="008D6BC7"/>
    <w:rsid w:val="008D7686"/>
    <w:rsid w:val="008D77CE"/>
    <w:rsid w:val="008D7B00"/>
    <w:rsid w:val="008E0330"/>
    <w:rsid w:val="008E0888"/>
    <w:rsid w:val="008E0D7A"/>
    <w:rsid w:val="008E2DEB"/>
    <w:rsid w:val="008E33CD"/>
    <w:rsid w:val="008E3A8D"/>
    <w:rsid w:val="008E3CBF"/>
    <w:rsid w:val="008E53D8"/>
    <w:rsid w:val="008E671B"/>
    <w:rsid w:val="008E6F0E"/>
    <w:rsid w:val="008E7079"/>
    <w:rsid w:val="008E7331"/>
    <w:rsid w:val="008F0BCE"/>
    <w:rsid w:val="008F0EA0"/>
    <w:rsid w:val="008F1958"/>
    <w:rsid w:val="008F1992"/>
    <w:rsid w:val="008F1B37"/>
    <w:rsid w:val="008F22C8"/>
    <w:rsid w:val="008F31F1"/>
    <w:rsid w:val="008F4129"/>
    <w:rsid w:val="008F4774"/>
    <w:rsid w:val="008F482E"/>
    <w:rsid w:val="008F4AFC"/>
    <w:rsid w:val="008F4C82"/>
    <w:rsid w:val="008F588C"/>
    <w:rsid w:val="008F5E20"/>
    <w:rsid w:val="008F675E"/>
    <w:rsid w:val="00900217"/>
    <w:rsid w:val="00901127"/>
    <w:rsid w:val="009013AC"/>
    <w:rsid w:val="00901677"/>
    <w:rsid w:val="00901E9C"/>
    <w:rsid w:val="0090279E"/>
    <w:rsid w:val="00903451"/>
    <w:rsid w:val="0090362D"/>
    <w:rsid w:val="009037CA"/>
    <w:rsid w:val="00904C14"/>
    <w:rsid w:val="009051C6"/>
    <w:rsid w:val="0090562D"/>
    <w:rsid w:val="00906BDB"/>
    <w:rsid w:val="00906CBB"/>
    <w:rsid w:val="00907818"/>
    <w:rsid w:val="00907CA9"/>
    <w:rsid w:val="0091075A"/>
    <w:rsid w:val="00910C04"/>
    <w:rsid w:val="009120B4"/>
    <w:rsid w:val="0091265C"/>
    <w:rsid w:val="00912786"/>
    <w:rsid w:val="00912AA7"/>
    <w:rsid w:val="00912AC9"/>
    <w:rsid w:val="0091303A"/>
    <w:rsid w:val="009133D8"/>
    <w:rsid w:val="00913452"/>
    <w:rsid w:val="00913E16"/>
    <w:rsid w:val="0091449D"/>
    <w:rsid w:val="00914E9D"/>
    <w:rsid w:val="00916503"/>
    <w:rsid w:val="00917045"/>
    <w:rsid w:val="009174CD"/>
    <w:rsid w:val="00917EC4"/>
    <w:rsid w:val="009201A0"/>
    <w:rsid w:val="00920853"/>
    <w:rsid w:val="009228AF"/>
    <w:rsid w:val="00922E8F"/>
    <w:rsid w:val="00923EB6"/>
    <w:rsid w:val="00924683"/>
    <w:rsid w:val="009247CB"/>
    <w:rsid w:val="00925038"/>
    <w:rsid w:val="009257EF"/>
    <w:rsid w:val="00926363"/>
    <w:rsid w:val="0092647B"/>
    <w:rsid w:val="00926A57"/>
    <w:rsid w:val="00927544"/>
    <w:rsid w:val="0092798A"/>
    <w:rsid w:val="009306D9"/>
    <w:rsid w:val="00930785"/>
    <w:rsid w:val="00931ACD"/>
    <w:rsid w:val="009323C2"/>
    <w:rsid w:val="00932412"/>
    <w:rsid w:val="00933343"/>
    <w:rsid w:val="009335EA"/>
    <w:rsid w:val="00933771"/>
    <w:rsid w:val="0093388D"/>
    <w:rsid w:val="00934742"/>
    <w:rsid w:val="00934821"/>
    <w:rsid w:val="00935667"/>
    <w:rsid w:val="00935B82"/>
    <w:rsid w:val="00935F59"/>
    <w:rsid w:val="009360B6"/>
    <w:rsid w:val="009360C6"/>
    <w:rsid w:val="009362BC"/>
    <w:rsid w:val="009375AB"/>
    <w:rsid w:val="00940A94"/>
    <w:rsid w:val="009411D3"/>
    <w:rsid w:val="00942227"/>
    <w:rsid w:val="00942CD5"/>
    <w:rsid w:val="009441F3"/>
    <w:rsid w:val="00944A8D"/>
    <w:rsid w:val="009467C9"/>
    <w:rsid w:val="009477B8"/>
    <w:rsid w:val="00950BA3"/>
    <w:rsid w:val="00950CFC"/>
    <w:rsid w:val="00951D22"/>
    <w:rsid w:val="00951D4C"/>
    <w:rsid w:val="0095217E"/>
    <w:rsid w:val="00952923"/>
    <w:rsid w:val="009535E7"/>
    <w:rsid w:val="009538FB"/>
    <w:rsid w:val="00953F98"/>
    <w:rsid w:val="00954137"/>
    <w:rsid w:val="00954E2D"/>
    <w:rsid w:val="00954FA0"/>
    <w:rsid w:val="0095531C"/>
    <w:rsid w:val="0095551E"/>
    <w:rsid w:val="00955673"/>
    <w:rsid w:val="009568A2"/>
    <w:rsid w:val="0095705B"/>
    <w:rsid w:val="00957334"/>
    <w:rsid w:val="009574B6"/>
    <w:rsid w:val="00957EBA"/>
    <w:rsid w:val="00961501"/>
    <w:rsid w:val="009615F5"/>
    <w:rsid w:val="009628B7"/>
    <w:rsid w:val="00962946"/>
    <w:rsid w:val="00962FEC"/>
    <w:rsid w:val="009637D8"/>
    <w:rsid w:val="009640DD"/>
    <w:rsid w:val="0096453A"/>
    <w:rsid w:val="00964EDD"/>
    <w:rsid w:val="00965604"/>
    <w:rsid w:val="00965CB7"/>
    <w:rsid w:val="00965E3E"/>
    <w:rsid w:val="00966ABF"/>
    <w:rsid w:val="00967229"/>
    <w:rsid w:val="009714B9"/>
    <w:rsid w:val="00971FA3"/>
    <w:rsid w:val="00972071"/>
    <w:rsid w:val="009729AE"/>
    <w:rsid w:val="009730B6"/>
    <w:rsid w:val="00973279"/>
    <w:rsid w:val="00973FB0"/>
    <w:rsid w:val="009748D8"/>
    <w:rsid w:val="009759DB"/>
    <w:rsid w:val="00977620"/>
    <w:rsid w:val="009807BD"/>
    <w:rsid w:val="00981773"/>
    <w:rsid w:val="00981BD2"/>
    <w:rsid w:val="00981C60"/>
    <w:rsid w:val="00981DB9"/>
    <w:rsid w:val="00983390"/>
    <w:rsid w:val="00983629"/>
    <w:rsid w:val="00984076"/>
    <w:rsid w:val="00984655"/>
    <w:rsid w:val="00985349"/>
    <w:rsid w:val="0098575A"/>
    <w:rsid w:val="00986C61"/>
    <w:rsid w:val="00986D13"/>
    <w:rsid w:val="00987F58"/>
    <w:rsid w:val="00990815"/>
    <w:rsid w:val="0099190E"/>
    <w:rsid w:val="00991B91"/>
    <w:rsid w:val="00992827"/>
    <w:rsid w:val="0099463F"/>
    <w:rsid w:val="00995938"/>
    <w:rsid w:val="00997163"/>
    <w:rsid w:val="0099729C"/>
    <w:rsid w:val="009976DF"/>
    <w:rsid w:val="00997F7D"/>
    <w:rsid w:val="009A0316"/>
    <w:rsid w:val="009A0769"/>
    <w:rsid w:val="009A0981"/>
    <w:rsid w:val="009A0A3E"/>
    <w:rsid w:val="009A0D6F"/>
    <w:rsid w:val="009A0E9F"/>
    <w:rsid w:val="009A1023"/>
    <w:rsid w:val="009A1613"/>
    <w:rsid w:val="009A16BF"/>
    <w:rsid w:val="009A1BA9"/>
    <w:rsid w:val="009A1F38"/>
    <w:rsid w:val="009A209A"/>
    <w:rsid w:val="009A2BF3"/>
    <w:rsid w:val="009A4125"/>
    <w:rsid w:val="009A4680"/>
    <w:rsid w:val="009A4C07"/>
    <w:rsid w:val="009A5AA9"/>
    <w:rsid w:val="009A5B24"/>
    <w:rsid w:val="009A6658"/>
    <w:rsid w:val="009A73C2"/>
    <w:rsid w:val="009A73F2"/>
    <w:rsid w:val="009A77A7"/>
    <w:rsid w:val="009A7E55"/>
    <w:rsid w:val="009A7E5C"/>
    <w:rsid w:val="009B027B"/>
    <w:rsid w:val="009B0FB9"/>
    <w:rsid w:val="009B0FCC"/>
    <w:rsid w:val="009B167A"/>
    <w:rsid w:val="009B2329"/>
    <w:rsid w:val="009B28A2"/>
    <w:rsid w:val="009B3B2C"/>
    <w:rsid w:val="009B4789"/>
    <w:rsid w:val="009B5CC5"/>
    <w:rsid w:val="009B7032"/>
    <w:rsid w:val="009B70E5"/>
    <w:rsid w:val="009C0014"/>
    <w:rsid w:val="009C0BC7"/>
    <w:rsid w:val="009C1320"/>
    <w:rsid w:val="009C2A0B"/>
    <w:rsid w:val="009C2A5F"/>
    <w:rsid w:val="009C3284"/>
    <w:rsid w:val="009C364A"/>
    <w:rsid w:val="009C38FF"/>
    <w:rsid w:val="009C4F34"/>
    <w:rsid w:val="009C5D25"/>
    <w:rsid w:val="009C60C5"/>
    <w:rsid w:val="009C655E"/>
    <w:rsid w:val="009C6857"/>
    <w:rsid w:val="009C6953"/>
    <w:rsid w:val="009C6CD5"/>
    <w:rsid w:val="009C70CE"/>
    <w:rsid w:val="009C7A86"/>
    <w:rsid w:val="009D0C2C"/>
    <w:rsid w:val="009D4040"/>
    <w:rsid w:val="009D48F2"/>
    <w:rsid w:val="009D5553"/>
    <w:rsid w:val="009D5836"/>
    <w:rsid w:val="009D59F9"/>
    <w:rsid w:val="009D7913"/>
    <w:rsid w:val="009D7B46"/>
    <w:rsid w:val="009E10B3"/>
    <w:rsid w:val="009E1A12"/>
    <w:rsid w:val="009E1DFC"/>
    <w:rsid w:val="009E259D"/>
    <w:rsid w:val="009E39D8"/>
    <w:rsid w:val="009E3A81"/>
    <w:rsid w:val="009E4554"/>
    <w:rsid w:val="009E486C"/>
    <w:rsid w:val="009E5621"/>
    <w:rsid w:val="009E586E"/>
    <w:rsid w:val="009E6231"/>
    <w:rsid w:val="009E6F3C"/>
    <w:rsid w:val="009F191F"/>
    <w:rsid w:val="009F2E2C"/>
    <w:rsid w:val="009F3A4A"/>
    <w:rsid w:val="009F4585"/>
    <w:rsid w:val="009F4AEB"/>
    <w:rsid w:val="009F4FEC"/>
    <w:rsid w:val="009F5CD7"/>
    <w:rsid w:val="009F5F1F"/>
    <w:rsid w:val="009F653B"/>
    <w:rsid w:val="009F6A24"/>
    <w:rsid w:val="00A001DA"/>
    <w:rsid w:val="00A002A9"/>
    <w:rsid w:val="00A00346"/>
    <w:rsid w:val="00A0073E"/>
    <w:rsid w:val="00A011DA"/>
    <w:rsid w:val="00A0204E"/>
    <w:rsid w:val="00A0211E"/>
    <w:rsid w:val="00A0213C"/>
    <w:rsid w:val="00A027EE"/>
    <w:rsid w:val="00A03187"/>
    <w:rsid w:val="00A031E2"/>
    <w:rsid w:val="00A03A93"/>
    <w:rsid w:val="00A047C6"/>
    <w:rsid w:val="00A048AF"/>
    <w:rsid w:val="00A05B57"/>
    <w:rsid w:val="00A06679"/>
    <w:rsid w:val="00A06893"/>
    <w:rsid w:val="00A06E32"/>
    <w:rsid w:val="00A073D0"/>
    <w:rsid w:val="00A07684"/>
    <w:rsid w:val="00A10238"/>
    <w:rsid w:val="00A1054F"/>
    <w:rsid w:val="00A10BC9"/>
    <w:rsid w:val="00A10C7A"/>
    <w:rsid w:val="00A121B6"/>
    <w:rsid w:val="00A12875"/>
    <w:rsid w:val="00A131BD"/>
    <w:rsid w:val="00A1346C"/>
    <w:rsid w:val="00A13EC4"/>
    <w:rsid w:val="00A14B06"/>
    <w:rsid w:val="00A1523A"/>
    <w:rsid w:val="00A15EAE"/>
    <w:rsid w:val="00A1709C"/>
    <w:rsid w:val="00A17C60"/>
    <w:rsid w:val="00A20307"/>
    <w:rsid w:val="00A206B9"/>
    <w:rsid w:val="00A20BCC"/>
    <w:rsid w:val="00A211AA"/>
    <w:rsid w:val="00A21900"/>
    <w:rsid w:val="00A219E8"/>
    <w:rsid w:val="00A21B69"/>
    <w:rsid w:val="00A23F4C"/>
    <w:rsid w:val="00A24793"/>
    <w:rsid w:val="00A253EA"/>
    <w:rsid w:val="00A2544D"/>
    <w:rsid w:val="00A25BEA"/>
    <w:rsid w:val="00A267E8"/>
    <w:rsid w:val="00A267EF"/>
    <w:rsid w:val="00A26B9B"/>
    <w:rsid w:val="00A272DB"/>
    <w:rsid w:val="00A30C8A"/>
    <w:rsid w:val="00A30F27"/>
    <w:rsid w:val="00A30F87"/>
    <w:rsid w:val="00A31222"/>
    <w:rsid w:val="00A31715"/>
    <w:rsid w:val="00A31A22"/>
    <w:rsid w:val="00A31AF8"/>
    <w:rsid w:val="00A31F6C"/>
    <w:rsid w:val="00A3205C"/>
    <w:rsid w:val="00A32232"/>
    <w:rsid w:val="00A32624"/>
    <w:rsid w:val="00A32734"/>
    <w:rsid w:val="00A327EF"/>
    <w:rsid w:val="00A327F8"/>
    <w:rsid w:val="00A328C8"/>
    <w:rsid w:val="00A32A67"/>
    <w:rsid w:val="00A32ADC"/>
    <w:rsid w:val="00A343D2"/>
    <w:rsid w:val="00A34759"/>
    <w:rsid w:val="00A34F39"/>
    <w:rsid w:val="00A35489"/>
    <w:rsid w:val="00A35B9E"/>
    <w:rsid w:val="00A362D5"/>
    <w:rsid w:val="00A36D3D"/>
    <w:rsid w:val="00A36F2C"/>
    <w:rsid w:val="00A36F40"/>
    <w:rsid w:val="00A372F3"/>
    <w:rsid w:val="00A3762B"/>
    <w:rsid w:val="00A379B0"/>
    <w:rsid w:val="00A40624"/>
    <w:rsid w:val="00A417A3"/>
    <w:rsid w:val="00A41C2B"/>
    <w:rsid w:val="00A42193"/>
    <w:rsid w:val="00A4247E"/>
    <w:rsid w:val="00A4289D"/>
    <w:rsid w:val="00A42CA8"/>
    <w:rsid w:val="00A446C3"/>
    <w:rsid w:val="00A44DA4"/>
    <w:rsid w:val="00A44E9E"/>
    <w:rsid w:val="00A45185"/>
    <w:rsid w:val="00A458CE"/>
    <w:rsid w:val="00A45A5E"/>
    <w:rsid w:val="00A46AAE"/>
    <w:rsid w:val="00A47443"/>
    <w:rsid w:val="00A47B3B"/>
    <w:rsid w:val="00A47F6D"/>
    <w:rsid w:val="00A5021D"/>
    <w:rsid w:val="00A504EF"/>
    <w:rsid w:val="00A507AC"/>
    <w:rsid w:val="00A509F8"/>
    <w:rsid w:val="00A50F42"/>
    <w:rsid w:val="00A52012"/>
    <w:rsid w:val="00A52A96"/>
    <w:rsid w:val="00A52BE5"/>
    <w:rsid w:val="00A536EB"/>
    <w:rsid w:val="00A537A8"/>
    <w:rsid w:val="00A53808"/>
    <w:rsid w:val="00A54116"/>
    <w:rsid w:val="00A546B0"/>
    <w:rsid w:val="00A55BFA"/>
    <w:rsid w:val="00A571FF"/>
    <w:rsid w:val="00A6047F"/>
    <w:rsid w:val="00A60A75"/>
    <w:rsid w:val="00A60B19"/>
    <w:rsid w:val="00A628AE"/>
    <w:rsid w:val="00A629AC"/>
    <w:rsid w:val="00A62CFD"/>
    <w:rsid w:val="00A62DF6"/>
    <w:rsid w:val="00A63297"/>
    <w:rsid w:val="00A637CE"/>
    <w:rsid w:val="00A642C8"/>
    <w:rsid w:val="00A66D22"/>
    <w:rsid w:val="00A674C7"/>
    <w:rsid w:val="00A677E5"/>
    <w:rsid w:val="00A67978"/>
    <w:rsid w:val="00A67D70"/>
    <w:rsid w:val="00A705DD"/>
    <w:rsid w:val="00A709A1"/>
    <w:rsid w:val="00A70E5E"/>
    <w:rsid w:val="00A7160F"/>
    <w:rsid w:val="00A716A7"/>
    <w:rsid w:val="00A71BDB"/>
    <w:rsid w:val="00A71E4A"/>
    <w:rsid w:val="00A73F7C"/>
    <w:rsid w:val="00A74596"/>
    <w:rsid w:val="00A746C8"/>
    <w:rsid w:val="00A76405"/>
    <w:rsid w:val="00A77277"/>
    <w:rsid w:val="00A772E8"/>
    <w:rsid w:val="00A77EE7"/>
    <w:rsid w:val="00A80BDB"/>
    <w:rsid w:val="00A80CCB"/>
    <w:rsid w:val="00A81E93"/>
    <w:rsid w:val="00A82069"/>
    <w:rsid w:val="00A8254B"/>
    <w:rsid w:val="00A82AAC"/>
    <w:rsid w:val="00A82C74"/>
    <w:rsid w:val="00A82E4A"/>
    <w:rsid w:val="00A83165"/>
    <w:rsid w:val="00A833FD"/>
    <w:rsid w:val="00A83917"/>
    <w:rsid w:val="00A83D80"/>
    <w:rsid w:val="00A8412F"/>
    <w:rsid w:val="00A84717"/>
    <w:rsid w:val="00A84AE1"/>
    <w:rsid w:val="00A84B3D"/>
    <w:rsid w:val="00A8504C"/>
    <w:rsid w:val="00A8564C"/>
    <w:rsid w:val="00A8675D"/>
    <w:rsid w:val="00A869D3"/>
    <w:rsid w:val="00A87FEB"/>
    <w:rsid w:val="00A90954"/>
    <w:rsid w:val="00A90ACB"/>
    <w:rsid w:val="00A91BC9"/>
    <w:rsid w:val="00A91F6C"/>
    <w:rsid w:val="00A920F8"/>
    <w:rsid w:val="00A92591"/>
    <w:rsid w:val="00A9405E"/>
    <w:rsid w:val="00A94595"/>
    <w:rsid w:val="00A95322"/>
    <w:rsid w:val="00A95FA8"/>
    <w:rsid w:val="00A961D9"/>
    <w:rsid w:val="00A964C3"/>
    <w:rsid w:val="00A97456"/>
    <w:rsid w:val="00A97FA4"/>
    <w:rsid w:val="00AA00BC"/>
    <w:rsid w:val="00AA1D5F"/>
    <w:rsid w:val="00AA31AB"/>
    <w:rsid w:val="00AA3290"/>
    <w:rsid w:val="00AA346B"/>
    <w:rsid w:val="00AA3A6D"/>
    <w:rsid w:val="00AA3DC5"/>
    <w:rsid w:val="00AA421C"/>
    <w:rsid w:val="00AA4464"/>
    <w:rsid w:val="00AA4944"/>
    <w:rsid w:val="00AA4A5F"/>
    <w:rsid w:val="00AA550B"/>
    <w:rsid w:val="00AA5EDF"/>
    <w:rsid w:val="00AA5EEC"/>
    <w:rsid w:val="00AA6D17"/>
    <w:rsid w:val="00AA6D8D"/>
    <w:rsid w:val="00AA733C"/>
    <w:rsid w:val="00AA73D0"/>
    <w:rsid w:val="00AA76DE"/>
    <w:rsid w:val="00AB1470"/>
    <w:rsid w:val="00AB1B9C"/>
    <w:rsid w:val="00AB259E"/>
    <w:rsid w:val="00AB25CA"/>
    <w:rsid w:val="00AB33AD"/>
    <w:rsid w:val="00AB3F98"/>
    <w:rsid w:val="00AB4629"/>
    <w:rsid w:val="00AB4819"/>
    <w:rsid w:val="00AB4F49"/>
    <w:rsid w:val="00AB5118"/>
    <w:rsid w:val="00AB5296"/>
    <w:rsid w:val="00AB56E3"/>
    <w:rsid w:val="00AB619A"/>
    <w:rsid w:val="00AB7001"/>
    <w:rsid w:val="00AB7137"/>
    <w:rsid w:val="00AB7F06"/>
    <w:rsid w:val="00AC0053"/>
    <w:rsid w:val="00AC0CF1"/>
    <w:rsid w:val="00AC1953"/>
    <w:rsid w:val="00AC1D0C"/>
    <w:rsid w:val="00AC2611"/>
    <w:rsid w:val="00AC2A20"/>
    <w:rsid w:val="00AC43E4"/>
    <w:rsid w:val="00AC4857"/>
    <w:rsid w:val="00AC4A20"/>
    <w:rsid w:val="00AC4BFB"/>
    <w:rsid w:val="00AC50BC"/>
    <w:rsid w:val="00AC5206"/>
    <w:rsid w:val="00AC5D43"/>
    <w:rsid w:val="00AC5F4D"/>
    <w:rsid w:val="00AC63F7"/>
    <w:rsid w:val="00AC698F"/>
    <w:rsid w:val="00AC6AAE"/>
    <w:rsid w:val="00AC7DE5"/>
    <w:rsid w:val="00AD0797"/>
    <w:rsid w:val="00AD0C33"/>
    <w:rsid w:val="00AD0FAF"/>
    <w:rsid w:val="00AD15EC"/>
    <w:rsid w:val="00AD1C80"/>
    <w:rsid w:val="00AD1CF0"/>
    <w:rsid w:val="00AD26B3"/>
    <w:rsid w:val="00AD2EE6"/>
    <w:rsid w:val="00AD3294"/>
    <w:rsid w:val="00AD3587"/>
    <w:rsid w:val="00AD429C"/>
    <w:rsid w:val="00AD4953"/>
    <w:rsid w:val="00AD5D90"/>
    <w:rsid w:val="00AD5ED7"/>
    <w:rsid w:val="00AD6C61"/>
    <w:rsid w:val="00AD77B3"/>
    <w:rsid w:val="00AE0AC7"/>
    <w:rsid w:val="00AE136A"/>
    <w:rsid w:val="00AE1630"/>
    <w:rsid w:val="00AE173B"/>
    <w:rsid w:val="00AE2041"/>
    <w:rsid w:val="00AE2988"/>
    <w:rsid w:val="00AE36E0"/>
    <w:rsid w:val="00AE402F"/>
    <w:rsid w:val="00AE4871"/>
    <w:rsid w:val="00AE4B79"/>
    <w:rsid w:val="00AE4DDF"/>
    <w:rsid w:val="00AE4E58"/>
    <w:rsid w:val="00AE57E5"/>
    <w:rsid w:val="00AE5B4E"/>
    <w:rsid w:val="00AE63D0"/>
    <w:rsid w:val="00AF079A"/>
    <w:rsid w:val="00AF107F"/>
    <w:rsid w:val="00AF3902"/>
    <w:rsid w:val="00AF3952"/>
    <w:rsid w:val="00AF45A5"/>
    <w:rsid w:val="00AF559F"/>
    <w:rsid w:val="00AF59CE"/>
    <w:rsid w:val="00AF6EFA"/>
    <w:rsid w:val="00B00C02"/>
    <w:rsid w:val="00B02648"/>
    <w:rsid w:val="00B029AB"/>
    <w:rsid w:val="00B02F00"/>
    <w:rsid w:val="00B03A59"/>
    <w:rsid w:val="00B04A1F"/>
    <w:rsid w:val="00B04CA6"/>
    <w:rsid w:val="00B0546F"/>
    <w:rsid w:val="00B05EFB"/>
    <w:rsid w:val="00B06C02"/>
    <w:rsid w:val="00B06F51"/>
    <w:rsid w:val="00B07D80"/>
    <w:rsid w:val="00B103C3"/>
    <w:rsid w:val="00B11587"/>
    <w:rsid w:val="00B11E94"/>
    <w:rsid w:val="00B122F2"/>
    <w:rsid w:val="00B1282A"/>
    <w:rsid w:val="00B143BE"/>
    <w:rsid w:val="00B14C38"/>
    <w:rsid w:val="00B15283"/>
    <w:rsid w:val="00B15603"/>
    <w:rsid w:val="00B15D7A"/>
    <w:rsid w:val="00B1620B"/>
    <w:rsid w:val="00B17C9C"/>
    <w:rsid w:val="00B201D6"/>
    <w:rsid w:val="00B2061A"/>
    <w:rsid w:val="00B21260"/>
    <w:rsid w:val="00B212DB"/>
    <w:rsid w:val="00B213A9"/>
    <w:rsid w:val="00B21D20"/>
    <w:rsid w:val="00B22109"/>
    <w:rsid w:val="00B22840"/>
    <w:rsid w:val="00B22A0B"/>
    <w:rsid w:val="00B24146"/>
    <w:rsid w:val="00B247C5"/>
    <w:rsid w:val="00B25478"/>
    <w:rsid w:val="00B25B78"/>
    <w:rsid w:val="00B26B04"/>
    <w:rsid w:val="00B26E63"/>
    <w:rsid w:val="00B26EBA"/>
    <w:rsid w:val="00B26EDA"/>
    <w:rsid w:val="00B27A35"/>
    <w:rsid w:val="00B324B5"/>
    <w:rsid w:val="00B324E2"/>
    <w:rsid w:val="00B325AD"/>
    <w:rsid w:val="00B325BE"/>
    <w:rsid w:val="00B334CD"/>
    <w:rsid w:val="00B33BA9"/>
    <w:rsid w:val="00B347B2"/>
    <w:rsid w:val="00B35AB4"/>
    <w:rsid w:val="00B35B24"/>
    <w:rsid w:val="00B35D05"/>
    <w:rsid w:val="00B3689A"/>
    <w:rsid w:val="00B368C9"/>
    <w:rsid w:val="00B369D1"/>
    <w:rsid w:val="00B36F26"/>
    <w:rsid w:val="00B374E4"/>
    <w:rsid w:val="00B37581"/>
    <w:rsid w:val="00B376A8"/>
    <w:rsid w:val="00B40178"/>
    <w:rsid w:val="00B4032D"/>
    <w:rsid w:val="00B40C09"/>
    <w:rsid w:val="00B40C8B"/>
    <w:rsid w:val="00B40F43"/>
    <w:rsid w:val="00B4147E"/>
    <w:rsid w:val="00B41E35"/>
    <w:rsid w:val="00B41E9E"/>
    <w:rsid w:val="00B421CB"/>
    <w:rsid w:val="00B42353"/>
    <w:rsid w:val="00B42390"/>
    <w:rsid w:val="00B42B31"/>
    <w:rsid w:val="00B42BD3"/>
    <w:rsid w:val="00B43495"/>
    <w:rsid w:val="00B436D4"/>
    <w:rsid w:val="00B43820"/>
    <w:rsid w:val="00B43A00"/>
    <w:rsid w:val="00B44817"/>
    <w:rsid w:val="00B45FDA"/>
    <w:rsid w:val="00B460DC"/>
    <w:rsid w:val="00B4684D"/>
    <w:rsid w:val="00B46ACA"/>
    <w:rsid w:val="00B478D8"/>
    <w:rsid w:val="00B5060E"/>
    <w:rsid w:val="00B53549"/>
    <w:rsid w:val="00B538DC"/>
    <w:rsid w:val="00B53A13"/>
    <w:rsid w:val="00B53FA8"/>
    <w:rsid w:val="00B549EB"/>
    <w:rsid w:val="00B54C48"/>
    <w:rsid w:val="00B5647E"/>
    <w:rsid w:val="00B5669C"/>
    <w:rsid w:val="00B56864"/>
    <w:rsid w:val="00B5699C"/>
    <w:rsid w:val="00B5709A"/>
    <w:rsid w:val="00B5764D"/>
    <w:rsid w:val="00B577AC"/>
    <w:rsid w:val="00B60183"/>
    <w:rsid w:val="00B60EAD"/>
    <w:rsid w:val="00B61364"/>
    <w:rsid w:val="00B627D9"/>
    <w:rsid w:val="00B63909"/>
    <w:rsid w:val="00B63BC5"/>
    <w:rsid w:val="00B64428"/>
    <w:rsid w:val="00B66594"/>
    <w:rsid w:val="00B67247"/>
    <w:rsid w:val="00B67ADC"/>
    <w:rsid w:val="00B67AE2"/>
    <w:rsid w:val="00B67AFB"/>
    <w:rsid w:val="00B7040D"/>
    <w:rsid w:val="00B7046D"/>
    <w:rsid w:val="00B704F8"/>
    <w:rsid w:val="00B70F74"/>
    <w:rsid w:val="00B712A9"/>
    <w:rsid w:val="00B71A2E"/>
    <w:rsid w:val="00B72285"/>
    <w:rsid w:val="00B722D8"/>
    <w:rsid w:val="00B73373"/>
    <w:rsid w:val="00B73FA5"/>
    <w:rsid w:val="00B743E2"/>
    <w:rsid w:val="00B74B6B"/>
    <w:rsid w:val="00B75E30"/>
    <w:rsid w:val="00B765C7"/>
    <w:rsid w:val="00B76C9C"/>
    <w:rsid w:val="00B7752B"/>
    <w:rsid w:val="00B778EE"/>
    <w:rsid w:val="00B77C2A"/>
    <w:rsid w:val="00B80A98"/>
    <w:rsid w:val="00B811D1"/>
    <w:rsid w:val="00B81D1B"/>
    <w:rsid w:val="00B81D43"/>
    <w:rsid w:val="00B828CF"/>
    <w:rsid w:val="00B835E9"/>
    <w:rsid w:val="00B83791"/>
    <w:rsid w:val="00B83B14"/>
    <w:rsid w:val="00B83C38"/>
    <w:rsid w:val="00B83CEA"/>
    <w:rsid w:val="00B85327"/>
    <w:rsid w:val="00B853C9"/>
    <w:rsid w:val="00B86013"/>
    <w:rsid w:val="00B86D1B"/>
    <w:rsid w:val="00B871D3"/>
    <w:rsid w:val="00B87C8E"/>
    <w:rsid w:val="00B87E12"/>
    <w:rsid w:val="00B9172C"/>
    <w:rsid w:val="00B917DD"/>
    <w:rsid w:val="00B92115"/>
    <w:rsid w:val="00B9284F"/>
    <w:rsid w:val="00B92C63"/>
    <w:rsid w:val="00B9408B"/>
    <w:rsid w:val="00B94E43"/>
    <w:rsid w:val="00B95527"/>
    <w:rsid w:val="00B95B1B"/>
    <w:rsid w:val="00B9691C"/>
    <w:rsid w:val="00B97288"/>
    <w:rsid w:val="00B97628"/>
    <w:rsid w:val="00B97BB6"/>
    <w:rsid w:val="00B97BE0"/>
    <w:rsid w:val="00BA0ACA"/>
    <w:rsid w:val="00BA0AE2"/>
    <w:rsid w:val="00BA0B84"/>
    <w:rsid w:val="00BA14BE"/>
    <w:rsid w:val="00BA14E4"/>
    <w:rsid w:val="00BA1634"/>
    <w:rsid w:val="00BA2A48"/>
    <w:rsid w:val="00BA2D81"/>
    <w:rsid w:val="00BA36BB"/>
    <w:rsid w:val="00BA3A43"/>
    <w:rsid w:val="00BA51B4"/>
    <w:rsid w:val="00BA5C72"/>
    <w:rsid w:val="00BA5DA8"/>
    <w:rsid w:val="00BA628D"/>
    <w:rsid w:val="00BB1230"/>
    <w:rsid w:val="00BB227D"/>
    <w:rsid w:val="00BB238B"/>
    <w:rsid w:val="00BB2598"/>
    <w:rsid w:val="00BB2A38"/>
    <w:rsid w:val="00BB4744"/>
    <w:rsid w:val="00BB4B79"/>
    <w:rsid w:val="00BB5D03"/>
    <w:rsid w:val="00BB5F59"/>
    <w:rsid w:val="00BB609A"/>
    <w:rsid w:val="00BB62F1"/>
    <w:rsid w:val="00BB732A"/>
    <w:rsid w:val="00BB7B1A"/>
    <w:rsid w:val="00BC090E"/>
    <w:rsid w:val="00BC18E8"/>
    <w:rsid w:val="00BC2131"/>
    <w:rsid w:val="00BC2192"/>
    <w:rsid w:val="00BC322A"/>
    <w:rsid w:val="00BC4573"/>
    <w:rsid w:val="00BC48C4"/>
    <w:rsid w:val="00BC4949"/>
    <w:rsid w:val="00BC4B19"/>
    <w:rsid w:val="00BC4F49"/>
    <w:rsid w:val="00BC5839"/>
    <w:rsid w:val="00BC59D9"/>
    <w:rsid w:val="00BC61FB"/>
    <w:rsid w:val="00BC64DF"/>
    <w:rsid w:val="00BC6B8E"/>
    <w:rsid w:val="00BC6FF9"/>
    <w:rsid w:val="00BC7128"/>
    <w:rsid w:val="00BC7632"/>
    <w:rsid w:val="00BC7D52"/>
    <w:rsid w:val="00BC7F28"/>
    <w:rsid w:val="00BD07F6"/>
    <w:rsid w:val="00BD0B4C"/>
    <w:rsid w:val="00BD0F39"/>
    <w:rsid w:val="00BD16A2"/>
    <w:rsid w:val="00BD1EBE"/>
    <w:rsid w:val="00BD21BA"/>
    <w:rsid w:val="00BD36C2"/>
    <w:rsid w:val="00BD3C5F"/>
    <w:rsid w:val="00BD3E4D"/>
    <w:rsid w:val="00BD45BB"/>
    <w:rsid w:val="00BD4C00"/>
    <w:rsid w:val="00BD4D84"/>
    <w:rsid w:val="00BD52CE"/>
    <w:rsid w:val="00BD56E2"/>
    <w:rsid w:val="00BD5A2A"/>
    <w:rsid w:val="00BD5DD9"/>
    <w:rsid w:val="00BD5F5A"/>
    <w:rsid w:val="00BD65F4"/>
    <w:rsid w:val="00BD6A08"/>
    <w:rsid w:val="00BD7A2D"/>
    <w:rsid w:val="00BD7CAD"/>
    <w:rsid w:val="00BE002B"/>
    <w:rsid w:val="00BE0C42"/>
    <w:rsid w:val="00BE0F15"/>
    <w:rsid w:val="00BE12FC"/>
    <w:rsid w:val="00BE13A2"/>
    <w:rsid w:val="00BE177C"/>
    <w:rsid w:val="00BE1FC9"/>
    <w:rsid w:val="00BE2361"/>
    <w:rsid w:val="00BE25DF"/>
    <w:rsid w:val="00BE2A70"/>
    <w:rsid w:val="00BE2D53"/>
    <w:rsid w:val="00BE30CB"/>
    <w:rsid w:val="00BE3323"/>
    <w:rsid w:val="00BE3661"/>
    <w:rsid w:val="00BE3B25"/>
    <w:rsid w:val="00BE3DA7"/>
    <w:rsid w:val="00BE48E5"/>
    <w:rsid w:val="00BE4B38"/>
    <w:rsid w:val="00BE6093"/>
    <w:rsid w:val="00BE6179"/>
    <w:rsid w:val="00BE62F1"/>
    <w:rsid w:val="00BE6E9D"/>
    <w:rsid w:val="00BE6ED4"/>
    <w:rsid w:val="00BE74D0"/>
    <w:rsid w:val="00BE78CB"/>
    <w:rsid w:val="00BF05B2"/>
    <w:rsid w:val="00BF0BBE"/>
    <w:rsid w:val="00BF203A"/>
    <w:rsid w:val="00BF2D94"/>
    <w:rsid w:val="00BF30AA"/>
    <w:rsid w:val="00BF3A35"/>
    <w:rsid w:val="00BF3A72"/>
    <w:rsid w:val="00BF67F2"/>
    <w:rsid w:val="00BF7B29"/>
    <w:rsid w:val="00C0097D"/>
    <w:rsid w:val="00C009D2"/>
    <w:rsid w:val="00C009DB"/>
    <w:rsid w:val="00C00CA3"/>
    <w:rsid w:val="00C01055"/>
    <w:rsid w:val="00C01309"/>
    <w:rsid w:val="00C01FB1"/>
    <w:rsid w:val="00C02CB4"/>
    <w:rsid w:val="00C02FAD"/>
    <w:rsid w:val="00C03AC7"/>
    <w:rsid w:val="00C047F3"/>
    <w:rsid w:val="00C04B6B"/>
    <w:rsid w:val="00C05051"/>
    <w:rsid w:val="00C05DFF"/>
    <w:rsid w:val="00C06238"/>
    <w:rsid w:val="00C065DE"/>
    <w:rsid w:val="00C06AA7"/>
    <w:rsid w:val="00C07E56"/>
    <w:rsid w:val="00C11DB0"/>
    <w:rsid w:val="00C121D0"/>
    <w:rsid w:val="00C1239F"/>
    <w:rsid w:val="00C139FA"/>
    <w:rsid w:val="00C14346"/>
    <w:rsid w:val="00C150BC"/>
    <w:rsid w:val="00C151AE"/>
    <w:rsid w:val="00C15C60"/>
    <w:rsid w:val="00C15CC9"/>
    <w:rsid w:val="00C168A0"/>
    <w:rsid w:val="00C16E12"/>
    <w:rsid w:val="00C17B9B"/>
    <w:rsid w:val="00C17CA2"/>
    <w:rsid w:val="00C205DD"/>
    <w:rsid w:val="00C20967"/>
    <w:rsid w:val="00C21138"/>
    <w:rsid w:val="00C212E7"/>
    <w:rsid w:val="00C213F4"/>
    <w:rsid w:val="00C239E6"/>
    <w:rsid w:val="00C23DFB"/>
    <w:rsid w:val="00C24958"/>
    <w:rsid w:val="00C24A73"/>
    <w:rsid w:val="00C25FFF"/>
    <w:rsid w:val="00C261A6"/>
    <w:rsid w:val="00C262CF"/>
    <w:rsid w:val="00C26ECF"/>
    <w:rsid w:val="00C27077"/>
    <w:rsid w:val="00C2751A"/>
    <w:rsid w:val="00C275C8"/>
    <w:rsid w:val="00C27FCD"/>
    <w:rsid w:val="00C302BB"/>
    <w:rsid w:val="00C30B9C"/>
    <w:rsid w:val="00C31DBD"/>
    <w:rsid w:val="00C324C7"/>
    <w:rsid w:val="00C32A22"/>
    <w:rsid w:val="00C32E6E"/>
    <w:rsid w:val="00C32EBC"/>
    <w:rsid w:val="00C34400"/>
    <w:rsid w:val="00C34DB9"/>
    <w:rsid w:val="00C34F23"/>
    <w:rsid w:val="00C3577A"/>
    <w:rsid w:val="00C369D3"/>
    <w:rsid w:val="00C371D3"/>
    <w:rsid w:val="00C4009C"/>
    <w:rsid w:val="00C40D4F"/>
    <w:rsid w:val="00C41236"/>
    <w:rsid w:val="00C41491"/>
    <w:rsid w:val="00C414F0"/>
    <w:rsid w:val="00C41B88"/>
    <w:rsid w:val="00C41FA6"/>
    <w:rsid w:val="00C423E1"/>
    <w:rsid w:val="00C43F8C"/>
    <w:rsid w:val="00C446D0"/>
    <w:rsid w:val="00C453C5"/>
    <w:rsid w:val="00C4545B"/>
    <w:rsid w:val="00C45A84"/>
    <w:rsid w:val="00C46971"/>
    <w:rsid w:val="00C47116"/>
    <w:rsid w:val="00C47E8C"/>
    <w:rsid w:val="00C522A2"/>
    <w:rsid w:val="00C52577"/>
    <w:rsid w:val="00C52B86"/>
    <w:rsid w:val="00C52F25"/>
    <w:rsid w:val="00C5669D"/>
    <w:rsid w:val="00C56960"/>
    <w:rsid w:val="00C579DF"/>
    <w:rsid w:val="00C57A26"/>
    <w:rsid w:val="00C601DB"/>
    <w:rsid w:val="00C611C5"/>
    <w:rsid w:val="00C61E21"/>
    <w:rsid w:val="00C61F1D"/>
    <w:rsid w:val="00C64308"/>
    <w:rsid w:val="00C64555"/>
    <w:rsid w:val="00C646B7"/>
    <w:rsid w:val="00C6474B"/>
    <w:rsid w:val="00C70BE3"/>
    <w:rsid w:val="00C70C93"/>
    <w:rsid w:val="00C71781"/>
    <w:rsid w:val="00C72268"/>
    <w:rsid w:val="00C72778"/>
    <w:rsid w:val="00C72C6D"/>
    <w:rsid w:val="00C733E3"/>
    <w:rsid w:val="00C73665"/>
    <w:rsid w:val="00C7388F"/>
    <w:rsid w:val="00C73AF2"/>
    <w:rsid w:val="00C74083"/>
    <w:rsid w:val="00C74634"/>
    <w:rsid w:val="00C75312"/>
    <w:rsid w:val="00C759EB"/>
    <w:rsid w:val="00C75AF2"/>
    <w:rsid w:val="00C75E58"/>
    <w:rsid w:val="00C75E7F"/>
    <w:rsid w:val="00C76F4A"/>
    <w:rsid w:val="00C832DB"/>
    <w:rsid w:val="00C8344E"/>
    <w:rsid w:val="00C837C4"/>
    <w:rsid w:val="00C85326"/>
    <w:rsid w:val="00C855D2"/>
    <w:rsid w:val="00C86604"/>
    <w:rsid w:val="00C870B0"/>
    <w:rsid w:val="00C875B2"/>
    <w:rsid w:val="00C9116E"/>
    <w:rsid w:val="00C92C07"/>
    <w:rsid w:val="00C934F3"/>
    <w:rsid w:val="00C93689"/>
    <w:rsid w:val="00C93A34"/>
    <w:rsid w:val="00C93F72"/>
    <w:rsid w:val="00C9546A"/>
    <w:rsid w:val="00C9656B"/>
    <w:rsid w:val="00CA08FC"/>
    <w:rsid w:val="00CA1EFC"/>
    <w:rsid w:val="00CA2A21"/>
    <w:rsid w:val="00CA2E46"/>
    <w:rsid w:val="00CA2EF4"/>
    <w:rsid w:val="00CA3313"/>
    <w:rsid w:val="00CA3315"/>
    <w:rsid w:val="00CA3592"/>
    <w:rsid w:val="00CA38DE"/>
    <w:rsid w:val="00CA4153"/>
    <w:rsid w:val="00CA4E21"/>
    <w:rsid w:val="00CA5A34"/>
    <w:rsid w:val="00CA5B90"/>
    <w:rsid w:val="00CA5C16"/>
    <w:rsid w:val="00CA5EC1"/>
    <w:rsid w:val="00CA7776"/>
    <w:rsid w:val="00CB038B"/>
    <w:rsid w:val="00CB14F1"/>
    <w:rsid w:val="00CB170D"/>
    <w:rsid w:val="00CB21BC"/>
    <w:rsid w:val="00CB36D2"/>
    <w:rsid w:val="00CB4231"/>
    <w:rsid w:val="00CB5C62"/>
    <w:rsid w:val="00CB60B4"/>
    <w:rsid w:val="00CB637B"/>
    <w:rsid w:val="00CB63E8"/>
    <w:rsid w:val="00CB64C1"/>
    <w:rsid w:val="00CB65BD"/>
    <w:rsid w:val="00CB68F3"/>
    <w:rsid w:val="00CB6F1C"/>
    <w:rsid w:val="00CB7699"/>
    <w:rsid w:val="00CC05FB"/>
    <w:rsid w:val="00CC0FBF"/>
    <w:rsid w:val="00CC130B"/>
    <w:rsid w:val="00CC1CA6"/>
    <w:rsid w:val="00CC20C3"/>
    <w:rsid w:val="00CC2CC7"/>
    <w:rsid w:val="00CC37E5"/>
    <w:rsid w:val="00CC456D"/>
    <w:rsid w:val="00CC6674"/>
    <w:rsid w:val="00CC7EEE"/>
    <w:rsid w:val="00CD0716"/>
    <w:rsid w:val="00CD12A4"/>
    <w:rsid w:val="00CD2451"/>
    <w:rsid w:val="00CD2728"/>
    <w:rsid w:val="00CD3677"/>
    <w:rsid w:val="00CD42E7"/>
    <w:rsid w:val="00CD4B13"/>
    <w:rsid w:val="00CD56AC"/>
    <w:rsid w:val="00CD61FE"/>
    <w:rsid w:val="00CD6941"/>
    <w:rsid w:val="00CD6E20"/>
    <w:rsid w:val="00CE0702"/>
    <w:rsid w:val="00CE1809"/>
    <w:rsid w:val="00CE1ADB"/>
    <w:rsid w:val="00CE1ED2"/>
    <w:rsid w:val="00CE3451"/>
    <w:rsid w:val="00CE3668"/>
    <w:rsid w:val="00CE40F6"/>
    <w:rsid w:val="00CE4456"/>
    <w:rsid w:val="00CE4BD4"/>
    <w:rsid w:val="00CE507B"/>
    <w:rsid w:val="00CE5598"/>
    <w:rsid w:val="00CE6356"/>
    <w:rsid w:val="00CE68C8"/>
    <w:rsid w:val="00CE6B9C"/>
    <w:rsid w:val="00CE6ED8"/>
    <w:rsid w:val="00CE7057"/>
    <w:rsid w:val="00CE756A"/>
    <w:rsid w:val="00CE76FB"/>
    <w:rsid w:val="00CE7BB2"/>
    <w:rsid w:val="00CF0470"/>
    <w:rsid w:val="00CF052F"/>
    <w:rsid w:val="00CF07D9"/>
    <w:rsid w:val="00CF109F"/>
    <w:rsid w:val="00CF1AD8"/>
    <w:rsid w:val="00CF24ED"/>
    <w:rsid w:val="00CF2E83"/>
    <w:rsid w:val="00CF3445"/>
    <w:rsid w:val="00CF5308"/>
    <w:rsid w:val="00CF5A05"/>
    <w:rsid w:val="00CF5F79"/>
    <w:rsid w:val="00CF637A"/>
    <w:rsid w:val="00CF6410"/>
    <w:rsid w:val="00CF73EC"/>
    <w:rsid w:val="00CF7687"/>
    <w:rsid w:val="00CF7800"/>
    <w:rsid w:val="00CF7D2F"/>
    <w:rsid w:val="00D0041B"/>
    <w:rsid w:val="00D00AB5"/>
    <w:rsid w:val="00D01ED6"/>
    <w:rsid w:val="00D033C4"/>
    <w:rsid w:val="00D062E3"/>
    <w:rsid w:val="00D06AC0"/>
    <w:rsid w:val="00D06B24"/>
    <w:rsid w:val="00D06B4F"/>
    <w:rsid w:val="00D10343"/>
    <w:rsid w:val="00D116E1"/>
    <w:rsid w:val="00D12081"/>
    <w:rsid w:val="00D12C6F"/>
    <w:rsid w:val="00D13039"/>
    <w:rsid w:val="00D1361A"/>
    <w:rsid w:val="00D138D6"/>
    <w:rsid w:val="00D13C54"/>
    <w:rsid w:val="00D1424B"/>
    <w:rsid w:val="00D14287"/>
    <w:rsid w:val="00D14B5B"/>
    <w:rsid w:val="00D1571B"/>
    <w:rsid w:val="00D15FCB"/>
    <w:rsid w:val="00D1629E"/>
    <w:rsid w:val="00D16929"/>
    <w:rsid w:val="00D17992"/>
    <w:rsid w:val="00D21061"/>
    <w:rsid w:val="00D210C8"/>
    <w:rsid w:val="00D2197F"/>
    <w:rsid w:val="00D22F74"/>
    <w:rsid w:val="00D23092"/>
    <w:rsid w:val="00D237EA"/>
    <w:rsid w:val="00D23FB8"/>
    <w:rsid w:val="00D24D6B"/>
    <w:rsid w:val="00D251F5"/>
    <w:rsid w:val="00D26832"/>
    <w:rsid w:val="00D26871"/>
    <w:rsid w:val="00D26A9C"/>
    <w:rsid w:val="00D300DD"/>
    <w:rsid w:val="00D30AED"/>
    <w:rsid w:val="00D30F30"/>
    <w:rsid w:val="00D31029"/>
    <w:rsid w:val="00D31C11"/>
    <w:rsid w:val="00D31C1B"/>
    <w:rsid w:val="00D34019"/>
    <w:rsid w:val="00D3402C"/>
    <w:rsid w:val="00D344F2"/>
    <w:rsid w:val="00D345E6"/>
    <w:rsid w:val="00D349AE"/>
    <w:rsid w:val="00D34D67"/>
    <w:rsid w:val="00D34E1B"/>
    <w:rsid w:val="00D35ED8"/>
    <w:rsid w:val="00D36ACE"/>
    <w:rsid w:val="00D3767D"/>
    <w:rsid w:val="00D378DC"/>
    <w:rsid w:val="00D37F04"/>
    <w:rsid w:val="00D40C68"/>
    <w:rsid w:val="00D410EC"/>
    <w:rsid w:val="00D411DD"/>
    <w:rsid w:val="00D4147E"/>
    <w:rsid w:val="00D427F3"/>
    <w:rsid w:val="00D42D01"/>
    <w:rsid w:val="00D434D5"/>
    <w:rsid w:val="00D43AE4"/>
    <w:rsid w:val="00D44941"/>
    <w:rsid w:val="00D44A7D"/>
    <w:rsid w:val="00D44D97"/>
    <w:rsid w:val="00D465AC"/>
    <w:rsid w:val="00D46B2B"/>
    <w:rsid w:val="00D47472"/>
    <w:rsid w:val="00D50174"/>
    <w:rsid w:val="00D50573"/>
    <w:rsid w:val="00D505CB"/>
    <w:rsid w:val="00D512EA"/>
    <w:rsid w:val="00D51472"/>
    <w:rsid w:val="00D51956"/>
    <w:rsid w:val="00D51B62"/>
    <w:rsid w:val="00D51BDC"/>
    <w:rsid w:val="00D51D10"/>
    <w:rsid w:val="00D52797"/>
    <w:rsid w:val="00D52B15"/>
    <w:rsid w:val="00D52B6B"/>
    <w:rsid w:val="00D52E14"/>
    <w:rsid w:val="00D5449B"/>
    <w:rsid w:val="00D544A9"/>
    <w:rsid w:val="00D5516C"/>
    <w:rsid w:val="00D554B5"/>
    <w:rsid w:val="00D55907"/>
    <w:rsid w:val="00D55B29"/>
    <w:rsid w:val="00D56F4E"/>
    <w:rsid w:val="00D6092D"/>
    <w:rsid w:val="00D60A67"/>
    <w:rsid w:val="00D64C71"/>
    <w:rsid w:val="00D65D75"/>
    <w:rsid w:val="00D66679"/>
    <w:rsid w:val="00D672AD"/>
    <w:rsid w:val="00D67D6C"/>
    <w:rsid w:val="00D7079C"/>
    <w:rsid w:val="00D70B87"/>
    <w:rsid w:val="00D71270"/>
    <w:rsid w:val="00D71C96"/>
    <w:rsid w:val="00D72160"/>
    <w:rsid w:val="00D73C97"/>
    <w:rsid w:val="00D74300"/>
    <w:rsid w:val="00D75239"/>
    <w:rsid w:val="00D753F6"/>
    <w:rsid w:val="00D75EA4"/>
    <w:rsid w:val="00D76391"/>
    <w:rsid w:val="00D7657C"/>
    <w:rsid w:val="00D76825"/>
    <w:rsid w:val="00D77163"/>
    <w:rsid w:val="00D7748E"/>
    <w:rsid w:val="00D77F88"/>
    <w:rsid w:val="00D810F0"/>
    <w:rsid w:val="00D8250F"/>
    <w:rsid w:val="00D82772"/>
    <w:rsid w:val="00D8282B"/>
    <w:rsid w:val="00D83879"/>
    <w:rsid w:val="00D838FC"/>
    <w:rsid w:val="00D844B5"/>
    <w:rsid w:val="00D84C6F"/>
    <w:rsid w:val="00D84F86"/>
    <w:rsid w:val="00D850BD"/>
    <w:rsid w:val="00D85627"/>
    <w:rsid w:val="00D858CC"/>
    <w:rsid w:val="00D86106"/>
    <w:rsid w:val="00D865C3"/>
    <w:rsid w:val="00D878A0"/>
    <w:rsid w:val="00D91938"/>
    <w:rsid w:val="00D9205C"/>
    <w:rsid w:val="00D939F4"/>
    <w:rsid w:val="00D9408C"/>
    <w:rsid w:val="00D94200"/>
    <w:rsid w:val="00D94588"/>
    <w:rsid w:val="00D9472D"/>
    <w:rsid w:val="00D94DDE"/>
    <w:rsid w:val="00D94F2E"/>
    <w:rsid w:val="00D95054"/>
    <w:rsid w:val="00D955EE"/>
    <w:rsid w:val="00D96094"/>
    <w:rsid w:val="00D965E3"/>
    <w:rsid w:val="00D967D4"/>
    <w:rsid w:val="00D96AD7"/>
    <w:rsid w:val="00D97735"/>
    <w:rsid w:val="00D97F0B"/>
    <w:rsid w:val="00DA1297"/>
    <w:rsid w:val="00DA200D"/>
    <w:rsid w:val="00DA249C"/>
    <w:rsid w:val="00DA2A20"/>
    <w:rsid w:val="00DA3270"/>
    <w:rsid w:val="00DA3AEA"/>
    <w:rsid w:val="00DA5E9B"/>
    <w:rsid w:val="00DA6069"/>
    <w:rsid w:val="00DA65BD"/>
    <w:rsid w:val="00DB0018"/>
    <w:rsid w:val="00DB107C"/>
    <w:rsid w:val="00DB13DE"/>
    <w:rsid w:val="00DB163F"/>
    <w:rsid w:val="00DB3625"/>
    <w:rsid w:val="00DB3862"/>
    <w:rsid w:val="00DB3906"/>
    <w:rsid w:val="00DB3E1B"/>
    <w:rsid w:val="00DB433B"/>
    <w:rsid w:val="00DB433F"/>
    <w:rsid w:val="00DB43D8"/>
    <w:rsid w:val="00DB4B4F"/>
    <w:rsid w:val="00DB5A05"/>
    <w:rsid w:val="00DB676E"/>
    <w:rsid w:val="00DB7085"/>
    <w:rsid w:val="00DB7ADF"/>
    <w:rsid w:val="00DB7B18"/>
    <w:rsid w:val="00DB7C74"/>
    <w:rsid w:val="00DC026A"/>
    <w:rsid w:val="00DC08FF"/>
    <w:rsid w:val="00DC09E7"/>
    <w:rsid w:val="00DC3418"/>
    <w:rsid w:val="00DC4825"/>
    <w:rsid w:val="00DC5061"/>
    <w:rsid w:val="00DC5108"/>
    <w:rsid w:val="00DC5FDF"/>
    <w:rsid w:val="00DC63CA"/>
    <w:rsid w:val="00DC646B"/>
    <w:rsid w:val="00DC6777"/>
    <w:rsid w:val="00DC72A8"/>
    <w:rsid w:val="00DC73DA"/>
    <w:rsid w:val="00DC79F2"/>
    <w:rsid w:val="00DD0C07"/>
    <w:rsid w:val="00DD13AE"/>
    <w:rsid w:val="00DD1A30"/>
    <w:rsid w:val="00DD1AF2"/>
    <w:rsid w:val="00DD218E"/>
    <w:rsid w:val="00DD34B3"/>
    <w:rsid w:val="00DD3D3F"/>
    <w:rsid w:val="00DD44EF"/>
    <w:rsid w:val="00DD4568"/>
    <w:rsid w:val="00DD63D4"/>
    <w:rsid w:val="00DD68A6"/>
    <w:rsid w:val="00DE0C79"/>
    <w:rsid w:val="00DE2107"/>
    <w:rsid w:val="00DE2985"/>
    <w:rsid w:val="00DE2A1D"/>
    <w:rsid w:val="00DE2E97"/>
    <w:rsid w:val="00DE356B"/>
    <w:rsid w:val="00DE37F9"/>
    <w:rsid w:val="00DE3B0D"/>
    <w:rsid w:val="00DE3D5A"/>
    <w:rsid w:val="00DE3EDE"/>
    <w:rsid w:val="00DE465A"/>
    <w:rsid w:val="00DE4E48"/>
    <w:rsid w:val="00DE4FDF"/>
    <w:rsid w:val="00DE586D"/>
    <w:rsid w:val="00DE5DAC"/>
    <w:rsid w:val="00DE6D45"/>
    <w:rsid w:val="00DE7647"/>
    <w:rsid w:val="00DE7674"/>
    <w:rsid w:val="00DE7EF2"/>
    <w:rsid w:val="00DF002E"/>
    <w:rsid w:val="00DF0652"/>
    <w:rsid w:val="00DF068F"/>
    <w:rsid w:val="00DF0E11"/>
    <w:rsid w:val="00DF0F93"/>
    <w:rsid w:val="00DF1876"/>
    <w:rsid w:val="00DF1A66"/>
    <w:rsid w:val="00DF2147"/>
    <w:rsid w:val="00DF3BE4"/>
    <w:rsid w:val="00DF3D3A"/>
    <w:rsid w:val="00DF4559"/>
    <w:rsid w:val="00DF4FA2"/>
    <w:rsid w:val="00DF5686"/>
    <w:rsid w:val="00DF59FB"/>
    <w:rsid w:val="00DF67A7"/>
    <w:rsid w:val="00DF7546"/>
    <w:rsid w:val="00DF7DF8"/>
    <w:rsid w:val="00E011C4"/>
    <w:rsid w:val="00E015DE"/>
    <w:rsid w:val="00E01740"/>
    <w:rsid w:val="00E01AB0"/>
    <w:rsid w:val="00E01D12"/>
    <w:rsid w:val="00E02243"/>
    <w:rsid w:val="00E02A76"/>
    <w:rsid w:val="00E02E1A"/>
    <w:rsid w:val="00E0483F"/>
    <w:rsid w:val="00E04BC2"/>
    <w:rsid w:val="00E04C47"/>
    <w:rsid w:val="00E05AF1"/>
    <w:rsid w:val="00E06CD0"/>
    <w:rsid w:val="00E06EAB"/>
    <w:rsid w:val="00E0735F"/>
    <w:rsid w:val="00E07C6D"/>
    <w:rsid w:val="00E07D31"/>
    <w:rsid w:val="00E10A92"/>
    <w:rsid w:val="00E126A8"/>
    <w:rsid w:val="00E14F31"/>
    <w:rsid w:val="00E1641F"/>
    <w:rsid w:val="00E1693E"/>
    <w:rsid w:val="00E173F9"/>
    <w:rsid w:val="00E17D07"/>
    <w:rsid w:val="00E17DE9"/>
    <w:rsid w:val="00E203B2"/>
    <w:rsid w:val="00E21586"/>
    <w:rsid w:val="00E2304B"/>
    <w:rsid w:val="00E23317"/>
    <w:rsid w:val="00E24056"/>
    <w:rsid w:val="00E2446D"/>
    <w:rsid w:val="00E25653"/>
    <w:rsid w:val="00E259F1"/>
    <w:rsid w:val="00E25B70"/>
    <w:rsid w:val="00E25DFE"/>
    <w:rsid w:val="00E261E0"/>
    <w:rsid w:val="00E26341"/>
    <w:rsid w:val="00E26685"/>
    <w:rsid w:val="00E275E6"/>
    <w:rsid w:val="00E30234"/>
    <w:rsid w:val="00E3073B"/>
    <w:rsid w:val="00E318DB"/>
    <w:rsid w:val="00E31CC3"/>
    <w:rsid w:val="00E32C7E"/>
    <w:rsid w:val="00E34C1C"/>
    <w:rsid w:val="00E36644"/>
    <w:rsid w:val="00E36A49"/>
    <w:rsid w:val="00E3777B"/>
    <w:rsid w:val="00E400F0"/>
    <w:rsid w:val="00E40988"/>
    <w:rsid w:val="00E41BC9"/>
    <w:rsid w:val="00E41EB0"/>
    <w:rsid w:val="00E4225C"/>
    <w:rsid w:val="00E43337"/>
    <w:rsid w:val="00E435B5"/>
    <w:rsid w:val="00E43677"/>
    <w:rsid w:val="00E44264"/>
    <w:rsid w:val="00E448D3"/>
    <w:rsid w:val="00E44F01"/>
    <w:rsid w:val="00E4551B"/>
    <w:rsid w:val="00E458FB"/>
    <w:rsid w:val="00E47515"/>
    <w:rsid w:val="00E478E8"/>
    <w:rsid w:val="00E506BB"/>
    <w:rsid w:val="00E50E60"/>
    <w:rsid w:val="00E51086"/>
    <w:rsid w:val="00E5219E"/>
    <w:rsid w:val="00E524AE"/>
    <w:rsid w:val="00E52C80"/>
    <w:rsid w:val="00E535A2"/>
    <w:rsid w:val="00E5370F"/>
    <w:rsid w:val="00E53D21"/>
    <w:rsid w:val="00E53EB7"/>
    <w:rsid w:val="00E546F9"/>
    <w:rsid w:val="00E54A65"/>
    <w:rsid w:val="00E55F17"/>
    <w:rsid w:val="00E57D86"/>
    <w:rsid w:val="00E57F6C"/>
    <w:rsid w:val="00E60572"/>
    <w:rsid w:val="00E607F5"/>
    <w:rsid w:val="00E60B68"/>
    <w:rsid w:val="00E60E63"/>
    <w:rsid w:val="00E60F9D"/>
    <w:rsid w:val="00E632A1"/>
    <w:rsid w:val="00E63C89"/>
    <w:rsid w:val="00E643BB"/>
    <w:rsid w:val="00E64C29"/>
    <w:rsid w:val="00E64CF0"/>
    <w:rsid w:val="00E64D67"/>
    <w:rsid w:val="00E64E0B"/>
    <w:rsid w:val="00E6520D"/>
    <w:rsid w:val="00E65254"/>
    <w:rsid w:val="00E655A7"/>
    <w:rsid w:val="00E658A4"/>
    <w:rsid w:val="00E66542"/>
    <w:rsid w:val="00E66A3E"/>
    <w:rsid w:val="00E66C61"/>
    <w:rsid w:val="00E66D42"/>
    <w:rsid w:val="00E67920"/>
    <w:rsid w:val="00E70205"/>
    <w:rsid w:val="00E7058C"/>
    <w:rsid w:val="00E70BDC"/>
    <w:rsid w:val="00E70CB0"/>
    <w:rsid w:val="00E71E7C"/>
    <w:rsid w:val="00E72CD1"/>
    <w:rsid w:val="00E73AF2"/>
    <w:rsid w:val="00E73FCA"/>
    <w:rsid w:val="00E7427A"/>
    <w:rsid w:val="00E75131"/>
    <w:rsid w:val="00E76403"/>
    <w:rsid w:val="00E767EE"/>
    <w:rsid w:val="00E771F7"/>
    <w:rsid w:val="00E77AC4"/>
    <w:rsid w:val="00E77BDD"/>
    <w:rsid w:val="00E824AE"/>
    <w:rsid w:val="00E831D0"/>
    <w:rsid w:val="00E833B8"/>
    <w:rsid w:val="00E84067"/>
    <w:rsid w:val="00E852E1"/>
    <w:rsid w:val="00E85854"/>
    <w:rsid w:val="00E85E36"/>
    <w:rsid w:val="00E87997"/>
    <w:rsid w:val="00E87E8F"/>
    <w:rsid w:val="00E91330"/>
    <w:rsid w:val="00E91948"/>
    <w:rsid w:val="00E9251F"/>
    <w:rsid w:val="00E93976"/>
    <w:rsid w:val="00E949EF"/>
    <w:rsid w:val="00E94BF9"/>
    <w:rsid w:val="00E9502E"/>
    <w:rsid w:val="00E950C4"/>
    <w:rsid w:val="00E95253"/>
    <w:rsid w:val="00E95BFC"/>
    <w:rsid w:val="00E9609E"/>
    <w:rsid w:val="00E96FAE"/>
    <w:rsid w:val="00EA0F27"/>
    <w:rsid w:val="00EA1648"/>
    <w:rsid w:val="00EA17DA"/>
    <w:rsid w:val="00EA1E63"/>
    <w:rsid w:val="00EA209F"/>
    <w:rsid w:val="00EA27AA"/>
    <w:rsid w:val="00EA3848"/>
    <w:rsid w:val="00EA3F44"/>
    <w:rsid w:val="00EA477F"/>
    <w:rsid w:val="00EA5FA8"/>
    <w:rsid w:val="00EA738A"/>
    <w:rsid w:val="00EA7DDD"/>
    <w:rsid w:val="00EA7FF4"/>
    <w:rsid w:val="00EB0114"/>
    <w:rsid w:val="00EB01FB"/>
    <w:rsid w:val="00EB0A97"/>
    <w:rsid w:val="00EB0FE5"/>
    <w:rsid w:val="00EB1517"/>
    <w:rsid w:val="00EB18D3"/>
    <w:rsid w:val="00EB1CDE"/>
    <w:rsid w:val="00EB2D27"/>
    <w:rsid w:val="00EB3519"/>
    <w:rsid w:val="00EB36A1"/>
    <w:rsid w:val="00EB36E0"/>
    <w:rsid w:val="00EB481C"/>
    <w:rsid w:val="00EB4B45"/>
    <w:rsid w:val="00EB54DD"/>
    <w:rsid w:val="00EB5F90"/>
    <w:rsid w:val="00EB6934"/>
    <w:rsid w:val="00EB72C5"/>
    <w:rsid w:val="00EB773A"/>
    <w:rsid w:val="00EB7B0D"/>
    <w:rsid w:val="00EC14AA"/>
    <w:rsid w:val="00EC1D6C"/>
    <w:rsid w:val="00EC2226"/>
    <w:rsid w:val="00EC29D7"/>
    <w:rsid w:val="00EC3957"/>
    <w:rsid w:val="00EC3AF4"/>
    <w:rsid w:val="00EC5BF3"/>
    <w:rsid w:val="00EC5F6F"/>
    <w:rsid w:val="00EC66BB"/>
    <w:rsid w:val="00ED145F"/>
    <w:rsid w:val="00ED2D1A"/>
    <w:rsid w:val="00ED31BF"/>
    <w:rsid w:val="00ED326F"/>
    <w:rsid w:val="00ED4099"/>
    <w:rsid w:val="00ED47ED"/>
    <w:rsid w:val="00ED5920"/>
    <w:rsid w:val="00ED5E20"/>
    <w:rsid w:val="00ED5FF8"/>
    <w:rsid w:val="00ED6197"/>
    <w:rsid w:val="00ED7A67"/>
    <w:rsid w:val="00EE00AF"/>
    <w:rsid w:val="00EE0183"/>
    <w:rsid w:val="00EE0557"/>
    <w:rsid w:val="00EE214C"/>
    <w:rsid w:val="00EE2F03"/>
    <w:rsid w:val="00EE35CD"/>
    <w:rsid w:val="00EE36F8"/>
    <w:rsid w:val="00EE4482"/>
    <w:rsid w:val="00EE4BDE"/>
    <w:rsid w:val="00EE4BFD"/>
    <w:rsid w:val="00EE5439"/>
    <w:rsid w:val="00EE60C2"/>
    <w:rsid w:val="00EE6576"/>
    <w:rsid w:val="00EE6659"/>
    <w:rsid w:val="00EE699F"/>
    <w:rsid w:val="00EE6CAA"/>
    <w:rsid w:val="00EE6D12"/>
    <w:rsid w:val="00EE72D6"/>
    <w:rsid w:val="00EE73A6"/>
    <w:rsid w:val="00EE78D3"/>
    <w:rsid w:val="00EE7AFC"/>
    <w:rsid w:val="00EF0051"/>
    <w:rsid w:val="00EF134E"/>
    <w:rsid w:val="00EF20A2"/>
    <w:rsid w:val="00EF2495"/>
    <w:rsid w:val="00EF2679"/>
    <w:rsid w:val="00EF3013"/>
    <w:rsid w:val="00EF36F5"/>
    <w:rsid w:val="00EF3E98"/>
    <w:rsid w:val="00EF5041"/>
    <w:rsid w:val="00EF5675"/>
    <w:rsid w:val="00EF5CFF"/>
    <w:rsid w:val="00EF5F60"/>
    <w:rsid w:val="00EF6935"/>
    <w:rsid w:val="00EF6997"/>
    <w:rsid w:val="00EF6D0A"/>
    <w:rsid w:val="00EF7D19"/>
    <w:rsid w:val="00EF7E5D"/>
    <w:rsid w:val="00F0037A"/>
    <w:rsid w:val="00F01453"/>
    <w:rsid w:val="00F01DA4"/>
    <w:rsid w:val="00F02A81"/>
    <w:rsid w:val="00F04303"/>
    <w:rsid w:val="00F04AD0"/>
    <w:rsid w:val="00F05FE3"/>
    <w:rsid w:val="00F06CF4"/>
    <w:rsid w:val="00F07968"/>
    <w:rsid w:val="00F07E88"/>
    <w:rsid w:val="00F10009"/>
    <w:rsid w:val="00F10A69"/>
    <w:rsid w:val="00F1137E"/>
    <w:rsid w:val="00F1166A"/>
    <w:rsid w:val="00F117A4"/>
    <w:rsid w:val="00F12010"/>
    <w:rsid w:val="00F120FC"/>
    <w:rsid w:val="00F1210D"/>
    <w:rsid w:val="00F13311"/>
    <w:rsid w:val="00F139F2"/>
    <w:rsid w:val="00F14B87"/>
    <w:rsid w:val="00F15900"/>
    <w:rsid w:val="00F16494"/>
    <w:rsid w:val="00F17624"/>
    <w:rsid w:val="00F201FB"/>
    <w:rsid w:val="00F2034A"/>
    <w:rsid w:val="00F21BB1"/>
    <w:rsid w:val="00F229E2"/>
    <w:rsid w:val="00F236A0"/>
    <w:rsid w:val="00F23731"/>
    <w:rsid w:val="00F23A38"/>
    <w:rsid w:val="00F23ABD"/>
    <w:rsid w:val="00F2534B"/>
    <w:rsid w:val="00F25EF4"/>
    <w:rsid w:val="00F269EE"/>
    <w:rsid w:val="00F26A0F"/>
    <w:rsid w:val="00F2742F"/>
    <w:rsid w:val="00F3005A"/>
    <w:rsid w:val="00F3064A"/>
    <w:rsid w:val="00F310B5"/>
    <w:rsid w:val="00F31480"/>
    <w:rsid w:val="00F31C15"/>
    <w:rsid w:val="00F32614"/>
    <w:rsid w:val="00F336A9"/>
    <w:rsid w:val="00F34629"/>
    <w:rsid w:val="00F3504A"/>
    <w:rsid w:val="00F3661C"/>
    <w:rsid w:val="00F40B49"/>
    <w:rsid w:val="00F41F15"/>
    <w:rsid w:val="00F4324A"/>
    <w:rsid w:val="00F43473"/>
    <w:rsid w:val="00F43628"/>
    <w:rsid w:val="00F43A42"/>
    <w:rsid w:val="00F44237"/>
    <w:rsid w:val="00F443FF"/>
    <w:rsid w:val="00F444F8"/>
    <w:rsid w:val="00F45021"/>
    <w:rsid w:val="00F455D7"/>
    <w:rsid w:val="00F45F90"/>
    <w:rsid w:val="00F46009"/>
    <w:rsid w:val="00F46721"/>
    <w:rsid w:val="00F47CB7"/>
    <w:rsid w:val="00F5023C"/>
    <w:rsid w:val="00F5099C"/>
    <w:rsid w:val="00F50AD8"/>
    <w:rsid w:val="00F51564"/>
    <w:rsid w:val="00F52963"/>
    <w:rsid w:val="00F54047"/>
    <w:rsid w:val="00F54851"/>
    <w:rsid w:val="00F54C6A"/>
    <w:rsid w:val="00F54CF4"/>
    <w:rsid w:val="00F55DA6"/>
    <w:rsid w:val="00F566B2"/>
    <w:rsid w:val="00F56C46"/>
    <w:rsid w:val="00F57551"/>
    <w:rsid w:val="00F6000C"/>
    <w:rsid w:val="00F60D11"/>
    <w:rsid w:val="00F62563"/>
    <w:rsid w:val="00F626C1"/>
    <w:rsid w:val="00F627F9"/>
    <w:rsid w:val="00F6300A"/>
    <w:rsid w:val="00F63BD8"/>
    <w:rsid w:val="00F64648"/>
    <w:rsid w:val="00F64C01"/>
    <w:rsid w:val="00F64C48"/>
    <w:rsid w:val="00F65687"/>
    <w:rsid w:val="00F66871"/>
    <w:rsid w:val="00F668B2"/>
    <w:rsid w:val="00F676CA"/>
    <w:rsid w:val="00F67BFE"/>
    <w:rsid w:val="00F7096C"/>
    <w:rsid w:val="00F70BBF"/>
    <w:rsid w:val="00F71841"/>
    <w:rsid w:val="00F71F71"/>
    <w:rsid w:val="00F7223C"/>
    <w:rsid w:val="00F72462"/>
    <w:rsid w:val="00F73506"/>
    <w:rsid w:val="00F744B4"/>
    <w:rsid w:val="00F74535"/>
    <w:rsid w:val="00F7463B"/>
    <w:rsid w:val="00F75932"/>
    <w:rsid w:val="00F75B32"/>
    <w:rsid w:val="00F75D41"/>
    <w:rsid w:val="00F76B7B"/>
    <w:rsid w:val="00F76CCB"/>
    <w:rsid w:val="00F7703B"/>
    <w:rsid w:val="00F80A17"/>
    <w:rsid w:val="00F82480"/>
    <w:rsid w:val="00F82EEA"/>
    <w:rsid w:val="00F83032"/>
    <w:rsid w:val="00F83C3A"/>
    <w:rsid w:val="00F849CA"/>
    <w:rsid w:val="00F85A5F"/>
    <w:rsid w:val="00F87F3D"/>
    <w:rsid w:val="00F91152"/>
    <w:rsid w:val="00F915EB"/>
    <w:rsid w:val="00F91821"/>
    <w:rsid w:val="00F93EBB"/>
    <w:rsid w:val="00F94117"/>
    <w:rsid w:val="00F94568"/>
    <w:rsid w:val="00F9467E"/>
    <w:rsid w:val="00F96BC0"/>
    <w:rsid w:val="00F96FD9"/>
    <w:rsid w:val="00F97F42"/>
    <w:rsid w:val="00FA0249"/>
    <w:rsid w:val="00FA20A1"/>
    <w:rsid w:val="00FA2162"/>
    <w:rsid w:val="00FA31E6"/>
    <w:rsid w:val="00FA3E8D"/>
    <w:rsid w:val="00FA462D"/>
    <w:rsid w:val="00FA4D44"/>
    <w:rsid w:val="00FA4EC5"/>
    <w:rsid w:val="00FA5D9E"/>
    <w:rsid w:val="00FA5EF3"/>
    <w:rsid w:val="00FA5FDD"/>
    <w:rsid w:val="00FA63A8"/>
    <w:rsid w:val="00FA64C5"/>
    <w:rsid w:val="00FA6C93"/>
    <w:rsid w:val="00FA6CF1"/>
    <w:rsid w:val="00FA6E71"/>
    <w:rsid w:val="00FA7452"/>
    <w:rsid w:val="00FA763E"/>
    <w:rsid w:val="00FB01F3"/>
    <w:rsid w:val="00FB0356"/>
    <w:rsid w:val="00FB08F2"/>
    <w:rsid w:val="00FB1166"/>
    <w:rsid w:val="00FB185C"/>
    <w:rsid w:val="00FB2819"/>
    <w:rsid w:val="00FB2B1B"/>
    <w:rsid w:val="00FB3C7A"/>
    <w:rsid w:val="00FB415E"/>
    <w:rsid w:val="00FB48A7"/>
    <w:rsid w:val="00FB53B1"/>
    <w:rsid w:val="00FB5766"/>
    <w:rsid w:val="00FB67D0"/>
    <w:rsid w:val="00FB6D73"/>
    <w:rsid w:val="00FB709F"/>
    <w:rsid w:val="00FB70C7"/>
    <w:rsid w:val="00FB70D4"/>
    <w:rsid w:val="00FC0145"/>
    <w:rsid w:val="00FC018F"/>
    <w:rsid w:val="00FC0851"/>
    <w:rsid w:val="00FC12C3"/>
    <w:rsid w:val="00FC18D8"/>
    <w:rsid w:val="00FC2618"/>
    <w:rsid w:val="00FC2627"/>
    <w:rsid w:val="00FC264A"/>
    <w:rsid w:val="00FC2B73"/>
    <w:rsid w:val="00FC2BE2"/>
    <w:rsid w:val="00FC2E18"/>
    <w:rsid w:val="00FC401A"/>
    <w:rsid w:val="00FC401F"/>
    <w:rsid w:val="00FC4074"/>
    <w:rsid w:val="00FC4F4C"/>
    <w:rsid w:val="00FC5E8C"/>
    <w:rsid w:val="00FC5FB9"/>
    <w:rsid w:val="00FC6048"/>
    <w:rsid w:val="00FC6222"/>
    <w:rsid w:val="00FC644E"/>
    <w:rsid w:val="00FC6533"/>
    <w:rsid w:val="00FC6642"/>
    <w:rsid w:val="00FD0723"/>
    <w:rsid w:val="00FD117C"/>
    <w:rsid w:val="00FD14D9"/>
    <w:rsid w:val="00FD16EB"/>
    <w:rsid w:val="00FD19B7"/>
    <w:rsid w:val="00FD20DC"/>
    <w:rsid w:val="00FD26AA"/>
    <w:rsid w:val="00FD3308"/>
    <w:rsid w:val="00FD403D"/>
    <w:rsid w:val="00FD40B1"/>
    <w:rsid w:val="00FD47E2"/>
    <w:rsid w:val="00FD4B8C"/>
    <w:rsid w:val="00FD51F0"/>
    <w:rsid w:val="00FD6049"/>
    <w:rsid w:val="00FD68F4"/>
    <w:rsid w:val="00FD6908"/>
    <w:rsid w:val="00FE0021"/>
    <w:rsid w:val="00FE0A51"/>
    <w:rsid w:val="00FE0EAD"/>
    <w:rsid w:val="00FE2FA4"/>
    <w:rsid w:val="00FE3255"/>
    <w:rsid w:val="00FE352A"/>
    <w:rsid w:val="00FE37A6"/>
    <w:rsid w:val="00FE67E6"/>
    <w:rsid w:val="00FE7D6D"/>
    <w:rsid w:val="00FF129D"/>
    <w:rsid w:val="00FF1773"/>
    <w:rsid w:val="00FF18FA"/>
    <w:rsid w:val="00FF2257"/>
    <w:rsid w:val="00FF328B"/>
    <w:rsid w:val="00FF34DC"/>
    <w:rsid w:val="00FF4579"/>
    <w:rsid w:val="00FF494C"/>
    <w:rsid w:val="00FF4F77"/>
    <w:rsid w:val="00FF514B"/>
    <w:rsid w:val="00FF5810"/>
    <w:rsid w:val="00FF62E6"/>
    <w:rsid w:val="00FF6D40"/>
    <w:rsid w:val="00FF7A1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FF37"/>
  <w15:chartTrackingRefBased/>
  <w15:docId w15:val="{065044A7-15FA-43E9-A851-B4BB5F5D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D5A2A"/>
    <w:pPr>
      <w:spacing w:line="360" w:lineRule="auto"/>
      <w:jc w:val="both"/>
    </w:pPr>
    <w:rPr>
      <w:rFonts w:ascii="Open Sans" w:eastAsiaTheme="minorEastAsia" w:hAnsi="Open Sans" w:cs="Open Sans"/>
      <w:sz w:val="20"/>
      <w:szCs w:val="20"/>
      <w:lang w:eastAsia="ja-JP"/>
    </w:rPr>
  </w:style>
  <w:style w:type="paragraph" w:styleId="Nagwek1">
    <w:name w:val="heading 1"/>
    <w:basedOn w:val="Normalny"/>
    <w:next w:val="Normalny"/>
    <w:link w:val="Nagwek1Znak"/>
    <w:uiPriority w:val="9"/>
    <w:qFormat/>
    <w:rsid w:val="00BD5A2A"/>
    <w:pPr>
      <w:keepNext/>
      <w:keepLines/>
      <w:numPr>
        <w:numId w:val="15"/>
      </w:numPr>
      <w:pBdr>
        <w:bottom w:val="single" w:sz="4" w:space="1" w:color="595959" w:themeColor="text1" w:themeTint="A6"/>
      </w:pBdr>
      <w:spacing w:before="360"/>
      <w:outlineLvl w:val="0"/>
    </w:pPr>
    <w:rPr>
      <w:rFonts w:eastAsiaTheme="majorEastAsia"/>
      <w:b/>
      <w:bCs/>
      <w:smallCaps/>
      <w:color w:val="000000" w:themeColor="text1"/>
      <w:sz w:val="32"/>
      <w:szCs w:val="32"/>
    </w:rPr>
  </w:style>
  <w:style w:type="paragraph" w:styleId="Nagwek2">
    <w:name w:val="heading 2"/>
    <w:basedOn w:val="Normalny"/>
    <w:next w:val="Normalny"/>
    <w:link w:val="Nagwek2Znak"/>
    <w:uiPriority w:val="9"/>
    <w:unhideWhenUsed/>
    <w:qFormat/>
    <w:rsid w:val="00BD5A2A"/>
    <w:pPr>
      <w:keepNext/>
      <w:keepLines/>
      <w:numPr>
        <w:ilvl w:val="1"/>
        <w:numId w:val="15"/>
      </w:numPr>
      <w:spacing w:before="360" w:after="0"/>
      <w:outlineLvl w:val="1"/>
    </w:pPr>
    <w:rPr>
      <w:rFonts w:eastAsiaTheme="majorEastAsia" w:cstheme="majorBidi"/>
      <w:b/>
      <w:bCs/>
      <w:smallCaps/>
      <w:color w:val="000000" w:themeColor="text1"/>
      <w:sz w:val="24"/>
      <w:szCs w:val="24"/>
    </w:rPr>
  </w:style>
  <w:style w:type="paragraph" w:styleId="Nagwek3">
    <w:name w:val="heading 3"/>
    <w:basedOn w:val="Normalny"/>
    <w:next w:val="Normalny"/>
    <w:link w:val="Nagwek3Znak"/>
    <w:uiPriority w:val="9"/>
    <w:unhideWhenUsed/>
    <w:qFormat/>
    <w:rsid w:val="00BD5A2A"/>
    <w:pPr>
      <w:keepNext/>
      <w:keepLines/>
      <w:numPr>
        <w:ilvl w:val="2"/>
        <w:numId w:val="1"/>
      </w:numPr>
      <w:spacing w:before="200" w:after="0"/>
      <w:outlineLvl w:val="2"/>
    </w:pPr>
    <w:rPr>
      <w:rFonts w:eastAsiaTheme="majorEastAsia"/>
      <w:b/>
      <w:bCs/>
      <w:color w:val="000000" w:themeColor="text1"/>
    </w:rPr>
  </w:style>
  <w:style w:type="paragraph" w:styleId="Nagwek4">
    <w:name w:val="heading 4"/>
    <w:basedOn w:val="Normalny"/>
    <w:next w:val="Normalny"/>
    <w:link w:val="Nagwek4Znak"/>
    <w:uiPriority w:val="9"/>
    <w:semiHidden/>
    <w:unhideWhenUsed/>
    <w:qFormat/>
    <w:rsid w:val="00BD5A2A"/>
    <w:pPr>
      <w:keepNext/>
      <w:keepLines/>
      <w:spacing w:before="200" w:after="0"/>
      <w:ind w:left="864" w:hanging="864"/>
      <w:outlineLvl w:val="3"/>
    </w:pPr>
    <w:rPr>
      <w:rFonts w:asciiTheme="majorHAnsi" w:eastAsiaTheme="majorEastAsia" w:hAnsiTheme="majorHAnsi" w:cstheme="majorBidi"/>
      <w:b/>
      <w:bCs/>
      <w:i/>
      <w:iCs/>
      <w:color w:val="000000" w:themeColor="text1"/>
      <w:sz w:val="24"/>
      <w:szCs w:val="22"/>
    </w:rPr>
  </w:style>
  <w:style w:type="paragraph" w:styleId="Nagwek5">
    <w:name w:val="heading 5"/>
    <w:basedOn w:val="Normalny"/>
    <w:next w:val="Normalny"/>
    <w:link w:val="Nagwek5Znak"/>
    <w:uiPriority w:val="9"/>
    <w:semiHidden/>
    <w:unhideWhenUsed/>
    <w:qFormat/>
    <w:rsid w:val="00BD5A2A"/>
    <w:pPr>
      <w:keepNext/>
      <w:keepLines/>
      <w:spacing w:before="200" w:after="0"/>
      <w:ind w:left="1008" w:hanging="1008"/>
      <w:outlineLvl w:val="4"/>
    </w:pPr>
    <w:rPr>
      <w:rFonts w:asciiTheme="majorHAnsi" w:eastAsiaTheme="majorEastAsia" w:hAnsiTheme="majorHAnsi" w:cstheme="majorBidi"/>
      <w:color w:val="323E4F" w:themeColor="text2" w:themeShade="BF"/>
      <w:sz w:val="24"/>
      <w:szCs w:val="22"/>
    </w:rPr>
  </w:style>
  <w:style w:type="paragraph" w:styleId="Nagwek6">
    <w:name w:val="heading 6"/>
    <w:basedOn w:val="Normalny"/>
    <w:next w:val="Normalny"/>
    <w:link w:val="Nagwek6Znak"/>
    <w:uiPriority w:val="9"/>
    <w:semiHidden/>
    <w:unhideWhenUsed/>
    <w:qFormat/>
    <w:rsid w:val="00BD5A2A"/>
    <w:pPr>
      <w:keepNext/>
      <w:keepLines/>
      <w:spacing w:before="200" w:after="0"/>
      <w:ind w:left="1152" w:hanging="1152"/>
      <w:outlineLvl w:val="5"/>
    </w:pPr>
    <w:rPr>
      <w:rFonts w:asciiTheme="majorHAnsi" w:eastAsiaTheme="majorEastAsia" w:hAnsiTheme="majorHAnsi" w:cstheme="majorBidi"/>
      <w:i/>
      <w:iCs/>
      <w:color w:val="323E4F" w:themeColor="text2" w:themeShade="BF"/>
      <w:sz w:val="24"/>
      <w:szCs w:val="22"/>
    </w:rPr>
  </w:style>
  <w:style w:type="paragraph" w:styleId="Nagwek7">
    <w:name w:val="heading 7"/>
    <w:basedOn w:val="Normalny"/>
    <w:next w:val="Normalny"/>
    <w:link w:val="Nagwek7Znak"/>
    <w:uiPriority w:val="9"/>
    <w:semiHidden/>
    <w:unhideWhenUsed/>
    <w:qFormat/>
    <w:rsid w:val="00BD5A2A"/>
    <w:pPr>
      <w:keepNext/>
      <w:keepLines/>
      <w:spacing w:before="200" w:after="0"/>
      <w:ind w:left="1296" w:hanging="1296"/>
      <w:outlineLvl w:val="6"/>
    </w:pPr>
    <w:rPr>
      <w:rFonts w:asciiTheme="majorHAnsi" w:eastAsiaTheme="majorEastAsia" w:hAnsiTheme="majorHAnsi" w:cstheme="majorBidi"/>
      <w:i/>
      <w:iCs/>
      <w:color w:val="404040" w:themeColor="text1" w:themeTint="BF"/>
      <w:sz w:val="24"/>
      <w:szCs w:val="22"/>
    </w:rPr>
  </w:style>
  <w:style w:type="paragraph" w:styleId="Nagwek8">
    <w:name w:val="heading 8"/>
    <w:basedOn w:val="Normalny"/>
    <w:next w:val="Normalny"/>
    <w:link w:val="Nagwek8Znak"/>
    <w:uiPriority w:val="9"/>
    <w:semiHidden/>
    <w:unhideWhenUsed/>
    <w:qFormat/>
    <w:rsid w:val="00BD5A2A"/>
    <w:pPr>
      <w:keepNext/>
      <w:keepLines/>
      <w:spacing w:before="200" w:after="0"/>
      <w:ind w:left="1440" w:hanging="144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BD5A2A"/>
    <w:pPr>
      <w:keepNext/>
      <w:keepLines/>
      <w:spacing w:before="200" w:after="0"/>
      <w:ind w:left="1584" w:hanging="1584"/>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BD5A2A"/>
    <w:pPr>
      <w:spacing w:after="0" w:line="240" w:lineRule="auto"/>
    </w:pPr>
    <w:rPr>
      <w:rFonts w:ascii="Open Sans" w:eastAsiaTheme="minorEastAsia" w:hAnsi="Open Sans"/>
    </w:rPr>
  </w:style>
  <w:style w:type="character" w:customStyle="1" w:styleId="Nagwek1Znak">
    <w:name w:val="Nagłówek 1 Znak"/>
    <w:basedOn w:val="Domylnaczcionkaakapitu"/>
    <w:link w:val="Nagwek1"/>
    <w:uiPriority w:val="9"/>
    <w:rsid w:val="00BD5A2A"/>
    <w:rPr>
      <w:rFonts w:ascii="Open Sans" w:eastAsiaTheme="majorEastAsia" w:hAnsi="Open Sans" w:cs="Open Sans"/>
      <w:b/>
      <w:bCs/>
      <w:smallCaps/>
      <w:color w:val="000000" w:themeColor="text1"/>
      <w:sz w:val="32"/>
      <w:szCs w:val="32"/>
      <w:lang w:eastAsia="ja-JP"/>
    </w:rPr>
  </w:style>
  <w:style w:type="character" w:customStyle="1" w:styleId="Nagwek2Znak">
    <w:name w:val="Nagłówek 2 Znak"/>
    <w:basedOn w:val="Domylnaczcionkaakapitu"/>
    <w:link w:val="Nagwek2"/>
    <w:uiPriority w:val="9"/>
    <w:rsid w:val="00BD5A2A"/>
    <w:rPr>
      <w:rFonts w:ascii="Open Sans" w:eastAsiaTheme="majorEastAsia" w:hAnsi="Open Sans" w:cstheme="majorBidi"/>
      <w:b/>
      <w:bCs/>
      <w:smallCaps/>
      <w:color w:val="000000" w:themeColor="text1"/>
      <w:sz w:val="24"/>
      <w:szCs w:val="24"/>
      <w:lang w:eastAsia="ja-JP"/>
    </w:rPr>
  </w:style>
  <w:style w:type="paragraph" w:styleId="Tytu">
    <w:name w:val="Title"/>
    <w:basedOn w:val="Normalny"/>
    <w:next w:val="Normalny"/>
    <w:link w:val="TytuZnak"/>
    <w:uiPriority w:val="10"/>
    <w:qFormat/>
    <w:rsid w:val="00BD5A2A"/>
    <w:pPr>
      <w:spacing w:after="0" w:line="240" w:lineRule="auto"/>
      <w:contextualSpacing/>
    </w:pPr>
    <w:rPr>
      <w:rFonts w:eastAsiaTheme="majorEastAsia" w:cstheme="majorBidi"/>
      <w:color w:val="000000" w:themeColor="text1"/>
      <w:sz w:val="56"/>
      <w:szCs w:val="56"/>
      <w:lang w:eastAsia="en-US"/>
    </w:rPr>
  </w:style>
  <w:style w:type="character" w:customStyle="1" w:styleId="TytuZnak">
    <w:name w:val="Tytuł Znak"/>
    <w:basedOn w:val="Domylnaczcionkaakapitu"/>
    <w:link w:val="Tytu"/>
    <w:uiPriority w:val="10"/>
    <w:rsid w:val="00BD5A2A"/>
    <w:rPr>
      <w:rFonts w:ascii="Open Sans" w:eastAsiaTheme="majorEastAsia" w:hAnsi="Open Sans" w:cstheme="majorBidi"/>
      <w:color w:val="000000" w:themeColor="text1"/>
      <w:sz w:val="56"/>
      <w:szCs w:val="56"/>
    </w:rPr>
  </w:style>
  <w:style w:type="paragraph" w:customStyle="1" w:styleId="RPG">
    <w:name w:val="RPG"/>
    <w:basedOn w:val="Normalny"/>
    <w:link w:val="RPGZnak"/>
    <w:qFormat/>
    <w:rsid w:val="00BD5A2A"/>
    <w:rPr>
      <w:rFonts w:eastAsiaTheme="minorHAnsi" w:cstheme="minorBidi"/>
      <w:sz w:val="22"/>
      <w:szCs w:val="22"/>
      <w:lang w:eastAsia="en-US"/>
    </w:rPr>
  </w:style>
  <w:style w:type="character" w:customStyle="1" w:styleId="RPGZnak">
    <w:name w:val="RPG Znak"/>
    <w:basedOn w:val="Domylnaczcionkaakapitu"/>
    <w:link w:val="RPG"/>
    <w:rsid w:val="00BD5A2A"/>
    <w:rPr>
      <w:rFonts w:ascii="Open Sans" w:hAnsi="Open Sans"/>
    </w:rPr>
  </w:style>
  <w:style w:type="table" w:customStyle="1" w:styleId="RPGTable">
    <w:name w:val="RPG Table"/>
    <w:basedOn w:val="Standardowy"/>
    <w:uiPriority w:val="99"/>
    <w:rsid w:val="0096453A"/>
    <w:pPr>
      <w:spacing w:before="60" w:after="60" w:line="240" w:lineRule="auto"/>
      <w:jc w:val="center"/>
    </w:pPr>
    <w:rPr>
      <w:rFonts w:ascii="Open Sans" w:eastAsiaTheme="minorEastAsia" w:hAnsi="Open Sans"/>
      <w:smallCaps/>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vAlign w:val="center"/>
    </w:tcPr>
    <w:tblStylePr w:type="firstRow">
      <w:tblPr/>
      <w:tcPr>
        <w:shd w:val="clear" w:color="auto" w:fill="D9D9D9" w:themeFill="background1" w:themeFillShade="D9"/>
      </w:tcPr>
    </w:tblStylePr>
    <w:tblStylePr w:type="firstCol">
      <w:pPr>
        <w:wordWrap/>
        <w:jc w:val="left"/>
      </w:pPr>
      <w:tblPr/>
      <w:tcPr>
        <w:shd w:val="clear" w:color="auto" w:fill="D9D9D9" w:themeFill="background1" w:themeFillShade="D9"/>
      </w:tcPr>
    </w:tblStylePr>
  </w:style>
  <w:style w:type="character" w:customStyle="1" w:styleId="Nagwek3Znak">
    <w:name w:val="Nagłówek 3 Znak"/>
    <w:basedOn w:val="Domylnaczcionkaakapitu"/>
    <w:link w:val="Nagwek3"/>
    <w:uiPriority w:val="9"/>
    <w:rsid w:val="00BD5A2A"/>
    <w:rPr>
      <w:rFonts w:ascii="Open Sans" w:eastAsiaTheme="majorEastAsia" w:hAnsi="Open Sans" w:cs="Open Sans"/>
      <w:b/>
      <w:bCs/>
      <w:color w:val="000000" w:themeColor="text1"/>
      <w:sz w:val="20"/>
      <w:szCs w:val="20"/>
      <w:lang w:eastAsia="ja-JP"/>
    </w:rPr>
  </w:style>
  <w:style w:type="character" w:customStyle="1" w:styleId="Nagwek4Znak">
    <w:name w:val="Nagłówek 4 Znak"/>
    <w:basedOn w:val="Domylnaczcionkaakapitu"/>
    <w:link w:val="Nagwek4"/>
    <w:uiPriority w:val="9"/>
    <w:semiHidden/>
    <w:rsid w:val="00BD5A2A"/>
    <w:rPr>
      <w:rFonts w:asciiTheme="majorHAnsi" w:eastAsiaTheme="majorEastAsia" w:hAnsiTheme="majorHAnsi" w:cstheme="majorBidi"/>
      <w:b/>
      <w:bCs/>
      <w:i/>
      <w:iCs/>
      <w:color w:val="000000" w:themeColor="text1"/>
      <w:sz w:val="24"/>
      <w:lang w:eastAsia="ja-JP"/>
    </w:rPr>
  </w:style>
  <w:style w:type="character" w:customStyle="1" w:styleId="Nagwek5Znak">
    <w:name w:val="Nagłówek 5 Znak"/>
    <w:basedOn w:val="Domylnaczcionkaakapitu"/>
    <w:link w:val="Nagwek5"/>
    <w:uiPriority w:val="9"/>
    <w:semiHidden/>
    <w:rsid w:val="00BD5A2A"/>
    <w:rPr>
      <w:rFonts w:asciiTheme="majorHAnsi" w:eastAsiaTheme="majorEastAsia" w:hAnsiTheme="majorHAnsi" w:cstheme="majorBidi"/>
      <w:color w:val="323E4F" w:themeColor="text2" w:themeShade="BF"/>
      <w:sz w:val="24"/>
      <w:lang w:eastAsia="ja-JP"/>
    </w:rPr>
  </w:style>
  <w:style w:type="character" w:customStyle="1" w:styleId="Nagwek6Znak">
    <w:name w:val="Nagłówek 6 Znak"/>
    <w:basedOn w:val="Domylnaczcionkaakapitu"/>
    <w:link w:val="Nagwek6"/>
    <w:uiPriority w:val="9"/>
    <w:semiHidden/>
    <w:rsid w:val="00BD5A2A"/>
    <w:rPr>
      <w:rFonts w:asciiTheme="majorHAnsi" w:eastAsiaTheme="majorEastAsia" w:hAnsiTheme="majorHAnsi" w:cstheme="majorBidi"/>
      <w:i/>
      <w:iCs/>
      <w:color w:val="323E4F" w:themeColor="text2" w:themeShade="BF"/>
      <w:sz w:val="24"/>
      <w:lang w:eastAsia="ja-JP"/>
    </w:rPr>
  </w:style>
  <w:style w:type="character" w:customStyle="1" w:styleId="Nagwek7Znak">
    <w:name w:val="Nagłówek 7 Znak"/>
    <w:basedOn w:val="Domylnaczcionkaakapitu"/>
    <w:link w:val="Nagwek7"/>
    <w:uiPriority w:val="9"/>
    <w:semiHidden/>
    <w:rsid w:val="00BD5A2A"/>
    <w:rPr>
      <w:rFonts w:asciiTheme="majorHAnsi" w:eastAsiaTheme="majorEastAsia" w:hAnsiTheme="majorHAnsi" w:cstheme="majorBidi"/>
      <w:i/>
      <w:iCs/>
      <w:color w:val="404040" w:themeColor="text1" w:themeTint="BF"/>
      <w:sz w:val="24"/>
      <w:lang w:eastAsia="ja-JP"/>
    </w:rPr>
  </w:style>
  <w:style w:type="character" w:customStyle="1" w:styleId="Nagwek8Znak">
    <w:name w:val="Nagłówek 8 Znak"/>
    <w:basedOn w:val="Domylnaczcionkaakapitu"/>
    <w:link w:val="Nagwek8"/>
    <w:uiPriority w:val="9"/>
    <w:semiHidden/>
    <w:rsid w:val="00BD5A2A"/>
    <w:rPr>
      <w:rFonts w:asciiTheme="majorHAnsi" w:eastAsiaTheme="majorEastAsia" w:hAnsiTheme="majorHAnsi" w:cstheme="majorBidi"/>
      <w:color w:val="404040" w:themeColor="text1" w:themeTint="BF"/>
      <w:sz w:val="20"/>
      <w:szCs w:val="20"/>
      <w:lang w:eastAsia="ja-JP"/>
    </w:rPr>
  </w:style>
  <w:style w:type="character" w:customStyle="1" w:styleId="Nagwek9Znak">
    <w:name w:val="Nagłówek 9 Znak"/>
    <w:basedOn w:val="Domylnaczcionkaakapitu"/>
    <w:link w:val="Nagwek9"/>
    <w:uiPriority w:val="9"/>
    <w:semiHidden/>
    <w:rsid w:val="00BD5A2A"/>
    <w:rPr>
      <w:rFonts w:asciiTheme="majorHAnsi" w:eastAsiaTheme="majorEastAsia" w:hAnsiTheme="majorHAnsi" w:cstheme="majorBidi"/>
      <w:i/>
      <w:iCs/>
      <w:color w:val="404040" w:themeColor="text1" w:themeTint="BF"/>
      <w:sz w:val="20"/>
      <w:szCs w:val="20"/>
      <w:lang w:eastAsia="ja-JP"/>
    </w:rPr>
  </w:style>
  <w:style w:type="paragraph" w:styleId="Podtytu">
    <w:name w:val="Subtitle"/>
    <w:basedOn w:val="Normalny"/>
    <w:next w:val="Normalny"/>
    <w:link w:val="PodtytuZnak"/>
    <w:uiPriority w:val="11"/>
    <w:qFormat/>
    <w:rsid w:val="00BD5A2A"/>
    <w:pPr>
      <w:numPr>
        <w:ilvl w:val="1"/>
      </w:numPr>
    </w:pPr>
    <w:rPr>
      <w:rFonts w:asciiTheme="minorHAnsi" w:hAnsiTheme="minorHAnsi" w:cstheme="minorBidi"/>
      <w:color w:val="5A5A5A" w:themeColor="text1" w:themeTint="A5"/>
      <w:spacing w:val="10"/>
      <w:sz w:val="24"/>
      <w:szCs w:val="22"/>
    </w:rPr>
  </w:style>
  <w:style w:type="character" w:customStyle="1" w:styleId="PodtytuZnak">
    <w:name w:val="Podtytuł Znak"/>
    <w:basedOn w:val="Domylnaczcionkaakapitu"/>
    <w:link w:val="Podtytu"/>
    <w:uiPriority w:val="11"/>
    <w:rsid w:val="00BD5A2A"/>
    <w:rPr>
      <w:rFonts w:eastAsiaTheme="minorEastAsia"/>
      <w:color w:val="5A5A5A" w:themeColor="text1" w:themeTint="A5"/>
      <w:spacing w:val="10"/>
      <w:sz w:val="24"/>
      <w:lang w:eastAsia="ja-JP"/>
    </w:rPr>
  </w:style>
  <w:style w:type="paragraph" w:styleId="Akapitzlist">
    <w:name w:val="List Paragraph"/>
    <w:basedOn w:val="Normalny"/>
    <w:uiPriority w:val="34"/>
    <w:qFormat/>
    <w:rsid w:val="00BD5A2A"/>
    <w:pPr>
      <w:ind w:left="720"/>
      <w:contextualSpacing/>
    </w:pPr>
  </w:style>
  <w:style w:type="paragraph" w:styleId="Stopka">
    <w:name w:val="footer"/>
    <w:basedOn w:val="Normalny"/>
    <w:link w:val="StopkaZnak"/>
    <w:uiPriority w:val="99"/>
    <w:unhideWhenUsed/>
    <w:rsid w:val="00CF5F7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F5F79"/>
    <w:rPr>
      <w:rFonts w:eastAsiaTheme="minorEastAsia"/>
      <w:sz w:val="24"/>
      <w:lang w:eastAsia="ja-JP"/>
    </w:rPr>
  </w:style>
  <w:style w:type="table" w:styleId="Tabela-Siatka">
    <w:name w:val="Table Grid"/>
    <w:basedOn w:val="Standardowy"/>
    <w:uiPriority w:val="39"/>
    <w:rsid w:val="007F2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4B4F47"/>
    <w:pPr>
      <w:spacing w:after="0" w:line="240" w:lineRule="auto"/>
    </w:pPr>
  </w:style>
  <w:style w:type="character" w:customStyle="1" w:styleId="TekstprzypisudolnegoZnak">
    <w:name w:val="Tekst przypisu dolnego Znak"/>
    <w:basedOn w:val="Domylnaczcionkaakapitu"/>
    <w:link w:val="Tekstprzypisudolnego"/>
    <w:uiPriority w:val="99"/>
    <w:semiHidden/>
    <w:rsid w:val="004B4F47"/>
    <w:rPr>
      <w:rFonts w:ascii="Open Sans" w:eastAsiaTheme="minorEastAsia" w:hAnsi="Open Sans" w:cs="Open Sans"/>
      <w:sz w:val="20"/>
      <w:szCs w:val="20"/>
      <w:lang w:eastAsia="ja-JP"/>
    </w:rPr>
  </w:style>
  <w:style w:type="character" w:styleId="Odwoanieprzypisudolnego">
    <w:name w:val="footnote reference"/>
    <w:basedOn w:val="Domylnaczcionkaakapitu"/>
    <w:uiPriority w:val="99"/>
    <w:semiHidden/>
    <w:unhideWhenUsed/>
    <w:rsid w:val="004B4F47"/>
    <w:rPr>
      <w:vertAlign w:val="superscript"/>
    </w:rPr>
  </w:style>
  <w:style w:type="paragraph" w:styleId="Tekstprzypisukocowego">
    <w:name w:val="endnote text"/>
    <w:basedOn w:val="Normalny"/>
    <w:link w:val="TekstprzypisukocowegoZnak"/>
    <w:uiPriority w:val="99"/>
    <w:semiHidden/>
    <w:unhideWhenUsed/>
    <w:rsid w:val="00FD6908"/>
    <w:pPr>
      <w:spacing w:after="0" w:line="240" w:lineRule="auto"/>
    </w:pPr>
  </w:style>
  <w:style w:type="character" w:customStyle="1" w:styleId="TekstprzypisukocowegoZnak">
    <w:name w:val="Tekst przypisu końcowego Znak"/>
    <w:basedOn w:val="Domylnaczcionkaakapitu"/>
    <w:link w:val="Tekstprzypisukocowego"/>
    <w:uiPriority w:val="99"/>
    <w:semiHidden/>
    <w:rsid w:val="00FD6908"/>
    <w:rPr>
      <w:rFonts w:ascii="Open Sans" w:eastAsiaTheme="minorEastAsia" w:hAnsi="Open Sans" w:cs="Open Sans"/>
      <w:sz w:val="20"/>
      <w:szCs w:val="20"/>
      <w:lang w:eastAsia="ja-JP"/>
    </w:rPr>
  </w:style>
  <w:style w:type="character" w:styleId="Odwoanieprzypisukocowego">
    <w:name w:val="endnote reference"/>
    <w:basedOn w:val="Domylnaczcionkaakapitu"/>
    <w:uiPriority w:val="99"/>
    <w:semiHidden/>
    <w:unhideWhenUsed/>
    <w:rsid w:val="00FD69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roh\Desktop%202\Motyw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MotywWord.dotx</Template>
  <TotalTime>1221</TotalTime>
  <Pages>10</Pages>
  <Words>2500</Words>
  <Characters>15006</Characters>
  <Application>Microsoft Office Word</Application>
  <DocSecurity>0</DocSecurity>
  <Lines>125</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Kurowski</dc:creator>
  <cp:keywords/>
  <dc:description/>
  <cp:lastModifiedBy>Artur Kurowski</cp:lastModifiedBy>
  <cp:revision>4157</cp:revision>
  <dcterms:created xsi:type="dcterms:W3CDTF">2018-07-30T13:21:00Z</dcterms:created>
  <dcterms:modified xsi:type="dcterms:W3CDTF">2018-08-14T08:26:00Z</dcterms:modified>
</cp:coreProperties>
</file>