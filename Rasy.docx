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695345" w:rsidRPr="001B736C" w:rsidRDefault="00DB76A0" w:rsidP="00695345">
      <w:pPr>
        <w:pStyle w:val="Nagwek1"/>
      </w:pPr>
      <w:proofErr w:type="spellStart"/>
      <w:r>
        <w:t>Aasimari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4C53BA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4C53BA" w:rsidRPr="00295F3D" w:rsidRDefault="00442A0B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4C53BA" w:rsidRPr="00295F3D" w:rsidTr="006F29C4">
        <w:trPr>
          <w:trHeight w:val="520"/>
          <w:jc w:val="left"/>
        </w:trPr>
        <w:tc>
          <w:tcPr>
            <w:tcW w:w="1088" w:type="pct"/>
          </w:tcPr>
          <w:p w:rsidR="004C53BA" w:rsidRPr="00295F3D" w:rsidRDefault="004C53BA" w:rsidP="00C52F25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niebiański </w:t>
            </w:r>
          </w:p>
        </w:tc>
        <w:tc>
          <w:tcPr>
            <w:tcW w:w="3720" w:type="pct"/>
          </w:tcPr>
          <w:p w:rsidR="004C53BA" w:rsidRPr="00295F3D" w:rsidRDefault="004C53BA" w:rsidP="00C52F25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4C53BA" w:rsidRPr="00295F3D" w:rsidRDefault="007F6CC7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Leczące dłonie</w:t>
            </w:r>
          </w:p>
        </w:tc>
        <w:tc>
          <w:tcPr>
            <w:tcW w:w="3720" w:type="pct"/>
          </w:tcPr>
          <w:p w:rsidR="004C53BA" w:rsidRPr="00295F3D" w:rsidRDefault="00D4451F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Akcja </w:t>
            </w:r>
            <w:r w:rsidR="0004164D" w:rsidRPr="00295F3D">
              <w:rPr>
                <w:sz w:val="22"/>
                <w:szCs w:val="22"/>
              </w:rPr>
              <w:t>dodatkowa</w:t>
            </w:r>
            <w:r w:rsidR="00733EFA" w:rsidRPr="00295F3D">
              <w:rPr>
                <w:sz w:val="22"/>
                <w:szCs w:val="22"/>
              </w:rPr>
              <w:t>. M</w:t>
            </w:r>
            <w:r w:rsidR="004C53BA" w:rsidRPr="00295F3D">
              <w:rPr>
                <w:sz w:val="22"/>
                <w:szCs w:val="22"/>
              </w:rPr>
              <w:t>ożesz raz dziennie przywrócić K4 PŻ poprzez dotyk.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4C53BA" w:rsidRPr="00295F3D" w:rsidTr="006F29C4">
        <w:trPr>
          <w:trHeight w:val="519"/>
          <w:jc w:val="left"/>
        </w:trPr>
        <w:tc>
          <w:tcPr>
            <w:tcW w:w="1088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2AF6" w:rsidRPr="00295F3D">
              <w:rPr>
                <w:sz w:val="22"/>
                <w:szCs w:val="22"/>
              </w:rPr>
              <w:t>:</w:t>
            </w:r>
            <w:r w:rsidR="005C11C1" w:rsidRPr="00295F3D">
              <w:rPr>
                <w:sz w:val="22"/>
                <w:szCs w:val="22"/>
              </w:rPr>
              <w:t xml:space="preserve"> </w:t>
            </w:r>
            <w:r w:rsidRPr="00295F3D">
              <w:rPr>
                <w:sz w:val="22"/>
                <w:szCs w:val="22"/>
              </w:rPr>
              <w:t>nekromancj</w:t>
            </w:r>
            <w:r w:rsidR="00542AF6" w:rsidRPr="00295F3D">
              <w:rPr>
                <w:sz w:val="22"/>
                <w:szCs w:val="22"/>
              </w:rPr>
              <w:t>a</w:t>
            </w:r>
          </w:p>
        </w:tc>
        <w:tc>
          <w:tcPr>
            <w:tcW w:w="3720" w:type="pct"/>
          </w:tcPr>
          <w:p w:rsidR="004C53BA" w:rsidRPr="00295F3D" w:rsidRDefault="004C53BA" w:rsidP="00143CF1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4C53BA" w:rsidRPr="00295F3D" w:rsidRDefault="004C53BA" w:rsidP="0008513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695345">
      <w:pPr>
        <w:pStyle w:val="Nagwek1"/>
      </w:pPr>
      <w:r>
        <w:t>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Niezłomny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Jeśli użycie umiejętności się nie powiedzie – nie tracisz jej użycia.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4</w:t>
            </w:r>
          </w:p>
        </w:tc>
      </w:tr>
    </w:tbl>
    <w:p w:rsidR="00251511" w:rsidRPr="001B736C" w:rsidRDefault="00251511" w:rsidP="00CD0193">
      <w:pPr>
        <w:pStyle w:val="Nagwek1"/>
      </w:pPr>
      <w:r>
        <w:t>Diablę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Język demoniczny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0D4AA9" w:rsidRPr="00295F3D" w:rsidRDefault="00AE1CE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8106F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ogień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Widzenie w ciem.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Całkowitych.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E1E4B" w:rsidRPr="00295F3D" w:rsidTr="006F29C4">
        <w:trPr>
          <w:trHeight w:val="363"/>
          <w:jc w:val="left"/>
        </w:trPr>
        <w:tc>
          <w:tcPr>
            <w:tcW w:w="1088" w:type="pct"/>
          </w:tcPr>
          <w:p w:rsidR="002E1E4B" w:rsidRPr="00295F3D" w:rsidRDefault="002E1E4B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Defensywa łowcy</w:t>
            </w:r>
          </w:p>
        </w:tc>
        <w:tc>
          <w:tcPr>
            <w:tcW w:w="3720" w:type="pct"/>
          </w:tcPr>
          <w:p w:rsidR="002E1E4B" w:rsidRPr="00295F3D" w:rsidRDefault="006F70D1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Strzelectwo</w:t>
            </w:r>
            <w:r w:rsidR="002E1E4B" w:rsidRPr="00295F3D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2E1E4B" w:rsidRPr="00295F3D" w:rsidRDefault="002E1E4B" w:rsidP="002E1E4B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Dzięki regularnej medytacji możesz użyć </w:t>
            </w:r>
            <w:r w:rsidR="00E22CBE" w:rsidRPr="00295F3D">
              <w:rPr>
                <w:sz w:val="22"/>
                <w:szCs w:val="22"/>
              </w:rPr>
              <w:t xml:space="preserve">jednej </w:t>
            </w:r>
            <w:r w:rsidRPr="00295F3D">
              <w:rPr>
                <w:sz w:val="22"/>
                <w:szCs w:val="22"/>
              </w:rPr>
              <w:t>umiejętności dwa razy na 3 godziny.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0D4AA9" w:rsidRPr="00295F3D" w:rsidTr="006F29C4">
        <w:trPr>
          <w:trHeight w:val="363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Piękno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Gnom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</w:tbl>
    <w:p w:rsidR="00EF3D50" w:rsidRPr="00EF3D50" w:rsidRDefault="00EF3D50" w:rsidP="00EF3D50">
      <w:pPr>
        <w:pStyle w:val="Nagwek1"/>
      </w:pPr>
      <w:proofErr w:type="spellStart"/>
      <w:r>
        <w:lastRenderedPageBreak/>
        <w:t>Goblin</w:t>
      </w:r>
      <w:proofErr w:type="spellEnd"/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EF3D50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EF3D50" w:rsidRPr="00295F3D" w:rsidRDefault="00EF3D50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EF3D50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CB624D" w:rsidRPr="00295F3D" w:rsidTr="006F29C4">
        <w:trPr>
          <w:jc w:val="left"/>
        </w:trPr>
        <w:tc>
          <w:tcPr>
            <w:tcW w:w="1088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CB624D" w:rsidRPr="00295F3D" w:rsidRDefault="00CB624D" w:rsidP="00CB624D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184744" w:rsidRPr="00295F3D" w:rsidTr="006F29C4">
        <w:trPr>
          <w:jc w:val="left"/>
        </w:trPr>
        <w:tc>
          <w:tcPr>
            <w:tcW w:w="1088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Pechowiec</w:t>
            </w:r>
          </w:p>
        </w:tc>
        <w:tc>
          <w:tcPr>
            <w:tcW w:w="3720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Przy każdym rzucie 1 na K20 dzieje się coś złego.</w:t>
            </w:r>
          </w:p>
        </w:tc>
        <w:tc>
          <w:tcPr>
            <w:tcW w:w="192" w:type="pct"/>
          </w:tcPr>
          <w:p w:rsidR="00184744" w:rsidRPr="00295F3D" w:rsidRDefault="00184744" w:rsidP="0018474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-1</w:t>
            </w:r>
          </w:p>
        </w:tc>
      </w:tr>
    </w:tbl>
    <w:p w:rsidR="00251511" w:rsidRPr="001B736C" w:rsidRDefault="00251511" w:rsidP="00CD0193">
      <w:pPr>
        <w:pStyle w:val="Nagwek1"/>
      </w:pPr>
      <w:r>
        <w:t>Krasnolud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311154" w:rsidRPr="00295F3D" w:rsidTr="006F29C4">
        <w:trPr>
          <w:jc w:val="left"/>
        </w:trPr>
        <w:tc>
          <w:tcPr>
            <w:tcW w:w="1088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DC4D5A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trucizny</w:t>
            </w:r>
          </w:p>
        </w:tc>
        <w:tc>
          <w:tcPr>
            <w:tcW w:w="3720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311154" w:rsidRPr="00295F3D" w:rsidRDefault="00311154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DC3933" w:rsidRPr="00295F3D" w:rsidTr="006F29C4">
        <w:trPr>
          <w:jc w:val="left"/>
        </w:trPr>
        <w:tc>
          <w:tcPr>
            <w:tcW w:w="1088" w:type="pct"/>
          </w:tcPr>
          <w:p w:rsidR="00DC3933" w:rsidRPr="00295F3D" w:rsidRDefault="00DC3933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Twardziel</w:t>
            </w:r>
          </w:p>
        </w:tc>
        <w:tc>
          <w:tcPr>
            <w:tcW w:w="3720" w:type="pct"/>
          </w:tcPr>
          <w:p w:rsidR="00DC3933" w:rsidRPr="00295F3D" w:rsidRDefault="00DC3933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Twoje </w:t>
            </w:r>
            <w:r w:rsidR="009A4E03" w:rsidRPr="00295F3D">
              <w:rPr>
                <w:sz w:val="22"/>
                <w:szCs w:val="22"/>
              </w:rPr>
              <w:t>z</w:t>
            </w:r>
            <w:r w:rsidRPr="00295F3D">
              <w:rPr>
                <w:sz w:val="22"/>
                <w:szCs w:val="22"/>
              </w:rPr>
              <w:t>drowie powiększone jest o poziom / 2 zamiast / 4.</w:t>
            </w:r>
          </w:p>
        </w:tc>
        <w:tc>
          <w:tcPr>
            <w:tcW w:w="192" w:type="pct"/>
          </w:tcPr>
          <w:p w:rsidR="00DC3933" w:rsidRPr="00295F3D" w:rsidRDefault="00E30D2D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251511" w:rsidRPr="001B736C" w:rsidRDefault="00251511" w:rsidP="00CD0193">
      <w:pPr>
        <w:pStyle w:val="Nagwek1"/>
      </w:pPr>
      <w:r>
        <w:t>Niziołek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Szczęście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kiedykolwiek wyrzucisz 1, powtórz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</w:tbl>
    <w:p w:rsidR="00251511" w:rsidRPr="001B736C" w:rsidRDefault="00251511" w:rsidP="00CD0193">
      <w:pPr>
        <w:pStyle w:val="Nagwek1"/>
      </w:pPr>
      <w:r>
        <w:t>Ork/Półork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0D4AA9" w:rsidRPr="00295F3D" w:rsidTr="006F29C4">
        <w:trPr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Brutalność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Gdy zadając obrażenia wyrzucisz maksymalną wartość, wykonaj dodatkowy rzut.</w:t>
            </w:r>
          </w:p>
        </w:tc>
        <w:tc>
          <w:tcPr>
            <w:tcW w:w="192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3</w:t>
            </w:r>
          </w:p>
        </w:tc>
      </w:tr>
      <w:tr w:rsidR="0005060F" w:rsidRPr="00295F3D" w:rsidTr="006F29C4">
        <w:trPr>
          <w:jc w:val="left"/>
        </w:trPr>
        <w:tc>
          <w:tcPr>
            <w:tcW w:w="1088" w:type="pct"/>
          </w:tcPr>
          <w:p w:rsidR="0005060F" w:rsidRPr="00295F3D" w:rsidRDefault="0005060F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Szał</w:t>
            </w:r>
          </w:p>
        </w:tc>
        <w:tc>
          <w:tcPr>
            <w:tcW w:w="3720" w:type="pct"/>
          </w:tcPr>
          <w:p w:rsidR="0005060F" w:rsidRPr="00295F3D" w:rsidRDefault="00E47ED1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</w:t>
            </w:r>
            <w:r w:rsidR="0005060F" w:rsidRPr="00295F3D">
              <w:rPr>
                <w:sz w:val="22"/>
                <w:szCs w:val="22"/>
              </w:rPr>
              <w:t>ożesz wprowadzić się w szał kosztem akcji dodatkowej.</w:t>
            </w:r>
            <w:r w:rsidRPr="00295F3D">
              <w:rPr>
                <w:sz w:val="22"/>
                <w:szCs w:val="22"/>
              </w:rPr>
              <w:t xml:space="preserve"> +4 do celności</w:t>
            </w:r>
            <w:r w:rsidR="006F29C4">
              <w:rPr>
                <w:sz w:val="22"/>
                <w:szCs w:val="22"/>
              </w:rPr>
              <w:t xml:space="preserve"> oraz</w:t>
            </w:r>
            <w:r w:rsidR="00AE7C46" w:rsidRPr="00295F3D">
              <w:rPr>
                <w:sz w:val="22"/>
                <w:szCs w:val="22"/>
              </w:rPr>
              <w:t xml:space="preserve"> </w:t>
            </w:r>
            <w:r w:rsidRPr="00295F3D">
              <w:rPr>
                <w:sz w:val="22"/>
                <w:szCs w:val="22"/>
              </w:rPr>
              <w:t>-2 do Obrony</w:t>
            </w:r>
            <w:r w:rsidR="00D50625" w:rsidRPr="00295F3D">
              <w:rPr>
                <w:sz w:val="22"/>
                <w:szCs w:val="22"/>
              </w:rPr>
              <w:t xml:space="preserve"> i</w:t>
            </w:r>
            <w:r w:rsidR="002569FD" w:rsidRPr="00295F3D">
              <w:rPr>
                <w:sz w:val="22"/>
                <w:szCs w:val="22"/>
              </w:rPr>
              <w:t xml:space="preserve"> </w:t>
            </w:r>
            <w:r w:rsidR="00D50625" w:rsidRPr="00295F3D">
              <w:rPr>
                <w:sz w:val="22"/>
                <w:szCs w:val="22"/>
              </w:rPr>
              <w:t>jesteś u</w:t>
            </w:r>
            <w:r w:rsidR="002569FD" w:rsidRPr="00295F3D">
              <w:rPr>
                <w:sz w:val="22"/>
                <w:szCs w:val="22"/>
              </w:rPr>
              <w:t>cisz</w:t>
            </w:r>
            <w:r w:rsidR="00D50625" w:rsidRPr="00295F3D">
              <w:rPr>
                <w:sz w:val="22"/>
                <w:szCs w:val="22"/>
              </w:rPr>
              <w:t>o</w:t>
            </w:r>
            <w:r w:rsidR="002569FD" w:rsidRPr="00295F3D">
              <w:rPr>
                <w:sz w:val="22"/>
                <w:szCs w:val="22"/>
              </w:rPr>
              <w:t>n</w:t>
            </w:r>
            <w:r w:rsidR="00D50625" w:rsidRPr="00295F3D">
              <w:rPr>
                <w:sz w:val="22"/>
                <w:szCs w:val="22"/>
              </w:rPr>
              <w:t>y</w:t>
            </w:r>
            <w:r w:rsidR="002569FD" w:rsidRPr="00295F3D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05060F" w:rsidRPr="00295F3D" w:rsidRDefault="00B4175A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251511" w:rsidRPr="001B736C" w:rsidRDefault="00251511" w:rsidP="00CD0193">
      <w:pPr>
        <w:pStyle w:val="Nagwek1"/>
      </w:pPr>
      <w:r>
        <w:t>Półelf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6F29C4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jc w:val="left"/>
        </w:trPr>
        <w:tc>
          <w:tcPr>
            <w:tcW w:w="1088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25CEF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Defensywa łowcy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Strzelec</w:t>
            </w:r>
            <w:r w:rsidR="006F70D1" w:rsidRPr="00295F3D">
              <w:rPr>
                <w:sz w:val="22"/>
                <w:szCs w:val="22"/>
              </w:rPr>
              <w:t>two</w:t>
            </w:r>
            <w:r w:rsidRPr="00295F3D">
              <w:rPr>
                <w:sz w:val="22"/>
                <w:szCs w:val="22"/>
              </w:rPr>
              <w:t>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Medytacja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Dzięki regularnej medytacji możesz użyć </w:t>
            </w:r>
            <w:r w:rsidR="009C3376" w:rsidRPr="00295F3D">
              <w:rPr>
                <w:sz w:val="22"/>
                <w:szCs w:val="22"/>
              </w:rPr>
              <w:t>jednej</w:t>
            </w:r>
            <w:r w:rsidRPr="00295F3D">
              <w:rPr>
                <w:sz w:val="22"/>
                <w:szCs w:val="22"/>
              </w:rPr>
              <w:t xml:space="preserve"> umiejętności dwa razy na 3 godziny.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  <w:tr w:rsidR="00766850" w:rsidRPr="00295F3D" w:rsidTr="006F29C4">
        <w:trPr>
          <w:jc w:val="left"/>
        </w:trPr>
        <w:tc>
          <w:tcPr>
            <w:tcW w:w="1088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Poliglota</w:t>
            </w:r>
          </w:p>
        </w:tc>
        <w:tc>
          <w:tcPr>
            <w:tcW w:w="3720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Ogólna.</w:t>
            </w:r>
          </w:p>
        </w:tc>
        <w:tc>
          <w:tcPr>
            <w:tcW w:w="192" w:type="pct"/>
          </w:tcPr>
          <w:p w:rsidR="00766850" w:rsidRPr="00295F3D" w:rsidRDefault="00766850" w:rsidP="00766850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2</w:t>
            </w:r>
          </w:p>
        </w:tc>
      </w:tr>
    </w:tbl>
    <w:p w:rsidR="000D4AA9" w:rsidRPr="001B736C" w:rsidRDefault="00251511" w:rsidP="00CD0193">
      <w:pPr>
        <w:pStyle w:val="Nagwek1"/>
      </w:pPr>
      <w:r>
        <w:lastRenderedPageBreak/>
        <w:t>Szczuroczłowiek</w:t>
      </w:r>
    </w:p>
    <w:tbl>
      <w:tblPr>
        <w:tblStyle w:val="RPGTable"/>
        <w:tblW w:w="4980" w:type="pct"/>
        <w:jc w:val="left"/>
        <w:tblLook w:val="0420" w:firstRow="1" w:lastRow="0" w:firstColumn="0" w:lastColumn="0" w:noHBand="0" w:noVBand="1"/>
      </w:tblPr>
      <w:tblGrid>
        <w:gridCol w:w="2405"/>
        <w:gridCol w:w="8223"/>
        <w:gridCol w:w="424"/>
      </w:tblGrid>
      <w:tr w:rsidR="000D4AA9" w:rsidRPr="00295F3D" w:rsidTr="00EF262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63"/>
          <w:jc w:val="left"/>
        </w:trPr>
        <w:tc>
          <w:tcPr>
            <w:tcW w:w="1088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Umiejętność</w:t>
            </w:r>
          </w:p>
        </w:tc>
        <w:tc>
          <w:tcPr>
            <w:tcW w:w="3720" w:type="pct"/>
          </w:tcPr>
          <w:p w:rsidR="000D4AA9" w:rsidRPr="00295F3D" w:rsidRDefault="000D4AA9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bookmarkStart w:id="0" w:name="_GoBack"/>
            <w:bookmarkEnd w:id="0"/>
            <w:r w:rsidRPr="00295F3D">
              <w:rPr>
                <w:sz w:val="22"/>
                <w:szCs w:val="22"/>
              </w:rPr>
              <w:t>Opis</w:t>
            </w:r>
          </w:p>
        </w:tc>
        <w:tc>
          <w:tcPr>
            <w:tcW w:w="192" w:type="pct"/>
          </w:tcPr>
          <w:p w:rsidR="000D4AA9" w:rsidRPr="00295F3D" w:rsidRDefault="00442A0B" w:rsidP="000D4AA9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P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EB6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Czuły węch</w:t>
            </w:r>
          </w:p>
        </w:tc>
        <w:tc>
          <w:tcPr>
            <w:tcW w:w="3720" w:type="pct"/>
          </w:tcPr>
          <w:p w:rsidR="00251511" w:rsidRPr="00295F3D" w:rsidRDefault="00251511" w:rsidP="00D10343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Ogólna (Czujność).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EB6934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 xml:space="preserve">Język </w:t>
            </w:r>
            <w:proofErr w:type="spellStart"/>
            <w:r w:rsidRPr="00295F3D">
              <w:rPr>
                <w:sz w:val="22"/>
                <w:szCs w:val="22"/>
              </w:rPr>
              <w:t>podmroczny</w:t>
            </w:r>
            <w:proofErr w:type="spellEnd"/>
          </w:p>
        </w:tc>
        <w:tc>
          <w:tcPr>
            <w:tcW w:w="3720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</w:p>
        </w:tc>
        <w:tc>
          <w:tcPr>
            <w:tcW w:w="192" w:type="pct"/>
          </w:tcPr>
          <w:p w:rsidR="00251511" w:rsidRPr="00295F3D" w:rsidRDefault="00431139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  <w:tr w:rsidR="00251511" w:rsidRPr="00295F3D" w:rsidTr="00EF2628">
        <w:trPr>
          <w:trHeight w:val="363"/>
          <w:jc w:val="left"/>
        </w:trPr>
        <w:tc>
          <w:tcPr>
            <w:tcW w:w="1088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Odporność</w:t>
            </w:r>
            <w:r w:rsidR="00547171" w:rsidRPr="00295F3D">
              <w:rPr>
                <w:sz w:val="22"/>
                <w:szCs w:val="22"/>
              </w:rPr>
              <w:t xml:space="preserve">: </w:t>
            </w:r>
            <w:r w:rsidRPr="00295F3D">
              <w:rPr>
                <w:sz w:val="22"/>
                <w:szCs w:val="22"/>
              </w:rPr>
              <w:t>choroby</w:t>
            </w:r>
          </w:p>
        </w:tc>
        <w:tc>
          <w:tcPr>
            <w:tcW w:w="3720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Całkowita.</w:t>
            </w:r>
          </w:p>
        </w:tc>
        <w:tc>
          <w:tcPr>
            <w:tcW w:w="192" w:type="pct"/>
          </w:tcPr>
          <w:p w:rsidR="00251511" w:rsidRPr="00295F3D" w:rsidRDefault="00251511" w:rsidP="00901127">
            <w:pPr>
              <w:spacing w:line="240" w:lineRule="auto"/>
              <w:jc w:val="center"/>
              <w:rPr>
                <w:sz w:val="22"/>
                <w:szCs w:val="22"/>
              </w:rPr>
            </w:pPr>
            <w:r w:rsidRPr="00295F3D">
              <w:rPr>
                <w:sz w:val="22"/>
                <w:szCs w:val="22"/>
              </w:rPr>
              <w:t>1</w:t>
            </w:r>
          </w:p>
        </w:tc>
      </w:tr>
    </w:tbl>
    <w:p w:rsidR="00007B78" w:rsidRDefault="00007B78" w:rsidP="00486248">
      <w:pPr>
        <w:pStyle w:val="Nagwek2"/>
        <w:numPr>
          <w:ilvl w:val="0"/>
          <w:numId w:val="0"/>
        </w:numPr>
      </w:pPr>
    </w:p>
    <w:sectPr w:rsidR="00007B78" w:rsidSect="00C64308">
      <w:pgSz w:w="12240" w:h="15840"/>
      <w:pgMar w:top="567" w:right="567" w:bottom="567" w:left="567" w:header="708" w:footer="708" w:gutter="0"/>
      <w:cols w:space="708"/>
      <w:docGrid w:linePitch="27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806E4" w:rsidRDefault="00F806E4">
      <w:pPr>
        <w:spacing w:after="0" w:line="240" w:lineRule="auto"/>
      </w:pPr>
      <w:r>
        <w:separator/>
      </w:r>
    </w:p>
  </w:endnote>
  <w:endnote w:type="continuationSeparator" w:id="0">
    <w:p w:rsidR="00F806E4" w:rsidRDefault="00F806E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EE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EE"/>
    <w:family w:val="swiss"/>
    <w:pitch w:val="variable"/>
    <w:sig w:usb0="E0002AFF" w:usb1="C000247B" w:usb2="00000009" w:usb3="00000000" w:csb0="000001FF" w:csb1="00000000"/>
  </w:font>
  <w:font w:name="Open Sans">
    <w:panose1 w:val="020B0606030504020204"/>
    <w:charset w:val="EE"/>
    <w:family w:val="swiss"/>
    <w:pitch w:val="variable"/>
    <w:sig w:usb0="E00002EF" w:usb1="4000205B" w:usb2="00000028" w:usb3="00000000" w:csb0="0000019F" w:csb1="00000000"/>
  </w:font>
  <w:font w:name="Calibri Light">
    <w:panose1 w:val="020F0302020204030204"/>
    <w:charset w:val="EE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806E4" w:rsidRDefault="00F806E4">
      <w:pPr>
        <w:spacing w:after="0" w:line="240" w:lineRule="auto"/>
      </w:pPr>
      <w:r>
        <w:separator/>
      </w:r>
    </w:p>
  </w:footnote>
  <w:footnote w:type="continuationSeparator" w:id="0">
    <w:p w:rsidR="00F806E4" w:rsidRDefault="00F806E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1968E6"/>
    <w:multiLevelType w:val="hybridMultilevel"/>
    <w:tmpl w:val="0622B042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0E5C0DC4"/>
    <w:multiLevelType w:val="hybridMultilevel"/>
    <w:tmpl w:val="7E0639F6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482775B"/>
    <w:multiLevelType w:val="multilevel"/>
    <w:tmpl w:val="6AAEEB58"/>
    <w:lvl w:ilvl="0">
      <w:start w:val="1"/>
      <w:numFmt w:val="decimal"/>
      <w:pStyle w:val="Nagwek1"/>
      <w:lvlText w:val="%1"/>
      <w:lvlJc w:val="left"/>
      <w:pPr>
        <w:ind w:left="432" w:hanging="432"/>
      </w:pPr>
    </w:lvl>
    <w:lvl w:ilvl="1">
      <w:start w:val="1"/>
      <w:numFmt w:val="decimal"/>
      <w:pStyle w:val="Nagwek2"/>
      <w:lvlText w:val="%1.%2"/>
      <w:lvlJc w:val="left"/>
      <w:pPr>
        <w:ind w:left="576" w:hanging="576"/>
      </w:pPr>
    </w:lvl>
    <w:lvl w:ilvl="2">
      <w:start w:val="1"/>
      <w:numFmt w:val="decimal"/>
      <w:pStyle w:val="Nagwek3"/>
      <w:lvlText w:val="%1.%2.%3"/>
      <w:lvlJc w:val="left"/>
      <w:pPr>
        <w:ind w:left="720" w:hanging="720"/>
      </w:pPr>
    </w:lvl>
    <w:lvl w:ilvl="3">
      <w:start w:val="1"/>
      <w:numFmt w:val="decimal"/>
      <w:lvlText w:val="%1.%2.%3.%4"/>
      <w:lvlJc w:val="left"/>
      <w:pPr>
        <w:ind w:left="864" w:hanging="864"/>
      </w:pPr>
    </w:lvl>
    <w:lvl w:ilvl="4">
      <w:start w:val="1"/>
      <w:numFmt w:val="decimal"/>
      <w:lvlText w:val="%1.%2.%3.%4.%5"/>
      <w:lvlJc w:val="left"/>
      <w:pPr>
        <w:ind w:left="1008" w:hanging="1008"/>
      </w:pPr>
    </w:lvl>
    <w:lvl w:ilvl="5">
      <w:start w:val="1"/>
      <w:numFmt w:val="decimal"/>
      <w:lvlText w:val="%1.%2.%3.%4.%5.%6"/>
      <w:lvlJc w:val="left"/>
      <w:pPr>
        <w:ind w:left="1152" w:hanging="1152"/>
      </w:pPr>
    </w:lvl>
    <w:lvl w:ilvl="6">
      <w:start w:val="1"/>
      <w:numFmt w:val="decimal"/>
      <w:lvlText w:val="%1.%2.%3.%4.%5.%6.%7"/>
      <w:lvlJc w:val="left"/>
      <w:pPr>
        <w:ind w:left="1296" w:hanging="1296"/>
      </w:pPr>
    </w:lvl>
    <w:lvl w:ilvl="7">
      <w:start w:val="1"/>
      <w:numFmt w:val="decimal"/>
      <w:lvlText w:val="%1.%2.%3.%4.%5.%6.%7.%8"/>
      <w:lvlJc w:val="left"/>
      <w:pPr>
        <w:ind w:left="1440" w:hanging="1440"/>
      </w:pPr>
    </w:lvl>
    <w:lvl w:ilvl="8">
      <w:start w:val="1"/>
      <w:numFmt w:val="decimal"/>
      <w:lvlText w:val="%1.%2.%3.%4.%5.%6.%7.%8.%9"/>
      <w:lvlJc w:val="left"/>
      <w:pPr>
        <w:ind w:left="1584" w:hanging="1584"/>
      </w:pPr>
    </w:lvl>
  </w:abstractNum>
  <w:abstractNum w:abstractNumId="3" w15:restartNumberingAfterBreak="0">
    <w:nsid w:val="31496FBE"/>
    <w:multiLevelType w:val="hybridMultilevel"/>
    <w:tmpl w:val="2A22E21A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3BD613C"/>
    <w:multiLevelType w:val="hybridMultilevel"/>
    <w:tmpl w:val="287C6D1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4EFB335C"/>
    <w:multiLevelType w:val="hybridMultilevel"/>
    <w:tmpl w:val="3D5E97B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D3B68A2"/>
    <w:multiLevelType w:val="hybridMultilevel"/>
    <w:tmpl w:val="BEB6D128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5012AC8"/>
    <w:multiLevelType w:val="hybridMultilevel"/>
    <w:tmpl w:val="F9F863C0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65967883"/>
    <w:multiLevelType w:val="multilevel"/>
    <w:tmpl w:val="F82AF20E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720"/>
      </w:pPr>
    </w:lvl>
    <w:lvl w:ilvl="1">
      <w:start w:val="1"/>
      <w:numFmt w:val="decimal"/>
      <w:lvlText w:val="%2."/>
      <w:lvlJc w:val="left"/>
      <w:pPr>
        <w:tabs>
          <w:tab w:val="num" w:pos="1440"/>
        </w:tabs>
        <w:ind w:left="1440" w:hanging="720"/>
      </w:pPr>
    </w:lvl>
    <w:lvl w:ilvl="2">
      <w:start w:val="1"/>
      <w:numFmt w:val="decimal"/>
      <w:lvlText w:val="%3."/>
      <w:lvlJc w:val="left"/>
      <w:pPr>
        <w:tabs>
          <w:tab w:val="num" w:pos="2160"/>
        </w:tabs>
        <w:ind w:left="2160" w:hanging="72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720"/>
      </w:pPr>
    </w:lvl>
    <w:lvl w:ilvl="4">
      <w:start w:val="1"/>
      <w:numFmt w:val="decimal"/>
      <w:lvlText w:val="%5."/>
      <w:lvlJc w:val="left"/>
      <w:pPr>
        <w:tabs>
          <w:tab w:val="num" w:pos="3600"/>
        </w:tabs>
        <w:ind w:left="3600" w:hanging="720"/>
      </w:pPr>
    </w:lvl>
    <w:lvl w:ilvl="5">
      <w:start w:val="1"/>
      <w:numFmt w:val="decimal"/>
      <w:lvlText w:val="%6."/>
      <w:lvlJc w:val="left"/>
      <w:pPr>
        <w:tabs>
          <w:tab w:val="num" w:pos="4320"/>
        </w:tabs>
        <w:ind w:left="4320" w:hanging="72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720"/>
      </w:pPr>
    </w:lvl>
    <w:lvl w:ilvl="7">
      <w:start w:val="1"/>
      <w:numFmt w:val="decimal"/>
      <w:lvlText w:val="%8."/>
      <w:lvlJc w:val="left"/>
      <w:pPr>
        <w:tabs>
          <w:tab w:val="num" w:pos="5760"/>
        </w:tabs>
        <w:ind w:left="5760" w:hanging="720"/>
      </w:pPr>
    </w:lvl>
    <w:lvl w:ilvl="8">
      <w:start w:val="1"/>
      <w:numFmt w:val="decimal"/>
      <w:lvlText w:val="%9."/>
      <w:lvlJc w:val="left"/>
      <w:pPr>
        <w:tabs>
          <w:tab w:val="num" w:pos="6480"/>
        </w:tabs>
        <w:ind w:left="6480" w:hanging="720"/>
      </w:pPr>
    </w:lvl>
  </w:abstractNum>
  <w:abstractNum w:abstractNumId="9" w15:restartNumberingAfterBreak="0">
    <w:nsid w:val="6F94607E"/>
    <w:multiLevelType w:val="hybridMultilevel"/>
    <w:tmpl w:val="1D5817AC"/>
    <w:lvl w:ilvl="0" w:tplc="0415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5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5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5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5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5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5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5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5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0" w15:restartNumberingAfterBreak="0">
    <w:nsid w:val="70F41F62"/>
    <w:multiLevelType w:val="hybridMultilevel"/>
    <w:tmpl w:val="9DE878E6"/>
    <w:lvl w:ilvl="0" w:tplc="0415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2"/>
  </w:num>
  <w:num w:numId="3">
    <w:abstractNumId w:val="8"/>
  </w:num>
  <w:num w:numId="4">
    <w:abstractNumId w:val="4"/>
  </w:num>
  <w:num w:numId="5">
    <w:abstractNumId w:val="1"/>
  </w:num>
  <w:num w:numId="6">
    <w:abstractNumId w:val="7"/>
  </w:num>
  <w:num w:numId="7">
    <w:abstractNumId w:val="10"/>
  </w:num>
  <w:num w:numId="8">
    <w:abstractNumId w:val="9"/>
  </w:num>
  <w:num w:numId="9">
    <w:abstractNumId w:val="6"/>
  </w:num>
  <w:num w:numId="10">
    <w:abstractNumId w:val="3"/>
  </w:num>
  <w:num w:numId="11">
    <w:abstractNumId w:val="0"/>
  </w:num>
  <w:num w:numId="12">
    <w:abstractNumId w:val="5"/>
  </w:num>
  <w:num w:numId="13">
    <w:abstractNumId w:val="2"/>
  </w:num>
  <w:num w:numId="14">
    <w:abstractNumId w:val="2"/>
  </w:num>
  <w:num w:numId="15">
    <w:abstractNumId w:val="2"/>
  </w:num>
  <w:num w:numId="16">
    <w:abstractNumId w:val="2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attachedTemplate r:id="rId1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49C"/>
    <w:rsid w:val="00000EF3"/>
    <w:rsid w:val="00001460"/>
    <w:rsid w:val="00001BDC"/>
    <w:rsid w:val="000026B6"/>
    <w:rsid w:val="00002ACE"/>
    <w:rsid w:val="00004B5A"/>
    <w:rsid w:val="000071EE"/>
    <w:rsid w:val="00007B78"/>
    <w:rsid w:val="00010943"/>
    <w:rsid w:val="00010A10"/>
    <w:rsid w:val="000111EB"/>
    <w:rsid w:val="00011379"/>
    <w:rsid w:val="00011AF3"/>
    <w:rsid w:val="00011D70"/>
    <w:rsid w:val="00012581"/>
    <w:rsid w:val="00012719"/>
    <w:rsid w:val="00012B30"/>
    <w:rsid w:val="0001359E"/>
    <w:rsid w:val="00014788"/>
    <w:rsid w:val="0001485B"/>
    <w:rsid w:val="00015516"/>
    <w:rsid w:val="00015AEF"/>
    <w:rsid w:val="00016129"/>
    <w:rsid w:val="000165CF"/>
    <w:rsid w:val="00016CCB"/>
    <w:rsid w:val="00016D61"/>
    <w:rsid w:val="00017C77"/>
    <w:rsid w:val="000208C4"/>
    <w:rsid w:val="0002193B"/>
    <w:rsid w:val="000221D5"/>
    <w:rsid w:val="00023316"/>
    <w:rsid w:val="000240C3"/>
    <w:rsid w:val="00024F2F"/>
    <w:rsid w:val="0002541C"/>
    <w:rsid w:val="0002586C"/>
    <w:rsid w:val="00030EAB"/>
    <w:rsid w:val="00033933"/>
    <w:rsid w:val="0003470E"/>
    <w:rsid w:val="00034CD2"/>
    <w:rsid w:val="00034CF5"/>
    <w:rsid w:val="00034D42"/>
    <w:rsid w:val="00034FB5"/>
    <w:rsid w:val="000358AB"/>
    <w:rsid w:val="00035B6B"/>
    <w:rsid w:val="00035F44"/>
    <w:rsid w:val="000366AA"/>
    <w:rsid w:val="00036B25"/>
    <w:rsid w:val="00040A0B"/>
    <w:rsid w:val="0004164D"/>
    <w:rsid w:val="00042BE8"/>
    <w:rsid w:val="00043823"/>
    <w:rsid w:val="00044AE7"/>
    <w:rsid w:val="000474CA"/>
    <w:rsid w:val="0005060F"/>
    <w:rsid w:val="00050D61"/>
    <w:rsid w:val="000510F6"/>
    <w:rsid w:val="00051510"/>
    <w:rsid w:val="00051CF4"/>
    <w:rsid w:val="000520DC"/>
    <w:rsid w:val="000523D8"/>
    <w:rsid w:val="00052F55"/>
    <w:rsid w:val="000538F0"/>
    <w:rsid w:val="00055412"/>
    <w:rsid w:val="00055BE8"/>
    <w:rsid w:val="0005645A"/>
    <w:rsid w:val="00056A9E"/>
    <w:rsid w:val="00057CF4"/>
    <w:rsid w:val="00060B6D"/>
    <w:rsid w:val="00062140"/>
    <w:rsid w:val="00062C7D"/>
    <w:rsid w:val="00062D3B"/>
    <w:rsid w:val="00063E37"/>
    <w:rsid w:val="00063F04"/>
    <w:rsid w:val="00064082"/>
    <w:rsid w:val="000656CC"/>
    <w:rsid w:val="00065A3D"/>
    <w:rsid w:val="00066E2E"/>
    <w:rsid w:val="000706BE"/>
    <w:rsid w:val="000706CF"/>
    <w:rsid w:val="0007168A"/>
    <w:rsid w:val="00071C5F"/>
    <w:rsid w:val="000722FA"/>
    <w:rsid w:val="00073E06"/>
    <w:rsid w:val="00075A5A"/>
    <w:rsid w:val="00077136"/>
    <w:rsid w:val="000775D8"/>
    <w:rsid w:val="0008001D"/>
    <w:rsid w:val="00080AC2"/>
    <w:rsid w:val="000819EB"/>
    <w:rsid w:val="000823D5"/>
    <w:rsid w:val="00082534"/>
    <w:rsid w:val="00082EE2"/>
    <w:rsid w:val="00083BA9"/>
    <w:rsid w:val="0008513B"/>
    <w:rsid w:val="00085CC8"/>
    <w:rsid w:val="00086423"/>
    <w:rsid w:val="000877AA"/>
    <w:rsid w:val="000908D7"/>
    <w:rsid w:val="000915B1"/>
    <w:rsid w:val="00091A88"/>
    <w:rsid w:val="00092159"/>
    <w:rsid w:val="00092C37"/>
    <w:rsid w:val="00092D18"/>
    <w:rsid w:val="000930FD"/>
    <w:rsid w:val="000934F5"/>
    <w:rsid w:val="00093C20"/>
    <w:rsid w:val="00094094"/>
    <w:rsid w:val="00094236"/>
    <w:rsid w:val="0009426A"/>
    <w:rsid w:val="000960AD"/>
    <w:rsid w:val="00096140"/>
    <w:rsid w:val="00096CCE"/>
    <w:rsid w:val="000972F9"/>
    <w:rsid w:val="00097DA6"/>
    <w:rsid w:val="00097DCE"/>
    <w:rsid w:val="000A168A"/>
    <w:rsid w:val="000A1815"/>
    <w:rsid w:val="000A43B9"/>
    <w:rsid w:val="000A53F4"/>
    <w:rsid w:val="000A5773"/>
    <w:rsid w:val="000A68F7"/>
    <w:rsid w:val="000A795F"/>
    <w:rsid w:val="000A79B0"/>
    <w:rsid w:val="000B0D65"/>
    <w:rsid w:val="000B0F0E"/>
    <w:rsid w:val="000B39AA"/>
    <w:rsid w:val="000B4964"/>
    <w:rsid w:val="000B58CF"/>
    <w:rsid w:val="000B75DF"/>
    <w:rsid w:val="000C05D7"/>
    <w:rsid w:val="000C1467"/>
    <w:rsid w:val="000C146A"/>
    <w:rsid w:val="000C29D7"/>
    <w:rsid w:val="000C30C1"/>
    <w:rsid w:val="000C3C03"/>
    <w:rsid w:val="000C4541"/>
    <w:rsid w:val="000C4F0F"/>
    <w:rsid w:val="000C677F"/>
    <w:rsid w:val="000C7FFD"/>
    <w:rsid w:val="000D0553"/>
    <w:rsid w:val="000D10ED"/>
    <w:rsid w:val="000D12EE"/>
    <w:rsid w:val="000D1E49"/>
    <w:rsid w:val="000D2A70"/>
    <w:rsid w:val="000D38FA"/>
    <w:rsid w:val="000D4076"/>
    <w:rsid w:val="000D41B4"/>
    <w:rsid w:val="000D4AA9"/>
    <w:rsid w:val="000D4E96"/>
    <w:rsid w:val="000D54DE"/>
    <w:rsid w:val="000D5B98"/>
    <w:rsid w:val="000D6815"/>
    <w:rsid w:val="000D6BC8"/>
    <w:rsid w:val="000D6E45"/>
    <w:rsid w:val="000E2579"/>
    <w:rsid w:val="000E4915"/>
    <w:rsid w:val="000E4F6B"/>
    <w:rsid w:val="000E516E"/>
    <w:rsid w:val="000E7646"/>
    <w:rsid w:val="000F0403"/>
    <w:rsid w:val="000F09BC"/>
    <w:rsid w:val="000F104F"/>
    <w:rsid w:val="000F21EA"/>
    <w:rsid w:val="000F27A2"/>
    <w:rsid w:val="000F2B95"/>
    <w:rsid w:val="000F36CC"/>
    <w:rsid w:val="000F3BEF"/>
    <w:rsid w:val="000F466B"/>
    <w:rsid w:val="001001BA"/>
    <w:rsid w:val="00100314"/>
    <w:rsid w:val="0010150D"/>
    <w:rsid w:val="0010203E"/>
    <w:rsid w:val="001026D6"/>
    <w:rsid w:val="001050D4"/>
    <w:rsid w:val="00105A1E"/>
    <w:rsid w:val="00106428"/>
    <w:rsid w:val="00107F45"/>
    <w:rsid w:val="0011227D"/>
    <w:rsid w:val="00112608"/>
    <w:rsid w:val="001126D9"/>
    <w:rsid w:val="00113185"/>
    <w:rsid w:val="00114106"/>
    <w:rsid w:val="00115C68"/>
    <w:rsid w:val="00117737"/>
    <w:rsid w:val="00120286"/>
    <w:rsid w:val="00120485"/>
    <w:rsid w:val="0012147D"/>
    <w:rsid w:val="00121E10"/>
    <w:rsid w:val="00121E87"/>
    <w:rsid w:val="00122B6D"/>
    <w:rsid w:val="00122B9A"/>
    <w:rsid w:val="001236FA"/>
    <w:rsid w:val="00124346"/>
    <w:rsid w:val="00124629"/>
    <w:rsid w:val="00125250"/>
    <w:rsid w:val="00125283"/>
    <w:rsid w:val="00126759"/>
    <w:rsid w:val="00126C16"/>
    <w:rsid w:val="00126CE2"/>
    <w:rsid w:val="00126F70"/>
    <w:rsid w:val="00130C07"/>
    <w:rsid w:val="00131C6D"/>
    <w:rsid w:val="00132888"/>
    <w:rsid w:val="0013325E"/>
    <w:rsid w:val="00133C49"/>
    <w:rsid w:val="001348D2"/>
    <w:rsid w:val="00134B93"/>
    <w:rsid w:val="00134CB4"/>
    <w:rsid w:val="001355C8"/>
    <w:rsid w:val="00137A38"/>
    <w:rsid w:val="00140DB2"/>
    <w:rsid w:val="00141947"/>
    <w:rsid w:val="0014267E"/>
    <w:rsid w:val="00142FBC"/>
    <w:rsid w:val="00143777"/>
    <w:rsid w:val="00143CF1"/>
    <w:rsid w:val="00143F79"/>
    <w:rsid w:val="00144794"/>
    <w:rsid w:val="001449B1"/>
    <w:rsid w:val="00144AE6"/>
    <w:rsid w:val="00145EA4"/>
    <w:rsid w:val="00146831"/>
    <w:rsid w:val="00146EE1"/>
    <w:rsid w:val="00147E1C"/>
    <w:rsid w:val="001500B1"/>
    <w:rsid w:val="001509A6"/>
    <w:rsid w:val="0015260D"/>
    <w:rsid w:val="00152786"/>
    <w:rsid w:val="00152C10"/>
    <w:rsid w:val="00152E96"/>
    <w:rsid w:val="00152FBD"/>
    <w:rsid w:val="00154149"/>
    <w:rsid w:val="00161804"/>
    <w:rsid w:val="00162C91"/>
    <w:rsid w:val="0016318E"/>
    <w:rsid w:val="00165CAA"/>
    <w:rsid w:val="00167F79"/>
    <w:rsid w:val="001703F9"/>
    <w:rsid w:val="00170B29"/>
    <w:rsid w:val="00170C58"/>
    <w:rsid w:val="001717C9"/>
    <w:rsid w:val="00171D20"/>
    <w:rsid w:val="00171F0C"/>
    <w:rsid w:val="001722A3"/>
    <w:rsid w:val="001751D8"/>
    <w:rsid w:val="00176C82"/>
    <w:rsid w:val="001776C5"/>
    <w:rsid w:val="001814F3"/>
    <w:rsid w:val="00181ADD"/>
    <w:rsid w:val="00182B36"/>
    <w:rsid w:val="00183147"/>
    <w:rsid w:val="00184744"/>
    <w:rsid w:val="0018528D"/>
    <w:rsid w:val="00186405"/>
    <w:rsid w:val="001877EC"/>
    <w:rsid w:val="00187849"/>
    <w:rsid w:val="001903D6"/>
    <w:rsid w:val="00190F90"/>
    <w:rsid w:val="001910D5"/>
    <w:rsid w:val="00191695"/>
    <w:rsid w:val="0019286B"/>
    <w:rsid w:val="001932A1"/>
    <w:rsid w:val="001939A5"/>
    <w:rsid w:val="00195ACE"/>
    <w:rsid w:val="00196312"/>
    <w:rsid w:val="001A00A3"/>
    <w:rsid w:val="001A13A0"/>
    <w:rsid w:val="001A3291"/>
    <w:rsid w:val="001A352A"/>
    <w:rsid w:val="001A37E6"/>
    <w:rsid w:val="001A3D9D"/>
    <w:rsid w:val="001A40BC"/>
    <w:rsid w:val="001A5387"/>
    <w:rsid w:val="001A6AFC"/>
    <w:rsid w:val="001A6BD9"/>
    <w:rsid w:val="001A6E39"/>
    <w:rsid w:val="001B0CAE"/>
    <w:rsid w:val="001B2DCB"/>
    <w:rsid w:val="001B42C0"/>
    <w:rsid w:val="001B5BCD"/>
    <w:rsid w:val="001B5C3A"/>
    <w:rsid w:val="001B6A08"/>
    <w:rsid w:val="001B736C"/>
    <w:rsid w:val="001B7D12"/>
    <w:rsid w:val="001C0126"/>
    <w:rsid w:val="001C10BD"/>
    <w:rsid w:val="001C1389"/>
    <w:rsid w:val="001C1BE8"/>
    <w:rsid w:val="001C2083"/>
    <w:rsid w:val="001C3FEA"/>
    <w:rsid w:val="001C4E72"/>
    <w:rsid w:val="001C6DDD"/>
    <w:rsid w:val="001C6EE8"/>
    <w:rsid w:val="001C7A01"/>
    <w:rsid w:val="001D106F"/>
    <w:rsid w:val="001D21FF"/>
    <w:rsid w:val="001D27EF"/>
    <w:rsid w:val="001D2AE8"/>
    <w:rsid w:val="001D39DC"/>
    <w:rsid w:val="001D6979"/>
    <w:rsid w:val="001E0F1F"/>
    <w:rsid w:val="001E1054"/>
    <w:rsid w:val="001E200C"/>
    <w:rsid w:val="001E272D"/>
    <w:rsid w:val="001E2DCD"/>
    <w:rsid w:val="001E3BB7"/>
    <w:rsid w:val="001E4331"/>
    <w:rsid w:val="001E4351"/>
    <w:rsid w:val="001E4566"/>
    <w:rsid w:val="001E5792"/>
    <w:rsid w:val="001E5BE9"/>
    <w:rsid w:val="001E5C82"/>
    <w:rsid w:val="001E5D99"/>
    <w:rsid w:val="001E6867"/>
    <w:rsid w:val="001E78D7"/>
    <w:rsid w:val="001F0191"/>
    <w:rsid w:val="001F1E54"/>
    <w:rsid w:val="001F1FDB"/>
    <w:rsid w:val="001F2BE6"/>
    <w:rsid w:val="001F4B07"/>
    <w:rsid w:val="001F4E3D"/>
    <w:rsid w:val="001F4F66"/>
    <w:rsid w:val="001F509C"/>
    <w:rsid w:val="001F5815"/>
    <w:rsid w:val="001F5A89"/>
    <w:rsid w:val="001F6308"/>
    <w:rsid w:val="001F68F3"/>
    <w:rsid w:val="001F79C7"/>
    <w:rsid w:val="002021DD"/>
    <w:rsid w:val="00202B84"/>
    <w:rsid w:val="0020358B"/>
    <w:rsid w:val="002037D8"/>
    <w:rsid w:val="002040D2"/>
    <w:rsid w:val="0020594A"/>
    <w:rsid w:val="00206E71"/>
    <w:rsid w:val="002071C8"/>
    <w:rsid w:val="0020725B"/>
    <w:rsid w:val="0021037E"/>
    <w:rsid w:val="002115C7"/>
    <w:rsid w:val="0021179F"/>
    <w:rsid w:val="00212487"/>
    <w:rsid w:val="00212B77"/>
    <w:rsid w:val="00216BCF"/>
    <w:rsid w:val="00217B8B"/>
    <w:rsid w:val="0022053F"/>
    <w:rsid w:val="00222DA8"/>
    <w:rsid w:val="002239E0"/>
    <w:rsid w:val="00225D5C"/>
    <w:rsid w:val="00227A32"/>
    <w:rsid w:val="0023028B"/>
    <w:rsid w:val="00230D1B"/>
    <w:rsid w:val="002336A4"/>
    <w:rsid w:val="002341D5"/>
    <w:rsid w:val="00234489"/>
    <w:rsid w:val="0023454D"/>
    <w:rsid w:val="002346F7"/>
    <w:rsid w:val="00234F01"/>
    <w:rsid w:val="002350EC"/>
    <w:rsid w:val="0023769C"/>
    <w:rsid w:val="00240728"/>
    <w:rsid w:val="002414F8"/>
    <w:rsid w:val="00242A8E"/>
    <w:rsid w:val="00242B55"/>
    <w:rsid w:val="00243F35"/>
    <w:rsid w:val="00244F95"/>
    <w:rsid w:val="0024546E"/>
    <w:rsid w:val="0024557C"/>
    <w:rsid w:val="00245812"/>
    <w:rsid w:val="0024596E"/>
    <w:rsid w:val="00246436"/>
    <w:rsid w:val="00246670"/>
    <w:rsid w:val="00247485"/>
    <w:rsid w:val="002477C4"/>
    <w:rsid w:val="00247D1B"/>
    <w:rsid w:val="00247D56"/>
    <w:rsid w:val="00247E74"/>
    <w:rsid w:val="0025034D"/>
    <w:rsid w:val="0025088A"/>
    <w:rsid w:val="00250C6D"/>
    <w:rsid w:val="00251511"/>
    <w:rsid w:val="00251DE6"/>
    <w:rsid w:val="002529B9"/>
    <w:rsid w:val="002536D0"/>
    <w:rsid w:val="00253E49"/>
    <w:rsid w:val="0025470E"/>
    <w:rsid w:val="00254BFE"/>
    <w:rsid w:val="002569FD"/>
    <w:rsid w:val="00256AE3"/>
    <w:rsid w:val="00257BBC"/>
    <w:rsid w:val="00257CAD"/>
    <w:rsid w:val="002603AC"/>
    <w:rsid w:val="0026085F"/>
    <w:rsid w:val="002608CE"/>
    <w:rsid w:val="002613D1"/>
    <w:rsid w:val="00261D6A"/>
    <w:rsid w:val="002628D7"/>
    <w:rsid w:val="002643FC"/>
    <w:rsid w:val="00264A43"/>
    <w:rsid w:val="00264A5F"/>
    <w:rsid w:val="00265DB5"/>
    <w:rsid w:val="0026625B"/>
    <w:rsid w:val="00266BE6"/>
    <w:rsid w:val="00267053"/>
    <w:rsid w:val="00267EBC"/>
    <w:rsid w:val="002707C8"/>
    <w:rsid w:val="00271CD7"/>
    <w:rsid w:val="00272414"/>
    <w:rsid w:val="002729F7"/>
    <w:rsid w:val="00272B1C"/>
    <w:rsid w:val="002731C6"/>
    <w:rsid w:val="002731DE"/>
    <w:rsid w:val="00273394"/>
    <w:rsid w:val="00273975"/>
    <w:rsid w:val="002752FF"/>
    <w:rsid w:val="00275301"/>
    <w:rsid w:val="0027546F"/>
    <w:rsid w:val="002757BF"/>
    <w:rsid w:val="00277781"/>
    <w:rsid w:val="002804A9"/>
    <w:rsid w:val="00282A9F"/>
    <w:rsid w:val="0028417D"/>
    <w:rsid w:val="0028443E"/>
    <w:rsid w:val="00284D87"/>
    <w:rsid w:val="00285425"/>
    <w:rsid w:val="0028618B"/>
    <w:rsid w:val="00287119"/>
    <w:rsid w:val="0029073D"/>
    <w:rsid w:val="00290DDC"/>
    <w:rsid w:val="00291876"/>
    <w:rsid w:val="00292EDF"/>
    <w:rsid w:val="00294453"/>
    <w:rsid w:val="002944F1"/>
    <w:rsid w:val="00295F3D"/>
    <w:rsid w:val="00296956"/>
    <w:rsid w:val="002A07E0"/>
    <w:rsid w:val="002A0960"/>
    <w:rsid w:val="002A1D54"/>
    <w:rsid w:val="002A1D92"/>
    <w:rsid w:val="002A1DDC"/>
    <w:rsid w:val="002A27B1"/>
    <w:rsid w:val="002A2C16"/>
    <w:rsid w:val="002A374D"/>
    <w:rsid w:val="002A376D"/>
    <w:rsid w:val="002A3CE5"/>
    <w:rsid w:val="002A5436"/>
    <w:rsid w:val="002A54C5"/>
    <w:rsid w:val="002A61AD"/>
    <w:rsid w:val="002A626E"/>
    <w:rsid w:val="002A7066"/>
    <w:rsid w:val="002B02EE"/>
    <w:rsid w:val="002B03D3"/>
    <w:rsid w:val="002B1D97"/>
    <w:rsid w:val="002B2195"/>
    <w:rsid w:val="002B308F"/>
    <w:rsid w:val="002B3A7C"/>
    <w:rsid w:val="002B4D96"/>
    <w:rsid w:val="002C0F67"/>
    <w:rsid w:val="002C1AB6"/>
    <w:rsid w:val="002C39A5"/>
    <w:rsid w:val="002D0887"/>
    <w:rsid w:val="002D096C"/>
    <w:rsid w:val="002D1435"/>
    <w:rsid w:val="002D160A"/>
    <w:rsid w:val="002D1A54"/>
    <w:rsid w:val="002D1E3E"/>
    <w:rsid w:val="002D2093"/>
    <w:rsid w:val="002D347F"/>
    <w:rsid w:val="002D3D91"/>
    <w:rsid w:val="002D4D30"/>
    <w:rsid w:val="002D5BA9"/>
    <w:rsid w:val="002D5F26"/>
    <w:rsid w:val="002D7816"/>
    <w:rsid w:val="002E06A7"/>
    <w:rsid w:val="002E0E2F"/>
    <w:rsid w:val="002E12D6"/>
    <w:rsid w:val="002E1E4B"/>
    <w:rsid w:val="002E29E9"/>
    <w:rsid w:val="002E346C"/>
    <w:rsid w:val="002E36EE"/>
    <w:rsid w:val="002E371B"/>
    <w:rsid w:val="002E5C38"/>
    <w:rsid w:val="002E64E9"/>
    <w:rsid w:val="002F0500"/>
    <w:rsid w:val="002F2240"/>
    <w:rsid w:val="002F5C4E"/>
    <w:rsid w:val="002F76F3"/>
    <w:rsid w:val="003000C3"/>
    <w:rsid w:val="00300352"/>
    <w:rsid w:val="0030086F"/>
    <w:rsid w:val="0030378D"/>
    <w:rsid w:val="00303B32"/>
    <w:rsid w:val="00303CBC"/>
    <w:rsid w:val="00303D4B"/>
    <w:rsid w:val="0030476B"/>
    <w:rsid w:val="003056B5"/>
    <w:rsid w:val="003060B5"/>
    <w:rsid w:val="00306100"/>
    <w:rsid w:val="003069E4"/>
    <w:rsid w:val="00311154"/>
    <w:rsid w:val="0031261F"/>
    <w:rsid w:val="0031540A"/>
    <w:rsid w:val="00315BD2"/>
    <w:rsid w:val="00316E05"/>
    <w:rsid w:val="00320AD5"/>
    <w:rsid w:val="00322230"/>
    <w:rsid w:val="003235D0"/>
    <w:rsid w:val="003246C8"/>
    <w:rsid w:val="00325F97"/>
    <w:rsid w:val="00330032"/>
    <w:rsid w:val="003301CA"/>
    <w:rsid w:val="00330B30"/>
    <w:rsid w:val="0033183B"/>
    <w:rsid w:val="00331884"/>
    <w:rsid w:val="00336BAA"/>
    <w:rsid w:val="00337087"/>
    <w:rsid w:val="00337DF9"/>
    <w:rsid w:val="00340E2F"/>
    <w:rsid w:val="00341FCA"/>
    <w:rsid w:val="00342111"/>
    <w:rsid w:val="00342174"/>
    <w:rsid w:val="00342437"/>
    <w:rsid w:val="0034695C"/>
    <w:rsid w:val="003471A6"/>
    <w:rsid w:val="003474CC"/>
    <w:rsid w:val="003478B4"/>
    <w:rsid w:val="00351598"/>
    <w:rsid w:val="00351A1C"/>
    <w:rsid w:val="0035215C"/>
    <w:rsid w:val="003524A7"/>
    <w:rsid w:val="0035298F"/>
    <w:rsid w:val="00355366"/>
    <w:rsid w:val="003565F6"/>
    <w:rsid w:val="003566C3"/>
    <w:rsid w:val="00357280"/>
    <w:rsid w:val="003574BD"/>
    <w:rsid w:val="0036044E"/>
    <w:rsid w:val="00361303"/>
    <w:rsid w:val="003615A1"/>
    <w:rsid w:val="00361C98"/>
    <w:rsid w:val="00363137"/>
    <w:rsid w:val="00363509"/>
    <w:rsid w:val="00364333"/>
    <w:rsid w:val="003645CC"/>
    <w:rsid w:val="003673C3"/>
    <w:rsid w:val="00367CEF"/>
    <w:rsid w:val="003710E4"/>
    <w:rsid w:val="003714A9"/>
    <w:rsid w:val="00372983"/>
    <w:rsid w:val="00372E4C"/>
    <w:rsid w:val="00376715"/>
    <w:rsid w:val="00380DF3"/>
    <w:rsid w:val="00384168"/>
    <w:rsid w:val="00384B95"/>
    <w:rsid w:val="003867F6"/>
    <w:rsid w:val="00386C1E"/>
    <w:rsid w:val="003872FA"/>
    <w:rsid w:val="00387873"/>
    <w:rsid w:val="00390946"/>
    <w:rsid w:val="00390C5D"/>
    <w:rsid w:val="00390D13"/>
    <w:rsid w:val="00391391"/>
    <w:rsid w:val="00391400"/>
    <w:rsid w:val="00392624"/>
    <w:rsid w:val="00392C15"/>
    <w:rsid w:val="003934DB"/>
    <w:rsid w:val="00394B43"/>
    <w:rsid w:val="00394C1F"/>
    <w:rsid w:val="003957C5"/>
    <w:rsid w:val="00395DE5"/>
    <w:rsid w:val="00397283"/>
    <w:rsid w:val="003975AF"/>
    <w:rsid w:val="0039768C"/>
    <w:rsid w:val="0039775C"/>
    <w:rsid w:val="00397FAF"/>
    <w:rsid w:val="003A01C6"/>
    <w:rsid w:val="003A0FCB"/>
    <w:rsid w:val="003A1347"/>
    <w:rsid w:val="003A2244"/>
    <w:rsid w:val="003A2701"/>
    <w:rsid w:val="003A4EEB"/>
    <w:rsid w:val="003A541D"/>
    <w:rsid w:val="003A59E3"/>
    <w:rsid w:val="003A6D52"/>
    <w:rsid w:val="003A70E9"/>
    <w:rsid w:val="003A746D"/>
    <w:rsid w:val="003A758E"/>
    <w:rsid w:val="003A7AFD"/>
    <w:rsid w:val="003B0C85"/>
    <w:rsid w:val="003B1230"/>
    <w:rsid w:val="003B1CFC"/>
    <w:rsid w:val="003B2C50"/>
    <w:rsid w:val="003B2F2B"/>
    <w:rsid w:val="003B34C6"/>
    <w:rsid w:val="003B3A9F"/>
    <w:rsid w:val="003B6686"/>
    <w:rsid w:val="003B67DF"/>
    <w:rsid w:val="003C0692"/>
    <w:rsid w:val="003C086D"/>
    <w:rsid w:val="003C0AE2"/>
    <w:rsid w:val="003C0CD6"/>
    <w:rsid w:val="003C13D4"/>
    <w:rsid w:val="003C56C3"/>
    <w:rsid w:val="003C5EB4"/>
    <w:rsid w:val="003C68EB"/>
    <w:rsid w:val="003D17DB"/>
    <w:rsid w:val="003D1B81"/>
    <w:rsid w:val="003D273E"/>
    <w:rsid w:val="003D2FBF"/>
    <w:rsid w:val="003D3A4F"/>
    <w:rsid w:val="003D5C05"/>
    <w:rsid w:val="003D5E56"/>
    <w:rsid w:val="003D6AD9"/>
    <w:rsid w:val="003D6DB6"/>
    <w:rsid w:val="003D6EB0"/>
    <w:rsid w:val="003D7907"/>
    <w:rsid w:val="003E089B"/>
    <w:rsid w:val="003E15AB"/>
    <w:rsid w:val="003E191D"/>
    <w:rsid w:val="003E20CC"/>
    <w:rsid w:val="003E403D"/>
    <w:rsid w:val="003E43F6"/>
    <w:rsid w:val="003E5D97"/>
    <w:rsid w:val="003E6B3C"/>
    <w:rsid w:val="003E7D4D"/>
    <w:rsid w:val="003F00C1"/>
    <w:rsid w:val="003F0AE5"/>
    <w:rsid w:val="003F1451"/>
    <w:rsid w:val="003F16FC"/>
    <w:rsid w:val="003F4127"/>
    <w:rsid w:val="003F4B64"/>
    <w:rsid w:val="003F4DCA"/>
    <w:rsid w:val="003F4F8F"/>
    <w:rsid w:val="003F7A71"/>
    <w:rsid w:val="003F7ACF"/>
    <w:rsid w:val="00400C97"/>
    <w:rsid w:val="00400EB0"/>
    <w:rsid w:val="00402682"/>
    <w:rsid w:val="004028B0"/>
    <w:rsid w:val="0040393B"/>
    <w:rsid w:val="00403D93"/>
    <w:rsid w:val="0040460E"/>
    <w:rsid w:val="0040542E"/>
    <w:rsid w:val="00407B6C"/>
    <w:rsid w:val="0041012D"/>
    <w:rsid w:val="00410554"/>
    <w:rsid w:val="00410BD1"/>
    <w:rsid w:val="00411F7C"/>
    <w:rsid w:val="004121A9"/>
    <w:rsid w:val="00413136"/>
    <w:rsid w:val="004137BA"/>
    <w:rsid w:val="00414A6F"/>
    <w:rsid w:val="00414B0A"/>
    <w:rsid w:val="0041797D"/>
    <w:rsid w:val="00420A55"/>
    <w:rsid w:val="00420C69"/>
    <w:rsid w:val="00420E64"/>
    <w:rsid w:val="00421352"/>
    <w:rsid w:val="00421A19"/>
    <w:rsid w:val="004227BA"/>
    <w:rsid w:val="00424DE6"/>
    <w:rsid w:val="00424E82"/>
    <w:rsid w:val="0042607E"/>
    <w:rsid w:val="0042630E"/>
    <w:rsid w:val="00431139"/>
    <w:rsid w:val="004318DF"/>
    <w:rsid w:val="004328F0"/>
    <w:rsid w:val="00432A86"/>
    <w:rsid w:val="004332F9"/>
    <w:rsid w:val="00433AA2"/>
    <w:rsid w:val="00436582"/>
    <w:rsid w:val="004370C6"/>
    <w:rsid w:val="00437741"/>
    <w:rsid w:val="00440050"/>
    <w:rsid w:val="00441A06"/>
    <w:rsid w:val="00441DBF"/>
    <w:rsid w:val="0044252E"/>
    <w:rsid w:val="00442667"/>
    <w:rsid w:val="00442A0B"/>
    <w:rsid w:val="00443028"/>
    <w:rsid w:val="00443312"/>
    <w:rsid w:val="004435BA"/>
    <w:rsid w:val="00443C95"/>
    <w:rsid w:val="00444233"/>
    <w:rsid w:val="00446767"/>
    <w:rsid w:val="00447017"/>
    <w:rsid w:val="00447C6D"/>
    <w:rsid w:val="00452319"/>
    <w:rsid w:val="00452611"/>
    <w:rsid w:val="00452676"/>
    <w:rsid w:val="00452ADA"/>
    <w:rsid w:val="00452FA8"/>
    <w:rsid w:val="004532B7"/>
    <w:rsid w:val="004538D1"/>
    <w:rsid w:val="004544D2"/>
    <w:rsid w:val="004547C8"/>
    <w:rsid w:val="00454B0E"/>
    <w:rsid w:val="00454B95"/>
    <w:rsid w:val="00454FC5"/>
    <w:rsid w:val="0045514D"/>
    <w:rsid w:val="00455190"/>
    <w:rsid w:val="004564C8"/>
    <w:rsid w:val="0045678D"/>
    <w:rsid w:val="00456FA6"/>
    <w:rsid w:val="00457393"/>
    <w:rsid w:val="0046012B"/>
    <w:rsid w:val="0046025D"/>
    <w:rsid w:val="00460D35"/>
    <w:rsid w:val="004619F7"/>
    <w:rsid w:val="004631E5"/>
    <w:rsid w:val="00463DE6"/>
    <w:rsid w:val="00464274"/>
    <w:rsid w:val="00464B31"/>
    <w:rsid w:val="00465DD2"/>
    <w:rsid w:val="00465E9E"/>
    <w:rsid w:val="00470A5F"/>
    <w:rsid w:val="00471B23"/>
    <w:rsid w:val="004721F9"/>
    <w:rsid w:val="00472B24"/>
    <w:rsid w:val="00472CC2"/>
    <w:rsid w:val="00472F6E"/>
    <w:rsid w:val="00473767"/>
    <w:rsid w:val="00473863"/>
    <w:rsid w:val="004739BD"/>
    <w:rsid w:val="0047431C"/>
    <w:rsid w:val="0047526B"/>
    <w:rsid w:val="00475707"/>
    <w:rsid w:val="0047584C"/>
    <w:rsid w:val="00475B31"/>
    <w:rsid w:val="00476FB6"/>
    <w:rsid w:val="004775A2"/>
    <w:rsid w:val="0047766C"/>
    <w:rsid w:val="00477D78"/>
    <w:rsid w:val="00480772"/>
    <w:rsid w:val="00480CEE"/>
    <w:rsid w:val="00481575"/>
    <w:rsid w:val="0048159B"/>
    <w:rsid w:val="00484EF3"/>
    <w:rsid w:val="00485261"/>
    <w:rsid w:val="00486248"/>
    <w:rsid w:val="004873AD"/>
    <w:rsid w:val="0049060E"/>
    <w:rsid w:val="00491ED3"/>
    <w:rsid w:val="00492F62"/>
    <w:rsid w:val="00492F90"/>
    <w:rsid w:val="004934C0"/>
    <w:rsid w:val="00493CFB"/>
    <w:rsid w:val="00495133"/>
    <w:rsid w:val="0049544A"/>
    <w:rsid w:val="00497093"/>
    <w:rsid w:val="0049740C"/>
    <w:rsid w:val="00497CDD"/>
    <w:rsid w:val="00497EEE"/>
    <w:rsid w:val="004A02A9"/>
    <w:rsid w:val="004A039F"/>
    <w:rsid w:val="004A09E3"/>
    <w:rsid w:val="004A12EF"/>
    <w:rsid w:val="004A3533"/>
    <w:rsid w:val="004A4363"/>
    <w:rsid w:val="004A592B"/>
    <w:rsid w:val="004A60E1"/>
    <w:rsid w:val="004A6E4E"/>
    <w:rsid w:val="004A7023"/>
    <w:rsid w:val="004B3C12"/>
    <w:rsid w:val="004B4935"/>
    <w:rsid w:val="004B4F47"/>
    <w:rsid w:val="004B5F1D"/>
    <w:rsid w:val="004B65F3"/>
    <w:rsid w:val="004B6C29"/>
    <w:rsid w:val="004B6E4E"/>
    <w:rsid w:val="004B72E1"/>
    <w:rsid w:val="004B79DF"/>
    <w:rsid w:val="004B7F7E"/>
    <w:rsid w:val="004C09E8"/>
    <w:rsid w:val="004C12FE"/>
    <w:rsid w:val="004C243F"/>
    <w:rsid w:val="004C2C62"/>
    <w:rsid w:val="004C4255"/>
    <w:rsid w:val="004C44AC"/>
    <w:rsid w:val="004C48FC"/>
    <w:rsid w:val="004C53BA"/>
    <w:rsid w:val="004C5EE0"/>
    <w:rsid w:val="004C7B4E"/>
    <w:rsid w:val="004D0241"/>
    <w:rsid w:val="004D0283"/>
    <w:rsid w:val="004D1359"/>
    <w:rsid w:val="004D15B1"/>
    <w:rsid w:val="004D24E3"/>
    <w:rsid w:val="004D284E"/>
    <w:rsid w:val="004D56C4"/>
    <w:rsid w:val="004D57C5"/>
    <w:rsid w:val="004D5D44"/>
    <w:rsid w:val="004D65CE"/>
    <w:rsid w:val="004D66B9"/>
    <w:rsid w:val="004D7664"/>
    <w:rsid w:val="004E0031"/>
    <w:rsid w:val="004E32C9"/>
    <w:rsid w:val="004E3C18"/>
    <w:rsid w:val="004E40FD"/>
    <w:rsid w:val="004E4791"/>
    <w:rsid w:val="004E5A4A"/>
    <w:rsid w:val="004E691B"/>
    <w:rsid w:val="004E6B22"/>
    <w:rsid w:val="004F0577"/>
    <w:rsid w:val="004F21BC"/>
    <w:rsid w:val="004F2560"/>
    <w:rsid w:val="004F2933"/>
    <w:rsid w:val="004F2F5A"/>
    <w:rsid w:val="004F3C91"/>
    <w:rsid w:val="004F5D8F"/>
    <w:rsid w:val="004F6B63"/>
    <w:rsid w:val="004F719B"/>
    <w:rsid w:val="004F78E7"/>
    <w:rsid w:val="004F7E3B"/>
    <w:rsid w:val="00503314"/>
    <w:rsid w:val="0050352C"/>
    <w:rsid w:val="00503615"/>
    <w:rsid w:val="0050500B"/>
    <w:rsid w:val="005051E9"/>
    <w:rsid w:val="00505300"/>
    <w:rsid w:val="005058BA"/>
    <w:rsid w:val="00505A5B"/>
    <w:rsid w:val="00505FFF"/>
    <w:rsid w:val="0050652F"/>
    <w:rsid w:val="00506D5B"/>
    <w:rsid w:val="00506EA0"/>
    <w:rsid w:val="0050755E"/>
    <w:rsid w:val="00507F54"/>
    <w:rsid w:val="00511BEE"/>
    <w:rsid w:val="00511C38"/>
    <w:rsid w:val="00512172"/>
    <w:rsid w:val="0051384A"/>
    <w:rsid w:val="00516025"/>
    <w:rsid w:val="00516539"/>
    <w:rsid w:val="00517D35"/>
    <w:rsid w:val="00520279"/>
    <w:rsid w:val="00522AAF"/>
    <w:rsid w:val="005231D3"/>
    <w:rsid w:val="005237AF"/>
    <w:rsid w:val="00523E43"/>
    <w:rsid w:val="00524896"/>
    <w:rsid w:val="0052587C"/>
    <w:rsid w:val="00526218"/>
    <w:rsid w:val="00527B8F"/>
    <w:rsid w:val="00533CE0"/>
    <w:rsid w:val="0053554F"/>
    <w:rsid w:val="0053571A"/>
    <w:rsid w:val="005362FC"/>
    <w:rsid w:val="00540677"/>
    <w:rsid w:val="005413C1"/>
    <w:rsid w:val="00542AF6"/>
    <w:rsid w:val="00542F74"/>
    <w:rsid w:val="005435EF"/>
    <w:rsid w:val="00543744"/>
    <w:rsid w:val="00544902"/>
    <w:rsid w:val="00544DA8"/>
    <w:rsid w:val="00545458"/>
    <w:rsid w:val="00547151"/>
    <w:rsid w:val="00547171"/>
    <w:rsid w:val="005475EF"/>
    <w:rsid w:val="00551188"/>
    <w:rsid w:val="005515E3"/>
    <w:rsid w:val="00551674"/>
    <w:rsid w:val="0055238C"/>
    <w:rsid w:val="00553913"/>
    <w:rsid w:val="0055503E"/>
    <w:rsid w:val="00555295"/>
    <w:rsid w:val="00556AFB"/>
    <w:rsid w:val="0055710F"/>
    <w:rsid w:val="00562CAA"/>
    <w:rsid w:val="0056357A"/>
    <w:rsid w:val="00563AF9"/>
    <w:rsid w:val="00564060"/>
    <w:rsid w:val="00564125"/>
    <w:rsid w:val="00564A59"/>
    <w:rsid w:val="00565243"/>
    <w:rsid w:val="0056546B"/>
    <w:rsid w:val="00567018"/>
    <w:rsid w:val="005707EC"/>
    <w:rsid w:val="00570E0F"/>
    <w:rsid w:val="00571289"/>
    <w:rsid w:val="00571FD9"/>
    <w:rsid w:val="005727FF"/>
    <w:rsid w:val="005730FA"/>
    <w:rsid w:val="005737C9"/>
    <w:rsid w:val="005761E3"/>
    <w:rsid w:val="005762C2"/>
    <w:rsid w:val="005771C6"/>
    <w:rsid w:val="00577234"/>
    <w:rsid w:val="0058106F"/>
    <w:rsid w:val="005811ED"/>
    <w:rsid w:val="00582095"/>
    <w:rsid w:val="00586D61"/>
    <w:rsid w:val="00587857"/>
    <w:rsid w:val="005900ED"/>
    <w:rsid w:val="00590ED5"/>
    <w:rsid w:val="00591B7F"/>
    <w:rsid w:val="00592082"/>
    <w:rsid w:val="0059305E"/>
    <w:rsid w:val="0059390B"/>
    <w:rsid w:val="00593953"/>
    <w:rsid w:val="00593A48"/>
    <w:rsid w:val="00593D20"/>
    <w:rsid w:val="00593E18"/>
    <w:rsid w:val="00594BBD"/>
    <w:rsid w:val="0059665F"/>
    <w:rsid w:val="00596C2B"/>
    <w:rsid w:val="0059737F"/>
    <w:rsid w:val="00597B3F"/>
    <w:rsid w:val="00597FCC"/>
    <w:rsid w:val="005A0EEC"/>
    <w:rsid w:val="005A165E"/>
    <w:rsid w:val="005A2AEB"/>
    <w:rsid w:val="005A4689"/>
    <w:rsid w:val="005A55A5"/>
    <w:rsid w:val="005A57ED"/>
    <w:rsid w:val="005A720B"/>
    <w:rsid w:val="005A7670"/>
    <w:rsid w:val="005A7E03"/>
    <w:rsid w:val="005B02BA"/>
    <w:rsid w:val="005B0D0F"/>
    <w:rsid w:val="005B1C0F"/>
    <w:rsid w:val="005B2A77"/>
    <w:rsid w:val="005B432D"/>
    <w:rsid w:val="005B4639"/>
    <w:rsid w:val="005B5459"/>
    <w:rsid w:val="005B78E2"/>
    <w:rsid w:val="005C0282"/>
    <w:rsid w:val="005C1039"/>
    <w:rsid w:val="005C11C1"/>
    <w:rsid w:val="005C16F8"/>
    <w:rsid w:val="005C301D"/>
    <w:rsid w:val="005C3652"/>
    <w:rsid w:val="005C3DCC"/>
    <w:rsid w:val="005C45AF"/>
    <w:rsid w:val="005C5236"/>
    <w:rsid w:val="005D0F41"/>
    <w:rsid w:val="005D1CA8"/>
    <w:rsid w:val="005D2835"/>
    <w:rsid w:val="005D2FE2"/>
    <w:rsid w:val="005D4359"/>
    <w:rsid w:val="005D43A6"/>
    <w:rsid w:val="005D4B16"/>
    <w:rsid w:val="005D4F54"/>
    <w:rsid w:val="005D6458"/>
    <w:rsid w:val="005E26E8"/>
    <w:rsid w:val="005E2F47"/>
    <w:rsid w:val="005E4C9B"/>
    <w:rsid w:val="005E50A4"/>
    <w:rsid w:val="005E58C2"/>
    <w:rsid w:val="005E6307"/>
    <w:rsid w:val="005E688B"/>
    <w:rsid w:val="005E6A0F"/>
    <w:rsid w:val="005E7D14"/>
    <w:rsid w:val="005E7D2E"/>
    <w:rsid w:val="005F0420"/>
    <w:rsid w:val="005F0654"/>
    <w:rsid w:val="005F0B5B"/>
    <w:rsid w:val="005F0BEB"/>
    <w:rsid w:val="005F1B2F"/>
    <w:rsid w:val="005F1C65"/>
    <w:rsid w:val="005F2417"/>
    <w:rsid w:val="005F2D29"/>
    <w:rsid w:val="005F393A"/>
    <w:rsid w:val="005F3ABC"/>
    <w:rsid w:val="005F3BE9"/>
    <w:rsid w:val="005F4250"/>
    <w:rsid w:val="005F441F"/>
    <w:rsid w:val="005F66C4"/>
    <w:rsid w:val="005F6E29"/>
    <w:rsid w:val="005F77E3"/>
    <w:rsid w:val="005F7B31"/>
    <w:rsid w:val="006008CC"/>
    <w:rsid w:val="0060108B"/>
    <w:rsid w:val="006012FC"/>
    <w:rsid w:val="006019E4"/>
    <w:rsid w:val="00603D89"/>
    <w:rsid w:val="00606546"/>
    <w:rsid w:val="006075EF"/>
    <w:rsid w:val="006077A2"/>
    <w:rsid w:val="00607DA4"/>
    <w:rsid w:val="00610E50"/>
    <w:rsid w:val="006114EB"/>
    <w:rsid w:val="00612888"/>
    <w:rsid w:val="0061386A"/>
    <w:rsid w:val="00614721"/>
    <w:rsid w:val="00616F07"/>
    <w:rsid w:val="00622733"/>
    <w:rsid w:val="00624783"/>
    <w:rsid w:val="00624B20"/>
    <w:rsid w:val="00624FBD"/>
    <w:rsid w:val="00624FE3"/>
    <w:rsid w:val="00625742"/>
    <w:rsid w:val="00626375"/>
    <w:rsid w:val="0062793D"/>
    <w:rsid w:val="00630606"/>
    <w:rsid w:val="0063133C"/>
    <w:rsid w:val="0063145D"/>
    <w:rsid w:val="00631544"/>
    <w:rsid w:val="00631A89"/>
    <w:rsid w:val="00632F42"/>
    <w:rsid w:val="00633E34"/>
    <w:rsid w:val="00634686"/>
    <w:rsid w:val="006347CF"/>
    <w:rsid w:val="006348D2"/>
    <w:rsid w:val="0063504F"/>
    <w:rsid w:val="0063588B"/>
    <w:rsid w:val="006358C2"/>
    <w:rsid w:val="006368ED"/>
    <w:rsid w:val="00636BEA"/>
    <w:rsid w:val="006372B3"/>
    <w:rsid w:val="00637EE6"/>
    <w:rsid w:val="00642435"/>
    <w:rsid w:val="00642C6A"/>
    <w:rsid w:val="00644571"/>
    <w:rsid w:val="00644D24"/>
    <w:rsid w:val="00645247"/>
    <w:rsid w:val="0064576B"/>
    <w:rsid w:val="00647B7C"/>
    <w:rsid w:val="00650300"/>
    <w:rsid w:val="00650BDE"/>
    <w:rsid w:val="006514F9"/>
    <w:rsid w:val="006534E2"/>
    <w:rsid w:val="00653974"/>
    <w:rsid w:val="006546E7"/>
    <w:rsid w:val="00655B07"/>
    <w:rsid w:val="00655E9C"/>
    <w:rsid w:val="0065641C"/>
    <w:rsid w:val="0065786A"/>
    <w:rsid w:val="00657C05"/>
    <w:rsid w:val="00660209"/>
    <w:rsid w:val="00660239"/>
    <w:rsid w:val="00660A3B"/>
    <w:rsid w:val="0066155A"/>
    <w:rsid w:val="00662014"/>
    <w:rsid w:val="006638AE"/>
    <w:rsid w:val="006638C2"/>
    <w:rsid w:val="00663C31"/>
    <w:rsid w:val="00664036"/>
    <w:rsid w:val="00664829"/>
    <w:rsid w:val="006708EB"/>
    <w:rsid w:val="00672F3B"/>
    <w:rsid w:val="006739EF"/>
    <w:rsid w:val="00675158"/>
    <w:rsid w:val="00675453"/>
    <w:rsid w:val="0067558D"/>
    <w:rsid w:val="0067784F"/>
    <w:rsid w:val="0067793C"/>
    <w:rsid w:val="006804C6"/>
    <w:rsid w:val="0068311C"/>
    <w:rsid w:val="00684C68"/>
    <w:rsid w:val="00685AEC"/>
    <w:rsid w:val="00685F29"/>
    <w:rsid w:val="00687367"/>
    <w:rsid w:val="006878D8"/>
    <w:rsid w:val="006912D1"/>
    <w:rsid w:val="00693F55"/>
    <w:rsid w:val="00695345"/>
    <w:rsid w:val="006954AA"/>
    <w:rsid w:val="006961D8"/>
    <w:rsid w:val="00696B98"/>
    <w:rsid w:val="006973A5"/>
    <w:rsid w:val="00697940"/>
    <w:rsid w:val="00697B30"/>
    <w:rsid w:val="006A0D17"/>
    <w:rsid w:val="006A199F"/>
    <w:rsid w:val="006A2648"/>
    <w:rsid w:val="006A2D85"/>
    <w:rsid w:val="006A30BB"/>
    <w:rsid w:val="006A3626"/>
    <w:rsid w:val="006A50D8"/>
    <w:rsid w:val="006A76FB"/>
    <w:rsid w:val="006A7737"/>
    <w:rsid w:val="006A7AC4"/>
    <w:rsid w:val="006B0FCC"/>
    <w:rsid w:val="006B262C"/>
    <w:rsid w:val="006B28CC"/>
    <w:rsid w:val="006B3EE0"/>
    <w:rsid w:val="006B4BF2"/>
    <w:rsid w:val="006B5622"/>
    <w:rsid w:val="006B7833"/>
    <w:rsid w:val="006C1840"/>
    <w:rsid w:val="006C1BF5"/>
    <w:rsid w:val="006C2CBB"/>
    <w:rsid w:val="006C377E"/>
    <w:rsid w:val="006C38F2"/>
    <w:rsid w:val="006C6416"/>
    <w:rsid w:val="006C7822"/>
    <w:rsid w:val="006D10D2"/>
    <w:rsid w:val="006D1237"/>
    <w:rsid w:val="006D2C31"/>
    <w:rsid w:val="006D2CA8"/>
    <w:rsid w:val="006D3CB6"/>
    <w:rsid w:val="006D4D69"/>
    <w:rsid w:val="006D50A0"/>
    <w:rsid w:val="006D5BA7"/>
    <w:rsid w:val="006D61F3"/>
    <w:rsid w:val="006D681F"/>
    <w:rsid w:val="006D6B35"/>
    <w:rsid w:val="006D6EC2"/>
    <w:rsid w:val="006D6FB8"/>
    <w:rsid w:val="006D76A9"/>
    <w:rsid w:val="006E22A9"/>
    <w:rsid w:val="006E2971"/>
    <w:rsid w:val="006E2A6C"/>
    <w:rsid w:val="006E3432"/>
    <w:rsid w:val="006E4847"/>
    <w:rsid w:val="006E6286"/>
    <w:rsid w:val="006E652B"/>
    <w:rsid w:val="006E7995"/>
    <w:rsid w:val="006F1BB2"/>
    <w:rsid w:val="006F1C53"/>
    <w:rsid w:val="006F2499"/>
    <w:rsid w:val="006F26B1"/>
    <w:rsid w:val="006F29C4"/>
    <w:rsid w:val="006F30A5"/>
    <w:rsid w:val="006F4C24"/>
    <w:rsid w:val="006F5944"/>
    <w:rsid w:val="006F5960"/>
    <w:rsid w:val="006F5EE0"/>
    <w:rsid w:val="006F6DCD"/>
    <w:rsid w:val="006F70D1"/>
    <w:rsid w:val="006F79FB"/>
    <w:rsid w:val="0070054D"/>
    <w:rsid w:val="0070098A"/>
    <w:rsid w:val="00703613"/>
    <w:rsid w:val="00703D22"/>
    <w:rsid w:val="00703E7F"/>
    <w:rsid w:val="00703F07"/>
    <w:rsid w:val="007045F0"/>
    <w:rsid w:val="00704824"/>
    <w:rsid w:val="0070491B"/>
    <w:rsid w:val="00704D10"/>
    <w:rsid w:val="0070503B"/>
    <w:rsid w:val="0070553C"/>
    <w:rsid w:val="00705960"/>
    <w:rsid w:val="00705B4A"/>
    <w:rsid w:val="00706B23"/>
    <w:rsid w:val="00707B7A"/>
    <w:rsid w:val="007102C9"/>
    <w:rsid w:val="00710FF4"/>
    <w:rsid w:val="00711734"/>
    <w:rsid w:val="0071192F"/>
    <w:rsid w:val="007123D6"/>
    <w:rsid w:val="00712BA1"/>
    <w:rsid w:val="0071394E"/>
    <w:rsid w:val="00713AD3"/>
    <w:rsid w:val="00713D9A"/>
    <w:rsid w:val="007144CA"/>
    <w:rsid w:val="00715ED0"/>
    <w:rsid w:val="00716EC8"/>
    <w:rsid w:val="007171F2"/>
    <w:rsid w:val="00717727"/>
    <w:rsid w:val="007178ED"/>
    <w:rsid w:val="0072113F"/>
    <w:rsid w:val="0072253F"/>
    <w:rsid w:val="00722E1B"/>
    <w:rsid w:val="00722EC9"/>
    <w:rsid w:val="00724BE4"/>
    <w:rsid w:val="00725076"/>
    <w:rsid w:val="00725288"/>
    <w:rsid w:val="007254FE"/>
    <w:rsid w:val="00730BF9"/>
    <w:rsid w:val="00730D42"/>
    <w:rsid w:val="007315BC"/>
    <w:rsid w:val="007317BE"/>
    <w:rsid w:val="007326BB"/>
    <w:rsid w:val="007335CD"/>
    <w:rsid w:val="00733EFA"/>
    <w:rsid w:val="00734209"/>
    <w:rsid w:val="007354BB"/>
    <w:rsid w:val="007367B3"/>
    <w:rsid w:val="0073681D"/>
    <w:rsid w:val="00736965"/>
    <w:rsid w:val="00737563"/>
    <w:rsid w:val="00740DE3"/>
    <w:rsid w:val="0074148D"/>
    <w:rsid w:val="00741B0B"/>
    <w:rsid w:val="00743365"/>
    <w:rsid w:val="00743517"/>
    <w:rsid w:val="00743525"/>
    <w:rsid w:val="00744656"/>
    <w:rsid w:val="007448FA"/>
    <w:rsid w:val="007453FA"/>
    <w:rsid w:val="007456CE"/>
    <w:rsid w:val="00745D85"/>
    <w:rsid w:val="00746C54"/>
    <w:rsid w:val="0074756C"/>
    <w:rsid w:val="00750393"/>
    <w:rsid w:val="0075074A"/>
    <w:rsid w:val="0075208A"/>
    <w:rsid w:val="00752688"/>
    <w:rsid w:val="00752A01"/>
    <w:rsid w:val="00752AC3"/>
    <w:rsid w:val="00752EFB"/>
    <w:rsid w:val="00753186"/>
    <w:rsid w:val="0075373A"/>
    <w:rsid w:val="00754DCD"/>
    <w:rsid w:val="00754DD5"/>
    <w:rsid w:val="0075511A"/>
    <w:rsid w:val="0075554B"/>
    <w:rsid w:val="00755A94"/>
    <w:rsid w:val="00755D78"/>
    <w:rsid w:val="0075671C"/>
    <w:rsid w:val="00757390"/>
    <w:rsid w:val="00757BFA"/>
    <w:rsid w:val="00757CFE"/>
    <w:rsid w:val="007600A9"/>
    <w:rsid w:val="00760ACA"/>
    <w:rsid w:val="0076154E"/>
    <w:rsid w:val="007616C3"/>
    <w:rsid w:val="00763C58"/>
    <w:rsid w:val="007641A7"/>
    <w:rsid w:val="00764A27"/>
    <w:rsid w:val="00766772"/>
    <w:rsid w:val="00766850"/>
    <w:rsid w:val="00766A3D"/>
    <w:rsid w:val="00767885"/>
    <w:rsid w:val="00767A8C"/>
    <w:rsid w:val="00770AA6"/>
    <w:rsid w:val="00772E85"/>
    <w:rsid w:val="007738DD"/>
    <w:rsid w:val="00774BD4"/>
    <w:rsid w:val="00775B66"/>
    <w:rsid w:val="00775BA1"/>
    <w:rsid w:val="00781103"/>
    <w:rsid w:val="00782112"/>
    <w:rsid w:val="00782A43"/>
    <w:rsid w:val="00782E5D"/>
    <w:rsid w:val="00782EA1"/>
    <w:rsid w:val="007842C3"/>
    <w:rsid w:val="0078450C"/>
    <w:rsid w:val="007855F0"/>
    <w:rsid w:val="00785BD2"/>
    <w:rsid w:val="00785D8C"/>
    <w:rsid w:val="007877B5"/>
    <w:rsid w:val="00787A2C"/>
    <w:rsid w:val="00787BDD"/>
    <w:rsid w:val="0079140B"/>
    <w:rsid w:val="00791558"/>
    <w:rsid w:val="00791828"/>
    <w:rsid w:val="007927F2"/>
    <w:rsid w:val="00796894"/>
    <w:rsid w:val="00796CF1"/>
    <w:rsid w:val="00796F15"/>
    <w:rsid w:val="00797451"/>
    <w:rsid w:val="00797904"/>
    <w:rsid w:val="007A1E4D"/>
    <w:rsid w:val="007A2335"/>
    <w:rsid w:val="007A2826"/>
    <w:rsid w:val="007A2BA8"/>
    <w:rsid w:val="007A2BB2"/>
    <w:rsid w:val="007A3A46"/>
    <w:rsid w:val="007A44C1"/>
    <w:rsid w:val="007A6DC7"/>
    <w:rsid w:val="007A7294"/>
    <w:rsid w:val="007A76FD"/>
    <w:rsid w:val="007A7A23"/>
    <w:rsid w:val="007B084C"/>
    <w:rsid w:val="007B09B3"/>
    <w:rsid w:val="007B0D93"/>
    <w:rsid w:val="007B118B"/>
    <w:rsid w:val="007B11DF"/>
    <w:rsid w:val="007B1B44"/>
    <w:rsid w:val="007B2211"/>
    <w:rsid w:val="007B29C3"/>
    <w:rsid w:val="007B2E6E"/>
    <w:rsid w:val="007B3381"/>
    <w:rsid w:val="007B453A"/>
    <w:rsid w:val="007B4B58"/>
    <w:rsid w:val="007B5822"/>
    <w:rsid w:val="007B6901"/>
    <w:rsid w:val="007C05B6"/>
    <w:rsid w:val="007C205D"/>
    <w:rsid w:val="007C21DC"/>
    <w:rsid w:val="007C22D8"/>
    <w:rsid w:val="007C2315"/>
    <w:rsid w:val="007C36CA"/>
    <w:rsid w:val="007C3CC6"/>
    <w:rsid w:val="007C74CC"/>
    <w:rsid w:val="007D004D"/>
    <w:rsid w:val="007D1A06"/>
    <w:rsid w:val="007D3F41"/>
    <w:rsid w:val="007D452C"/>
    <w:rsid w:val="007D4584"/>
    <w:rsid w:val="007D5B18"/>
    <w:rsid w:val="007D6B0A"/>
    <w:rsid w:val="007D7939"/>
    <w:rsid w:val="007E1D86"/>
    <w:rsid w:val="007E1DEA"/>
    <w:rsid w:val="007E280B"/>
    <w:rsid w:val="007E2B9C"/>
    <w:rsid w:val="007E38F3"/>
    <w:rsid w:val="007E41B1"/>
    <w:rsid w:val="007E5EFF"/>
    <w:rsid w:val="007E78B7"/>
    <w:rsid w:val="007E7AC3"/>
    <w:rsid w:val="007F0B79"/>
    <w:rsid w:val="007F0B7E"/>
    <w:rsid w:val="007F1BB2"/>
    <w:rsid w:val="007F208F"/>
    <w:rsid w:val="007F2378"/>
    <w:rsid w:val="007F257B"/>
    <w:rsid w:val="007F29D2"/>
    <w:rsid w:val="007F2ED9"/>
    <w:rsid w:val="007F3F3B"/>
    <w:rsid w:val="007F414C"/>
    <w:rsid w:val="007F474D"/>
    <w:rsid w:val="007F4FC9"/>
    <w:rsid w:val="007F5090"/>
    <w:rsid w:val="007F5503"/>
    <w:rsid w:val="007F6CC7"/>
    <w:rsid w:val="008001F0"/>
    <w:rsid w:val="00800AA4"/>
    <w:rsid w:val="00800DD4"/>
    <w:rsid w:val="00800E73"/>
    <w:rsid w:val="008011D9"/>
    <w:rsid w:val="0080158B"/>
    <w:rsid w:val="0080297D"/>
    <w:rsid w:val="0080333C"/>
    <w:rsid w:val="008035A1"/>
    <w:rsid w:val="00804A96"/>
    <w:rsid w:val="00805D85"/>
    <w:rsid w:val="0081192B"/>
    <w:rsid w:val="008120A6"/>
    <w:rsid w:val="00812CAA"/>
    <w:rsid w:val="00812E0D"/>
    <w:rsid w:val="008130A5"/>
    <w:rsid w:val="00813DF8"/>
    <w:rsid w:val="00813E0A"/>
    <w:rsid w:val="00813E2C"/>
    <w:rsid w:val="00814F10"/>
    <w:rsid w:val="00815969"/>
    <w:rsid w:val="00815E6B"/>
    <w:rsid w:val="00815EF3"/>
    <w:rsid w:val="00817015"/>
    <w:rsid w:val="00817DF1"/>
    <w:rsid w:val="00817F1B"/>
    <w:rsid w:val="0082013D"/>
    <w:rsid w:val="00820595"/>
    <w:rsid w:val="0082097A"/>
    <w:rsid w:val="00820DEA"/>
    <w:rsid w:val="00821A6D"/>
    <w:rsid w:val="0082319B"/>
    <w:rsid w:val="008232BE"/>
    <w:rsid w:val="00823426"/>
    <w:rsid w:val="0082344A"/>
    <w:rsid w:val="00823A86"/>
    <w:rsid w:val="00823B90"/>
    <w:rsid w:val="0082406D"/>
    <w:rsid w:val="00824368"/>
    <w:rsid w:val="008247A2"/>
    <w:rsid w:val="00824ECA"/>
    <w:rsid w:val="00825808"/>
    <w:rsid w:val="0082581E"/>
    <w:rsid w:val="0082585F"/>
    <w:rsid w:val="008259E8"/>
    <w:rsid w:val="008279D7"/>
    <w:rsid w:val="00831A94"/>
    <w:rsid w:val="00831FE5"/>
    <w:rsid w:val="0083447A"/>
    <w:rsid w:val="00834BDE"/>
    <w:rsid w:val="00835427"/>
    <w:rsid w:val="0083631E"/>
    <w:rsid w:val="00837BFC"/>
    <w:rsid w:val="00837EFE"/>
    <w:rsid w:val="00840852"/>
    <w:rsid w:val="00841636"/>
    <w:rsid w:val="0084196E"/>
    <w:rsid w:val="00842F09"/>
    <w:rsid w:val="00843A11"/>
    <w:rsid w:val="008446A3"/>
    <w:rsid w:val="0084492E"/>
    <w:rsid w:val="00844FC1"/>
    <w:rsid w:val="00847A00"/>
    <w:rsid w:val="0085019B"/>
    <w:rsid w:val="0085099A"/>
    <w:rsid w:val="00851F9C"/>
    <w:rsid w:val="0085273F"/>
    <w:rsid w:val="00853DCB"/>
    <w:rsid w:val="00854902"/>
    <w:rsid w:val="00855559"/>
    <w:rsid w:val="00855C4F"/>
    <w:rsid w:val="00856DF6"/>
    <w:rsid w:val="008579C5"/>
    <w:rsid w:val="00861FC1"/>
    <w:rsid w:val="00863DC5"/>
    <w:rsid w:val="008657DA"/>
    <w:rsid w:val="00865EEB"/>
    <w:rsid w:val="008660A5"/>
    <w:rsid w:val="00866AC3"/>
    <w:rsid w:val="00866D7D"/>
    <w:rsid w:val="0086759F"/>
    <w:rsid w:val="00867A1D"/>
    <w:rsid w:val="00867D63"/>
    <w:rsid w:val="008705B8"/>
    <w:rsid w:val="00870D22"/>
    <w:rsid w:val="008710B8"/>
    <w:rsid w:val="00871492"/>
    <w:rsid w:val="00871599"/>
    <w:rsid w:val="00872102"/>
    <w:rsid w:val="008728EB"/>
    <w:rsid w:val="00872FBA"/>
    <w:rsid w:val="00873790"/>
    <w:rsid w:val="00876433"/>
    <w:rsid w:val="008779AB"/>
    <w:rsid w:val="00880F40"/>
    <w:rsid w:val="0088141F"/>
    <w:rsid w:val="008846E6"/>
    <w:rsid w:val="00884F1D"/>
    <w:rsid w:val="0088560A"/>
    <w:rsid w:val="00885C4F"/>
    <w:rsid w:val="00886F89"/>
    <w:rsid w:val="00887558"/>
    <w:rsid w:val="008900C5"/>
    <w:rsid w:val="00890D42"/>
    <w:rsid w:val="00891388"/>
    <w:rsid w:val="0089200A"/>
    <w:rsid w:val="0089277B"/>
    <w:rsid w:val="00892DFE"/>
    <w:rsid w:val="00893556"/>
    <w:rsid w:val="00896133"/>
    <w:rsid w:val="00897312"/>
    <w:rsid w:val="008978C8"/>
    <w:rsid w:val="00897A79"/>
    <w:rsid w:val="008A16B8"/>
    <w:rsid w:val="008A17A4"/>
    <w:rsid w:val="008A21F0"/>
    <w:rsid w:val="008A2894"/>
    <w:rsid w:val="008A2DD1"/>
    <w:rsid w:val="008A3D54"/>
    <w:rsid w:val="008A4591"/>
    <w:rsid w:val="008A4D89"/>
    <w:rsid w:val="008A6B92"/>
    <w:rsid w:val="008A719E"/>
    <w:rsid w:val="008B11ED"/>
    <w:rsid w:val="008B1662"/>
    <w:rsid w:val="008B1750"/>
    <w:rsid w:val="008B1FA6"/>
    <w:rsid w:val="008B37D6"/>
    <w:rsid w:val="008B3975"/>
    <w:rsid w:val="008B6D30"/>
    <w:rsid w:val="008C0611"/>
    <w:rsid w:val="008C1681"/>
    <w:rsid w:val="008C2E4B"/>
    <w:rsid w:val="008C3A85"/>
    <w:rsid w:val="008C563A"/>
    <w:rsid w:val="008C59CF"/>
    <w:rsid w:val="008C6256"/>
    <w:rsid w:val="008C6ABD"/>
    <w:rsid w:val="008D18A0"/>
    <w:rsid w:val="008D2860"/>
    <w:rsid w:val="008D2ED8"/>
    <w:rsid w:val="008D30D8"/>
    <w:rsid w:val="008D3402"/>
    <w:rsid w:val="008D3BCF"/>
    <w:rsid w:val="008D42B1"/>
    <w:rsid w:val="008D491F"/>
    <w:rsid w:val="008D4B74"/>
    <w:rsid w:val="008D4D87"/>
    <w:rsid w:val="008D51CB"/>
    <w:rsid w:val="008D51F5"/>
    <w:rsid w:val="008D77CE"/>
    <w:rsid w:val="008E0330"/>
    <w:rsid w:val="008E0888"/>
    <w:rsid w:val="008E0D7A"/>
    <w:rsid w:val="008E2DEB"/>
    <w:rsid w:val="008E33CD"/>
    <w:rsid w:val="008E3A8D"/>
    <w:rsid w:val="008E3B94"/>
    <w:rsid w:val="008E4E66"/>
    <w:rsid w:val="008E53D8"/>
    <w:rsid w:val="008E6F0E"/>
    <w:rsid w:val="008F0FF5"/>
    <w:rsid w:val="008F1958"/>
    <w:rsid w:val="008F1992"/>
    <w:rsid w:val="008F1B37"/>
    <w:rsid w:val="008F22C8"/>
    <w:rsid w:val="008F3188"/>
    <w:rsid w:val="008F31F1"/>
    <w:rsid w:val="008F482E"/>
    <w:rsid w:val="008F4AFC"/>
    <w:rsid w:val="008F4C82"/>
    <w:rsid w:val="008F5E20"/>
    <w:rsid w:val="008F70CC"/>
    <w:rsid w:val="00901127"/>
    <w:rsid w:val="009013AC"/>
    <w:rsid w:val="00901677"/>
    <w:rsid w:val="00903451"/>
    <w:rsid w:val="0090362D"/>
    <w:rsid w:val="009037CA"/>
    <w:rsid w:val="00904C14"/>
    <w:rsid w:val="00904F7A"/>
    <w:rsid w:val="009051C6"/>
    <w:rsid w:val="0090562D"/>
    <w:rsid w:val="00906CBB"/>
    <w:rsid w:val="00907818"/>
    <w:rsid w:val="00907CA9"/>
    <w:rsid w:val="0091075A"/>
    <w:rsid w:val="00910C04"/>
    <w:rsid w:val="009120B4"/>
    <w:rsid w:val="00912786"/>
    <w:rsid w:val="00912AA7"/>
    <w:rsid w:val="00912AC9"/>
    <w:rsid w:val="0091303A"/>
    <w:rsid w:val="009133D8"/>
    <w:rsid w:val="00913452"/>
    <w:rsid w:val="00914E9D"/>
    <w:rsid w:val="00916503"/>
    <w:rsid w:val="00916E06"/>
    <w:rsid w:val="009174CD"/>
    <w:rsid w:val="00917EC4"/>
    <w:rsid w:val="009201A0"/>
    <w:rsid w:val="00920853"/>
    <w:rsid w:val="009228AF"/>
    <w:rsid w:val="00923EB6"/>
    <w:rsid w:val="00925038"/>
    <w:rsid w:val="009258EF"/>
    <w:rsid w:val="00926363"/>
    <w:rsid w:val="00926A57"/>
    <w:rsid w:val="0092798A"/>
    <w:rsid w:val="009306D9"/>
    <w:rsid w:val="00930785"/>
    <w:rsid w:val="009323C2"/>
    <w:rsid w:val="00932412"/>
    <w:rsid w:val="00933343"/>
    <w:rsid w:val="0093388D"/>
    <w:rsid w:val="00934821"/>
    <w:rsid w:val="00935667"/>
    <w:rsid w:val="00935F59"/>
    <w:rsid w:val="009360B6"/>
    <w:rsid w:val="009362BC"/>
    <w:rsid w:val="009375AB"/>
    <w:rsid w:val="00940A94"/>
    <w:rsid w:val="009411D3"/>
    <w:rsid w:val="00942227"/>
    <w:rsid w:val="00942CD5"/>
    <w:rsid w:val="00943730"/>
    <w:rsid w:val="009441F3"/>
    <w:rsid w:val="00950BA3"/>
    <w:rsid w:val="00950CFC"/>
    <w:rsid w:val="00951D4C"/>
    <w:rsid w:val="00952923"/>
    <w:rsid w:val="00952D14"/>
    <w:rsid w:val="009538FB"/>
    <w:rsid w:val="00953F98"/>
    <w:rsid w:val="00954137"/>
    <w:rsid w:val="00954FA0"/>
    <w:rsid w:val="0095531C"/>
    <w:rsid w:val="0095551E"/>
    <w:rsid w:val="009568A2"/>
    <w:rsid w:val="0095705B"/>
    <w:rsid w:val="00957334"/>
    <w:rsid w:val="009574B6"/>
    <w:rsid w:val="00957EBA"/>
    <w:rsid w:val="00961501"/>
    <w:rsid w:val="00962946"/>
    <w:rsid w:val="00962FEC"/>
    <w:rsid w:val="009637D8"/>
    <w:rsid w:val="009640DD"/>
    <w:rsid w:val="00965604"/>
    <w:rsid w:val="00965E3E"/>
    <w:rsid w:val="00966ABF"/>
    <w:rsid w:val="0096700B"/>
    <w:rsid w:val="00971FA3"/>
    <w:rsid w:val="00972071"/>
    <w:rsid w:val="009729AE"/>
    <w:rsid w:val="00973279"/>
    <w:rsid w:val="00973FB0"/>
    <w:rsid w:val="009748D8"/>
    <w:rsid w:val="009759DB"/>
    <w:rsid w:val="00977620"/>
    <w:rsid w:val="009807BD"/>
    <w:rsid w:val="00981773"/>
    <w:rsid w:val="00981BD2"/>
    <w:rsid w:val="00981C60"/>
    <w:rsid w:val="00981DB9"/>
    <w:rsid w:val="00983629"/>
    <w:rsid w:val="00984655"/>
    <w:rsid w:val="00985349"/>
    <w:rsid w:val="0098575A"/>
    <w:rsid w:val="00986C61"/>
    <w:rsid w:val="00986D13"/>
    <w:rsid w:val="00990815"/>
    <w:rsid w:val="00991B91"/>
    <w:rsid w:val="0099463F"/>
    <w:rsid w:val="00995938"/>
    <w:rsid w:val="009976DF"/>
    <w:rsid w:val="00997F7D"/>
    <w:rsid w:val="009A0769"/>
    <w:rsid w:val="009A0A3E"/>
    <w:rsid w:val="009A0D6F"/>
    <w:rsid w:val="009A1023"/>
    <w:rsid w:val="009A2BF3"/>
    <w:rsid w:val="009A3BFE"/>
    <w:rsid w:val="009A4125"/>
    <w:rsid w:val="009A4680"/>
    <w:rsid w:val="009A4C07"/>
    <w:rsid w:val="009A4E03"/>
    <w:rsid w:val="009A5B24"/>
    <w:rsid w:val="009A6658"/>
    <w:rsid w:val="009A73C2"/>
    <w:rsid w:val="009A7E55"/>
    <w:rsid w:val="009A7E5C"/>
    <w:rsid w:val="009B027B"/>
    <w:rsid w:val="009B0FB9"/>
    <w:rsid w:val="009B0FCC"/>
    <w:rsid w:val="009B167A"/>
    <w:rsid w:val="009B2556"/>
    <w:rsid w:val="009B28A2"/>
    <w:rsid w:val="009B3B2C"/>
    <w:rsid w:val="009B4789"/>
    <w:rsid w:val="009B508A"/>
    <w:rsid w:val="009B5CC5"/>
    <w:rsid w:val="009B7032"/>
    <w:rsid w:val="009B70E5"/>
    <w:rsid w:val="009C0014"/>
    <w:rsid w:val="009C1320"/>
    <w:rsid w:val="009C2A5F"/>
    <w:rsid w:val="009C3284"/>
    <w:rsid w:val="009C3376"/>
    <w:rsid w:val="009C364A"/>
    <w:rsid w:val="009C4F34"/>
    <w:rsid w:val="009C5D25"/>
    <w:rsid w:val="009C60C5"/>
    <w:rsid w:val="009C655E"/>
    <w:rsid w:val="009C6857"/>
    <w:rsid w:val="009C6CD5"/>
    <w:rsid w:val="009C70CE"/>
    <w:rsid w:val="009D4040"/>
    <w:rsid w:val="009D48F2"/>
    <w:rsid w:val="009D59F9"/>
    <w:rsid w:val="009D70AF"/>
    <w:rsid w:val="009D7530"/>
    <w:rsid w:val="009D7B46"/>
    <w:rsid w:val="009E10B3"/>
    <w:rsid w:val="009E1DFC"/>
    <w:rsid w:val="009E259D"/>
    <w:rsid w:val="009E3A81"/>
    <w:rsid w:val="009E4554"/>
    <w:rsid w:val="009E586E"/>
    <w:rsid w:val="009E6231"/>
    <w:rsid w:val="009F191F"/>
    <w:rsid w:val="009F2E2C"/>
    <w:rsid w:val="009F3A4A"/>
    <w:rsid w:val="009F4585"/>
    <w:rsid w:val="009F4AEB"/>
    <w:rsid w:val="009F4FEC"/>
    <w:rsid w:val="009F5CD7"/>
    <w:rsid w:val="009F5F1F"/>
    <w:rsid w:val="009F653B"/>
    <w:rsid w:val="009F6A24"/>
    <w:rsid w:val="00A001DA"/>
    <w:rsid w:val="00A00346"/>
    <w:rsid w:val="00A0073E"/>
    <w:rsid w:val="00A011DA"/>
    <w:rsid w:val="00A01578"/>
    <w:rsid w:val="00A0204E"/>
    <w:rsid w:val="00A0211E"/>
    <w:rsid w:val="00A0213C"/>
    <w:rsid w:val="00A03187"/>
    <w:rsid w:val="00A031E2"/>
    <w:rsid w:val="00A03A93"/>
    <w:rsid w:val="00A047C6"/>
    <w:rsid w:val="00A06679"/>
    <w:rsid w:val="00A06893"/>
    <w:rsid w:val="00A073D0"/>
    <w:rsid w:val="00A07684"/>
    <w:rsid w:val="00A10BC9"/>
    <w:rsid w:val="00A10C7A"/>
    <w:rsid w:val="00A13226"/>
    <w:rsid w:val="00A13EC4"/>
    <w:rsid w:val="00A15EAE"/>
    <w:rsid w:val="00A1709C"/>
    <w:rsid w:val="00A20307"/>
    <w:rsid w:val="00A206B9"/>
    <w:rsid w:val="00A20BCC"/>
    <w:rsid w:val="00A21900"/>
    <w:rsid w:val="00A21B69"/>
    <w:rsid w:val="00A24EC9"/>
    <w:rsid w:val="00A253EA"/>
    <w:rsid w:val="00A2544D"/>
    <w:rsid w:val="00A25BEA"/>
    <w:rsid w:val="00A267E8"/>
    <w:rsid w:val="00A267EF"/>
    <w:rsid w:val="00A26B9B"/>
    <w:rsid w:val="00A272DB"/>
    <w:rsid w:val="00A30C8A"/>
    <w:rsid w:val="00A30F27"/>
    <w:rsid w:val="00A31222"/>
    <w:rsid w:val="00A31715"/>
    <w:rsid w:val="00A31A22"/>
    <w:rsid w:val="00A31F6C"/>
    <w:rsid w:val="00A32624"/>
    <w:rsid w:val="00A327EF"/>
    <w:rsid w:val="00A327F8"/>
    <w:rsid w:val="00A328C8"/>
    <w:rsid w:val="00A32A67"/>
    <w:rsid w:val="00A32ADC"/>
    <w:rsid w:val="00A34759"/>
    <w:rsid w:val="00A35489"/>
    <w:rsid w:val="00A35B9E"/>
    <w:rsid w:val="00A362D5"/>
    <w:rsid w:val="00A36D3D"/>
    <w:rsid w:val="00A36F40"/>
    <w:rsid w:val="00A372F3"/>
    <w:rsid w:val="00A379B0"/>
    <w:rsid w:val="00A40624"/>
    <w:rsid w:val="00A417A3"/>
    <w:rsid w:val="00A41C2B"/>
    <w:rsid w:val="00A42193"/>
    <w:rsid w:val="00A4247E"/>
    <w:rsid w:val="00A446C3"/>
    <w:rsid w:val="00A44DA4"/>
    <w:rsid w:val="00A44E9E"/>
    <w:rsid w:val="00A45185"/>
    <w:rsid w:val="00A458CE"/>
    <w:rsid w:val="00A47443"/>
    <w:rsid w:val="00A47B3B"/>
    <w:rsid w:val="00A47F6D"/>
    <w:rsid w:val="00A5021D"/>
    <w:rsid w:val="00A504EF"/>
    <w:rsid w:val="00A507AC"/>
    <w:rsid w:val="00A509F8"/>
    <w:rsid w:val="00A50F42"/>
    <w:rsid w:val="00A52A96"/>
    <w:rsid w:val="00A52BE5"/>
    <w:rsid w:val="00A53808"/>
    <w:rsid w:val="00A54116"/>
    <w:rsid w:val="00A546B0"/>
    <w:rsid w:val="00A60B19"/>
    <w:rsid w:val="00A628AE"/>
    <w:rsid w:val="00A629AC"/>
    <w:rsid w:val="00A62CFD"/>
    <w:rsid w:val="00A63297"/>
    <w:rsid w:val="00A637CE"/>
    <w:rsid w:val="00A642C8"/>
    <w:rsid w:val="00A674C7"/>
    <w:rsid w:val="00A67978"/>
    <w:rsid w:val="00A67D70"/>
    <w:rsid w:val="00A705DD"/>
    <w:rsid w:val="00A709A1"/>
    <w:rsid w:val="00A70E5E"/>
    <w:rsid w:val="00A7160F"/>
    <w:rsid w:val="00A716A7"/>
    <w:rsid w:val="00A71BDB"/>
    <w:rsid w:val="00A71E4A"/>
    <w:rsid w:val="00A73C10"/>
    <w:rsid w:val="00A73F7C"/>
    <w:rsid w:val="00A746C8"/>
    <w:rsid w:val="00A76405"/>
    <w:rsid w:val="00A77277"/>
    <w:rsid w:val="00A80CCB"/>
    <w:rsid w:val="00A8254B"/>
    <w:rsid w:val="00A82AAC"/>
    <w:rsid w:val="00A82C74"/>
    <w:rsid w:val="00A82E4A"/>
    <w:rsid w:val="00A83165"/>
    <w:rsid w:val="00A83D80"/>
    <w:rsid w:val="00A84717"/>
    <w:rsid w:val="00A84B3D"/>
    <w:rsid w:val="00A8504C"/>
    <w:rsid w:val="00A8564C"/>
    <w:rsid w:val="00A8675D"/>
    <w:rsid w:val="00A90954"/>
    <w:rsid w:val="00A920F8"/>
    <w:rsid w:val="00A92591"/>
    <w:rsid w:val="00A9405E"/>
    <w:rsid w:val="00A95FA8"/>
    <w:rsid w:val="00A961D9"/>
    <w:rsid w:val="00AA00BC"/>
    <w:rsid w:val="00AA081E"/>
    <w:rsid w:val="00AA1D5F"/>
    <w:rsid w:val="00AA2C3E"/>
    <w:rsid w:val="00AA3290"/>
    <w:rsid w:val="00AA3A6D"/>
    <w:rsid w:val="00AA421C"/>
    <w:rsid w:val="00AA4464"/>
    <w:rsid w:val="00AA4A5F"/>
    <w:rsid w:val="00AA550B"/>
    <w:rsid w:val="00AA6749"/>
    <w:rsid w:val="00AA6D17"/>
    <w:rsid w:val="00AA6D8D"/>
    <w:rsid w:val="00AA6FDA"/>
    <w:rsid w:val="00AA733C"/>
    <w:rsid w:val="00AA73D0"/>
    <w:rsid w:val="00AB1B9C"/>
    <w:rsid w:val="00AB25CA"/>
    <w:rsid w:val="00AB33AD"/>
    <w:rsid w:val="00AB4629"/>
    <w:rsid w:val="00AB4819"/>
    <w:rsid w:val="00AB4F49"/>
    <w:rsid w:val="00AB5118"/>
    <w:rsid w:val="00AB5296"/>
    <w:rsid w:val="00AB619A"/>
    <w:rsid w:val="00AC0053"/>
    <w:rsid w:val="00AC0CF1"/>
    <w:rsid w:val="00AC1D0C"/>
    <w:rsid w:val="00AC2A20"/>
    <w:rsid w:val="00AC43E4"/>
    <w:rsid w:val="00AC4857"/>
    <w:rsid w:val="00AC4A20"/>
    <w:rsid w:val="00AC4BFB"/>
    <w:rsid w:val="00AC50BC"/>
    <w:rsid w:val="00AC5206"/>
    <w:rsid w:val="00AC5505"/>
    <w:rsid w:val="00AC5D43"/>
    <w:rsid w:val="00AC63F7"/>
    <w:rsid w:val="00AC652A"/>
    <w:rsid w:val="00AC698F"/>
    <w:rsid w:val="00AC6AAE"/>
    <w:rsid w:val="00AC7DE5"/>
    <w:rsid w:val="00AD0797"/>
    <w:rsid w:val="00AD15EC"/>
    <w:rsid w:val="00AD1C80"/>
    <w:rsid w:val="00AD26B3"/>
    <w:rsid w:val="00AD3587"/>
    <w:rsid w:val="00AD429C"/>
    <w:rsid w:val="00AD4953"/>
    <w:rsid w:val="00AD5803"/>
    <w:rsid w:val="00AD72E7"/>
    <w:rsid w:val="00AE1630"/>
    <w:rsid w:val="00AE173B"/>
    <w:rsid w:val="00AE1CED"/>
    <w:rsid w:val="00AE2041"/>
    <w:rsid w:val="00AE2988"/>
    <w:rsid w:val="00AE36E0"/>
    <w:rsid w:val="00AE402F"/>
    <w:rsid w:val="00AE4871"/>
    <w:rsid w:val="00AE4B79"/>
    <w:rsid w:val="00AE4DDF"/>
    <w:rsid w:val="00AE4E58"/>
    <w:rsid w:val="00AE5B4E"/>
    <w:rsid w:val="00AE7C46"/>
    <w:rsid w:val="00AF107F"/>
    <w:rsid w:val="00AF3902"/>
    <w:rsid w:val="00AF3952"/>
    <w:rsid w:val="00AF559F"/>
    <w:rsid w:val="00AF6EFA"/>
    <w:rsid w:val="00AF75C7"/>
    <w:rsid w:val="00B0075E"/>
    <w:rsid w:val="00B02648"/>
    <w:rsid w:val="00B029AB"/>
    <w:rsid w:val="00B02F00"/>
    <w:rsid w:val="00B03A59"/>
    <w:rsid w:val="00B04CA6"/>
    <w:rsid w:val="00B0546F"/>
    <w:rsid w:val="00B103C3"/>
    <w:rsid w:val="00B11587"/>
    <w:rsid w:val="00B11E94"/>
    <w:rsid w:val="00B1282A"/>
    <w:rsid w:val="00B143BE"/>
    <w:rsid w:val="00B14C38"/>
    <w:rsid w:val="00B15283"/>
    <w:rsid w:val="00B15D7A"/>
    <w:rsid w:val="00B1620B"/>
    <w:rsid w:val="00B17C9C"/>
    <w:rsid w:val="00B201D6"/>
    <w:rsid w:val="00B209D1"/>
    <w:rsid w:val="00B21260"/>
    <w:rsid w:val="00B212DB"/>
    <w:rsid w:val="00B213A9"/>
    <w:rsid w:val="00B22109"/>
    <w:rsid w:val="00B22840"/>
    <w:rsid w:val="00B22A0B"/>
    <w:rsid w:val="00B23C92"/>
    <w:rsid w:val="00B247C5"/>
    <w:rsid w:val="00B25B78"/>
    <w:rsid w:val="00B26B04"/>
    <w:rsid w:val="00B26E63"/>
    <w:rsid w:val="00B26EBA"/>
    <w:rsid w:val="00B26EDA"/>
    <w:rsid w:val="00B324B5"/>
    <w:rsid w:val="00B324E2"/>
    <w:rsid w:val="00B325AD"/>
    <w:rsid w:val="00B325BE"/>
    <w:rsid w:val="00B334CD"/>
    <w:rsid w:val="00B33BA9"/>
    <w:rsid w:val="00B35AB4"/>
    <w:rsid w:val="00B35B24"/>
    <w:rsid w:val="00B35D05"/>
    <w:rsid w:val="00B361E0"/>
    <w:rsid w:val="00B368C9"/>
    <w:rsid w:val="00B36F26"/>
    <w:rsid w:val="00B374E4"/>
    <w:rsid w:val="00B376A8"/>
    <w:rsid w:val="00B37CF8"/>
    <w:rsid w:val="00B40178"/>
    <w:rsid w:val="00B40C8B"/>
    <w:rsid w:val="00B4175A"/>
    <w:rsid w:val="00B41E35"/>
    <w:rsid w:val="00B42390"/>
    <w:rsid w:val="00B42B31"/>
    <w:rsid w:val="00B42BD3"/>
    <w:rsid w:val="00B43495"/>
    <w:rsid w:val="00B43820"/>
    <w:rsid w:val="00B44817"/>
    <w:rsid w:val="00B45FDA"/>
    <w:rsid w:val="00B460DC"/>
    <w:rsid w:val="00B4684D"/>
    <w:rsid w:val="00B46ACA"/>
    <w:rsid w:val="00B478D8"/>
    <w:rsid w:val="00B5060E"/>
    <w:rsid w:val="00B53549"/>
    <w:rsid w:val="00B538DC"/>
    <w:rsid w:val="00B53FA8"/>
    <w:rsid w:val="00B56864"/>
    <w:rsid w:val="00B5699C"/>
    <w:rsid w:val="00B5709A"/>
    <w:rsid w:val="00B5764D"/>
    <w:rsid w:val="00B577AC"/>
    <w:rsid w:val="00B60183"/>
    <w:rsid w:val="00B627D9"/>
    <w:rsid w:val="00B63BC5"/>
    <w:rsid w:val="00B66594"/>
    <w:rsid w:val="00B67247"/>
    <w:rsid w:val="00B67ADC"/>
    <w:rsid w:val="00B67AE2"/>
    <w:rsid w:val="00B67AFB"/>
    <w:rsid w:val="00B7040D"/>
    <w:rsid w:val="00B712A9"/>
    <w:rsid w:val="00B71A2E"/>
    <w:rsid w:val="00B72285"/>
    <w:rsid w:val="00B722D8"/>
    <w:rsid w:val="00B73373"/>
    <w:rsid w:val="00B73FA5"/>
    <w:rsid w:val="00B75E30"/>
    <w:rsid w:val="00B765C7"/>
    <w:rsid w:val="00B7752B"/>
    <w:rsid w:val="00B778EE"/>
    <w:rsid w:val="00B77C2A"/>
    <w:rsid w:val="00B811D1"/>
    <w:rsid w:val="00B81D43"/>
    <w:rsid w:val="00B828CF"/>
    <w:rsid w:val="00B83791"/>
    <w:rsid w:val="00B83B14"/>
    <w:rsid w:val="00B83C38"/>
    <w:rsid w:val="00B83CEA"/>
    <w:rsid w:val="00B86013"/>
    <w:rsid w:val="00B86D1B"/>
    <w:rsid w:val="00B871D3"/>
    <w:rsid w:val="00B87C8E"/>
    <w:rsid w:val="00B87E12"/>
    <w:rsid w:val="00B9172C"/>
    <w:rsid w:val="00B917DD"/>
    <w:rsid w:val="00B92115"/>
    <w:rsid w:val="00B9284F"/>
    <w:rsid w:val="00B9408B"/>
    <w:rsid w:val="00B94E43"/>
    <w:rsid w:val="00B95B1B"/>
    <w:rsid w:val="00B97288"/>
    <w:rsid w:val="00B97BB6"/>
    <w:rsid w:val="00BA14BE"/>
    <w:rsid w:val="00BA14E4"/>
    <w:rsid w:val="00BA2A48"/>
    <w:rsid w:val="00BA2D81"/>
    <w:rsid w:val="00BA36BB"/>
    <w:rsid w:val="00BA51B4"/>
    <w:rsid w:val="00BA5C72"/>
    <w:rsid w:val="00BA628D"/>
    <w:rsid w:val="00BB1230"/>
    <w:rsid w:val="00BB227D"/>
    <w:rsid w:val="00BB238B"/>
    <w:rsid w:val="00BB2598"/>
    <w:rsid w:val="00BB2BB5"/>
    <w:rsid w:val="00BB4744"/>
    <w:rsid w:val="00BB5D03"/>
    <w:rsid w:val="00BB5F59"/>
    <w:rsid w:val="00BB62F1"/>
    <w:rsid w:val="00BB732A"/>
    <w:rsid w:val="00BB7B1A"/>
    <w:rsid w:val="00BC18E8"/>
    <w:rsid w:val="00BC2131"/>
    <w:rsid w:val="00BC2192"/>
    <w:rsid w:val="00BC322A"/>
    <w:rsid w:val="00BC4573"/>
    <w:rsid w:val="00BC48C4"/>
    <w:rsid w:val="00BC4B19"/>
    <w:rsid w:val="00BC5839"/>
    <w:rsid w:val="00BC59D9"/>
    <w:rsid w:val="00BC64DF"/>
    <w:rsid w:val="00BC6FF9"/>
    <w:rsid w:val="00BC7632"/>
    <w:rsid w:val="00BC7D52"/>
    <w:rsid w:val="00BD07F6"/>
    <w:rsid w:val="00BD0F39"/>
    <w:rsid w:val="00BD16A2"/>
    <w:rsid w:val="00BD1EBE"/>
    <w:rsid w:val="00BD36C2"/>
    <w:rsid w:val="00BD3C5F"/>
    <w:rsid w:val="00BD45BB"/>
    <w:rsid w:val="00BD5A2A"/>
    <w:rsid w:val="00BD65F4"/>
    <w:rsid w:val="00BD7A2D"/>
    <w:rsid w:val="00BD7CAD"/>
    <w:rsid w:val="00BE0F15"/>
    <w:rsid w:val="00BE13A2"/>
    <w:rsid w:val="00BE177C"/>
    <w:rsid w:val="00BE1FC9"/>
    <w:rsid w:val="00BE2361"/>
    <w:rsid w:val="00BE25DF"/>
    <w:rsid w:val="00BE2A70"/>
    <w:rsid w:val="00BE2D53"/>
    <w:rsid w:val="00BE30CB"/>
    <w:rsid w:val="00BE3661"/>
    <w:rsid w:val="00BE3DA7"/>
    <w:rsid w:val="00BE48E5"/>
    <w:rsid w:val="00BE4B38"/>
    <w:rsid w:val="00BE6093"/>
    <w:rsid w:val="00BE6179"/>
    <w:rsid w:val="00BE62F1"/>
    <w:rsid w:val="00BE6E9D"/>
    <w:rsid w:val="00BE6ED4"/>
    <w:rsid w:val="00BE78CB"/>
    <w:rsid w:val="00BF05B2"/>
    <w:rsid w:val="00BF0BBE"/>
    <w:rsid w:val="00BF203A"/>
    <w:rsid w:val="00BF2D94"/>
    <w:rsid w:val="00BF30AA"/>
    <w:rsid w:val="00BF67F2"/>
    <w:rsid w:val="00BF7947"/>
    <w:rsid w:val="00BF7B29"/>
    <w:rsid w:val="00C0097D"/>
    <w:rsid w:val="00C009D2"/>
    <w:rsid w:val="00C009DB"/>
    <w:rsid w:val="00C01055"/>
    <w:rsid w:val="00C01309"/>
    <w:rsid w:val="00C02CB4"/>
    <w:rsid w:val="00C02FAD"/>
    <w:rsid w:val="00C03AC7"/>
    <w:rsid w:val="00C05051"/>
    <w:rsid w:val="00C06238"/>
    <w:rsid w:val="00C06AA7"/>
    <w:rsid w:val="00C07E56"/>
    <w:rsid w:val="00C11DB0"/>
    <w:rsid w:val="00C121D0"/>
    <w:rsid w:val="00C1239F"/>
    <w:rsid w:val="00C139FA"/>
    <w:rsid w:val="00C14346"/>
    <w:rsid w:val="00C151AE"/>
    <w:rsid w:val="00C15CC9"/>
    <w:rsid w:val="00C168A0"/>
    <w:rsid w:val="00C16E12"/>
    <w:rsid w:val="00C205DD"/>
    <w:rsid w:val="00C21138"/>
    <w:rsid w:val="00C239E6"/>
    <w:rsid w:val="00C24958"/>
    <w:rsid w:val="00C24A73"/>
    <w:rsid w:val="00C261A6"/>
    <w:rsid w:val="00C262CF"/>
    <w:rsid w:val="00C26ECF"/>
    <w:rsid w:val="00C2751A"/>
    <w:rsid w:val="00C275C8"/>
    <w:rsid w:val="00C27FCD"/>
    <w:rsid w:val="00C302BB"/>
    <w:rsid w:val="00C31CAF"/>
    <w:rsid w:val="00C31DBD"/>
    <w:rsid w:val="00C324C7"/>
    <w:rsid w:val="00C32A22"/>
    <w:rsid w:val="00C32E6E"/>
    <w:rsid w:val="00C32EBC"/>
    <w:rsid w:val="00C34400"/>
    <w:rsid w:val="00C34DB9"/>
    <w:rsid w:val="00C34F23"/>
    <w:rsid w:val="00C3577A"/>
    <w:rsid w:val="00C371D3"/>
    <w:rsid w:val="00C4009C"/>
    <w:rsid w:val="00C40D4F"/>
    <w:rsid w:val="00C41491"/>
    <w:rsid w:val="00C414F0"/>
    <w:rsid w:val="00C41B88"/>
    <w:rsid w:val="00C41FA6"/>
    <w:rsid w:val="00C423E1"/>
    <w:rsid w:val="00C446D0"/>
    <w:rsid w:val="00C453C5"/>
    <w:rsid w:val="00C45A84"/>
    <w:rsid w:val="00C46971"/>
    <w:rsid w:val="00C47116"/>
    <w:rsid w:val="00C47E8C"/>
    <w:rsid w:val="00C51838"/>
    <w:rsid w:val="00C522A2"/>
    <w:rsid w:val="00C52577"/>
    <w:rsid w:val="00C52B86"/>
    <w:rsid w:val="00C52F25"/>
    <w:rsid w:val="00C547BF"/>
    <w:rsid w:val="00C57A26"/>
    <w:rsid w:val="00C601DB"/>
    <w:rsid w:val="00C611C5"/>
    <w:rsid w:val="00C61E21"/>
    <w:rsid w:val="00C61F1D"/>
    <w:rsid w:val="00C64308"/>
    <w:rsid w:val="00C64555"/>
    <w:rsid w:val="00C652FD"/>
    <w:rsid w:val="00C70BE3"/>
    <w:rsid w:val="00C70C93"/>
    <w:rsid w:val="00C71781"/>
    <w:rsid w:val="00C72268"/>
    <w:rsid w:val="00C72C6D"/>
    <w:rsid w:val="00C733E3"/>
    <w:rsid w:val="00C73AF2"/>
    <w:rsid w:val="00C74083"/>
    <w:rsid w:val="00C75312"/>
    <w:rsid w:val="00C759EB"/>
    <w:rsid w:val="00C75AF2"/>
    <w:rsid w:val="00C75E58"/>
    <w:rsid w:val="00C75E7F"/>
    <w:rsid w:val="00C76F4A"/>
    <w:rsid w:val="00C832DB"/>
    <w:rsid w:val="00C8344E"/>
    <w:rsid w:val="00C837C4"/>
    <w:rsid w:val="00C83B3E"/>
    <w:rsid w:val="00C84AA6"/>
    <w:rsid w:val="00C85326"/>
    <w:rsid w:val="00C855D2"/>
    <w:rsid w:val="00C86604"/>
    <w:rsid w:val="00C86815"/>
    <w:rsid w:val="00C875B2"/>
    <w:rsid w:val="00C92C07"/>
    <w:rsid w:val="00C934F3"/>
    <w:rsid w:val="00C93689"/>
    <w:rsid w:val="00C93F72"/>
    <w:rsid w:val="00C9546A"/>
    <w:rsid w:val="00CA08FC"/>
    <w:rsid w:val="00CA2A21"/>
    <w:rsid w:val="00CA2E46"/>
    <w:rsid w:val="00CA2EF4"/>
    <w:rsid w:val="00CA3313"/>
    <w:rsid w:val="00CA3315"/>
    <w:rsid w:val="00CA3592"/>
    <w:rsid w:val="00CA38DE"/>
    <w:rsid w:val="00CA4153"/>
    <w:rsid w:val="00CA4E21"/>
    <w:rsid w:val="00CA5A34"/>
    <w:rsid w:val="00CA5B90"/>
    <w:rsid w:val="00CA5C16"/>
    <w:rsid w:val="00CA5EC1"/>
    <w:rsid w:val="00CA7776"/>
    <w:rsid w:val="00CB14F1"/>
    <w:rsid w:val="00CB170D"/>
    <w:rsid w:val="00CB21BC"/>
    <w:rsid w:val="00CB36D2"/>
    <w:rsid w:val="00CB5C62"/>
    <w:rsid w:val="00CB60B4"/>
    <w:rsid w:val="00CB624D"/>
    <w:rsid w:val="00CB63E8"/>
    <w:rsid w:val="00CB64C1"/>
    <w:rsid w:val="00CB6F1C"/>
    <w:rsid w:val="00CB7699"/>
    <w:rsid w:val="00CC05FB"/>
    <w:rsid w:val="00CC0FBF"/>
    <w:rsid w:val="00CC130B"/>
    <w:rsid w:val="00CC1CA6"/>
    <w:rsid w:val="00CC20C3"/>
    <w:rsid w:val="00CC2CC7"/>
    <w:rsid w:val="00CC37E5"/>
    <w:rsid w:val="00CC7EEE"/>
    <w:rsid w:val="00CD0193"/>
    <w:rsid w:val="00CD0716"/>
    <w:rsid w:val="00CD11CB"/>
    <w:rsid w:val="00CD12A4"/>
    <w:rsid w:val="00CD2451"/>
    <w:rsid w:val="00CD2728"/>
    <w:rsid w:val="00CD3677"/>
    <w:rsid w:val="00CD42E7"/>
    <w:rsid w:val="00CD61FE"/>
    <w:rsid w:val="00CE1809"/>
    <w:rsid w:val="00CE3451"/>
    <w:rsid w:val="00CE40F6"/>
    <w:rsid w:val="00CE4BD4"/>
    <w:rsid w:val="00CE507B"/>
    <w:rsid w:val="00CE56CC"/>
    <w:rsid w:val="00CE6B9C"/>
    <w:rsid w:val="00CE6ED8"/>
    <w:rsid w:val="00CE756A"/>
    <w:rsid w:val="00CE7BB2"/>
    <w:rsid w:val="00CF0470"/>
    <w:rsid w:val="00CF052F"/>
    <w:rsid w:val="00CF109F"/>
    <w:rsid w:val="00CF1AD8"/>
    <w:rsid w:val="00CF24ED"/>
    <w:rsid w:val="00CF3445"/>
    <w:rsid w:val="00CF5308"/>
    <w:rsid w:val="00CF5A05"/>
    <w:rsid w:val="00CF5F79"/>
    <w:rsid w:val="00CF6410"/>
    <w:rsid w:val="00CF65AC"/>
    <w:rsid w:val="00CF73EC"/>
    <w:rsid w:val="00CF7687"/>
    <w:rsid w:val="00D0041B"/>
    <w:rsid w:val="00D00AB5"/>
    <w:rsid w:val="00D033C4"/>
    <w:rsid w:val="00D062E3"/>
    <w:rsid w:val="00D10343"/>
    <w:rsid w:val="00D116E1"/>
    <w:rsid w:val="00D12081"/>
    <w:rsid w:val="00D12C6F"/>
    <w:rsid w:val="00D13039"/>
    <w:rsid w:val="00D1361A"/>
    <w:rsid w:val="00D138D6"/>
    <w:rsid w:val="00D1424B"/>
    <w:rsid w:val="00D14B5B"/>
    <w:rsid w:val="00D1571B"/>
    <w:rsid w:val="00D16929"/>
    <w:rsid w:val="00D17992"/>
    <w:rsid w:val="00D210C8"/>
    <w:rsid w:val="00D2197F"/>
    <w:rsid w:val="00D22F74"/>
    <w:rsid w:val="00D23FB8"/>
    <w:rsid w:val="00D24D6B"/>
    <w:rsid w:val="00D251F5"/>
    <w:rsid w:val="00D26832"/>
    <w:rsid w:val="00D26871"/>
    <w:rsid w:val="00D26A9C"/>
    <w:rsid w:val="00D300DD"/>
    <w:rsid w:val="00D30AED"/>
    <w:rsid w:val="00D30F30"/>
    <w:rsid w:val="00D31029"/>
    <w:rsid w:val="00D31C1B"/>
    <w:rsid w:val="00D34019"/>
    <w:rsid w:val="00D3402C"/>
    <w:rsid w:val="00D345E6"/>
    <w:rsid w:val="00D3498B"/>
    <w:rsid w:val="00D349AE"/>
    <w:rsid w:val="00D34E1B"/>
    <w:rsid w:val="00D35ED8"/>
    <w:rsid w:val="00D369F2"/>
    <w:rsid w:val="00D36BEE"/>
    <w:rsid w:val="00D3767D"/>
    <w:rsid w:val="00D378DC"/>
    <w:rsid w:val="00D37F04"/>
    <w:rsid w:val="00D40C68"/>
    <w:rsid w:val="00D410EC"/>
    <w:rsid w:val="00D411DD"/>
    <w:rsid w:val="00D4147E"/>
    <w:rsid w:val="00D427F3"/>
    <w:rsid w:val="00D42D01"/>
    <w:rsid w:val="00D4451F"/>
    <w:rsid w:val="00D44D97"/>
    <w:rsid w:val="00D465AC"/>
    <w:rsid w:val="00D46B2B"/>
    <w:rsid w:val="00D47472"/>
    <w:rsid w:val="00D50174"/>
    <w:rsid w:val="00D50573"/>
    <w:rsid w:val="00D505CB"/>
    <w:rsid w:val="00D50625"/>
    <w:rsid w:val="00D512EA"/>
    <w:rsid w:val="00D518CD"/>
    <w:rsid w:val="00D51956"/>
    <w:rsid w:val="00D51B62"/>
    <w:rsid w:val="00D51BDC"/>
    <w:rsid w:val="00D51D10"/>
    <w:rsid w:val="00D52B15"/>
    <w:rsid w:val="00D52B6B"/>
    <w:rsid w:val="00D52E14"/>
    <w:rsid w:val="00D5449B"/>
    <w:rsid w:val="00D554B5"/>
    <w:rsid w:val="00D55907"/>
    <w:rsid w:val="00D55B29"/>
    <w:rsid w:val="00D56F4E"/>
    <w:rsid w:val="00D6092D"/>
    <w:rsid w:val="00D64C71"/>
    <w:rsid w:val="00D65D75"/>
    <w:rsid w:val="00D66679"/>
    <w:rsid w:val="00D672AD"/>
    <w:rsid w:val="00D67D6C"/>
    <w:rsid w:val="00D7079C"/>
    <w:rsid w:val="00D70B87"/>
    <w:rsid w:val="00D71C96"/>
    <w:rsid w:val="00D75239"/>
    <w:rsid w:val="00D753F6"/>
    <w:rsid w:val="00D75EA4"/>
    <w:rsid w:val="00D76391"/>
    <w:rsid w:val="00D7657C"/>
    <w:rsid w:val="00D76825"/>
    <w:rsid w:val="00D7748E"/>
    <w:rsid w:val="00D77F88"/>
    <w:rsid w:val="00D810F0"/>
    <w:rsid w:val="00D8250F"/>
    <w:rsid w:val="00D83879"/>
    <w:rsid w:val="00D838FC"/>
    <w:rsid w:val="00D844B5"/>
    <w:rsid w:val="00D84C6F"/>
    <w:rsid w:val="00D850BD"/>
    <w:rsid w:val="00D858CC"/>
    <w:rsid w:val="00D86106"/>
    <w:rsid w:val="00D8671F"/>
    <w:rsid w:val="00D91938"/>
    <w:rsid w:val="00D9205C"/>
    <w:rsid w:val="00D94200"/>
    <w:rsid w:val="00D94588"/>
    <w:rsid w:val="00D94F2E"/>
    <w:rsid w:val="00D95054"/>
    <w:rsid w:val="00D955EE"/>
    <w:rsid w:val="00D965E3"/>
    <w:rsid w:val="00D967D4"/>
    <w:rsid w:val="00D97408"/>
    <w:rsid w:val="00D97735"/>
    <w:rsid w:val="00D97F0B"/>
    <w:rsid w:val="00DA200D"/>
    <w:rsid w:val="00DA249C"/>
    <w:rsid w:val="00DA2A20"/>
    <w:rsid w:val="00DA3270"/>
    <w:rsid w:val="00DA3AEA"/>
    <w:rsid w:val="00DA6069"/>
    <w:rsid w:val="00DA7203"/>
    <w:rsid w:val="00DB13DE"/>
    <w:rsid w:val="00DB3625"/>
    <w:rsid w:val="00DB3862"/>
    <w:rsid w:val="00DB3906"/>
    <w:rsid w:val="00DB433B"/>
    <w:rsid w:val="00DB43D8"/>
    <w:rsid w:val="00DB5A05"/>
    <w:rsid w:val="00DB676E"/>
    <w:rsid w:val="00DB76A0"/>
    <w:rsid w:val="00DB7ADF"/>
    <w:rsid w:val="00DB7B18"/>
    <w:rsid w:val="00DB7C74"/>
    <w:rsid w:val="00DC026A"/>
    <w:rsid w:val="00DC3933"/>
    <w:rsid w:val="00DC4D5A"/>
    <w:rsid w:val="00DC5061"/>
    <w:rsid w:val="00DC5FDF"/>
    <w:rsid w:val="00DC63CA"/>
    <w:rsid w:val="00DC646B"/>
    <w:rsid w:val="00DC72A8"/>
    <w:rsid w:val="00DC73DA"/>
    <w:rsid w:val="00DD13AE"/>
    <w:rsid w:val="00DD1A30"/>
    <w:rsid w:val="00DD1AF2"/>
    <w:rsid w:val="00DD34B3"/>
    <w:rsid w:val="00DD3D3F"/>
    <w:rsid w:val="00DD44EF"/>
    <w:rsid w:val="00DD7815"/>
    <w:rsid w:val="00DE0C79"/>
    <w:rsid w:val="00DE2E97"/>
    <w:rsid w:val="00DE356B"/>
    <w:rsid w:val="00DE3EDE"/>
    <w:rsid w:val="00DE465A"/>
    <w:rsid w:val="00DE4E48"/>
    <w:rsid w:val="00DE4FDF"/>
    <w:rsid w:val="00DE586D"/>
    <w:rsid w:val="00DE7647"/>
    <w:rsid w:val="00DE7674"/>
    <w:rsid w:val="00DF0652"/>
    <w:rsid w:val="00DF068F"/>
    <w:rsid w:val="00DF0E11"/>
    <w:rsid w:val="00DF0F93"/>
    <w:rsid w:val="00DF1A66"/>
    <w:rsid w:val="00DF3BE4"/>
    <w:rsid w:val="00DF3D3A"/>
    <w:rsid w:val="00DF4559"/>
    <w:rsid w:val="00DF5686"/>
    <w:rsid w:val="00DF59FB"/>
    <w:rsid w:val="00DF67A7"/>
    <w:rsid w:val="00DF7546"/>
    <w:rsid w:val="00DF7DF8"/>
    <w:rsid w:val="00E011C4"/>
    <w:rsid w:val="00E01516"/>
    <w:rsid w:val="00E015DE"/>
    <w:rsid w:val="00E01D12"/>
    <w:rsid w:val="00E02243"/>
    <w:rsid w:val="00E042E6"/>
    <w:rsid w:val="00E0483F"/>
    <w:rsid w:val="00E04BC2"/>
    <w:rsid w:val="00E04C47"/>
    <w:rsid w:val="00E06CD0"/>
    <w:rsid w:val="00E07C6D"/>
    <w:rsid w:val="00E10A92"/>
    <w:rsid w:val="00E126A8"/>
    <w:rsid w:val="00E14F31"/>
    <w:rsid w:val="00E15933"/>
    <w:rsid w:val="00E1641F"/>
    <w:rsid w:val="00E1693E"/>
    <w:rsid w:val="00E173F9"/>
    <w:rsid w:val="00E17DE9"/>
    <w:rsid w:val="00E22CBE"/>
    <w:rsid w:val="00E2304B"/>
    <w:rsid w:val="00E23317"/>
    <w:rsid w:val="00E24056"/>
    <w:rsid w:val="00E25653"/>
    <w:rsid w:val="00E259F1"/>
    <w:rsid w:val="00E25B70"/>
    <w:rsid w:val="00E261E0"/>
    <w:rsid w:val="00E26341"/>
    <w:rsid w:val="00E26685"/>
    <w:rsid w:val="00E30234"/>
    <w:rsid w:val="00E30D2D"/>
    <w:rsid w:val="00E30D4E"/>
    <w:rsid w:val="00E318DB"/>
    <w:rsid w:val="00E31CC3"/>
    <w:rsid w:val="00E32C7E"/>
    <w:rsid w:val="00E34C1C"/>
    <w:rsid w:val="00E36644"/>
    <w:rsid w:val="00E36A49"/>
    <w:rsid w:val="00E3777B"/>
    <w:rsid w:val="00E400F0"/>
    <w:rsid w:val="00E40988"/>
    <w:rsid w:val="00E41BC9"/>
    <w:rsid w:val="00E43337"/>
    <w:rsid w:val="00E435B5"/>
    <w:rsid w:val="00E43677"/>
    <w:rsid w:val="00E44264"/>
    <w:rsid w:val="00E448D3"/>
    <w:rsid w:val="00E4551B"/>
    <w:rsid w:val="00E458FB"/>
    <w:rsid w:val="00E47515"/>
    <w:rsid w:val="00E478E8"/>
    <w:rsid w:val="00E47ED1"/>
    <w:rsid w:val="00E506BB"/>
    <w:rsid w:val="00E50E60"/>
    <w:rsid w:val="00E51086"/>
    <w:rsid w:val="00E524AE"/>
    <w:rsid w:val="00E52C80"/>
    <w:rsid w:val="00E535A2"/>
    <w:rsid w:val="00E5370F"/>
    <w:rsid w:val="00E53EB7"/>
    <w:rsid w:val="00E546F9"/>
    <w:rsid w:val="00E57D86"/>
    <w:rsid w:val="00E57F6C"/>
    <w:rsid w:val="00E60572"/>
    <w:rsid w:val="00E60B68"/>
    <w:rsid w:val="00E60E63"/>
    <w:rsid w:val="00E632A1"/>
    <w:rsid w:val="00E63C89"/>
    <w:rsid w:val="00E64C29"/>
    <w:rsid w:val="00E64CF0"/>
    <w:rsid w:val="00E64D67"/>
    <w:rsid w:val="00E64E0B"/>
    <w:rsid w:val="00E65254"/>
    <w:rsid w:val="00E655A7"/>
    <w:rsid w:val="00E658A4"/>
    <w:rsid w:val="00E66088"/>
    <w:rsid w:val="00E66542"/>
    <w:rsid w:val="00E66C61"/>
    <w:rsid w:val="00E66D42"/>
    <w:rsid w:val="00E67920"/>
    <w:rsid w:val="00E70205"/>
    <w:rsid w:val="00E7058C"/>
    <w:rsid w:val="00E70CB0"/>
    <w:rsid w:val="00E7427A"/>
    <w:rsid w:val="00E75131"/>
    <w:rsid w:val="00E76403"/>
    <w:rsid w:val="00E771F7"/>
    <w:rsid w:val="00E77858"/>
    <w:rsid w:val="00E77BDD"/>
    <w:rsid w:val="00E81F6A"/>
    <w:rsid w:val="00E824AE"/>
    <w:rsid w:val="00E83B0F"/>
    <w:rsid w:val="00E84067"/>
    <w:rsid w:val="00E852E1"/>
    <w:rsid w:val="00E86C10"/>
    <w:rsid w:val="00E87997"/>
    <w:rsid w:val="00E87E8F"/>
    <w:rsid w:val="00E91330"/>
    <w:rsid w:val="00E9251F"/>
    <w:rsid w:val="00E93976"/>
    <w:rsid w:val="00E949EF"/>
    <w:rsid w:val="00E95BFC"/>
    <w:rsid w:val="00E96FAE"/>
    <w:rsid w:val="00EA0F27"/>
    <w:rsid w:val="00EA1648"/>
    <w:rsid w:val="00EA17DA"/>
    <w:rsid w:val="00EA1CD8"/>
    <w:rsid w:val="00EA1E63"/>
    <w:rsid w:val="00EA5FA8"/>
    <w:rsid w:val="00EA738A"/>
    <w:rsid w:val="00EB0114"/>
    <w:rsid w:val="00EB01FB"/>
    <w:rsid w:val="00EB0A97"/>
    <w:rsid w:val="00EB18D3"/>
    <w:rsid w:val="00EB1CDE"/>
    <w:rsid w:val="00EB2D27"/>
    <w:rsid w:val="00EB3519"/>
    <w:rsid w:val="00EB36E0"/>
    <w:rsid w:val="00EB481C"/>
    <w:rsid w:val="00EB4B45"/>
    <w:rsid w:val="00EB5F90"/>
    <w:rsid w:val="00EB6934"/>
    <w:rsid w:val="00EB773A"/>
    <w:rsid w:val="00EB7B0D"/>
    <w:rsid w:val="00EC14AA"/>
    <w:rsid w:val="00EC1D6C"/>
    <w:rsid w:val="00EC2226"/>
    <w:rsid w:val="00EC23EB"/>
    <w:rsid w:val="00EC29D7"/>
    <w:rsid w:val="00EC3957"/>
    <w:rsid w:val="00EC3AF4"/>
    <w:rsid w:val="00EC5217"/>
    <w:rsid w:val="00EC5BF3"/>
    <w:rsid w:val="00EC5F6F"/>
    <w:rsid w:val="00ED145F"/>
    <w:rsid w:val="00ED2D1A"/>
    <w:rsid w:val="00ED326F"/>
    <w:rsid w:val="00ED4099"/>
    <w:rsid w:val="00ED47ED"/>
    <w:rsid w:val="00ED5920"/>
    <w:rsid w:val="00ED5E20"/>
    <w:rsid w:val="00ED5FF8"/>
    <w:rsid w:val="00ED6197"/>
    <w:rsid w:val="00ED6954"/>
    <w:rsid w:val="00ED7A67"/>
    <w:rsid w:val="00EE00AF"/>
    <w:rsid w:val="00EE0557"/>
    <w:rsid w:val="00EE214C"/>
    <w:rsid w:val="00EE2F03"/>
    <w:rsid w:val="00EE4482"/>
    <w:rsid w:val="00EE4BDE"/>
    <w:rsid w:val="00EE4BFD"/>
    <w:rsid w:val="00EE5439"/>
    <w:rsid w:val="00EE60C2"/>
    <w:rsid w:val="00EE6576"/>
    <w:rsid w:val="00EE6659"/>
    <w:rsid w:val="00EE699F"/>
    <w:rsid w:val="00EE6D12"/>
    <w:rsid w:val="00EE73A6"/>
    <w:rsid w:val="00EE7AFC"/>
    <w:rsid w:val="00EF20A2"/>
    <w:rsid w:val="00EF2628"/>
    <w:rsid w:val="00EF2679"/>
    <w:rsid w:val="00EF3D50"/>
    <w:rsid w:val="00EF3E98"/>
    <w:rsid w:val="00EF5675"/>
    <w:rsid w:val="00EF5CFF"/>
    <w:rsid w:val="00EF5F60"/>
    <w:rsid w:val="00EF6997"/>
    <w:rsid w:val="00EF6D0A"/>
    <w:rsid w:val="00EF7D19"/>
    <w:rsid w:val="00F0037A"/>
    <w:rsid w:val="00F01453"/>
    <w:rsid w:val="00F02A81"/>
    <w:rsid w:val="00F04303"/>
    <w:rsid w:val="00F06CF4"/>
    <w:rsid w:val="00F07E88"/>
    <w:rsid w:val="00F10009"/>
    <w:rsid w:val="00F11629"/>
    <w:rsid w:val="00F117A4"/>
    <w:rsid w:val="00F120FC"/>
    <w:rsid w:val="00F1210D"/>
    <w:rsid w:val="00F13311"/>
    <w:rsid w:val="00F139F2"/>
    <w:rsid w:val="00F14B87"/>
    <w:rsid w:val="00F15900"/>
    <w:rsid w:val="00F16494"/>
    <w:rsid w:val="00F17624"/>
    <w:rsid w:val="00F201FB"/>
    <w:rsid w:val="00F2034A"/>
    <w:rsid w:val="00F229E2"/>
    <w:rsid w:val="00F23731"/>
    <w:rsid w:val="00F23A38"/>
    <w:rsid w:val="00F23ABD"/>
    <w:rsid w:val="00F2534B"/>
    <w:rsid w:val="00F25E76"/>
    <w:rsid w:val="00F25EF4"/>
    <w:rsid w:val="00F266E4"/>
    <w:rsid w:val="00F2742F"/>
    <w:rsid w:val="00F3064A"/>
    <w:rsid w:val="00F310B5"/>
    <w:rsid w:val="00F31480"/>
    <w:rsid w:val="00F31C15"/>
    <w:rsid w:val="00F323E3"/>
    <w:rsid w:val="00F32614"/>
    <w:rsid w:val="00F336A9"/>
    <w:rsid w:val="00F34629"/>
    <w:rsid w:val="00F3661C"/>
    <w:rsid w:val="00F40B49"/>
    <w:rsid w:val="00F41F15"/>
    <w:rsid w:val="00F4324A"/>
    <w:rsid w:val="00F43473"/>
    <w:rsid w:val="00F43628"/>
    <w:rsid w:val="00F43A42"/>
    <w:rsid w:val="00F443FF"/>
    <w:rsid w:val="00F45021"/>
    <w:rsid w:val="00F45F90"/>
    <w:rsid w:val="00F46009"/>
    <w:rsid w:val="00F46431"/>
    <w:rsid w:val="00F46721"/>
    <w:rsid w:val="00F47CB7"/>
    <w:rsid w:val="00F5023C"/>
    <w:rsid w:val="00F5099C"/>
    <w:rsid w:val="00F50AD8"/>
    <w:rsid w:val="00F51564"/>
    <w:rsid w:val="00F52963"/>
    <w:rsid w:val="00F54047"/>
    <w:rsid w:val="00F542F5"/>
    <w:rsid w:val="00F54C6A"/>
    <w:rsid w:val="00F55DA6"/>
    <w:rsid w:val="00F566B2"/>
    <w:rsid w:val="00F56C46"/>
    <w:rsid w:val="00F57551"/>
    <w:rsid w:val="00F6000C"/>
    <w:rsid w:val="00F60D11"/>
    <w:rsid w:val="00F627F9"/>
    <w:rsid w:val="00F6300A"/>
    <w:rsid w:val="00F63BD8"/>
    <w:rsid w:val="00F64648"/>
    <w:rsid w:val="00F64C01"/>
    <w:rsid w:val="00F65687"/>
    <w:rsid w:val="00F668B2"/>
    <w:rsid w:val="00F676CA"/>
    <w:rsid w:val="00F67BFE"/>
    <w:rsid w:val="00F70BBF"/>
    <w:rsid w:val="00F71841"/>
    <w:rsid w:val="00F72462"/>
    <w:rsid w:val="00F73506"/>
    <w:rsid w:val="00F744B4"/>
    <w:rsid w:val="00F7463B"/>
    <w:rsid w:val="00F75B32"/>
    <w:rsid w:val="00F75D41"/>
    <w:rsid w:val="00F76B7B"/>
    <w:rsid w:val="00F7703B"/>
    <w:rsid w:val="00F806E4"/>
    <w:rsid w:val="00F82480"/>
    <w:rsid w:val="00F82EEA"/>
    <w:rsid w:val="00F83032"/>
    <w:rsid w:val="00F833BC"/>
    <w:rsid w:val="00F83C3A"/>
    <w:rsid w:val="00F849CA"/>
    <w:rsid w:val="00F85A5F"/>
    <w:rsid w:val="00F87F3D"/>
    <w:rsid w:val="00F915EB"/>
    <w:rsid w:val="00F91821"/>
    <w:rsid w:val="00F93EBB"/>
    <w:rsid w:val="00F94568"/>
    <w:rsid w:val="00F9467E"/>
    <w:rsid w:val="00F96BC0"/>
    <w:rsid w:val="00F96FD9"/>
    <w:rsid w:val="00F97F42"/>
    <w:rsid w:val="00FA0249"/>
    <w:rsid w:val="00FA2162"/>
    <w:rsid w:val="00FA31E6"/>
    <w:rsid w:val="00FA3E8D"/>
    <w:rsid w:val="00FA462D"/>
    <w:rsid w:val="00FA4D44"/>
    <w:rsid w:val="00FA4EC5"/>
    <w:rsid w:val="00FA5D9E"/>
    <w:rsid w:val="00FA5EF3"/>
    <w:rsid w:val="00FA5FDD"/>
    <w:rsid w:val="00FA63A8"/>
    <w:rsid w:val="00FA6CF1"/>
    <w:rsid w:val="00FA7452"/>
    <w:rsid w:val="00FA763E"/>
    <w:rsid w:val="00FB01F3"/>
    <w:rsid w:val="00FB0356"/>
    <w:rsid w:val="00FB08F2"/>
    <w:rsid w:val="00FB185C"/>
    <w:rsid w:val="00FB2819"/>
    <w:rsid w:val="00FB2B1B"/>
    <w:rsid w:val="00FB3C7A"/>
    <w:rsid w:val="00FB48A7"/>
    <w:rsid w:val="00FB53B1"/>
    <w:rsid w:val="00FB5766"/>
    <w:rsid w:val="00FB67D0"/>
    <w:rsid w:val="00FB6D73"/>
    <w:rsid w:val="00FB709F"/>
    <w:rsid w:val="00FB70C7"/>
    <w:rsid w:val="00FB70D4"/>
    <w:rsid w:val="00FC0145"/>
    <w:rsid w:val="00FC018F"/>
    <w:rsid w:val="00FC0851"/>
    <w:rsid w:val="00FC18D8"/>
    <w:rsid w:val="00FC2618"/>
    <w:rsid w:val="00FC2627"/>
    <w:rsid w:val="00FC264A"/>
    <w:rsid w:val="00FC2B73"/>
    <w:rsid w:val="00FC2BE2"/>
    <w:rsid w:val="00FC2E18"/>
    <w:rsid w:val="00FC401A"/>
    <w:rsid w:val="00FC401F"/>
    <w:rsid w:val="00FC4074"/>
    <w:rsid w:val="00FC4F4C"/>
    <w:rsid w:val="00FC5E8C"/>
    <w:rsid w:val="00FC5FB9"/>
    <w:rsid w:val="00FC6048"/>
    <w:rsid w:val="00FC644E"/>
    <w:rsid w:val="00FC6533"/>
    <w:rsid w:val="00FC6642"/>
    <w:rsid w:val="00FD117C"/>
    <w:rsid w:val="00FD14D9"/>
    <w:rsid w:val="00FD19B7"/>
    <w:rsid w:val="00FD3308"/>
    <w:rsid w:val="00FD403D"/>
    <w:rsid w:val="00FD40B1"/>
    <w:rsid w:val="00FD47E2"/>
    <w:rsid w:val="00FD4B8C"/>
    <w:rsid w:val="00FD51F0"/>
    <w:rsid w:val="00FD6049"/>
    <w:rsid w:val="00FD68F4"/>
    <w:rsid w:val="00FD6908"/>
    <w:rsid w:val="00FE0021"/>
    <w:rsid w:val="00FE0A51"/>
    <w:rsid w:val="00FE0EAD"/>
    <w:rsid w:val="00FE2FA4"/>
    <w:rsid w:val="00FE3255"/>
    <w:rsid w:val="00FE37A6"/>
    <w:rsid w:val="00FE67E6"/>
    <w:rsid w:val="00FE7D6D"/>
    <w:rsid w:val="00FF129D"/>
    <w:rsid w:val="00FF1773"/>
    <w:rsid w:val="00FF18FA"/>
    <w:rsid w:val="00FF2257"/>
    <w:rsid w:val="00FF328B"/>
    <w:rsid w:val="00FF34DC"/>
    <w:rsid w:val="00FF494C"/>
    <w:rsid w:val="00FF4F77"/>
    <w:rsid w:val="00FF514B"/>
    <w:rsid w:val="00FF62E6"/>
    <w:rsid w:val="00FF680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3532F98"/>
  <w15:chartTrackingRefBased/>
  <w15:docId w15:val="{065044A7-15FA-43E9-A851-B4BB5F5DA4D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ny">
    <w:name w:val="Normal"/>
    <w:qFormat/>
    <w:rsid w:val="00BD5A2A"/>
    <w:pPr>
      <w:spacing w:line="360" w:lineRule="auto"/>
      <w:jc w:val="both"/>
    </w:pPr>
    <w:rPr>
      <w:rFonts w:ascii="Open Sans" w:eastAsiaTheme="minorEastAsia" w:hAnsi="Open Sans" w:cs="Open Sans"/>
      <w:sz w:val="20"/>
      <w:szCs w:val="20"/>
      <w:lang w:eastAsia="ja-JP"/>
    </w:rPr>
  </w:style>
  <w:style w:type="paragraph" w:styleId="Nagwek1">
    <w:name w:val="heading 1"/>
    <w:basedOn w:val="Normalny"/>
    <w:next w:val="Normalny"/>
    <w:link w:val="Nagwek1Znak"/>
    <w:uiPriority w:val="9"/>
    <w:qFormat/>
    <w:rsid w:val="00BD5A2A"/>
    <w:pPr>
      <w:keepNext/>
      <w:keepLines/>
      <w:numPr>
        <w:numId w:val="15"/>
      </w:numPr>
      <w:pBdr>
        <w:bottom w:val="single" w:sz="4" w:space="1" w:color="595959" w:themeColor="text1" w:themeTint="A6"/>
      </w:pBdr>
      <w:spacing w:before="360"/>
      <w:outlineLvl w:val="0"/>
    </w:pPr>
    <w:rPr>
      <w:rFonts w:eastAsiaTheme="majorEastAsia"/>
      <w:b/>
      <w:bCs/>
      <w:smallCaps/>
      <w:color w:val="000000" w:themeColor="text1"/>
      <w:sz w:val="32"/>
      <w:szCs w:val="32"/>
    </w:rPr>
  </w:style>
  <w:style w:type="paragraph" w:styleId="Nagwek2">
    <w:name w:val="heading 2"/>
    <w:basedOn w:val="Normalny"/>
    <w:next w:val="Normalny"/>
    <w:link w:val="Nagwek2Znak"/>
    <w:uiPriority w:val="9"/>
    <w:unhideWhenUsed/>
    <w:qFormat/>
    <w:rsid w:val="00BD5A2A"/>
    <w:pPr>
      <w:keepNext/>
      <w:keepLines/>
      <w:numPr>
        <w:ilvl w:val="1"/>
        <w:numId w:val="15"/>
      </w:numPr>
      <w:spacing w:before="360" w:after="0"/>
      <w:outlineLvl w:val="1"/>
    </w:pPr>
    <w:rPr>
      <w:rFonts w:eastAsiaTheme="majorEastAsia" w:cstheme="majorBidi"/>
      <w:b/>
      <w:bCs/>
      <w:smallCaps/>
      <w:color w:val="000000" w:themeColor="text1"/>
      <w:sz w:val="24"/>
      <w:szCs w:val="24"/>
    </w:rPr>
  </w:style>
  <w:style w:type="paragraph" w:styleId="Nagwek3">
    <w:name w:val="heading 3"/>
    <w:basedOn w:val="Normalny"/>
    <w:next w:val="Normalny"/>
    <w:link w:val="Nagwek3Znak"/>
    <w:uiPriority w:val="9"/>
    <w:unhideWhenUsed/>
    <w:qFormat/>
    <w:rsid w:val="00BD5A2A"/>
    <w:pPr>
      <w:keepNext/>
      <w:keepLines/>
      <w:numPr>
        <w:ilvl w:val="2"/>
        <w:numId w:val="1"/>
      </w:numPr>
      <w:spacing w:before="200" w:after="0"/>
      <w:outlineLvl w:val="2"/>
    </w:pPr>
    <w:rPr>
      <w:rFonts w:eastAsiaTheme="majorEastAsia"/>
      <w:b/>
      <w:bCs/>
      <w:color w:val="000000" w:themeColor="text1"/>
    </w:rPr>
  </w:style>
  <w:style w:type="paragraph" w:styleId="Nagwek4">
    <w:name w:val="heading 4"/>
    <w:basedOn w:val="Normalny"/>
    <w:next w:val="Normalny"/>
    <w:link w:val="Nagwek4Znak"/>
    <w:uiPriority w:val="9"/>
    <w:semiHidden/>
    <w:unhideWhenUsed/>
    <w:qFormat/>
    <w:rsid w:val="00BD5A2A"/>
    <w:pPr>
      <w:keepNext/>
      <w:keepLines/>
      <w:spacing w:before="200" w:after="0"/>
      <w:ind w:left="864" w:hanging="864"/>
      <w:outlineLvl w:val="3"/>
    </w:pPr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szCs w:val="22"/>
    </w:rPr>
  </w:style>
  <w:style w:type="paragraph" w:styleId="Nagwek5">
    <w:name w:val="heading 5"/>
    <w:basedOn w:val="Normalny"/>
    <w:next w:val="Normalny"/>
    <w:link w:val="Nagwek5Znak"/>
    <w:uiPriority w:val="9"/>
    <w:semiHidden/>
    <w:unhideWhenUsed/>
    <w:qFormat/>
    <w:rsid w:val="00BD5A2A"/>
    <w:pPr>
      <w:keepNext/>
      <w:keepLines/>
      <w:spacing w:before="200" w:after="0"/>
      <w:ind w:left="1008" w:hanging="1008"/>
      <w:outlineLvl w:val="4"/>
    </w:pPr>
    <w:rPr>
      <w:rFonts w:asciiTheme="majorHAnsi" w:eastAsiaTheme="majorEastAsia" w:hAnsiTheme="majorHAnsi" w:cstheme="majorBidi"/>
      <w:color w:val="323E4F" w:themeColor="text2" w:themeShade="BF"/>
      <w:sz w:val="24"/>
      <w:szCs w:val="22"/>
    </w:rPr>
  </w:style>
  <w:style w:type="paragraph" w:styleId="Nagwek6">
    <w:name w:val="heading 6"/>
    <w:basedOn w:val="Normalny"/>
    <w:next w:val="Normalny"/>
    <w:link w:val="Nagwek6Znak"/>
    <w:uiPriority w:val="9"/>
    <w:semiHidden/>
    <w:unhideWhenUsed/>
    <w:qFormat/>
    <w:rsid w:val="00BD5A2A"/>
    <w:pPr>
      <w:keepNext/>
      <w:keepLines/>
      <w:spacing w:before="200" w:after="0"/>
      <w:ind w:left="1152" w:hanging="1152"/>
      <w:outlineLvl w:val="5"/>
    </w:pPr>
    <w:rPr>
      <w:rFonts w:asciiTheme="majorHAnsi" w:eastAsiaTheme="majorEastAsia" w:hAnsiTheme="majorHAnsi" w:cstheme="majorBidi"/>
      <w:i/>
      <w:iCs/>
      <w:color w:val="323E4F" w:themeColor="text2" w:themeShade="BF"/>
      <w:sz w:val="24"/>
      <w:szCs w:val="22"/>
    </w:rPr>
  </w:style>
  <w:style w:type="paragraph" w:styleId="Nagwek7">
    <w:name w:val="heading 7"/>
    <w:basedOn w:val="Normalny"/>
    <w:next w:val="Normalny"/>
    <w:link w:val="Nagwek7Znak"/>
    <w:uiPriority w:val="9"/>
    <w:semiHidden/>
    <w:unhideWhenUsed/>
    <w:qFormat/>
    <w:rsid w:val="00BD5A2A"/>
    <w:pPr>
      <w:keepNext/>
      <w:keepLines/>
      <w:spacing w:before="200" w:after="0"/>
      <w:ind w:left="1296" w:hanging="1296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  <w:sz w:val="24"/>
      <w:szCs w:val="22"/>
    </w:rPr>
  </w:style>
  <w:style w:type="paragraph" w:styleId="Nagwek8">
    <w:name w:val="heading 8"/>
    <w:basedOn w:val="Normalny"/>
    <w:next w:val="Normalny"/>
    <w:link w:val="Nagwek8Znak"/>
    <w:uiPriority w:val="9"/>
    <w:semiHidden/>
    <w:unhideWhenUsed/>
    <w:qFormat/>
    <w:rsid w:val="00BD5A2A"/>
    <w:pPr>
      <w:keepNext/>
      <w:keepLines/>
      <w:spacing w:before="200" w:after="0"/>
      <w:ind w:left="1440" w:hanging="1440"/>
      <w:outlineLvl w:val="7"/>
    </w:pPr>
    <w:rPr>
      <w:rFonts w:asciiTheme="majorHAnsi" w:eastAsiaTheme="majorEastAsia" w:hAnsiTheme="majorHAnsi" w:cstheme="majorBidi"/>
      <w:color w:val="404040" w:themeColor="text1" w:themeTint="BF"/>
    </w:rPr>
  </w:style>
  <w:style w:type="paragraph" w:styleId="Nagwek9">
    <w:name w:val="heading 9"/>
    <w:basedOn w:val="Normalny"/>
    <w:next w:val="Normalny"/>
    <w:link w:val="Nagwek9Znak"/>
    <w:uiPriority w:val="9"/>
    <w:semiHidden/>
    <w:unhideWhenUsed/>
    <w:qFormat/>
    <w:rsid w:val="00BD5A2A"/>
    <w:pPr>
      <w:keepNext/>
      <w:keepLines/>
      <w:spacing w:before="200" w:after="0"/>
      <w:ind w:left="1584" w:hanging="1584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Bezodstpw">
    <w:name w:val="No Spacing"/>
    <w:uiPriority w:val="1"/>
    <w:qFormat/>
    <w:rsid w:val="00BD5A2A"/>
    <w:pPr>
      <w:spacing w:after="0" w:line="240" w:lineRule="auto"/>
    </w:pPr>
    <w:rPr>
      <w:rFonts w:ascii="Open Sans" w:eastAsiaTheme="minorEastAsia" w:hAnsi="Open Sans"/>
    </w:rPr>
  </w:style>
  <w:style w:type="character" w:customStyle="1" w:styleId="Nagwek1Znak">
    <w:name w:val="Nagłówek 1 Znak"/>
    <w:basedOn w:val="Domylnaczcionkaakapitu"/>
    <w:link w:val="Nagwek1"/>
    <w:uiPriority w:val="9"/>
    <w:rsid w:val="00BD5A2A"/>
    <w:rPr>
      <w:rFonts w:ascii="Open Sans" w:eastAsiaTheme="majorEastAsia" w:hAnsi="Open Sans" w:cs="Open Sans"/>
      <w:b/>
      <w:bCs/>
      <w:smallCaps/>
      <w:color w:val="000000" w:themeColor="text1"/>
      <w:sz w:val="32"/>
      <w:szCs w:val="32"/>
      <w:lang w:eastAsia="ja-JP"/>
    </w:rPr>
  </w:style>
  <w:style w:type="character" w:customStyle="1" w:styleId="Nagwek2Znak">
    <w:name w:val="Nagłówek 2 Znak"/>
    <w:basedOn w:val="Domylnaczcionkaakapitu"/>
    <w:link w:val="Nagwek2"/>
    <w:uiPriority w:val="9"/>
    <w:rsid w:val="00BD5A2A"/>
    <w:rPr>
      <w:rFonts w:ascii="Open Sans" w:eastAsiaTheme="majorEastAsia" w:hAnsi="Open Sans" w:cstheme="majorBidi"/>
      <w:b/>
      <w:bCs/>
      <w:smallCaps/>
      <w:color w:val="000000" w:themeColor="text1"/>
      <w:sz w:val="24"/>
      <w:szCs w:val="24"/>
      <w:lang w:eastAsia="ja-JP"/>
    </w:rPr>
  </w:style>
  <w:style w:type="paragraph" w:styleId="Tytu">
    <w:name w:val="Title"/>
    <w:basedOn w:val="Normalny"/>
    <w:next w:val="Normalny"/>
    <w:link w:val="TytuZnak"/>
    <w:uiPriority w:val="10"/>
    <w:qFormat/>
    <w:rsid w:val="00BD5A2A"/>
    <w:pPr>
      <w:spacing w:after="0" w:line="240" w:lineRule="auto"/>
      <w:contextualSpacing/>
    </w:pPr>
    <w:rPr>
      <w:rFonts w:eastAsiaTheme="majorEastAsia" w:cstheme="majorBidi"/>
      <w:color w:val="000000" w:themeColor="text1"/>
      <w:sz w:val="56"/>
      <w:szCs w:val="56"/>
      <w:lang w:eastAsia="en-US"/>
    </w:rPr>
  </w:style>
  <w:style w:type="character" w:customStyle="1" w:styleId="TytuZnak">
    <w:name w:val="Tytuł Znak"/>
    <w:basedOn w:val="Domylnaczcionkaakapitu"/>
    <w:link w:val="Tytu"/>
    <w:uiPriority w:val="10"/>
    <w:rsid w:val="00BD5A2A"/>
    <w:rPr>
      <w:rFonts w:ascii="Open Sans" w:eastAsiaTheme="majorEastAsia" w:hAnsi="Open Sans" w:cstheme="majorBidi"/>
      <w:color w:val="000000" w:themeColor="text1"/>
      <w:sz w:val="56"/>
      <w:szCs w:val="56"/>
    </w:rPr>
  </w:style>
  <w:style w:type="paragraph" w:customStyle="1" w:styleId="RPG">
    <w:name w:val="RPG"/>
    <w:basedOn w:val="Normalny"/>
    <w:link w:val="RPGZnak"/>
    <w:qFormat/>
    <w:rsid w:val="00BD5A2A"/>
    <w:rPr>
      <w:rFonts w:eastAsiaTheme="minorHAnsi" w:cstheme="minorBidi"/>
      <w:sz w:val="22"/>
      <w:szCs w:val="22"/>
      <w:lang w:eastAsia="en-US"/>
    </w:rPr>
  </w:style>
  <w:style w:type="character" w:customStyle="1" w:styleId="RPGZnak">
    <w:name w:val="RPG Znak"/>
    <w:basedOn w:val="Domylnaczcionkaakapitu"/>
    <w:link w:val="RPG"/>
    <w:rsid w:val="00BD5A2A"/>
    <w:rPr>
      <w:rFonts w:ascii="Open Sans" w:hAnsi="Open Sans"/>
    </w:rPr>
  </w:style>
  <w:style w:type="table" w:customStyle="1" w:styleId="RPGTable">
    <w:name w:val="RPG Table"/>
    <w:basedOn w:val="Standardowy"/>
    <w:uiPriority w:val="99"/>
    <w:rsid w:val="00057CF4"/>
    <w:pPr>
      <w:spacing w:before="60" w:after="60" w:line="240" w:lineRule="auto"/>
      <w:jc w:val="center"/>
    </w:pPr>
    <w:rPr>
      <w:rFonts w:ascii="Open Sans" w:eastAsiaTheme="minorEastAsia" w:hAnsi="Open Sans"/>
      <w:smallCaps/>
      <w:sz w:val="26"/>
    </w:rPr>
    <w:tblPr>
      <w:jc w:val="center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  <w:trPr>
      <w:jc w:val="center"/>
    </w:trPr>
    <w:tcPr>
      <w:shd w:val="clear" w:color="auto" w:fill="auto"/>
      <w:vAlign w:val="center"/>
    </w:tcPr>
    <w:tblStylePr w:type="firstRow">
      <w:tblPr/>
      <w:tcPr>
        <w:shd w:val="clear" w:color="auto" w:fill="D9D9D9" w:themeFill="background1" w:themeFillShade="D9"/>
      </w:tcPr>
    </w:tblStylePr>
    <w:tblStylePr w:type="firstCol">
      <w:pPr>
        <w:wordWrap/>
        <w:jc w:val="left"/>
      </w:pPr>
      <w:tblPr/>
      <w:tcPr>
        <w:shd w:val="clear" w:color="auto" w:fill="D9D9D9" w:themeFill="background1" w:themeFillShade="D9"/>
      </w:tcPr>
    </w:tblStylePr>
  </w:style>
  <w:style w:type="character" w:customStyle="1" w:styleId="Nagwek3Znak">
    <w:name w:val="Nagłówek 3 Znak"/>
    <w:basedOn w:val="Domylnaczcionkaakapitu"/>
    <w:link w:val="Nagwek3"/>
    <w:uiPriority w:val="9"/>
    <w:rsid w:val="00BD5A2A"/>
    <w:rPr>
      <w:rFonts w:ascii="Open Sans" w:eastAsiaTheme="majorEastAsia" w:hAnsi="Open Sans" w:cs="Open Sans"/>
      <w:b/>
      <w:bCs/>
      <w:color w:val="000000" w:themeColor="text1"/>
      <w:sz w:val="20"/>
      <w:szCs w:val="20"/>
      <w:lang w:eastAsia="ja-JP"/>
    </w:rPr>
  </w:style>
  <w:style w:type="character" w:customStyle="1" w:styleId="Nagwek4Znak">
    <w:name w:val="Nagłówek 4 Znak"/>
    <w:basedOn w:val="Domylnaczcionkaakapitu"/>
    <w:link w:val="Nagwek4"/>
    <w:uiPriority w:val="9"/>
    <w:semiHidden/>
    <w:rsid w:val="00BD5A2A"/>
    <w:rPr>
      <w:rFonts w:asciiTheme="majorHAnsi" w:eastAsiaTheme="majorEastAsia" w:hAnsiTheme="majorHAnsi" w:cstheme="majorBidi"/>
      <w:b/>
      <w:bCs/>
      <w:i/>
      <w:iCs/>
      <w:color w:val="000000" w:themeColor="text1"/>
      <w:sz w:val="24"/>
      <w:lang w:eastAsia="ja-JP"/>
    </w:rPr>
  </w:style>
  <w:style w:type="character" w:customStyle="1" w:styleId="Nagwek5Znak">
    <w:name w:val="Nagłówek 5 Znak"/>
    <w:basedOn w:val="Domylnaczcionkaakapitu"/>
    <w:link w:val="Nagwek5"/>
    <w:uiPriority w:val="9"/>
    <w:semiHidden/>
    <w:rsid w:val="00BD5A2A"/>
    <w:rPr>
      <w:rFonts w:asciiTheme="majorHAnsi" w:eastAsiaTheme="majorEastAsia" w:hAnsiTheme="majorHAnsi" w:cstheme="majorBidi"/>
      <w:color w:val="323E4F" w:themeColor="text2" w:themeShade="BF"/>
      <w:sz w:val="24"/>
      <w:lang w:eastAsia="ja-JP"/>
    </w:rPr>
  </w:style>
  <w:style w:type="character" w:customStyle="1" w:styleId="Nagwek6Znak">
    <w:name w:val="Nagłówek 6 Znak"/>
    <w:basedOn w:val="Domylnaczcionkaakapitu"/>
    <w:link w:val="Nagwek6"/>
    <w:uiPriority w:val="9"/>
    <w:semiHidden/>
    <w:rsid w:val="00BD5A2A"/>
    <w:rPr>
      <w:rFonts w:asciiTheme="majorHAnsi" w:eastAsiaTheme="majorEastAsia" w:hAnsiTheme="majorHAnsi" w:cstheme="majorBidi"/>
      <w:i/>
      <w:iCs/>
      <w:color w:val="323E4F" w:themeColor="text2" w:themeShade="BF"/>
      <w:sz w:val="24"/>
      <w:lang w:eastAsia="ja-JP"/>
    </w:rPr>
  </w:style>
  <w:style w:type="character" w:customStyle="1" w:styleId="Nagwek7Znak">
    <w:name w:val="Nagłówek 7 Znak"/>
    <w:basedOn w:val="Domylnaczcionkaakapitu"/>
    <w:link w:val="Nagwek7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4"/>
      <w:lang w:eastAsia="ja-JP"/>
    </w:rPr>
  </w:style>
  <w:style w:type="character" w:customStyle="1" w:styleId="Nagwek8Znak">
    <w:name w:val="Nagłówek 8 Znak"/>
    <w:basedOn w:val="Domylnaczcionkaakapitu"/>
    <w:link w:val="Nagwek8"/>
    <w:uiPriority w:val="9"/>
    <w:semiHidden/>
    <w:rsid w:val="00BD5A2A"/>
    <w:rPr>
      <w:rFonts w:asciiTheme="majorHAnsi" w:eastAsiaTheme="majorEastAsia" w:hAnsiTheme="majorHAnsi" w:cstheme="majorBidi"/>
      <w:color w:val="404040" w:themeColor="text1" w:themeTint="BF"/>
      <w:sz w:val="20"/>
      <w:szCs w:val="20"/>
      <w:lang w:eastAsia="ja-JP"/>
    </w:rPr>
  </w:style>
  <w:style w:type="character" w:customStyle="1" w:styleId="Nagwek9Znak">
    <w:name w:val="Nagłówek 9 Znak"/>
    <w:basedOn w:val="Domylnaczcionkaakapitu"/>
    <w:link w:val="Nagwek9"/>
    <w:uiPriority w:val="9"/>
    <w:semiHidden/>
    <w:rsid w:val="00BD5A2A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  <w:lang w:eastAsia="ja-JP"/>
    </w:rPr>
  </w:style>
  <w:style w:type="paragraph" w:styleId="Podtytu">
    <w:name w:val="Subtitle"/>
    <w:basedOn w:val="Normalny"/>
    <w:next w:val="Normalny"/>
    <w:link w:val="PodtytuZnak"/>
    <w:uiPriority w:val="11"/>
    <w:qFormat/>
    <w:rsid w:val="00BD5A2A"/>
    <w:pPr>
      <w:numPr>
        <w:ilvl w:val="1"/>
      </w:numPr>
    </w:pPr>
    <w:rPr>
      <w:rFonts w:asciiTheme="minorHAnsi" w:hAnsiTheme="minorHAnsi" w:cstheme="minorBidi"/>
      <w:color w:val="5A5A5A" w:themeColor="text1" w:themeTint="A5"/>
      <w:spacing w:val="10"/>
      <w:sz w:val="24"/>
      <w:szCs w:val="22"/>
    </w:rPr>
  </w:style>
  <w:style w:type="character" w:customStyle="1" w:styleId="PodtytuZnak">
    <w:name w:val="Podtytuł Znak"/>
    <w:basedOn w:val="Domylnaczcionkaakapitu"/>
    <w:link w:val="Podtytu"/>
    <w:uiPriority w:val="11"/>
    <w:rsid w:val="00BD5A2A"/>
    <w:rPr>
      <w:rFonts w:eastAsiaTheme="minorEastAsia"/>
      <w:color w:val="5A5A5A" w:themeColor="text1" w:themeTint="A5"/>
      <w:spacing w:val="10"/>
      <w:sz w:val="24"/>
      <w:lang w:eastAsia="ja-JP"/>
    </w:rPr>
  </w:style>
  <w:style w:type="paragraph" w:styleId="Akapitzlist">
    <w:name w:val="List Paragraph"/>
    <w:basedOn w:val="Normalny"/>
    <w:uiPriority w:val="34"/>
    <w:qFormat/>
    <w:rsid w:val="00BD5A2A"/>
    <w:pPr>
      <w:ind w:left="720"/>
      <w:contextualSpacing/>
    </w:pPr>
  </w:style>
  <w:style w:type="paragraph" w:styleId="Stopka">
    <w:name w:val="footer"/>
    <w:basedOn w:val="Normalny"/>
    <w:link w:val="StopkaZnak"/>
    <w:uiPriority w:val="99"/>
    <w:unhideWhenUsed/>
    <w:rsid w:val="00CF5F79"/>
    <w:pPr>
      <w:tabs>
        <w:tab w:val="center" w:pos="4536"/>
        <w:tab w:val="right" w:pos="9072"/>
      </w:tabs>
      <w:spacing w:after="0" w:line="240" w:lineRule="auto"/>
    </w:pPr>
  </w:style>
  <w:style w:type="character" w:customStyle="1" w:styleId="StopkaZnak">
    <w:name w:val="Stopka Znak"/>
    <w:basedOn w:val="Domylnaczcionkaakapitu"/>
    <w:link w:val="Stopka"/>
    <w:uiPriority w:val="99"/>
    <w:rsid w:val="00CF5F79"/>
    <w:rPr>
      <w:rFonts w:eastAsiaTheme="minorEastAsia"/>
      <w:sz w:val="24"/>
      <w:lang w:eastAsia="ja-JP"/>
    </w:rPr>
  </w:style>
  <w:style w:type="table" w:styleId="Tabela-Siatka">
    <w:name w:val="Table Grid"/>
    <w:basedOn w:val="Standardowy"/>
    <w:uiPriority w:val="39"/>
    <w:rsid w:val="007F29D2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Tekstprzypisudolnego">
    <w:name w:val="footnote text"/>
    <w:basedOn w:val="Normalny"/>
    <w:link w:val="TekstprzypisudolnegoZnak"/>
    <w:uiPriority w:val="99"/>
    <w:semiHidden/>
    <w:unhideWhenUsed/>
    <w:rsid w:val="004B4F47"/>
    <w:pPr>
      <w:spacing w:after="0" w:line="240" w:lineRule="auto"/>
    </w:pPr>
  </w:style>
  <w:style w:type="character" w:customStyle="1" w:styleId="TekstprzypisudolnegoZnak">
    <w:name w:val="Tekst przypisu dolnego Znak"/>
    <w:basedOn w:val="Domylnaczcionkaakapitu"/>
    <w:link w:val="Tekstprzypisudolnego"/>
    <w:uiPriority w:val="99"/>
    <w:semiHidden/>
    <w:rsid w:val="004B4F47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dolnego">
    <w:name w:val="footnote reference"/>
    <w:basedOn w:val="Domylnaczcionkaakapitu"/>
    <w:uiPriority w:val="99"/>
    <w:semiHidden/>
    <w:unhideWhenUsed/>
    <w:rsid w:val="004B4F47"/>
    <w:rPr>
      <w:vertAlign w:val="superscript"/>
    </w:rPr>
  </w:style>
  <w:style w:type="paragraph" w:styleId="Tekstprzypisukocowego">
    <w:name w:val="endnote text"/>
    <w:basedOn w:val="Normalny"/>
    <w:link w:val="TekstprzypisukocowegoZnak"/>
    <w:uiPriority w:val="99"/>
    <w:semiHidden/>
    <w:unhideWhenUsed/>
    <w:rsid w:val="00FD6908"/>
    <w:pPr>
      <w:spacing w:after="0" w:line="240" w:lineRule="auto"/>
    </w:pPr>
  </w:style>
  <w:style w:type="character" w:customStyle="1" w:styleId="TekstprzypisukocowegoZnak">
    <w:name w:val="Tekst przypisu końcowego Znak"/>
    <w:basedOn w:val="Domylnaczcionkaakapitu"/>
    <w:link w:val="Tekstprzypisukocowego"/>
    <w:uiPriority w:val="99"/>
    <w:semiHidden/>
    <w:rsid w:val="00FD6908"/>
    <w:rPr>
      <w:rFonts w:ascii="Open Sans" w:eastAsiaTheme="minorEastAsia" w:hAnsi="Open Sans" w:cs="Open Sans"/>
      <w:sz w:val="20"/>
      <w:szCs w:val="20"/>
      <w:lang w:eastAsia="ja-JP"/>
    </w:rPr>
  </w:style>
  <w:style w:type="character" w:styleId="Odwoanieprzypisukocowego">
    <w:name w:val="endnote reference"/>
    <w:basedOn w:val="Domylnaczcionkaakapitu"/>
    <w:uiPriority w:val="99"/>
    <w:semiHidden/>
    <w:unhideWhenUsed/>
    <w:rsid w:val="00FD6908"/>
    <w:rPr>
      <w:vertAlign w:val="superscri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rkroh\Desktop%202\MotywWord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MotywWord.dotx</Template>
  <TotalTime>1040</TotalTime>
  <Pages>3</Pages>
  <Words>218</Words>
  <Characters>1313</Characters>
  <Application>Microsoft Office Word</Application>
  <DocSecurity>0</DocSecurity>
  <Lines>10</Lines>
  <Paragraphs>3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1528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Artur Kurowski</dc:creator>
  <cp:keywords/>
  <dc:description/>
  <cp:lastModifiedBy>Artur Kurowski</cp:lastModifiedBy>
  <cp:revision>2972</cp:revision>
  <dcterms:created xsi:type="dcterms:W3CDTF">2018-07-30T13:21:00Z</dcterms:created>
  <dcterms:modified xsi:type="dcterms:W3CDTF">2018-08-14T06:00:00Z</dcterms:modified>
</cp:coreProperties>
</file>