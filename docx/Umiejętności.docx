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9C" w:rsidRDefault="00DA249C" w:rsidP="00181ADD">
      <w:pPr>
        <w:pStyle w:val="Nagwek1"/>
      </w:pPr>
      <w:r>
        <w:t>Ogólne</w:t>
      </w:r>
      <w:r w:rsidR="008208FE">
        <w:t xml:space="preserve"> (dostępne dla wszystkich)</w:t>
      </w:r>
    </w:p>
    <w:p w:rsidR="004C73A6" w:rsidRPr="004C73A6" w:rsidRDefault="00402FBB" w:rsidP="004C73A6">
      <w:pPr>
        <w:pStyle w:val="Nagwek2"/>
      </w:pPr>
      <w:r>
        <w:t>Biegłości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4069DC" w:rsidRPr="00C5669D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4069DC" w:rsidRPr="00C5669D" w:rsidRDefault="004069DC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4069DC" w:rsidRPr="00C5669D" w:rsidRDefault="004069DC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4069DC" w:rsidRPr="00C5669D" w:rsidRDefault="004069DC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1A0C99" w:rsidRPr="00C5669D" w:rsidTr="00223ABC">
        <w:tc>
          <w:tcPr>
            <w:tcW w:w="2544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Broń dystansowa</w:t>
            </w:r>
            <w:r w:rsidR="000975DE">
              <w:rPr>
                <w:sz w:val="22"/>
                <w:szCs w:val="22"/>
              </w:rPr>
              <w:t xml:space="preserve"> i </w:t>
            </w:r>
            <w:r w:rsidR="009C494C">
              <w:rPr>
                <w:sz w:val="22"/>
                <w:szCs w:val="22"/>
              </w:rPr>
              <w:t>mała</w:t>
            </w:r>
          </w:p>
        </w:tc>
        <w:tc>
          <w:tcPr>
            <w:tcW w:w="7978" w:type="dxa"/>
          </w:tcPr>
          <w:p w:rsidR="001A0C99" w:rsidRPr="00C5669D" w:rsidRDefault="001A0C99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Kusze, łuki, proce, strzelby, sztylety i krótkie miecze</w:t>
            </w:r>
          </w:p>
        </w:tc>
        <w:tc>
          <w:tcPr>
            <w:tcW w:w="535" w:type="dxa"/>
          </w:tcPr>
          <w:p w:rsidR="001A0C99" w:rsidRPr="00C5669D" w:rsidRDefault="001A0C99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6AEA" w:rsidRPr="00C5669D" w:rsidTr="00223ABC">
        <w:tc>
          <w:tcPr>
            <w:tcW w:w="2544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Inna: Rodzaj</w:t>
            </w:r>
          </w:p>
        </w:tc>
        <w:tc>
          <w:tcPr>
            <w:tcW w:w="7978" w:type="dxa"/>
          </w:tcPr>
          <w:p w:rsidR="00846AEA" w:rsidRDefault="00846AEA" w:rsidP="001A0C9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846AEA" w:rsidRDefault="00846AEA" w:rsidP="001A0C9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Default="0022414B" w:rsidP="0022414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Kastety i pięści</w:t>
            </w:r>
          </w:p>
        </w:tc>
        <w:tc>
          <w:tcPr>
            <w:tcW w:w="7978" w:type="dxa"/>
          </w:tcPr>
          <w:p w:rsidR="0022414B" w:rsidRPr="00BF3A35" w:rsidRDefault="0022414B" w:rsidP="0022414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22414B" w:rsidRDefault="0022414B" w:rsidP="0022414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Default="0022414B" w:rsidP="0022414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Kostury i różdżki</w:t>
            </w:r>
          </w:p>
        </w:tc>
        <w:tc>
          <w:tcPr>
            <w:tcW w:w="7978" w:type="dxa"/>
          </w:tcPr>
          <w:p w:rsidR="0022414B" w:rsidRPr="00C5669D" w:rsidRDefault="0022414B" w:rsidP="0022414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wiedza magiczna.</w:t>
            </w:r>
          </w:p>
        </w:tc>
        <w:tc>
          <w:tcPr>
            <w:tcW w:w="535" w:type="dxa"/>
          </w:tcPr>
          <w:p w:rsidR="0022414B" w:rsidRDefault="0022414B" w:rsidP="0022414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Pr="00C5669D" w:rsidRDefault="0022414B" w:rsidP="0022414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Miecze, obuchy, topory</w:t>
            </w:r>
          </w:p>
        </w:tc>
        <w:tc>
          <w:tcPr>
            <w:tcW w:w="7978" w:type="dxa"/>
          </w:tcPr>
          <w:p w:rsidR="0022414B" w:rsidRPr="00C5669D" w:rsidRDefault="0022414B" w:rsidP="0022414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22414B" w:rsidRPr="00C5669D" w:rsidRDefault="0022414B" w:rsidP="0022414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Pr="00C5669D" w:rsidRDefault="0022414B" w:rsidP="0022414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Oszczepy i włócznie</w:t>
            </w:r>
          </w:p>
        </w:tc>
        <w:tc>
          <w:tcPr>
            <w:tcW w:w="7978" w:type="dxa"/>
          </w:tcPr>
          <w:p w:rsidR="0022414B" w:rsidRPr="00C5669D" w:rsidRDefault="0022414B" w:rsidP="0022414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535" w:type="dxa"/>
          </w:tcPr>
          <w:p w:rsidR="0022414B" w:rsidRPr="00C5669D" w:rsidRDefault="0022414B" w:rsidP="0022414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2414B" w:rsidRPr="00C5669D" w:rsidTr="00223ABC">
        <w:tc>
          <w:tcPr>
            <w:tcW w:w="2544" w:type="dxa"/>
          </w:tcPr>
          <w:p w:rsidR="0022414B" w:rsidRPr="00C5669D" w:rsidRDefault="0022414B" w:rsidP="0022414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Zbrojmistrz</w:t>
            </w:r>
          </w:p>
        </w:tc>
        <w:tc>
          <w:tcPr>
            <w:tcW w:w="7978" w:type="dxa"/>
          </w:tcPr>
          <w:p w:rsidR="0022414B" w:rsidRPr="00C5669D" w:rsidRDefault="0022414B" w:rsidP="0022414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Maksymalny bonus obrony od niemagicznych pancerzy i tarcz wynosi P.</w:t>
            </w:r>
          </w:p>
        </w:tc>
        <w:tc>
          <w:tcPr>
            <w:tcW w:w="535" w:type="dxa"/>
          </w:tcPr>
          <w:p w:rsidR="0022414B" w:rsidRPr="00C5669D" w:rsidRDefault="0022414B" w:rsidP="0022414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4069DC" w:rsidRPr="00402FBB" w:rsidRDefault="004069DC" w:rsidP="00402FBB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C54C1" w:rsidRDefault="000C54C1" w:rsidP="00FC0145">
      <w:pPr>
        <w:pStyle w:val="Nagwek2"/>
      </w:pPr>
      <w:r>
        <w:lastRenderedPageBreak/>
        <w:t>Główne (deklarują klasę postaci</w:t>
      </w:r>
      <w:r w:rsidR="009A0316">
        <w:t xml:space="preserve">, zapewniają dostęp do </w:t>
      </w:r>
      <w:r w:rsidR="00DF0572">
        <w:t>drzew</w:t>
      </w:r>
      <w:r w:rsidR="009A0316">
        <w:t xml:space="preserve"> umiejętności)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0C54C1" w:rsidRPr="00C5669D" w:rsidTr="002B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0C54C1" w:rsidRPr="00C5669D" w:rsidRDefault="00EE35CD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Akrobatyka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Pokonywanie przeszkód bez spowolnienia ruchu, utrzymywanie równowagi, unikanie upadku, kontuzji, powalenia</w:t>
            </w:r>
            <w:r w:rsidR="00E842B1">
              <w:rPr>
                <w:sz w:val="22"/>
                <w:szCs w:val="22"/>
              </w:rPr>
              <w:t>. skakanie</w:t>
            </w:r>
            <w:r w:rsidRPr="00C5669D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Atletyka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Przepychanie, mocowanie się, rzucanie obiektami, wytrwałość w podróży, pływanie, wspinaczka.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61F48" w:rsidRPr="00C5669D" w:rsidTr="002B0395">
        <w:tc>
          <w:tcPr>
            <w:tcW w:w="2544" w:type="dxa"/>
          </w:tcPr>
          <w:p w:rsidR="00261F48" w:rsidRPr="00C5669D" w:rsidRDefault="00261F48" w:rsidP="002B0395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</w:p>
        </w:tc>
        <w:tc>
          <w:tcPr>
            <w:tcW w:w="7978" w:type="dxa"/>
          </w:tcPr>
          <w:p w:rsidR="00261F48" w:rsidRPr="00C5669D" w:rsidRDefault="00A03C19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Wym. Broń dystansowa i mała.</w:t>
            </w:r>
          </w:p>
        </w:tc>
        <w:tc>
          <w:tcPr>
            <w:tcW w:w="535" w:type="dxa"/>
          </w:tcPr>
          <w:p w:rsidR="00261F48" w:rsidRDefault="00DE6BC0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514DF" w:rsidRPr="00C5669D" w:rsidTr="002B0395">
        <w:tc>
          <w:tcPr>
            <w:tcW w:w="2544" w:type="dxa"/>
          </w:tcPr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Wiedza magiczna</w:t>
            </w:r>
          </w:p>
        </w:tc>
        <w:tc>
          <w:tcPr>
            <w:tcW w:w="7978" w:type="dxa"/>
          </w:tcPr>
          <w:p w:rsidR="00A66D22" w:rsidRPr="00877557" w:rsidRDefault="00A66D22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</w:t>
            </w:r>
            <w:r w:rsidR="003B373D">
              <w:rPr>
                <w:sz w:val="22"/>
                <w:szCs w:val="22"/>
              </w:rPr>
              <w:t xml:space="preserve"> </w:t>
            </w:r>
            <w:r w:rsidR="00BD77DC">
              <w:rPr>
                <w:sz w:val="22"/>
                <w:szCs w:val="22"/>
              </w:rPr>
              <w:t>używanie</w:t>
            </w:r>
            <w:r w:rsidR="003B373D">
              <w:rPr>
                <w:sz w:val="22"/>
                <w:szCs w:val="22"/>
              </w:rPr>
              <w:t xml:space="preserve"> zaklęć.</w:t>
            </w:r>
          </w:p>
          <w:p w:rsidR="004514DF" w:rsidRPr="00877557" w:rsidRDefault="004514DF" w:rsidP="004514D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Identyfikacja magicznych przedmiotów, zastosowania magicznych akcesoriów, ksiąg, zwojów, korzystanie z magicznych przedmiotów (różdżek, lasek, zwojów), rozbrajanie magicznych pułapek, rozpoznawanie zaklęć (także rzucanych).</w:t>
            </w:r>
          </w:p>
        </w:tc>
        <w:tc>
          <w:tcPr>
            <w:tcW w:w="535" w:type="dxa"/>
          </w:tcPr>
          <w:p w:rsidR="004514DF" w:rsidRPr="00877557" w:rsidRDefault="00E517C3" w:rsidP="004514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Występy</w:t>
            </w:r>
          </w:p>
        </w:tc>
        <w:tc>
          <w:tcPr>
            <w:tcW w:w="7978" w:type="dxa"/>
          </w:tcPr>
          <w:p w:rsidR="00BD77DC" w:rsidRDefault="00BD77DC" w:rsidP="002B039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Pozwala na używanie magicznych pieśni</w:t>
            </w:r>
            <w:r w:rsidR="00176258">
              <w:rPr>
                <w:sz w:val="22"/>
                <w:szCs w:val="22"/>
              </w:rPr>
              <w:t xml:space="preserve"> (</w:t>
            </w:r>
            <w:r w:rsidR="00264C09">
              <w:rPr>
                <w:sz w:val="22"/>
                <w:szCs w:val="22"/>
              </w:rPr>
              <w:t>wym</w:t>
            </w:r>
            <w:r w:rsidR="00176258">
              <w:rPr>
                <w:sz w:val="22"/>
                <w:szCs w:val="22"/>
              </w:rPr>
              <w:t>. Wyjątkowa broń).</w:t>
            </w:r>
          </w:p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Śpiew, taniec, opowiadanie historii, nauczanie, charyzma, prezencja, prowokowanie przeciwnika. Znajomość historii, religii, bóstw, rodów, rodzin, miejsc, zdarzeń, heraldyki, rocznic ważnych wydarzeń, świąt, genezy powstania obiektu, cech charakterystycznych przedmiotów oraz istot, w tym ich pochodzenia.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C54C1" w:rsidRPr="00C5669D" w:rsidTr="002B0395">
        <w:tc>
          <w:tcPr>
            <w:tcW w:w="2544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Zręczność</w:t>
            </w:r>
          </w:p>
        </w:tc>
        <w:tc>
          <w:tcPr>
            <w:tcW w:w="7978" w:type="dxa"/>
          </w:tcPr>
          <w:p w:rsidR="000C54C1" w:rsidRPr="00C5669D" w:rsidRDefault="000C54C1" w:rsidP="002B0395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Ciche poruszanie się, kradzież kieszonkowa, otwieranie zamków, podkładanie i podrzucanie przedmiotów, przechwytywanie obiektów z powietrza (np. wytrąconej broni przeciwnika), ukrywanie przedmiotów, ukradkowe wykonywanie gestów.</w:t>
            </w:r>
          </w:p>
        </w:tc>
        <w:tc>
          <w:tcPr>
            <w:tcW w:w="535" w:type="dxa"/>
          </w:tcPr>
          <w:p w:rsidR="000C54C1" w:rsidRPr="00C5669D" w:rsidRDefault="00E517C3" w:rsidP="002B039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0C54C1" w:rsidRPr="000C54C1" w:rsidRDefault="000C54C1" w:rsidP="000C54C1"/>
    <w:p w:rsidR="008D07E6" w:rsidRDefault="008D07E6" w:rsidP="00FC0145">
      <w:pPr>
        <w:pStyle w:val="Nagwek2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FC0145" w:rsidRDefault="00FC0145" w:rsidP="00FC0145">
      <w:pPr>
        <w:pStyle w:val="Nagwek2"/>
      </w:pPr>
      <w:r>
        <w:lastRenderedPageBreak/>
        <w:t>Zwykłe</w:t>
      </w:r>
    </w:p>
    <w:p w:rsidR="00CA7CDF" w:rsidRDefault="00CA7CDF" w:rsidP="00CA7CDF">
      <w:pPr>
        <w:pStyle w:val="Nagwek3"/>
      </w:pPr>
      <w:r>
        <w:t>Wsparcie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3D2232" w:rsidRPr="000402D7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3D2232" w:rsidRPr="000402D7" w:rsidRDefault="003D2232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3D2232" w:rsidRPr="000402D7" w:rsidRDefault="003D2232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3D2232" w:rsidRPr="000402D7" w:rsidRDefault="003D2232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F50081" w:rsidRPr="000402D7" w:rsidTr="00223ABC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Kucharz</w:t>
            </w:r>
          </w:p>
        </w:tc>
        <w:tc>
          <w:tcPr>
            <w:tcW w:w="7978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Jeśli danego dnia spożywany był posiłek kucharza, możecie walczyć posiadając </w:t>
            </w:r>
            <w:r w:rsidRPr="004F6CBF">
              <w:rPr>
                <w:sz w:val="22"/>
                <w:szCs w:val="22"/>
              </w:rPr>
              <w:t>0 P</w:t>
            </w:r>
            <w:r>
              <w:rPr>
                <w:sz w:val="22"/>
                <w:szCs w:val="22"/>
              </w:rPr>
              <w:t>K</w:t>
            </w:r>
            <w:r w:rsidRPr="004F6CB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Kucharz w drużynie przyspiesza leczenie ran o 1 dzień (do min. 1 dnia).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F50081" w:rsidRPr="000402D7" w:rsidTr="00223ABC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Medycyna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Pozwala </w:t>
            </w:r>
            <w:r>
              <w:rPr>
                <w:sz w:val="22"/>
                <w:szCs w:val="22"/>
              </w:rPr>
              <w:t xml:space="preserve">skrócić czas leczenia rany o [K10 + Materiały np. bandaże] </w:t>
            </w:r>
            <w:r w:rsidR="005B6286">
              <w:rPr>
                <w:sz w:val="22"/>
                <w:szCs w:val="22"/>
              </w:rPr>
              <w:t xml:space="preserve">do </w:t>
            </w:r>
            <w:r w:rsidR="00F56A1C">
              <w:rPr>
                <w:sz w:val="22"/>
                <w:szCs w:val="22"/>
              </w:rPr>
              <w:t>min. 1</w:t>
            </w:r>
            <w:r>
              <w:rPr>
                <w:sz w:val="22"/>
                <w:szCs w:val="22"/>
              </w:rPr>
              <w:t>.</w:t>
            </w:r>
          </w:p>
          <w:p w:rsidR="00F50081" w:rsidRPr="000402D7" w:rsidRDefault="00F50081" w:rsidP="00F5008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Leczenie ludzi i zwierząt, rozpoznawanie chorób, przeprowadzanie sekcji, operacji, tworzenie antidotum.</w:t>
            </w:r>
          </w:p>
        </w:tc>
        <w:tc>
          <w:tcPr>
            <w:tcW w:w="535" w:type="dxa"/>
          </w:tcPr>
          <w:p w:rsidR="00F50081" w:rsidRPr="000402D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C3921" w:rsidRPr="00CE5598" w:rsidTr="00223ABC">
        <w:tc>
          <w:tcPr>
            <w:tcW w:w="2544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Poliglota</w:t>
            </w:r>
          </w:p>
        </w:tc>
        <w:tc>
          <w:tcPr>
            <w:tcW w:w="7978" w:type="dxa"/>
          </w:tcPr>
          <w:p w:rsidR="00EC3921" w:rsidRPr="000402D7" w:rsidRDefault="00EC3921" w:rsidP="00EC3921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Mówisz we wszystkich popularnych językach.</w:t>
            </w:r>
          </w:p>
        </w:tc>
        <w:tc>
          <w:tcPr>
            <w:tcW w:w="535" w:type="dxa"/>
          </w:tcPr>
          <w:p w:rsidR="00EC3921" w:rsidRPr="000402D7" w:rsidRDefault="00DF25D6" w:rsidP="00EC392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50081" w:rsidRPr="00CE5598" w:rsidTr="00223ABC">
        <w:tc>
          <w:tcPr>
            <w:tcW w:w="2544" w:type="dxa"/>
          </w:tcPr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Pomocnik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dodatkowa, wzmacniasz celność następnego ataku lub umiejętności </w:t>
            </w:r>
            <w:r>
              <w:rPr>
                <w:sz w:val="22"/>
                <w:szCs w:val="22"/>
              </w:rPr>
              <w:t xml:space="preserve">(swojej lub </w:t>
            </w:r>
            <w:r w:rsidRPr="00877557">
              <w:rPr>
                <w:sz w:val="22"/>
                <w:szCs w:val="22"/>
              </w:rPr>
              <w:t>sojusznika</w:t>
            </w:r>
            <w:r>
              <w:rPr>
                <w:sz w:val="22"/>
                <w:szCs w:val="22"/>
              </w:rPr>
              <w:t>)</w:t>
            </w:r>
            <w:r w:rsidRPr="00877557">
              <w:rPr>
                <w:sz w:val="22"/>
                <w:szCs w:val="22"/>
              </w:rPr>
              <w:t xml:space="preserve"> o 2.</w:t>
            </w:r>
          </w:p>
          <w:p w:rsidR="00F50081" w:rsidRPr="0087755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Używając wsparcia przywracasz o więcej 1 kondycji.</w:t>
            </w:r>
          </w:p>
        </w:tc>
        <w:tc>
          <w:tcPr>
            <w:tcW w:w="535" w:type="dxa"/>
          </w:tcPr>
          <w:p w:rsidR="00F50081" w:rsidRPr="00877557" w:rsidRDefault="00F50081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F50081" w:rsidRPr="00CE5598" w:rsidTr="00223ABC">
        <w:tc>
          <w:tcPr>
            <w:tcW w:w="2544" w:type="dxa"/>
          </w:tcPr>
          <w:p w:rsidR="00F50081" w:rsidRPr="000402D7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Przywództwo</w:t>
            </w:r>
          </w:p>
        </w:tc>
        <w:tc>
          <w:tcPr>
            <w:tcW w:w="7978" w:type="dxa"/>
          </w:tcPr>
          <w:p w:rsidR="00F50081" w:rsidRDefault="00F50081" w:rsidP="00F5008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Wszyscy w drużynie +</w:t>
            </w:r>
            <w:r w:rsidR="008D4364">
              <w:rPr>
                <w:sz w:val="22"/>
                <w:szCs w:val="22"/>
              </w:rPr>
              <w:t>2</w:t>
            </w:r>
            <w:r w:rsidR="00E9391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inicjatywy.</w:t>
            </w:r>
          </w:p>
        </w:tc>
        <w:tc>
          <w:tcPr>
            <w:tcW w:w="535" w:type="dxa"/>
          </w:tcPr>
          <w:p w:rsidR="00F50081" w:rsidRDefault="008D4364" w:rsidP="00F5008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12563" w:rsidRPr="000402D7" w:rsidTr="00223ABC">
        <w:tc>
          <w:tcPr>
            <w:tcW w:w="2544" w:type="dxa"/>
          </w:tcPr>
          <w:p w:rsidR="00612563" w:rsidRPr="000402D7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Rzemiosło: Typ</w:t>
            </w:r>
          </w:p>
        </w:tc>
        <w:tc>
          <w:tcPr>
            <w:tcW w:w="7978" w:type="dxa"/>
          </w:tcPr>
          <w:p w:rsidR="00612563" w:rsidRPr="008E748A" w:rsidRDefault="00612563" w:rsidP="0061256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Alchemia, inżynieria, kowalstwo itp. Wykonując test </w:t>
            </w:r>
            <w:r w:rsidRPr="008E748A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 xml:space="preserve">K20 + </w:t>
            </w:r>
            <w:r w:rsidRPr="008E748A">
              <w:rPr>
                <w:sz w:val="22"/>
                <w:szCs w:val="22"/>
              </w:rPr>
              <w:t>Poziom / 2 +</w:t>
            </w:r>
            <w:r>
              <w:rPr>
                <w:sz w:val="22"/>
                <w:szCs w:val="22"/>
              </w:rPr>
              <w:t xml:space="preserve"> </w:t>
            </w:r>
            <w:r w:rsidRPr="008E748A">
              <w:rPr>
                <w:sz w:val="22"/>
                <w:szCs w:val="22"/>
              </w:rPr>
              <w:t>Materiały] vs [ST]</w:t>
            </w:r>
            <w:r>
              <w:rPr>
                <w:sz w:val="22"/>
                <w:szCs w:val="22"/>
              </w:rPr>
              <w:t xml:space="preserve"> możesz tworzyć przedmioty.</w:t>
            </w:r>
          </w:p>
        </w:tc>
        <w:tc>
          <w:tcPr>
            <w:tcW w:w="535" w:type="dxa"/>
          </w:tcPr>
          <w:p w:rsidR="00612563" w:rsidRPr="000402D7" w:rsidRDefault="004E4775" w:rsidP="0061256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3D2232" w:rsidRPr="003D2232" w:rsidRDefault="003D2232" w:rsidP="003D2232">
      <w:pPr>
        <w:pStyle w:val="Nagwek3"/>
      </w:pPr>
      <w:r>
        <w:t>Inne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7F29D2" w:rsidRPr="000402D7" w:rsidTr="00860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7F29D2" w:rsidRPr="000402D7" w:rsidRDefault="00290DDC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7F29D2" w:rsidRPr="000402D7" w:rsidRDefault="000402D7" w:rsidP="00290DD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7F29D2" w:rsidRPr="000402D7" w:rsidTr="00860DED">
        <w:tc>
          <w:tcPr>
            <w:tcW w:w="2544" w:type="dxa"/>
          </w:tcPr>
          <w:p w:rsidR="007F29D2" w:rsidRPr="000402D7" w:rsidRDefault="00AC5D43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Adrenalina</w:t>
            </w:r>
          </w:p>
        </w:tc>
        <w:tc>
          <w:tcPr>
            <w:tcW w:w="7978" w:type="dxa"/>
          </w:tcPr>
          <w:p w:rsidR="007F29D2" w:rsidRPr="000402D7" w:rsidRDefault="0089648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</w:t>
            </w:r>
            <w:r w:rsidR="008B64CE">
              <w:rPr>
                <w:sz w:val="22"/>
                <w:szCs w:val="22"/>
              </w:rPr>
              <w:t xml:space="preserve"> wykonać dwie akcje dodatkowe.</w:t>
            </w:r>
          </w:p>
        </w:tc>
        <w:tc>
          <w:tcPr>
            <w:tcW w:w="535" w:type="dxa"/>
          </w:tcPr>
          <w:p w:rsidR="007F29D2" w:rsidRPr="000402D7" w:rsidRDefault="00143933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60E2F" w:rsidRPr="000402D7" w:rsidTr="00860DED">
        <w:tc>
          <w:tcPr>
            <w:tcW w:w="2544" w:type="dxa"/>
          </w:tcPr>
          <w:p w:rsidR="00460E2F" w:rsidRPr="000402D7" w:rsidRDefault="00460E2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Bestia</w:t>
            </w:r>
            <w:r w:rsidR="0017186C">
              <w:rPr>
                <w:sz w:val="22"/>
                <w:szCs w:val="22"/>
              </w:rPr>
              <w:t>: Dowolny</w:t>
            </w:r>
          </w:p>
        </w:tc>
        <w:tc>
          <w:tcPr>
            <w:tcW w:w="7978" w:type="dxa"/>
          </w:tcPr>
          <w:p w:rsidR="00460E2F" w:rsidRDefault="00460E2F" w:rsidP="002414F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Tylko na start. Raz na dzień możesz zmienić swoją formę (np. w wilkołaka).</w:t>
            </w:r>
          </w:p>
        </w:tc>
        <w:tc>
          <w:tcPr>
            <w:tcW w:w="535" w:type="dxa"/>
          </w:tcPr>
          <w:p w:rsidR="00460E2F" w:rsidRDefault="000632C9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F66C4" w:rsidRPr="000402D7" w:rsidTr="00860DED">
        <w:tc>
          <w:tcPr>
            <w:tcW w:w="2544" w:type="dxa"/>
          </w:tcPr>
          <w:p w:rsidR="005F66C4" w:rsidRPr="000402D7" w:rsidRDefault="005F66C4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Czujność</w:t>
            </w:r>
          </w:p>
        </w:tc>
        <w:tc>
          <w:tcPr>
            <w:tcW w:w="7978" w:type="dxa"/>
          </w:tcPr>
          <w:p w:rsidR="005F66C4" w:rsidRPr="000402D7" w:rsidRDefault="008C3930" w:rsidP="002414F8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wykonać akcję dynamiczną zanim nadejdzie twój ruch.</w:t>
            </w:r>
            <w:r>
              <w:rPr>
                <w:sz w:val="22"/>
                <w:szCs w:val="22"/>
              </w:rPr>
              <w:t xml:space="preserve"> </w:t>
            </w:r>
            <w:r w:rsidR="006E22A9" w:rsidRPr="000402D7">
              <w:rPr>
                <w:sz w:val="22"/>
                <w:szCs w:val="22"/>
              </w:rPr>
              <w:t>Nie możesz być zaskoczony, jeśli jesteś przytomny</w:t>
            </w:r>
            <w:r w:rsidR="0050518E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F66C4" w:rsidRPr="000402D7" w:rsidRDefault="00FF514B" w:rsidP="002414F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CE5598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Defensywa</w:t>
            </w:r>
          </w:p>
        </w:tc>
        <w:tc>
          <w:tcPr>
            <w:tcW w:w="7978" w:type="dxa"/>
          </w:tcPr>
          <w:p w:rsidR="00512EB5" w:rsidRPr="00CE5598" w:rsidRDefault="00512EB5" w:rsidP="00512EB5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+X / 1.5 Obrony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CE5598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Dręczyciel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Zadajesz dodatkowe K4 obrażeń powalonym lub ogłuszonym przeciwnikom.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Inicjatywa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swoją inicjatywę o </w:t>
            </w:r>
            <w:r w:rsidR="00A90C60">
              <w:rPr>
                <w:sz w:val="22"/>
                <w:szCs w:val="22"/>
              </w:rPr>
              <w:t>P</w:t>
            </w:r>
            <w:r w:rsidR="006369D1">
              <w:rPr>
                <w:sz w:val="22"/>
                <w:szCs w:val="22"/>
              </w:rPr>
              <w:t xml:space="preserve"> </w:t>
            </w:r>
            <w:r w:rsidRPr="000402D7">
              <w:rPr>
                <w:sz w:val="22"/>
                <w:szCs w:val="22"/>
              </w:rPr>
              <w:t>*</w:t>
            </w:r>
            <w:r w:rsidR="006369D1">
              <w:rPr>
                <w:sz w:val="22"/>
                <w:szCs w:val="22"/>
              </w:rPr>
              <w:t xml:space="preserve"> </w:t>
            </w:r>
            <w:r w:rsidR="000A4D0C">
              <w:rPr>
                <w:sz w:val="22"/>
                <w:szCs w:val="22"/>
              </w:rPr>
              <w:t>3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Jeździectwo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Pozwala sprawnie ujeżdżać zwierzęta i walczyć z nich</w:t>
            </w:r>
            <w:r>
              <w:rPr>
                <w:sz w:val="22"/>
                <w:szCs w:val="22"/>
              </w:rPr>
              <w:t xml:space="preserve"> bez kary -5.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Krytyczny cios</w:t>
            </w:r>
          </w:p>
        </w:tc>
        <w:tc>
          <w:tcPr>
            <w:tcW w:w="7978" w:type="dxa"/>
          </w:tcPr>
          <w:p w:rsidR="00A3762B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odjąć od celności </w:t>
            </w:r>
            <w:r>
              <w:rPr>
                <w:sz w:val="22"/>
                <w:szCs w:val="22"/>
              </w:rPr>
              <w:t>ataku lub umiejętności</w:t>
            </w:r>
            <w:r w:rsidRPr="0096453A">
              <w:rPr>
                <w:sz w:val="22"/>
                <w:szCs w:val="22"/>
              </w:rPr>
              <w:t xml:space="preserve"> wartość nie przekraczającą </w:t>
            </w:r>
            <w:r w:rsidR="003B3F42">
              <w:rPr>
                <w:sz w:val="22"/>
                <w:szCs w:val="22"/>
              </w:rPr>
              <w:t>t</w:t>
            </w:r>
            <w:r w:rsidRPr="0096453A">
              <w:rPr>
                <w:sz w:val="22"/>
                <w:szCs w:val="22"/>
              </w:rPr>
              <w:t>wo</w:t>
            </w:r>
            <w:r>
              <w:rPr>
                <w:sz w:val="22"/>
                <w:szCs w:val="22"/>
              </w:rPr>
              <w:t xml:space="preserve">jego Poziomu </w:t>
            </w:r>
            <w:r w:rsidRPr="0096453A">
              <w:rPr>
                <w:sz w:val="22"/>
                <w:szCs w:val="22"/>
              </w:rPr>
              <w:t>/ 2 i dodać ją do obrażeń.</w:t>
            </w:r>
          </w:p>
          <w:p w:rsidR="00A3762B" w:rsidRPr="000402D7" w:rsidRDefault="00A3762B" w:rsidP="00512EB5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Rzucając 20 przy trafieniu zadajesz dwukrotne obrażenia.</w:t>
            </w:r>
          </w:p>
        </w:tc>
        <w:tc>
          <w:tcPr>
            <w:tcW w:w="535" w:type="dxa"/>
          </w:tcPr>
          <w:p w:rsidR="00512EB5" w:rsidRPr="000402D7" w:rsidRDefault="00A3762B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E7617" w:rsidRPr="000402D7" w:rsidTr="00860DED">
        <w:tc>
          <w:tcPr>
            <w:tcW w:w="2544" w:type="dxa"/>
          </w:tcPr>
          <w:p w:rsidR="00EE7617" w:rsidRPr="00295F3D" w:rsidRDefault="00EE7617" w:rsidP="00EE761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7978" w:type="dxa"/>
          </w:tcPr>
          <w:p w:rsidR="00EE7617" w:rsidRPr="00295F3D" w:rsidRDefault="002B5C24" w:rsidP="0052624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500BEB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możesz użyć umiejętności bez kosztu energii.</w:t>
            </w:r>
          </w:p>
        </w:tc>
        <w:tc>
          <w:tcPr>
            <w:tcW w:w="535" w:type="dxa"/>
          </w:tcPr>
          <w:p w:rsidR="00EE7617" w:rsidRPr="00295F3D" w:rsidRDefault="000D4EF6" w:rsidP="00EE761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Miłośnik eliksirów</w:t>
            </w:r>
          </w:p>
        </w:tc>
        <w:tc>
          <w:tcPr>
            <w:tcW w:w="7978" w:type="dxa"/>
          </w:tcPr>
          <w:p w:rsidR="00512EB5" w:rsidRDefault="0066661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wypić eliksir </w:t>
            </w:r>
            <w:r w:rsidR="00667CD2">
              <w:rPr>
                <w:sz w:val="22"/>
                <w:szCs w:val="22"/>
              </w:rPr>
              <w:t>z pomniejszonym kosztem akcji</w:t>
            </w:r>
            <w:r>
              <w:rPr>
                <w:sz w:val="22"/>
                <w:szCs w:val="22"/>
              </w:rPr>
              <w:t>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wypić 2 eliksiry na 3 godziny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512EB5" w:rsidRPr="000402D7" w:rsidRDefault="006F402E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Mistrz improwizacji</w:t>
            </w:r>
          </w:p>
        </w:tc>
        <w:tc>
          <w:tcPr>
            <w:tcW w:w="7978" w:type="dxa"/>
          </w:tcPr>
          <w:p w:rsidR="00C26C65" w:rsidRDefault="00C26C65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Potrafisz walczyć wszystkim, co wpadnie Ci w dłoń – włącznie z różdżkami i kosturami magicznymi.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brakuje Ci drobnego przedmiotu (do wartości 100), możesz natychmiastowo kupić go od MG.</w:t>
            </w:r>
          </w:p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lastRenderedPageBreak/>
              <w:t>Raz na turę możesz za darmo zmienić broń. Każdy twardy przedmiot w twoich rękach traktowany jest jako broń K6</w:t>
            </w:r>
            <w:r>
              <w:rPr>
                <w:sz w:val="22"/>
                <w:szCs w:val="22"/>
              </w:rPr>
              <w:t xml:space="preserve"> i nie otrzymujesz do niego kar.</w:t>
            </w:r>
          </w:p>
        </w:tc>
        <w:tc>
          <w:tcPr>
            <w:tcW w:w="535" w:type="dxa"/>
          </w:tcPr>
          <w:p w:rsidR="00512EB5" w:rsidRPr="000402D7" w:rsidRDefault="001846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Nienawiść: Wróg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Możesz wybrać typ wroga, przeciwko któremu zadajesz podwójne obrażenia.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Oburęczność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ataku możesz przeprowadzić dodatkowy </w:t>
            </w:r>
            <w:r w:rsidR="00FF6799">
              <w:rPr>
                <w:sz w:val="22"/>
                <w:szCs w:val="22"/>
              </w:rPr>
              <w:t xml:space="preserve">zwykły </w:t>
            </w:r>
            <w:r w:rsidRPr="000402D7">
              <w:rPr>
                <w:sz w:val="22"/>
                <w:szCs w:val="22"/>
              </w:rPr>
              <w:t>atak drugą bronią kosztem akcji dodatkowej.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Ocena przeciwnika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Spotykając nowego przeciwnika wykonaj rzut [K20] vs [ST] (standardowo 1</w:t>
            </w:r>
            <w:r>
              <w:rPr>
                <w:sz w:val="22"/>
                <w:szCs w:val="22"/>
              </w:rPr>
              <w:t>0</w:t>
            </w:r>
            <w:r w:rsidRPr="000402D7">
              <w:rPr>
                <w:sz w:val="22"/>
                <w:szCs w:val="22"/>
              </w:rPr>
              <w:t>) na rozpoznanie go. Przy sukcesie dowiadujesz się, jakie są jego mocne i słabe strony.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6B78FA" w:rsidRPr="000402D7" w:rsidTr="00860DED">
        <w:tc>
          <w:tcPr>
            <w:tcW w:w="2544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Ofensywa</w:t>
            </w:r>
          </w:p>
        </w:tc>
        <w:tc>
          <w:tcPr>
            <w:tcW w:w="7978" w:type="dxa"/>
          </w:tcPr>
          <w:p w:rsidR="006B78FA" w:rsidRPr="000402D7" w:rsidRDefault="006B78FA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/ 1.5 do testów zaklęć i ataków.</w:t>
            </w:r>
          </w:p>
        </w:tc>
        <w:tc>
          <w:tcPr>
            <w:tcW w:w="535" w:type="dxa"/>
          </w:tcPr>
          <w:p w:rsidR="006B78FA" w:rsidRPr="000402D7" w:rsidRDefault="00A90C60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O krok do przodu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Jeśli posiadasz</w:t>
            </w:r>
            <w:r w:rsidR="00AF6E05">
              <w:rPr>
                <w:sz w:val="22"/>
                <w:szCs w:val="22"/>
              </w:rPr>
              <w:t xml:space="preserve"> inicjatywę wyższą od wszystkich oponentów</w:t>
            </w:r>
            <w:r w:rsidRPr="000402D7">
              <w:rPr>
                <w:sz w:val="22"/>
                <w:szCs w:val="22"/>
              </w:rPr>
              <w:t>, zyskujesz dodatkową akcję główną w pierwszej turze.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512EB5" w:rsidRPr="000402D7" w:rsidTr="00860DED">
        <w:tc>
          <w:tcPr>
            <w:tcW w:w="2544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Piękno</w:t>
            </w:r>
          </w:p>
        </w:tc>
        <w:tc>
          <w:tcPr>
            <w:tcW w:w="7978" w:type="dxa"/>
          </w:tcPr>
          <w:p w:rsidR="00512EB5" w:rsidRPr="000402D7" w:rsidRDefault="00512EB5" w:rsidP="00512EB5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dziennie możesz powtórzyć dowolny rzut na przekonywanie</w:t>
            </w:r>
            <w:r w:rsidR="00685E42">
              <w:rPr>
                <w:sz w:val="22"/>
                <w:szCs w:val="22"/>
              </w:rPr>
              <w:t>, handel i zbieranie informacji</w:t>
            </w:r>
            <w:r w:rsidRPr="000402D7">
              <w:rPr>
                <w:sz w:val="22"/>
                <w:szCs w:val="22"/>
              </w:rPr>
              <w:t>. +1 Obrony na humanoidy płci przeciwnej.</w:t>
            </w:r>
          </w:p>
        </w:tc>
        <w:tc>
          <w:tcPr>
            <w:tcW w:w="535" w:type="dxa"/>
          </w:tcPr>
          <w:p w:rsidR="00512EB5" w:rsidRPr="000402D7" w:rsidRDefault="00512EB5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793363" w:rsidRPr="000402D7" w:rsidTr="00860DED">
        <w:tc>
          <w:tcPr>
            <w:tcW w:w="2544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Presja</w:t>
            </w:r>
          </w:p>
        </w:tc>
        <w:tc>
          <w:tcPr>
            <w:tcW w:w="7978" w:type="dxa"/>
          </w:tcPr>
          <w:p w:rsidR="00793363" w:rsidRPr="000402D7" w:rsidRDefault="00657703" w:rsidP="00512EB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Akcja dodatkowa, możesz wzmocnić atak o efekt uciszenia na turę.</w:t>
            </w:r>
          </w:p>
        </w:tc>
        <w:tc>
          <w:tcPr>
            <w:tcW w:w="535" w:type="dxa"/>
          </w:tcPr>
          <w:p w:rsidR="00793363" w:rsidRPr="000402D7" w:rsidRDefault="00657703" w:rsidP="00512EB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Przebiegłość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A135B3">
              <w:rPr>
                <w:sz w:val="22"/>
                <w:szCs w:val="22"/>
              </w:rPr>
              <w:t>turę</w:t>
            </w:r>
            <w:r>
              <w:rPr>
                <w:sz w:val="22"/>
                <w:szCs w:val="22"/>
              </w:rPr>
              <w:t xml:space="preserve"> możesz przesunąć swój ruch na koniec.</w:t>
            </w:r>
          </w:p>
        </w:tc>
        <w:tc>
          <w:tcPr>
            <w:tcW w:w="535" w:type="dxa"/>
          </w:tcPr>
          <w:p w:rsidR="004578DF" w:rsidRPr="000402D7" w:rsidRDefault="00573E95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A7A5E" w:rsidRPr="000402D7" w:rsidTr="00860DED">
        <w:tc>
          <w:tcPr>
            <w:tcW w:w="2544" w:type="dxa"/>
          </w:tcPr>
          <w:p w:rsidR="00BA7A5E" w:rsidRPr="000402D7" w:rsidRDefault="00BA7A5E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Ruchliwy</w:t>
            </w:r>
          </w:p>
        </w:tc>
        <w:tc>
          <w:tcPr>
            <w:tcW w:w="7978" w:type="dxa"/>
          </w:tcPr>
          <w:p w:rsidR="00BA7A5E" w:rsidRDefault="00BA7A5E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turę</w:t>
            </w:r>
            <w:r w:rsidR="000C48E3"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po</w:t>
            </w:r>
            <w:r>
              <w:rPr>
                <w:sz w:val="22"/>
                <w:szCs w:val="22"/>
              </w:rPr>
              <w:t xml:space="preserve"> </w:t>
            </w:r>
            <w:r w:rsidR="0090283F">
              <w:rPr>
                <w:sz w:val="22"/>
                <w:szCs w:val="22"/>
              </w:rPr>
              <w:t>użyciu</w:t>
            </w:r>
            <w:r>
              <w:rPr>
                <w:sz w:val="22"/>
                <w:szCs w:val="22"/>
              </w:rPr>
              <w:t xml:space="preserve"> umiejętności możesz </w:t>
            </w:r>
            <w:r w:rsidR="000C48E3">
              <w:rPr>
                <w:sz w:val="22"/>
                <w:szCs w:val="22"/>
              </w:rPr>
              <w:t>ruszyć</w:t>
            </w:r>
            <w:r>
              <w:rPr>
                <w:sz w:val="22"/>
                <w:szCs w:val="22"/>
              </w:rPr>
              <w:t xml:space="preserve"> się o 1 kratkę</w:t>
            </w:r>
            <w:r w:rsidR="000C48E3">
              <w:rPr>
                <w:sz w:val="22"/>
                <w:szCs w:val="22"/>
              </w:rPr>
              <w:t xml:space="preserve"> (nie unika ataków okazyjnych).</w:t>
            </w:r>
          </w:p>
        </w:tc>
        <w:tc>
          <w:tcPr>
            <w:tcW w:w="535" w:type="dxa"/>
          </w:tcPr>
          <w:p w:rsidR="00BA7A5E" w:rsidRDefault="00BA7A5E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Silna wola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A90C6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 Woli.</w:t>
            </w:r>
          </w:p>
        </w:tc>
        <w:tc>
          <w:tcPr>
            <w:tcW w:w="535" w:type="dxa"/>
          </w:tcPr>
          <w:p w:rsidR="004578DF" w:rsidRPr="000402D7" w:rsidRDefault="00A90C60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Statyczny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 turze stania w miejscu otrzymujesz bonus +3 celności dopóki się nie ruszysz.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Szybkonogi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+1 Ruchu.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Tak to się robi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Raz na dzień, gdy sojusznik zawiódł w teście i przyszła „twoja kolej”, możesz podjąć go z modyfikatorem +5.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Towarzysz: Dowolny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lojalnego towarzysza, który podróżuje z Tobą. Wraz z jego śmiercią lub opuszczeniem przez niego grupy odzyskujesz wydane punkty.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4578DF" w:rsidRPr="000402D7" w:rsidTr="00860DED">
        <w:tc>
          <w:tcPr>
            <w:tcW w:w="2544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Walka na ślepo</w:t>
            </w:r>
          </w:p>
        </w:tc>
        <w:tc>
          <w:tcPr>
            <w:tcW w:w="7978" w:type="dxa"/>
          </w:tcPr>
          <w:p w:rsidR="004578DF" w:rsidRPr="000402D7" w:rsidRDefault="004578DF" w:rsidP="004578DF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Jesteś w stanie walczyć nie korzystając ze wzroku bez kar, a nawet np. ścigać przeciwnika, którego wyłącznie słyszysz.</w:t>
            </w:r>
          </w:p>
        </w:tc>
        <w:tc>
          <w:tcPr>
            <w:tcW w:w="535" w:type="dxa"/>
          </w:tcPr>
          <w:p w:rsidR="004578DF" w:rsidRPr="000402D7" w:rsidRDefault="004578DF" w:rsidP="004578D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Walka wręcz</w:t>
            </w:r>
          </w:p>
        </w:tc>
        <w:tc>
          <w:tcPr>
            <w:tcW w:w="7978" w:type="dxa"/>
          </w:tcPr>
          <w:p w:rsidR="00AF5989" w:rsidRPr="00BF3A35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 xml:space="preserve">Przy ataku wręcz </w:t>
            </w:r>
            <w:r>
              <w:rPr>
                <w:sz w:val="22"/>
                <w:szCs w:val="22"/>
              </w:rPr>
              <w:t xml:space="preserve">zadajesz </w:t>
            </w:r>
            <w:r w:rsidRPr="00BF3A35">
              <w:rPr>
                <w:sz w:val="22"/>
                <w:szCs w:val="22"/>
              </w:rPr>
              <w:t>+1 obrażeń</w:t>
            </w:r>
            <w:r>
              <w:rPr>
                <w:sz w:val="22"/>
                <w:szCs w:val="22"/>
              </w:rPr>
              <w:t xml:space="preserve"> i </w:t>
            </w:r>
            <w:r w:rsidRPr="00BF3A35">
              <w:rPr>
                <w:sz w:val="22"/>
                <w:szCs w:val="22"/>
              </w:rPr>
              <w:t>nie tracisz obrony.</w:t>
            </w:r>
          </w:p>
        </w:tc>
        <w:tc>
          <w:tcPr>
            <w:tcW w:w="535" w:type="dxa"/>
          </w:tcPr>
          <w:p w:rsidR="00AF5989" w:rsidRPr="000402D7" w:rsidRDefault="00AF5989" w:rsidP="00AF598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Wiara: Bóstwo</w:t>
            </w:r>
          </w:p>
        </w:tc>
        <w:tc>
          <w:tcPr>
            <w:tcW w:w="7978" w:type="dxa"/>
          </w:tcPr>
          <w:p w:rsidR="00AF5989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Działa jak Adept: Dowolny umożliwiając wykonywanie zaklęć typu związanego z bóstwem (pod warunkiem, że nie jest rozgniewane).</w:t>
            </w:r>
          </w:p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Umożliwia raz na dzień zwrócenie się o pomoc do wyznawanego bóstwa poprzez modlitwę. Należy rzucić </w:t>
            </w:r>
            <w:r>
              <w:rPr>
                <w:sz w:val="22"/>
                <w:szCs w:val="22"/>
              </w:rPr>
              <w:t>K</w:t>
            </w:r>
            <w:r w:rsidRPr="000402D7">
              <w:rPr>
                <w:sz w:val="22"/>
                <w:szCs w:val="22"/>
              </w:rPr>
              <w:t>20. Wynik 1 zawsze oznacza porażkę i gniew bóstwa, a 20 uzyskanie błogosławieństwa. Wyniki z zakresu 2-5 uchodzą za lekko negatywne, a 15-19 za lekko pozytywne.</w:t>
            </w:r>
          </w:p>
        </w:tc>
        <w:tc>
          <w:tcPr>
            <w:tcW w:w="535" w:type="dxa"/>
          </w:tcPr>
          <w:p w:rsidR="00AF5989" w:rsidRPr="000402D7" w:rsidRDefault="00AF5989" w:rsidP="00AF598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Wyjątkowa broń</w:t>
            </w:r>
          </w:p>
        </w:tc>
        <w:tc>
          <w:tcPr>
            <w:tcW w:w="7978" w:type="dxa"/>
          </w:tcPr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Posiadasz wyjątkową broń kosztem umiejętności. Wraz z utratą przedmiotu odzyskujesz wydane na nią punkty. Broń związana jest z Twoją duszą i nie można jej sprzedać.</w:t>
            </w:r>
          </w:p>
        </w:tc>
        <w:tc>
          <w:tcPr>
            <w:tcW w:w="535" w:type="dxa"/>
          </w:tcPr>
          <w:p w:rsidR="00AF5989" w:rsidRPr="000402D7" w:rsidRDefault="00AF5989" w:rsidP="00AF598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1+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Zew krwi</w:t>
            </w:r>
          </w:p>
        </w:tc>
        <w:tc>
          <w:tcPr>
            <w:tcW w:w="7978" w:type="dxa"/>
          </w:tcPr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Mając</w:t>
            </w:r>
            <w:r w:rsidRPr="000402D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kondycję poniżej połowy</w:t>
            </w:r>
            <w:r w:rsidRPr="000402D7">
              <w:rPr>
                <w:sz w:val="22"/>
                <w:szCs w:val="22"/>
              </w:rPr>
              <w:t xml:space="preserve"> posiadasz </w:t>
            </w:r>
            <w:r>
              <w:rPr>
                <w:sz w:val="22"/>
                <w:szCs w:val="22"/>
              </w:rPr>
              <w:t>dodatkową</w:t>
            </w:r>
            <w:r w:rsidRPr="000402D7">
              <w:rPr>
                <w:sz w:val="22"/>
                <w:szCs w:val="22"/>
              </w:rPr>
              <w:t xml:space="preserve"> akcję</w:t>
            </w:r>
            <w:r>
              <w:rPr>
                <w:sz w:val="22"/>
                <w:szCs w:val="22"/>
              </w:rPr>
              <w:t xml:space="preserve"> dodatkową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AF5989" w:rsidRPr="000402D7" w:rsidRDefault="00AF5989" w:rsidP="00AF598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F5989" w:rsidRPr="000402D7" w:rsidTr="00860DED">
        <w:tc>
          <w:tcPr>
            <w:tcW w:w="2544" w:type="dxa"/>
          </w:tcPr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Zmysł walki</w:t>
            </w:r>
          </w:p>
        </w:tc>
        <w:tc>
          <w:tcPr>
            <w:tcW w:w="7978" w:type="dxa"/>
          </w:tcPr>
          <w:p w:rsidR="00AF5989" w:rsidRPr="000402D7" w:rsidRDefault="00AF5989" w:rsidP="00AF5989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Po dobiciu wroga </w:t>
            </w:r>
            <w:r>
              <w:rPr>
                <w:sz w:val="22"/>
                <w:szCs w:val="22"/>
              </w:rPr>
              <w:t xml:space="preserve">wręcz </w:t>
            </w:r>
            <w:r w:rsidRPr="000402D7">
              <w:rPr>
                <w:sz w:val="22"/>
                <w:szCs w:val="22"/>
              </w:rPr>
              <w:t>możesz oddać atak na kolejnego obok za darmo.</w:t>
            </w:r>
          </w:p>
        </w:tc>
        <w:tc>
          <w:tcPr>
            <w:tcW w:w="535" w:type="dxa"/>
          </w:tcPr>
          <w:p w:rsidR="00AF5989" w:rsidRPr="000402D7" w:rsidRDefault="00AF5989" w:rsidP="00AF598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2</w:t>
            </w:r>
          </w:p>
        </w:tc>
      </w:tr>
      <w:tr w:rsidR="00D0539F" w:rsidRPr="000402D7" w:rsidTr="00860DED">
        <w:tc>
          <w:tcPr>
            <w:tcW w:w="2544" w:type="dxa"/>
          </w:tcPr>
          <w:p w:rsidR="00D0539F" w:rsidRPr="00C5669D" w:rsidRDefault="00D0539F" w:rsidP="00D0539F">
            <w:pPr>
              <w:spacing w:line="240" w:lineRule="auto"/>
              <w:jc w:val="left"/>
              <w:rPr>
                <w:sz w:val="22"/>
                <w:szCs w:val="22"/>
              </w:rPr>
            </w:pPr>
            <w:bookmarkStart w:id="0" w:name="_GoBack" w:colFirst="0" w:colLast="2"/>
            <w:r w:rsidRPr="00C5669D">
              <w:rPr>
                <w:sz w:val="22"/>
                <w:szCs w:val="22"/>
              </w:rPr>
              <w:lastRenderedPageBreak/>
              <w:t>Znajomość natury</w:t>
            </w:r>
          </w:p>
        </w:tc>
        <w:tc>
          <w:tcPr>
            <w:tcW w:w="7978" w:type="dxa"/>
          </w:tcPr>
          <w:p w:rsidR="00D0539F" w:rsidRPr="00C5669D" w:rsidRDefault="00D0539F" w:rsidP="00D0539F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Tropienie, postępowanie ze zwierzętami, odnajdywanie wody i pożywienia, polowanie, konstrukcja obozów i szałasów, ochrony przez owadami, słońcem, rozpoznawanie kierunków świata, unikanie zagubienia się. Rozpoznawanie roślin, terenów, nadchodzącej pogody, dzikich bestii, pozyskiwanie wartościowych składników roślinnych (zielarstwo) i zwierzęcych.</w:t>
            </w:r>
          </w:p>
        </w:tc>
        <w:tc>
          <w:tcPr>
            <w:tcW w:w="535" w:type="dxa"/>
          </w:tcPr>
          <w:p w:rsidR="00D0539F" w:rsidRPr="00C5669D" w:rsidRDefault="00D0539F" w:rsidP="00D0539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bookmarkEnd w:id="0"/>
    </w:tbl>
    <w:p w:rsidR="00986C2F" w:rsidRDefault="00986C2F" w:rsidP="002C7C0A">
      <w:pPr>
        <w:pStyle w:val="Nagwek2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AE2041" w:rsidRDefault="00881DBF" w:rsidP="002C7C0A">
      <w:pPr>
        <w:pStyle w:val="Nagwek2"/>
      </w:pPr>
      <w:r>
        <w:lastRenderedPageBreak/>
        <w:t>Wady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AE2041" w:rsidRPr="00CC6674" w:rsidTr="0002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AE2041" w:rsidRPr="00CC667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E47515" w:rsidRPr="00CC6674" w:rsidTr="00022163">
        <w:trPr>
          <w:jc w:val="left"/>
        </w:trPr>
        <w:tc>
          <w:tcPr>
            <w:tcW w:w="2552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Alkoholizm</w:t>
            </w:r>
          </w:p>
        </w:tc>
        <w:tc>
          <w:tcPr>
            <w:tcW w:w="7938" w:type="dxa"/>
          </w:tcPr>
          <w:p w:rsidR="00E47515" w:rsidRPr="00CC6674" w:rsidRDefault="00E47515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obejść się bez picia. Przepijasz sporą część swoich dochodów</w:t>
            </w:r>
            <w:r w:rsidR="00593A48" w:rsidRPr="00CC6674">
              <w:rPr>
                <w:sz w:val="22"/>
                <w:szCs w:val="22"/>
              </w:rPr>
              <w:t xml:space="preserve"> i </w:t>
            </w:r>
            <w:r w:rsidRPr="00CC6674">
              <w:rPr>
                <w:sz w:val="22"/>
                <w:szCs w:val="22"/>
              </w:rPr>
              <w:t>nie zawsze walczysz trzeźwy. Przed walką (podczas której fabularnie możesz być pijany) rzuć K4 – przy rzucie 1 otrzymujesz -</w:t>
            </w:r>
            <w:r w:rsidR="00C72778">
              <w:rPr>
                <w:sz w:val="22"/>
                <w:szCs w:val="22"/>
              </w:rPr>
              <w:t>5</w:t>
            </w:r>
            <w:r w:rsidRPr="00CC6674">
              <w:rPr>
                <w:sz w:val="22"/>
                <w:szCs w:val="22"/>
              </w:rPr>
              <w:t xml:space="preserve"> do wszystkich testów celności.</w:t>
            </w:r>
          </w:p>
        </w:tc>
        <w:tc>
          <w:tcPr>
            <w:tcW w:w="567" w:type="dxa"/>
          </w:tcPr>
          <w:p w:rsidR="00E47515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012581" w:rsidRPr="00CC6674">
              <w:rPr>
                <w:sz w:val="22"/>
                <w:szCs w:val="22"/>
              </w:rPr>
              <w:t>1</w:t>
            </w:r>
          </w:p>
        </w:tc>
      </w:tr>
      <w:tr w:rsidR="0008513B" w:rsidRPr="00CC6674" w:rsidTr="00022163">
        <w:trPr>
          <w:jc w:val="left"/>
        </w:trPr>
        <w:tc>
          <w:tcPr>
            <w:tcW w:w="2552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Chorowity</w:t>
            </w:r>
          </w:p>
        </w:tc>
        <w:tc>
          <w:tcPr>
            <w:tcW w:w="7938" w:type="dxa"/>
          </w:tcPr>
          <w:p w:rsidR="0008513B" w:rsidRPr="00CC6674" w:rsidRDefault="0008513B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Często chorujesz. </w:t>
            </w:r>
            <w:r w:rsidR="00F43473" w:rsidRPr="00CC6674">
              <w:rPr>
                <w:sz w:val="22"/>
                <w:szCs w:val="22"/>
              </w:rPr>
              <w:t>Za każdym razem, gdy przebywasz w trudnych warunkach, tłumie, pod koniec dnia rzucasz K</w:t>
            </w:r>
            <w:r w:rsidR="005A7E03" w:rsidRPr="00CC6674">
              <w:rPr>
                <w:sz w:val="22"/>
                <w:szCs w:val="22"/>
              </w:rPr>
              <w:t>1</w:t>
            </w:r>
            <w:r w:rsidR="00F2742F" w:rsidRPr="00CC6674">
              <w:rPr>
                <w:sz w:val="22"/>
                <w:szCs w:val="22"/>
              </w:rPr>
              <w:t>0</w:t>
            </w:r>
            <w:r w:rsidR="00F43473" w:rsidRPr="00CC6674">
              <w:rPr>
                <w:sz w:val="22"/>
                <w:szCs w:val="22"/>
              </w:rPr>
              <w:t>. Wynik 1 oznacza losową chorobę.</w:t>
            </w:r>
          </w:p>
        </w:tc>
        <w:tc>
          <w:tcPr>
            <w:tcW w:w="567" w:type="dxa"/>
          </w:tcPr>
          <w:p w:rsidR="0008513B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F43473" w:rsidRPr="00CC6674">
              <w:rPr>
                <w:sz w:val="22"/>
                <w:szCs w:val="22"/>
              </w:rPr>
              <w:t>1</w:t>
            </w:r>
          </w:p>
        </w:tc>
      </w:tr>
      <w:tr w:rsidR="00644D24" w:rsidRPr="00CC6674" w:rsidTr="00022163">
        <w:trPr>
          <w:jc w:val="left"/>
        </w:trPr>
        <w:tc>
          <w:tcPr>
            <w:tcW w:w="2552" w:type="dxa"/>
          </w:tcPr>
          <w:p w:rsidR="00644D24" w:rsidRPr="00CC6674" w:rsidRDefault="00644D24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Chuchro</w:t>
            </w:r>
          </w:p>
        </w:tc>
        <w:tc>
          <w:tcPr>
            <w:tcW w:w="7938" w:type="dxa"/>
          </w:tcPr>
          <w:p w:rsidR="00644D24" w:rsidRPr="00CC6674" w:rsidRDefault="0049635E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Posiadasz permanentny status chuchro</w:t>
            </w:r>
            <w:r w:rsidR="00644D24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4D24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644D24" w:rsidRPr="00CC6674">
              <w:rPr>
                <w:sz w:val="22"/>
                <w:szCs w:val="22"/>
              </w:rPr>
              <w:t>1</w:t>
            </w:r>
          </w:p>
        </w:tc>
      </w:tr>
      <w:tr w:rsidR="00AE2041" w:rsidRPr="00CC6674" w:rsidTr="00022163">
        <w:trPr>
          <w:jc w:val="left"/>
        </w:trPr>
        <w:tc>
          <w:tcPr>
            <w:tcW w:w="2552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Dziecię drzew</w:t>
            </w:r>
          </w:p>
        </w:tc>
        <w:tc>
          <w:tcPr>
            <w:tcW w:w="7938" w:type="dxa"/>
          </w:tcPr>
          <w:p w:rsidR="00AE2041" w:rsidRPr="00CC6674" w:rsidRDefault="00AE2041" w:rsidP="0008513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Nie możesz używać stalowych przedmiotów</w:t>
            </w:r>
            <w:r w:rsidR="00796894" w:rsidRPr="00CC6674">
              <w:rPr>
                <w:sz w:val="22"/>
                <w:szCs w:val="22"/>
              </w:rPr>
              <w:t xml:space="preserve"> (biżuteria)</w:t>
            </w:r>
            <w:r w:rsidRPr="00CC6674">
              <w:rPr>
                <w:sz w:val="22"/>
                <w:szCs w:val="22"/>
              </w:rPr>
              <w:t>. Brzydzisz się technologią (kusze, strzelby, mechanizmy).</w:t>
            </w:r>
            <w:r w:rsidR="004864B9" w:rsidRPr="00CC6674">
              <w:rPr>
                <w:sz w:val="22"/>
                <w:szCs w:val="22"/>
              </w:rPr>
              <w:t xml:space="preserve"> Kontakt z metalem </w:t>
            </w:r>
            <w:r w:rsidR="001D51AA" w:rsidRPr="00CC6674">
              <w:rPr>
                <w:sz w:val="22"/>
                <w:szCs w:val="22"/>
              </w:rPr>
              <w:t>działa na Ciebie jak uciszenie</w:t>
            </w:r>
            <w:r w:rsidR="004864B9" w:rsidRPr="00CC667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E2041" w:rsidRPr="00CC6674" w:rsidRDefault="00022163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</w:t>
            </w:r>
            <w:r w:rsidR="00AE2041" w:rsidRPr="00CC6674">
              <w:rPr>
                <w:sz w:val="22"/>
                <w:szCs w:val="22"/>
              </w:rPr>
              <w:t>1</w:t>
            </w:r>
          </w:p>
        </w:tc>
      </w:tr>
      <w:tr w:rsidR="005500C0" w:rsidRPr="00CC6674" w:rsidTr="00022163">
        <w:trPr>
          <w:jc w:val="left"/>
        </w:trPr>
        <w:tc>
          <w:tcPr>
            <w:tcW w:w="2552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Ślepy</w:t>
            </w:r>
          </w:p>
        </w:tc>
        <w:tc>
          <w:tcPr>
            <w:tcW w:w="7938" w:type="dxa"/>
          </w:tcPr>
          <w:p w:rsidR="005500C0" w:rsidRPr="00CC6674" w:rsidRDefault="005500C0" w:rsidP="005500C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Jesteś</w:t>
            </w:r>
            <w:r w:rsidR="00653EC8" w:rsidRPr="00CC6674">
              <w:rPr>
                <w:sz w:val="22"/>
                <w:szCs w:val="22"/>
              </w:rPr>
              <w:t xml:space="preserve"> niewidomy –</w:t>
            </w:r>
            <w:r w:rsidRPr="00CC6674">
              <w:rPr>
                <w:sz w:val="22"/>
                <w:szCs w:val="22"/>
              </w:rPr>
              <w:t xml:space="preserve"> wiecznie pod wpływem efektu oślepienia.</w:t>
            </w:r>
          </w:p>
        </w:tc>
        <w:tc>
          <w:tcPr>
            <w:tcW w:w="567" w:type="dxa"/>
          </w:tcPr>
          <w:p w:rsidR="005500C0" w:rsidRPr="00CC6674" w:rsidRDefault="005500C0" w:rsidP="005500C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-2</w:t>
            </w:r>
          </w:p>
        </w:tc>
      </w:tr>
    </w:tbl>
    <w:p w:rsidR="00986C2F" w:rsidRDefault="00986C2F" w:rsidP="00537EB3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F3A35" w:rsidRDefault="00BF3A35" w:rsidP="00537EB3">
      <w:pPr>
        <w:pStyle w:val="Nagwek1"/>
      </w:pPr>
      <w:r>
        <w:lastRenderedPageBreak/>
        <w:t>Akrobatyka</w:t>
      </w:r>
    </w:p>
    <w:tbl>
      <w:tblPr>
        <w:tblStyle w:val="RPGTable"/>
        <w:tblW w:w="11057" w:type="dxa"/>
        <w:tblLook w:val="0420" w:firstRow="1" w:lastRow="0" w:firstColumn="0" w:lastColumn="0" w:noHBand="0" w:noVBand="1"/>
      </w:tblPr>
      <w:tblGrid>
        <w:gridCol w:w="2544"/>
        <w:gridCol w:w="7978"/>
        <w:gridCol w:w="535"/>
      </w:tblGrid>
      <w:tr w:rsidR="00BF3A35" w:rsidRPr="000402D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4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Nazwa</w:t>
            </w:r>
          </w:p>
        </w:tc>
        <w:tc>
          <w:tcPr>
            <w:tcW w:w="7978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Opis</w:t>
            </w:r>
          </w:p>
        </w:tc>
        <w:tc>
          <w:tcPr>
            <w:tcW w:w="535" w:type="dxa"/>
          </w:tcPr>
          <w:p w:rsidR="00BF3A35" w:rsidRPr="00BF3A35" w:rsidRDefault="00BF3A35" w:rsidP="00BF3A3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P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CE5598" w:rsidRDefault="00242C67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Bojowa adaptacja</w:t>
            </w:r>
          </w:p>
        </w:tc>
        <w:tc>
          <w:tcPr>
            <w:tcW w:w="7978" w:type="dxa"/>
          </w:tcPr>
          <w:p w:rsidR="000776E9" w:rsidRPr="00CE5598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zadawać dowolny typ obrażeń (kłute, obuchowe, cięte) w walce wręcz.</w:t>
            </w:r>
          </w:p>
        </w:tc>
        <w:tc>
          <w:tcPr>
            <w:tcW w:w="535" w:type="dxa"/>
          </w:tcPr>
          <w:p w:rsidR="000776E9" w:rsidRPr="00CE5598" w:rsidRDefault="00920891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1CC4" w:rsidRPr="000402D7" w:rsidTr="001A25E9">
        <w:tc>
          <w:tcPr>
            <w:tcW w:w="2544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Riposta</w:t>
            </w:r>
          </w:p>
        </w:tc>
        <w:tc>
          <w:tcPr>
            <w:tcW w:w="7978" w:type="dxa"/>
          </w:tcPr>
          <w:p w:rsidR="008C1CC4" w:rsidRPr="00CE5598" w:rsidRDefault="008C1CC4" w:rsidP="008C1CC4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uniknąwszy ciosu przeciwnika możesz odpowiedzieć kontratakiem kosztem akcji dodatkowej.</w:t>
            </w:r>
          </w:p>
        </w:tc>
        <w:tc>
          <w:tcPr>
            <w:tcW w:w="535" w:type="dxa"/>
          </w:tcPr>
          <w:p w:rsidR="008C1CC4" w:rsidRPr="00CE5598" w:rsidRDefault="008C1CC4" w:rsidP="008C1CC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76E9" w:rsidRPr="000402D7" w:rsidTr="001A25E9">
        <w:tc>
          <w:tcPr>
            <w:tcW w:w="2544" w:type="dxa"/>
          </w:tcPr>
          <w:p w:rsidR="000776E9" w:rsidRPr="00BF3A35" w:rsidRDefault="000776E9" w:rsidP="000776E9">
            <w:pPr>
              <w:spacing w:line="240" w:lineRule="auto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Sztuki walki</w:t>
            </w:r>
          </w:p>
        </w:tc>
        <w:tc>
          <w:tcPr>
            <w:tcW w:w="7978" w:type="dxa"/>
          </w:tcPr>
          <w:p w:rsidR="000776E9" w:rsidRPr="00BF3A35" w:rsidRDefault="002E1F35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UK przy walce </w:t>
            </w:r>
            <w:proofErr w:type="spellStart"/>
            <w:r>
              <w:rPr>
                <w:sz w:val="22"/>
                <w:szCs w:val="22"/>
              </w:rPr>
              <w:t>pięśćiami</w:t>
            </w:r>
            <w:proofErr w:type="spellEnd"/>
            <w:r>
              <w:rPr>
                <w:sz w:val="22"/>
                <w:szCs w:val="22"/>
              </w:rPr>
              <w:t>/kastetem.</w:t>
            </w:r>
          </w:p>
        </w:tc>
        <w:tc>
          <w:tcPr>
            <w:tcW w:w="535" w:type="dxa"/>
          </w:tcPr>
          <w:p w:rsidR="000776E9" w:rsidRPr="00BF3A35" w:rsidRDefault="000776E9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F3A35">
              <w:rPr>
                <w:sz w:val="22"/>
                <w:szCs w:val="22"/>
              </w:rPr>
              <w:t>1</w:t>
            </w:r>
          </w:p>
        </w:tc>
      </w:tr>
      <w:tr w:rsidR="004C71D3" w:rsidRPr="000402D7" w:rsidTr="001A25E9">
        <w:tc>
          <w:tcPr>
            <w:tcW w:w="2544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powstanie</w:t>
            </w:r>
          </w:p>
        </w:tc>
        <w:tc>
          <w:tcPr>
            <w:tcW w:w="7978" w:type="dxa"/>
          </w:tcPr>
          <w:p w:rsidR="004C71D3" w:rsidRPr="00BF3A35" w:rsidRDefault="004C71D3" w:rsidP="000776E9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Powalony możesz powstać kosztem akcji dodatkowej.</w:t>
            </w:r>
          </w:p>
        </w:tc>
        <w:tc>
          <w:tcPr>
            <w:tcW w:w="535" w:type="dxa"/>
          </w:tcPr>
          <w:p w:rsidR="004C71D3" w:rsidRPr="00BF3A35" w:rsidRDefault="004C71D3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3723A" w:rsidRPr="000402D7" w:rsidTr="001A25E9">
        <w:tc>
          <w:tcPr>
            <w:tcW w:w="2544" w:type="dxa"/>
          </w:tcPr>
          <w:p w:rsidR="0013723A" w:rsidRPr="00BF3A35" w:rsidRDefault="0013723A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Uniki</w:t>
            </w:r>
          </w:p>
        </w:tc>
        <w:tc>
          <w:tcPr>
            <w:tcW w:w="7978" w:type="dxa"/>
          </w:tcPr>
          <w:p w:rsidR="0013723A" w:rsidRDefault="00702D5D" w:rsidP="000776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Możesz </w:t>
            </w:r>
            <w:r w:rsidR="0013723A">
              <w:rPr>
                <w:sz w:val="22"/>
                <w:szCs w:val="22"/>
              </w:rPr>
              <w:t>kosztem akcji dodatkowej</w:t>
            </w:r>
            <w:r w:rsidR="00484920">
              <w:rPr>
                <w:sz w:val="22"/>
                <w:szCs w:val="22"/>
              </w:rPr>
              <w:t xml:space="preserve"> zwiększyć swoją obronę o </w:t>
            </w:r>
            <w:r w:rsidR="00A8403B">
              <w:rPr>
                <w:sz w:val="22"/>
                <w:szCs w:val="22"/>
              </w:rPr>
              <w:t>2</w:t>
            </w:r>
            <w:r w:rsidR="00B763B5">
              <w:rPr>
                <w:sz w:val="22"/>
                <w:szCs w:val="22"/>
              </w:rPr>
              <w:t>.</w:t>
            </w:r>
          </w:p>
        </w:tc>
        <w:tc>
          <w:tcPr>
            <w:tcW w:w="535" w:type="dxa"/>
          </w:tcPr>
          <w:p w:rsidR="0013723A" w:rsidRPr="00BF3A35" w:rsidRDefault="0013723A" w:rsidP="000776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F1F02" w:rsidRDefault="004F1F02" w:rsidP="004F1F02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4F1F02" w:rsidRPr="00877557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4F1F02" w:rsidRPr="00877557" w:rsidRDefault="004F1F02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4F1F02" w:rsidRPr="00877557" w:rsidRDefault="004F1F02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4F1F02" w:rsidRPr="00877557" w:rsidRDefault="004F1F02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4F1F02" w:rsidRPr="00877557" w:rsidRDefault="004F1F02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4F1F02" w:rsidRPr="00877557" w:rsidTr="00223ABC">
        <w:trPr>
          <w:jc w:val="left"/>
        </w:trPr>
        <w:tc>
          <w:tcPr>
            <w:tcW w:w="1148" w:type="pct"/>
          </w:tcPr>
          <w:p w:rsidR="004F1F02" w:rsidRPr="00877557" w:rsidRDefault="00A021CF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Podcięcie</w:t>
            </w:r>
          </w:p>
        </w:tc>
        <w:tc>
          <w:tcPr>
            <w:tcW w:w="255" w:type="pct"/>
          </w:tcPr>
          <w:p w:rsidR="004F1F02" w:rsidRPr="00877557" w:rsidRDefault="00A021CF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4F1F02" w:rsidRPr="00877557" w:rsidRDefault="00A021CF" w:rsidP="00223ABC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4F1F02" w:rsidRPr="00877557" w:rsidRDefault="00A021CF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223AB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223AB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223AB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Pr="00B40C09" w:rsidRDefault="00970794" w:rsidP="00223ABC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535BDF" w:rsidRPr="00877557" w:rsidTr="00223ABC">
        <w:trPr>
          <w:jc w:val="left"/>
        </w:trPr>
        <w:tc>
          <w:tcPr>
            <w:tcW w:w="1148" w:type="pct"/>
          </w:tcPr>
          <w:p w:rsidR="00535BDF" w:rsidRDefault="00535BDF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535BDF" w:rsidRPr="00CE5598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535BDF" w:rsidRDefault="00535BDF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535BDF" w:rsidRDefault="00535BDF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535BDF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70794" w:rsidRDefault="00970794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2743A" w:rsidP="00535BD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Postawa: Przewidywanie ruchów</w:t>
            </w:r>
          </w:p>
        </w:tc>
        <w:tc>
          <w:tcPr>
            <w:tcW w:w="25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D1277F" w:rsidP="00535BD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="004E7B20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Obrony</w:t>
            </w:r>
            <w:r w:rsidR="00970794">
              <w:rPr>
                <w:sz w:val="22"/>
                <w:szCs w:val="22"/>
              </w:rPr>
              <w:t xml:space="preserve"> na </w:t>
            </w:r>
            <w:r w:rsidR="00657F7B">
              <w:rPr>
                <w:sz w:val="22"/>
                <w:szCs w:val="22"/>
              </w:rPr>
              <w:t>wybrany typ broni</w:t>
            </w:r>
            <w:r w:rsidR="00F92384">
              <w:rPr>
                <w:sz w:val="22"/>
                <w:szCs w:val="22"/>
              </w:rPr>
              <w:t xml:space="preserve"> (np. łuk, kusza</w:t>
            </w:r>
            <w:r w:rsidR="00163DE6">
              <w:rPr>
                <w:sz w:val="22"/>
                <w:szCs w:val="22"/>
              </w:rPr>
              <w:t>, pazury</w:t>
            </w:r>
            <w:r w:rsidR="00F9238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970794" w:rsidRDefault="00970794" w:rsidP="00535BD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0794" w:rsidRPr="00877557" w:rsidTr="00223ABC">
        <w:trPr>
          <w:jc w:val="left"/>
        </w:trPr>
        <w:tc>
          <w:tcPr>
            <w:tcW w:w="1148" w:type="pct"/>
          </w:tcPr>
          <w:p w:rsidR="00970794" w:rsidRDefault="00970794" w:rsidP="009707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Przeskok</w:t>
            </w:r>
          </w:p>
        </w:tc>
        <w:tc>
          <w:tcPr>
            <w:tcW w:w="255" w:type="pct"/>
          </w:tcPr>
          <w:p w:rsidR="00970794" w:rsidRPr="00CE5598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970794" w:rsidRDefault="00970794" w:rsidP="0097079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Dynamiczna, przemieszczasz się o </w:t>
            </w:r>
            <w:r w:rsidR="00CE2FAE">
              <w:rPr>
                <w:sz w:val="22"/>
                <w:szCs w:val="22"/>
              </w:rPr>
              <w:t xml:space="preserve">max </w:t>
            </w:r>
            <w:r>
              <w:rPr>
                <w:sz w:val="22"/>
                <w:szCs w:val="22"/>
              </w:rPr>
              <w:t>2 pola.</w:t>
            </w:r>
          </w:p>
        </w:tc>
        <w:tc>
          <w:tcPr>
            <w:tcW w:w="275" w:type="pct"/>
          </w:tcPr>
          <w:p w:rsidR="00970794" w:rsidRDefault="00970794" w:rsidP="0097079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4F1F02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196D0E" w:rsidRDefault="00196D0E" w:rsidP="004F1F02">
      <w:pPr>
        <w:pStyle w:val="Nagwek1"/>
      </w:pPr>
      <w:r>
        <w:lastRenderedPageBreak/>
        <w:t>Atletyka</w:t>
      </w:r>
    </w:p>
    <w:p w:rsidR="00196D0E" w:rsidRPr="00FC0145" w:rsidRDefault="00196D0E" w:rsidP="00196D0E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2552"/>
        <w:gridCol w:w="7938"/>
        <w:gridCol w:w="567"/>
      </w:tblGrid>
      <w:tr w:rsidR="00196D0E" w:rsidRPr="00CE5598" w:rsidTr="008A1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Nazwa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Atak na całość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pójść na całość. Przy ataku otrzymujesz 5 do celności, jednak prze turę posiadasz -5 obrony.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5872F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Barykada</w:t>
            </w:r>
          </w:p>
        </w:tc>
        <w:tc>
          <w:tcPr>
            <w:tcW w:w="7938" w:type="dxa"/>
          </w:tcPr>
          <w:p w:rsidR="00196D0E" w:rsidRPr="00CE5598" w:rsidRDefault="00E2619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utrzymywać pozycję bez kosztu akcji dodatkowej.</w:t>
            </w:r>
          </w:p>
        </w:tc>
        <w:tc>
          <w:tcPr>
            <w:tcW w:w="567" w:type="dxa"/>
          </w:tcPr>
          <w:p w:rsidR="00196D0E" w:rsidRPr="00CE5598" w:rsidRDefault="005872F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43FD0" w:rsidRPr="00CE5598" w:rsidTr="008A1EE9">
        <w:trPr>
          <w:jc w:val="left"/>
        </w:trPr>
        <w:tc>
          <w:tcPr>
            <w:tcW w:w="2552" w:type="dxa"/>
          </w:tcPr>
          <w:p w:rsidR="00743FD0" w:rsidRDefault="00743FD0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Berserker</w:t>
            </w:r>
          </w:p>
        </w:tc>
        <w:tc>
          <w:tcPr>
            <w:tcW w:w="7938" w:type="dxa"/>
          </w:tcPr>
          <w:p w:rsidR="00743FD0" w:rsidRDefault="00743FD0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celności dodajesz ilość </w:t>
            </w:r>
            <w:r w:rsidR="00A805C9">
              <w:rPr>
                <w:sz w:val="22"/>
                <w:szCs w:val="22"/>
              </w:rPr>
              <w:t>brakującej</w:t>
            </w:r>
            <w:r>
              <w:rPr>
                <w:sz w:val="22"/>
                <w:szCs w:val="22"/>
              </w:rPr>
              <w:t xml:space="preserve"> kondycji / 2.</w:t>
            </w:r>
          </w:p>
        </w:tc>
        <w:tc>
          <w:tcPr>
            <w:tcW w:w="567" w:type="dxa"/>
          </w:tcPr>
          <w:p w:rsidR="00743FD0" w:rsidRDefault="00743FD0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49A1" w:rsidRPr="00CE5598" w:rsidTr="008A1EE9">
        <w:trPr>
          <w:jc w:val="left"/>
        </w:trPr>
        <w:tc>
          <w:tcPr>
            <w:tcW w:w="2552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7938" w:type="dxa"/>
          </w:tcPr>
          <w:p w:rsidR="002B49A1" w:rsidRPr="00295F3D" w:rsidRDefault="002B49A1" w:rsidP="002B49A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567" w:type="dxa"/>
          </w:tcPr>
          <w:p w:rsidR="002B49A1" w:rsidRPr="00295F3D" w:rsidRDefault="002B49A1" w:rsidP="002B49A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EF2E7E" w:rsidRPr="00CE5598" w:rsidTr="008A1EE9">
        <w:trPr>
          <w:jc w:val="left"/>
        </w:trPr>
        <w:tc>
          <w:tcPr>
            <w:tcW w:w="2552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Gruboskórny</w:t>
            </w:r>
          </w:p>
        </w:tc>
        <w:tc>
          <w:tcPr>
            <w:tcW w:w="7938" w:type="dxa"/>
          </w:tcPr>
          <w:p w:rsidR="00EF2E7E" w:rsidRPr="00295F3D" w:rsidRDefault="00EF2E7E" w:rsidP="00EF2E7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zmniejszyć otrzymane obrażenia o </w:t>
            </w:r>
            <w:r w:rsidR="00835864">
              <w:rPr>
                <w:sz w:val="22"/>
                <w:szCs w:val="22"/>
              </w:rPr>
              <w:t>K4</w:t>
            </w:r>
            <w:r>
              <w:rPr>
                <w:sz w:val="22"/>
                <w:szCs w:val="22"/>
              </w:rPr>
              <w:t xml:space="preserve"> do min. 1.</w:t>
            </w:r>
          </w:p>
        </w:tc>
        <w:tc>
          <w:tcPr>
            <w:tcW w:w="567" w:type="dxa"/>
          </w:tcPr>
          <w:p w:rsidR="00EF2E7E" w:rsidRPr="00295F3D" w:rsidRDefault="00EF2E7E" w:rsidP="00EF2E7E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Kontruderzenie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walkę, gdy przeciwnik dobiega do Ciebie z odległości co najmniej 5 pól możesz odpowiedzieć darmowym kontratakiem.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Miecz i pięść</w:t>
            </w:r>
          </w:p>
        </w:tc>
        <w:tc>
          <w:tcPr>
            <w:tcW w:w="7938" w:type="dxa"/>
          </w:tcPr>
          <w:p w:rsidR="00196D0E" w:rsidRPr="00CE5598" w:rsidRDefault="00312B1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</w:t>
            </w:r>
            <w:r w:rsidR="00B12F5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 w:rsidR="00B12F53" w:rsidRPr="00CE5598">
              <w:rPr>
                <w:sz w:val="22"/>
                <w:szCs w:val="22"/>
              </w:rPr>
              <w:t>ożesz wzmocnić atak</w:t>
            </w:r>
            <w:r w:rsidR="00B12F53">
              <w:rPr>
                <w:sz w:val="22"/>
                <w:szCs w:val="22"/>
              </w:rPr>
              <w:t xml:space="preserve"> (na jeden cel)</w:t>
            </w:r>
            <w:r w:rsidR="00B12F53" w:rsidRPr="00CE5598">
              <w:rPr>
                <w:sz w:val="22"/>
                <w:szCs w:val="22"/>
              </w:rPr>
              <w:t xml:space="preserve"> o powalenie</w:t>
            </w:r>
            <w:r w:rsidR="0037290C">
              <w:rPr>
                <w:sz w:val="22"/>
                <w:szCs w:val="22"/>
              </w:rPr>
              <w:t xml:space="preserve">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CC05D3" w:rsidRPr="00CE5598" w:rsidTr="008A1EE9">
        <w:trPr>
          <w:jc w:val="left"/>
        </w:trPr>
        <w:tc>
          <w:tcPr>
            <w:tcW w:w="2552" w:type="dxa"/>
          </w:tcPr>
          <w:p w:rsidR="00CC05D3" w:rsidRPr="00CE5598" w:rsidRDefault="00CC05D3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Niezłomny</w:t>
            </w:r>
          </w:p>
        </w:tc>
        <w:tc>
          <w:tcPr>
            <w:tcW w:w="7938" w:type="dxa"/>
          </w:tcPr>
          <w:p w:rsidR="00CC05D3" w:rsidRDefault="003E39C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Walczysz dobrze w niesprzyjających warunkach</w:t>
            </w:r>
            <w:r w:rsidR="00CF7048">
              <w:rPr>
                <w:sz w:val="22"/>
                <w:szCs w:val="22"/>
              </w:rPr>
              <w:t xml:space="preserve"> nie otrzymując kar</w:t>
            </w:r>
            <w:r>
              <w:rPr>
                <w:sz w:val="22"/>
                <w:szCs w:val="22"/>
              </w:rPr>
              <w:t>, jesteś odporny na efekty osłabienia</w:t>
            </w:r>
            <w:r w:rsidR="00935EC1">
              <w:rPr>
                <w:sz w:val="22"/>
                <w:szCs w:val="22"/>
              </w:rPr>
              <w:t xml:space="preserve"> (za wyjątkiem ran)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C05D3" w:rsidRPr="00CE5598" w:rsidRDefault="003E39C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Niszczyciel pocisków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odeprzeć dowolny pocisk bez rzutu.</w:t>
            </w:r>
            <w:r w:rsidR="00AC483B">
              <w:rPr>
                <w:sz w:val="22"/>
                <w:szCs w:val="22"/>
              </w:rPr>
              <w:t xml:space="preserve"> </w:t>
            </w:r>
            <w:r w:rsidR="002046E7">
              <w:rPr>
                <w:sz w:val="22"/>
                <w:szCs w:val="22"/>
              </w:rPr>
              <w:t>Wym.</w:t>
            </w:r>
            <w:r w:rsidR="00AC483B">
              <w:rPr>
                <w:sz w:val="22"/>
                <w:szCs w:val="22"/>
              </w:rPr>
              <w:t xml:space="preserve"> tarcz</w:t>
            </w:r>
            <w:r w:rsidR="002046E7">
              <w:rPr>
                <w:sz w:val="22"/>
                <w:szCs w:val="22"/>
              </w:rPr>
              <w:t>a</w:t>
            </w:r>
            <w:r w:rsidR="00AC483B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Odcięcie wroga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wykonać test vs Wola. Przy sukcesie zmuszasz przeciwnika, którego zaatakowałeś, do walki wyłącznie z tobą.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Odparcie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anulować efekt powalenia, ogłuszenia</w:t>
            </w:r>
            <w:r w:rsidR="00933C57">
              <w:rPr>
                <w:sz w:val="22"/>
                <w:szCs w:val="22"/>
              </w:rPr>
              <w:t xml:space="preserve">, unieruchomienia lub </w:t>
            </w:r>
            <w:r w:rsidRPr="00CE5598">
              <w:rPr>
                <w:sz w:val="22"/>
                <w:szCs w:val="22"/>
              </w:rPr>
              <w:t>przerażenia.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Odwet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spróbować zniszczyć broń przeciwnika testem vs [Obrona + ST].</w:t>
            </w:r>
          </w:p>
        </w:tc>
        <w:tc>
          <w:tcPr>
            <w:tcW w:w="567" w:type="dxa"/>
          </w:tcPr>
          <w:p w:rsidR="00196D0E" w:rsidRPr="00CE5598" w:rsidRDefault="00BF07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Oportunista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wyprowadzić atak okazyjny bez kosztu akcji dodatkowej.</w:t>
            </w:r>
          </w:p>
        </w:tc>
        <w:tc>
          <w:tcPr>
            <w:tcW w:w="567" w:type="dxa"/>
          </w:tcPr>
          <w:p w:rsidR="00196D0E" w:rsidRPr="00CE5598" w:rsidRDefault="007B6BA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Potężny chwyt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Możesz dzierżyć dwuręczną broń w jednej ręce</w:t>
            </w:r>
            <w:r w:rsidR="00D544A9">
              <w:rPr>
                <w:sz w:val="22"/>
                <w:szCs w:val="22"/>
              </w:rPr>
              <w:t xml:space="preserve"> (tylko </w:t>
            </w:r>
            <w:r w:rsidR="008F4774">
              <w:rPr>
                <w:sz w:val="22"/>
                <w:szCs w:val="22"/>
              </w:rPr>
              <w:t>w głównej</w:t>
            </w:r>
            <w:r w:rsidR="00D544A9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196D0E" w:rsidRPr="00CE5598" w:rsidRDefault="003C235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Przerażający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Za każdym razem, gdy zadasz maksymalne obrażenia, przeciwnik musi wykonać test [</w:t>
            </w:r>
            <w:r w:rsidR="002D638B">
              <w:rPr>
                <w:sz w:val="22"/>
                <w:szCs w:val="22"/>
              </w:rPr>
              <w:t xml:space="preserve">K20 + </w:t>
            </w:r>
            <w:r w:rsidRPr="00CE5598">
              <w:rPr>
                <w:sz w:val="22"/>
                <w:szCs w:val="22"/>
              </w:rPr>
              <w:t>Wol</w:t>
            </w:r>
            <w:r w:rsidR="002D638B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 vs [</w:t>
            </w:r>
            <w:r w:rsidR="004F7887">
              <w:rPr>
                <w:sz w:val="22"/>
                <w:szCs w:val="22"/>
              </w:rPr>
              <w:t xml:space="preserve">15 + </w:t>
            </w:r>
            <w:r w:rsidRPr="00CE5598">
              <w:rPr>
                <w:sz w:val="22"/>
                <w:szCs w:val="22"/>
              </w:rPr>
              <w:t>Zadane obrażeni</w:t>
            </w:r>
            <w:r w:rsidR="004F7887">
              <w:rPr>
                <w:sz w:val="22"/>
                <w:szCs w:val="22"/>
              </w:rPr>
              <w:t>a</w:t>
            </w:r>
            <w:r w:rsidRPr="00CE5598">
              <w:rPr>
                <w:sz w:val="22"/>
                <w:szCs w:val="22"/>
              </w:rPr>
              <w:t>]. Przy porażce ucieka przez następną turę.</w:t>
            </w:r>
          </w:p>
        </w:tc>
        <w:tc>
          <w:tcPr>
            <w:tcW w:w="567" w:type="dxa"/>
          </w:tcPr>
          <w:p w:rsidR="00196D0E" w:rsidRPr="00CE5598" w:rsidRDefault="004974E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Ratunek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możesz przyjąć obrażenia z osoby obok na siebie.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Rewanż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Raz na walkę otrzymując obrażenia możesz odpowiedzieć kontratakiem kosztem akcji dodatkowej.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Tarczownik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Posiadając tarcz</w:t>
            </w:r>
            <w:r w:rsidR="00A75960">
              <w:rPr>
                <w:sz w:val="22"/>
                <w:szCs w:val="22"/>
              </w:rPr>
              <w:t>ę</w:t>
            </w:r>
            <w:r w:rsidRPr="00CE5598">
              <w:rPr>
                <w:sz w:val="22"/>
                <w:szCs w:val="22"/>
              </w:rPr>
              <w:t xml:space="preserve"> zadajesz atakami +1 Obrażeń.</w:t>
            </w:r>
          </w:p>
        </w:tc>
        <w:tc>
          <w:tcPr>
            <w:tcW w:w="567" w:type="dxa"/>
          </w:tcPr>
          <w:p w:rsidR="00196D0E" w:rsidRPr="00CE5598" w:rsidRDefault="006F7EC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9FB" w:rsidRPr="00CE5598" w:rsidTr="008A1EE9">
        <w:trPr>
          <w:jc w:val="left"/>
        </w:trPr>
        <w:tc>
          <w:tcPr>
            <w:tcW w:w="2552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>Tężyzna fizyczna</w:t>
            </w:r>
          </w:p>
        </w:tc>
        <w:tc>
          <w:tcPr>
            <w:tcW w:w="7938" w:type="dxa"/>
          </w:tcPr>
          <w:p w:rsidR="00CB79FB" w:rsidRPr="000402D7" w:rsidRDefault="00CB79FB" w:rsidP="00CB79FB">
            <w:pPr>
              <w:spacing w:line="240" w:lineRule="auto"/>
              <w:rPr>
                <w:sz w:val="22"/>
                <w:szCs w:val="22"/>
              </w:rPr>
            </w:pPr>
            <w:r w:rsidRPr="000402D7">
              <w:rPr>
                <w:sz w:val="22"/>
                <w:szCs w:val="22"/>
              </w:rPr>
              <w:t xml:space="preserve">Zwiększasz </w:t>
            </w:r>
            <w:r>
              <w:rPr>
                <w:sz w:val="22"/>
                <w:szCs w:val="22"/>
              </w:rPr>
              <w:t xml:space="preserve">swoją Kondycję </w:t>
            </w:r>
            <w:r w:rsidRPr="000402D7">
              <w:rPr>
                <w:sz w:val="22"/>
                <w:szCs w:val="22"/>
              </w:rPr>
              <w:t xml:space="preserve">o </w:t>
            </w:r>
            <w:r>
              <w:rPr>
                <w:sz w:val="22"/>
                <w:szCs w:val="22"/>
              </w:rPr>
              <w:t>P * 1.5</w:t>
            </w:r>
            <w:r w:rsidRPr="000402D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CB79FB" w:rsidRPr="000402D7" w:rsidRDefault="00CB79FB" w:rsidP="00CB79F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567A69" w:rsidRPr="00CE5598" w:rsidTr="008A1EE9">
        <w:trPr>
          <w:jc w:val="left"/>
        </w:trPr>
        <w:tc>
          <w:tcPr>
            <w:tcW w:w="2552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7938" w:type="dxa"/>
          </w:tcPr>
          <w:p w:rsidR="00567A69" w:rsidRPr="00295F3D" w:rsidRDefault="00567A69" w:rsidP="00567A6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 w:rsidR="00103886"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567" w:type="dxa"/>
          </w:tcPr>
          <w:p w:rsidR="00567A69" w:rsidRPr="00295F3D" w:rsidRDefault="00103886" w:rsidP="00567A6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Wejście smoka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W pierwszej rundzie posiadasz dodatkowe </w:t>
            </w:r>
            <w:r w:rsidR="009D51AD">
              <w:rPr>
                <w:sz w:val="22"/>
                <w:szCs w:val="22"/>
              </w:rPr>
              <w:t>3</w:t>
            </w:r>
            <w:r w:rsidRPr="00CE5598">
              <w:rPr>
                <w:sz w:val="22"/>
                <w:szCs w:val="22"/>
              </w:rPr>
              <w:t xml:space="preserve"> ruchu.</w:t>
            </w:r>
          </w:p>
        </w:tc>
        <w:tc>
          <w:tcPr>
            <w:tcW w:w="567" w:type="dxa"/>
          </w:tcPr>
          <w:p w:rsidR="00196D0E" w:rsidRPr="00CE5598" w:rsidRDefault="009D51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CE5598" w:rsidTr="008A1EE9">
        <w:trPr>
          <w:jc w:val="left"/>
        </w:trPr>
        <w:tc>
          <w:tcPr>
            <w:tcW w:w="2552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lastRenderedPageBreak/>
              <w:t>Żywotny</w:t>
            </w:r>
          </w:p>
        </w:tc>
        <w:tc>
          <w:tcPr>
            <w:tcW w:w="7938" w:type="dxa"/>
          </w:tcPr>
          <w:p w:rsidR="00196D0E" w:rsidRPr="00CE5598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 xml:space="preserve">Raz na walkę możesz zmniejszyć otrzymane obrażenia do </w:t>
            </w:r>
            <w:r w:rsidR="0073088C">
              <w:rPr>
                <w:sz w:val="22"/>
                <w:szCs w:val="22"/>
              </w:rPr>
              <w:t>5</w:t>
            </w:r>
            <w:r w:rsidRPr="00CE5598">
              <w:rPr>
                <w:sz w:val="22"/>
                <w:szCs w:val="22"/>
              </w:rPr>
              <w:t>, a twoja postać umiera dopiero przy -15 P</w:t>
            </w:r>
            <w:r w:rsidR="00884EA3">
              <w:rPr>
                <w:sz w:val="22"/>
                <w:szCs w:val="22"/>
              </w:rPr>
              <w:t>K</w:t>
            </w:r>
            <w:r w:rsidRPr="00CE5598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96D0E" w:rsidRPr="00CE5598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E5598">
              <w:rPr>
                <w:sz w:val="22"/>
                <w:szCs w:val="22"/>
              </w:rPr>
              <w:t>1</w:t>
            </w:r>
          </w:p>
        </w:tc>
      </w:tr>
    </w:tbl>
    <w:p w:rsidR="00196D0E" w:rsidRDefault="00196D0E" w:rsidP="00196D0E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ayout w:type="fixed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196D0E" w:rsidRPr="00B40C09" w:rsidTr="00B40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196D0E" w:rsidRPr="00B40C09" w:rsidRDefault="00B40C0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Chwyt</w:t>
            </w:r>
          </w:p>
        </w:tc>
        <w:tc>
          <w:tcPr>
            <w:tcW w:w="255" w:type="pct"/>
          </w:tcPr>
          <w:p w:rsidR="00196D0E" w:rsidRPr="00B40C09" w:rsidRDefault="007E72A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D43D5E">
              <w:rPr>
                <w:sz w:val="22"/>
                <w:szCs w:val="22"/>
              </w:rPr>
              <w:t xml:space="preserve"> stały</w:t>
            </w:r>
            <w:r w:rsidR="00196D0E" w:rsidRPr="00B40C09">
              <w:rPr>
                <w:sz w:val="22"/>
                <w:szCs w:val="22"/>
              </w:rPr>
              <w:t>, unieruchamiasz przeciwnika. W czasie chwytu nie możesz podejmować innych akcji. K4 – 1 obrażeń na turę.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971AEE" w:rsidRPr="00B40C09" w:rsidTr="00B4032D">
        <w:trPr>
          <w:jc w:val="left"/>
        </w:trPr>
        <w:tc>
          <w:tcPr>
            <w:tcW w:w="1148" w:type="pct"/>
          </w:tcPr>
          <w:p w:rsidR="00971AEE" w:rsidRPr="00B40C09" w:rsidRDefault="00971AE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Łupnięcie</w:t>
            </w:r>
          </w:p>
        </w:tc>
        <w:tc>
          <w:tcPr>
            <w:tcW w:w="255" w:type="pct"/>
          </w:tcPr>
          <w:p w:rsidR="00971AEE" w:rsidRDefault="00971AE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71AEE" w:rsidRDefault="00261B99" w:rsidP="001A25E9">
            <w:pPr>
              <w:spacing w:line="240" w:lineRule="auto"/>
              <w:rPr>
                <w:sz w:val="22"/>
                <w:szCs w:val="22"/>
              </w:rPr>
            </w:pPr>
            <w:r w:rsidRPr="00261B99">
              <w:rPr>
                <w:sz w:val="22"/>
                <w:szCs w:val="22"/>
              </w:rPr>
              <w:t>Test, Ogłusza, 1x3x3, Wym. młot</w:t>
            </w:r>
          </w:p>
        </w:tc>
        <w:tc>
          <w:tcPr>
            <w:tcW w:w="275" w:type="pct"/>
          </w:tcPr>
          <w:p w:rsidR="00971AEE" w:rsidRPr="00B40C09" w:rsidRDefault="00261B9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Natarcie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 xml:space="preserve">Atak, </w:t>
            </w:r>
            <w:r w:rsidR="008B0135">
              <w:rPr>
                <w:sz w:val="22"/>
                <w:szCs w:val="22"/>
              </w:rPr>
              <w:t xml:space="preserve">możesz </w:t>
            </w:r>
            <w:r w:rsidR="00412193">
              <w:rPr>
                <w:sz w:val="22"/>
                <w:szCs w:val="22"/>
              </w:rPr>
              <w:t>wykorzystać swój</w:t>
            </w:r>
            <w:r w:rsidR="00E73AF2">
              <w:rPr>
                <w:sz w:val="22"/>
                <w:szCs w:val="22"/>
              </w:rPr>
              <w:t xml:space="preserve"> ruch</w:t>
            </w:r>
            <w:r w:rsidR="008B0135">
              <w:rPr>
                <w:sz w:val="22"/>
                <w:szCs w:val="22"/>
              </w:rPr>
              <w:t xml:space="preserve"> </w:t>
            </w:r>
            <w:r w:rsidR="00E73AF2">
              <w:rPr>
                <w:sz w:val="22"/>
                <w:szCs w:val="22"/>
              </w:rPr>
              <w:t>przesuwając</w:t>
            </w:r>
            <w:r w:rsidRPr="00B40C09">
              <w:rPr>
                <w:sz w:val="22"/>
                <w:szCs w:val="22"/>
              </w:rPr>
              <w:t xml:space="preserve"> przeciwnika w tył</w:t>
            </w:r>
            <w:r w:rsidR="00412193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2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Powalenie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mallCaps w:val="0"/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powala przeciwnika.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Roztrzaskanie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niszczy pancerz/tarczę celu, Wym. obuch/topór.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Szarża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Atak, Obr: + [Rozbieg / 2].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  <w:tr w:rsidR="00196D0E" w:rsidRPr="00B40C09" w:rsidTr="00B4032D">
        <w:trPr>
          <w:jc w:val="left"/>
        </w:trPr>
        <w:tc>
          <w:tcPr>
            <w:tcW w:w="1148" w:type="pct"/>
          </w:tcPr>
          <w:p w:rsidR="00196D0E" w:rsidRPr="00B40C09" w:rsidRDefault="00196D0E" w:rsidP="001A25E9">
            <w:pPr>
              <w:spacing w:line="240" w:lineRule="auto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Tratowanie</w:t>
            </w:r>
          </w:p>
        </w:tc>
        <w:tc>
          <w:tcPr>
            <w:tcW w:w="25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196D0E" w:rsidRPr="00B40C09" w:rsidRDefault="00B85E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196D0E" w:rsidRPr="00B40C09">
              <w:rPr>
                <w:sz w:val="22"/>
                <w:szCs w:val="22"/>
              </w:rPr>
              <w:t>, Powalasz przeciwników przez których przebiegasz.</w:t>
            </w:r>
          </w:p>
        </w:tc>
        <w:tc>
          <w:tcPr>
            <w:tcW w:w="275" w:type="pct"/>
          </w:tcPr>
          <w:p w:rsidR="00196D0E" w:rsidRPr="00B40C09" w:rsidRDefault="00196D0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B40C09">
              <w:rPr>
                <w:sz w:val="22"/>
                <w:szCs w:val="22"/>
              </w:rPr>
              <w:t>1</w:t>
            </w:r>
          </w:p>
        </w:tc>
      </w:tr>
    </w:tbl>
    <w:p w:rsidR="00986C2F" w:rsidRDefault="00986C2F" w:rsidP="00B4032D">
      <w:pPr>
        <w:pStyle w:val="Nagwek1"/>
        <w:sectPr w:rsidR="00986C2F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B4032D" w:rsidRDefault="00B4032D" w:rsidP="0098745A">
      <w:pPr>
        <w:pStyle w:val="Nagwek1"/>
      </w:pPr>
      <w:r>
        <w:lastRenderedPageBreak/>
        <w:t>Strzelectwo</w:t>
      </w:r>
    </w:p>
    <w:p w:rsidR="00B4032D" w:rsidRPr="0082344A" w:rsidRDefault="00B4032D" w:rsidP="00B4032D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B4032D" w:rsidRPr="0096453A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Defensywa łowcy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Używając broni dystansowej nie tracisz obrony.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Niespodziewany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wykonać atak okazyjny bronią dystansową (na zasięg</w:t>
            </w:r>
            <w:r w:rsidR="00CE5F9F">
              <w:rPr>
                <w:sz w:val="22"/>
                <w:szCs w:val="22"/>
              </w:rPr>
              <w:t xml:space="preserve"> </w:t>
            </w:r>
            <w:r w:rsidR="009104BE"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  <w:tr w:rsidR="00222F17" w:rsidRPr="0096453A" w:rsidTr="001A25E9">
        <w:trPr>
          <w:jc w:val="left"/>
        </w:trPr>
        <w:tc>
          <w:tcPr>
            <w:tcW w:w="3132" w:type="dxa"/>
          </w:tcPr>
          <w:p w:rsidR="00222F17" w:rsidRPr="0096453A" w:rsidRDefault="00222F1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Niewidoczny strzał</w:t>
            </w:r>
          </w:p>
        </w:tc>
        <w:tc>
          <w:tcPr>
            <w:tcW w:w="7358" w:type="dxa"/>
          </w:tcPr>
          <w:p w:rsidR="00222F17" w:rsidRPr="0096453A" w:rsidRDefault="00222F1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zwiększyć </w:t>
            </w:r>
            <w:r w:rsidR="00E57F73">
              <w:rPr>
                <w:sz w:val="22"/>
                <w:szCs w:val="22"/>
              </w:rPr>
              <w:t>celność ataku</w:t>
            </w:r>
            <w:r>
              <w:rPr>
                <w:sz w:val="22"/>
                <w:szCs w:val="22"/>
              </w:rPr>
              <w:t xml:space="preserve"> o 5 kosztem</w:t>
            </w:r>
            <w:r w:rsidR="000D1AD0">
              <w:rPr>
                <w:sz w:val="22"/>
                <w:szCs w:val="22"/>
              </w:rPr>
              <w:t xml:space="preserve"> dwukrotnie mniejszych obrażeń.</w:t>
            </w:r>
          </w:p>
        </w:tc>
        <w:tc>
          <w:tcPr>
            <w:tcW w:w="567" w:type="dxa"/>
          </w:tcPr>
          <w:p w:rsidR="00222F17" w:rsidRPr="0096453A" w:rsidRDefault="00222F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Orli wzrok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</w:t>
            </w:r>
            <w:r w:rsidR="00F3277B">
              <w:rPr>
                <w:sz w:val="22"/>
                <w:szCs w:val="22"/>
              </w:rPr>
              <w:t>1</w:t>
            </w:r>
            <w:r w:rsidRPr="0096453A">
              <w:rPr>
                <w:sz w:val="22"/>
                <w:szCs w:val="22"/>
              </w:rPr>
              <w:t xml:space="preserve"> Zasięgu przy strzelaniu z broni dystansowej.</w:t>
            </w:r>
          </w:p>
        </w:tc>
        <w:tc>
          <w:tcPr>
            <w:tcW w:w="567" w:type="dxa"/>
          </w:tcPr>
          <w:p w:rsidR="00B4032D" w:rsidRPr="0096453A" w:rsidRDefault="00A15E7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Precyzja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Kary przy atakach mierzonych -2, -4, -6 (zamiast -3, -6, -9).</w:t>
            </w:r>
          </w:p>
        </w:tc>
        <w:tc>
          <w:tcPr>
            <w:tcW w:w="567" w:type="dxa"/>
          </w:tcPr>
          <w:p w:rsidR="00B4032D" w:rsidRPr="0096453A" w:rsidRDefault="00261F4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Predykcyjny strzał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Raz na walkę możesz przy strzale zadeklarować wykonywanie dwóch rzutów zamiast jednego i wybrać wyższy wynik.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D32E45" w:rsidRPr="0096453A" w:rsidTr="001A25E9">
        <w:trPr>
          <w:jc w:val="left"/>
        </w:trPr>
        <w:tc>
          <w:tcPr>
            <w:tcW w:w="3132" w:type="dxa"/>
          </w:tcPr>
          <w:p w:rsidR="00D32E45" w:rsidRPr="0096453A" w:rsidRDefault="00D32E4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Rozpoznanie terenu</w:t>
            </w:r>
          </w:p>
        </w:tc>
        <w:tc>
          <w:tcPr>
            <w:tcW w:w="7358" w:type="dxa"/>
          </w:tcPr>
          <w:p w:rsidR="00D32E45" w:rsidRPr="0096453A" w:rsidRDefault="00D32E4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 początku walki </w:t>
            </w:r>
            <w:r w:rsidR="002A3128">
              <w:rPr>
                <w:sz w:val="22"/>
                <w:szCs w:val="22"/>
              </w:rPr>
              <w:t xml:space="preserve">na otwartym terenie </w:t>
            </w:r>
            <w:r>
              <w:rPr>
                <w:sz w:val="22"/>
                <w:szCs w:val="22"/>
              </w:rPr>
              <w:t>możesz rozmieścić K4</w:t>
            </w:r>
            <w:r w:rsidR="002A3128">
              <w:rPr>
                <w:sz w:val="22"/>
                <w:szCs w:val="22"/>
              </w:rPr>
              <w:t xml:space="preserve"> </w:t>
            </w:r>
            <w:r w:rsidR="004F6290">
              <w:rPr>
                <w:sz w:val="22"/>
                <w:szCs w:val="22"/>
              </w:rPr>
              <w:t xml:space="preserve">naturalnych </w:t>
            </w:r>
            <w:r w:rsidR="002A3128">
              <w:rPr>
                <w:sz w:val="22"/>
                <w:szCs w:val="22"/>
              </w:rPr>
              <w:t>przeszkód.</w:t>
            </w:r>
          </w:p>
        </w:tc>
        <w:tc>
          <w:tcPr>
            <w:tcW w:w="567" w:type="dxa"/>
          </w:tcPr>
          <w:p w:rsidR="00D32E45" w:rsidRPr="0096453A" w:rsidRDefault="00D32E4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Snajper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+2 Celności</w:t>
            </w:r>
            <w:r w:rsidR="00285ACB"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gdy strzelasz na dystansie większym bądź równym 7.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610E0A" w:rsidRPr="0096453A" w:rsidTr="001A25E9">
        <w:trPr>
          <w:jc w:val="left"/>
        </w:trPr>
        <w:tc>
          <w:tcPr>
            <w:tcW w:w="3132" w:type="dxa"/>
          </w:tcPr>
          <w:p w:rsidR="00610E0A" w:rsidRPr="0096453A" w:rsidRDefault="00610E0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Strzał z bliska</w:t>
            </w:r>
          </w:p>
        </w:tc>
        <w:tc>
          <w:tcPr>
            <w:tcW w:w="7358" w:type="dxa"/>
          </w:tcPr>
          <w:p w:rsidR="00610E0A" w:rsidRPr="0096453A" w:rsidRDefault="00610E0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+5 celności, jeśli strzelasz</w:t>
            </w:r>
            <w:r w:rsidR="004A6DBA">
              <w:rPr>
                <w:sz w:val="22"/>
                <w:szCs w:val="22"/>
              </w:rPr>
              <w:t xml:space="preserve"> w zwarciu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10E0A" w:rsidRPr="0096453A" w:rsidRDefault="00610E0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Strzał w zwarciu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Nie prowokujesz ataków okazyjnych strzelając obok przeciwników walczących wręcz.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B4032D" w:rsidRPr="0096453A" w:rsidTr="001A25E9">
        <w:trPr>
          <w:jc w:val="left"/>
        </w:trPr>
        <w:tc>
          <w:tcPr>
            <w:tcW w:w="3132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Strzelec wyborowy</w:t>
            </w:r>
          </w:p>
        </w:tc>
        <w:tc>
          <w:tcPr>
            <w:tcW w:w="7358" w:type="dxa"/>
          </w:tcPr>
          <w:p w:rsidR="00B4032D" w:rsidRPr="0096453A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Raz na walkę możesz zwiększyć swoją celność o 1 za każde pole poniżej </w:t>
            </w:r>
            <w:r w:rsidR="00526884">
              <w:rPr>
                <w:sz w:val="22"/>
                <w:szCs w:val="22"/>
              </w:rPr>
              <w:t>twojego zasięgu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B4032D" w:rsidRPr="0096453A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1</w:t>
            </w:r>
          </w:p>
        </w:tc>
      </w:tr>
      <w:tr w:rsidR="00F5539E" w:rsidRPr="0096453A" w:rsidTr="001A25E9">
        <w:trPr>
          <w:jc w:val="left"/>
        </w:trPr>
        <w:tc>
          <w:tcPr>
            <w:tcW w:w="3132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przeładowanie</w:t>
            </w:r>
          </w:p>
        </w:tc>
        <w:tc>
          <w:tcPr>
            <w:tcW w:w="7358" w:type="dxa"/>
          </w:tcPr>
          <w:p w:rsidR="00F5539E" w:rsidRPr="0096453A" w:rsidRDefault="00F5539E" w:rsidP="00F5539E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 xml:space="preserve">Przeładowanie kuszy </w:t>
            </w:r>
            <w:r>
              <w:rPr>
                <w:sz w:val="22"/>
                <w:szCs w:val="22"/>
              </w:rPr>
              <w:t>lub broni palnej nie zużywa akcji dodatkowej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F5539E" w:rsidRPr="0096453A" w:rsidRDefault="00F5539E" w:rsidP="00F5539E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</w:p>
        </w:tc>
      </w:tr>
    </w:tbl>
    <w:p w:rsidR="00B4032D" w:rsidRDefault="00B4032D" w:rsidP="00B4032D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B4032D" w:rsidRPr="00877557" w:rsidTr="00877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167A79" w:rsidRPr="00877557" w:rsidTr="00877557">
        <w:trPr>
          <w:jc w:val="left"/>
        </w:trPr>
        <w:tc>
          <w:tcPr>
            <w:tcW w:w="1148" w:type="pct"/>
          </w:tcPr>
          <w:p w:rsidR="00167A79" w:rsidRDefault="00167A79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 strzał</w:t>
            </w:r>
          </w:p>
        </w:tc>
        <w:tc>
          <w:tcPr>
            <w:tcW w:w="255" w:type="pct"/>
          </w:tcPr>
          <w:p w:rsidR="00167A79" w:rsidRDefault="00167A7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167A79" w:rsidRDefault="00167A79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przyczepiasz do strzały małą bombę, która dodaje efekt do strzału.</w:t>
            </w:r>
          </w:p>
        </w:tc>
        <w:tc>
          <w:tcPr>
            <w:tcW w:w="275" w:type="pct"/>
          </w:tcPr>
          <w:p w:rsidR="00167A79" w:rsidRDefault="00167A7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125D" w:rsidRPr="00877557" w:rsidTr="00877557">
        <w:trPr>
          <w:jc w:val="left"/>
        </w:trPr>
        <w:tc>
          <w:tcPr>
            <w:tcW w:w="1148" w:type="pct"/>
          </w:tcPr>
          <w:p w:rsidR="0057125D" w:rsidRDefault="0057125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Deszcz strzał</w:t>
            </w:r>
          </w:p>
        </w:tc>
        <w:tc>
          <w:tcPr>
            <w:tcW w:w="255" w:type="pct"/>
          </w:tcPr>
          <w:p w:rsidR="0057125D" w:rsidRDefault="0057125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57125D" w:rsidRDefault="007E3DA4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Atak, Obszar </w:t>
            </w:r>
            <w:r w:rsidR="008670F0">
              <w:rPr>
                <w:sz w:val="22"/>
                <w:szCs w:val="22"/>
              </w:rPr>
              <w:t>2x2</w:t>
            </w:r>
          </w:p>
        </w:tc>
        <w:tc>
          <w:tcPr>
            <w:tcW w:w="275" w:type="pct"/>
          </w:tcPr>
          <w:p w:rsidR="0057125D" w:rsidRDefault="00A7378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F37553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Potężny strzał</w:t>
            </w:r>
          </w:p>
        </w:tc>
        <w:tc>
          <w:tcPr>
            <w:tcW w:w="25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353E17" w:rsidRPr="00877557" w:rsidRDefault="00AF22D4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+2 UK</w:t>
            </w:r>
          </w:p>
        </w:tc>
        <w:tc>
          <w:tcPr>
            <w:tcW w:w="275" w:type="pct"/>
          </w:tcPr>
          <w:p w:rsidR="00353E17" w:rsidRPr="00877557" w:rsidRDefault="009124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793FD6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Wielostrzał</w:t>
            </w:r>
          </w:p>
        </w:tc>
        <w:tc>
          <w:tcPr>
            <w:tcW w:w="25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353E17" w:rsidRPr="00877557" w:rsidRDefault="00793FD6" w:rsidP="001A25E9">
            <w:pPr>
              <w:spacing w:line="240" w:lineRule="auto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ataki, r</w:t>
            </w:r>
            <w:r w:rsidRPr="0096453A">
              <w:rPr>
                <w:sz w:val="22"/>
                <w:szCs w:val="22"/>
              </w:rPr>
              <w:t>zucasz raz</w:t>
            </w:r>
            <w:r>
              <w:rPr>
                <w:sz w:val="22"/>
                <w:szCs w:val="22"/>
              </w:rPr>
              <w:t>,</w:t>
            </w:r>
            <w:r w:rsidRPr="0096453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 w:rsidRPr="0096453A">
              <w:rPr>
                <w:sz w:val="22"/>
                <w:szCs w:val="22"/>
              </w:rPr>
              <w:t>ierwsza strzała posiada celność -</w:t>
            </w:r>
            <w:r>
              <w:rPr>
                <w:sz w:val="22"/>
                <w:szCs w:val="22"/>
              </w:rPr>
              <w:t>2</w:t>
            </w:r>
            <w:r w:rsidRPr="0096453A">
              <w:rPr>
                <w:sz w:val="22"/>
                <w:szCs w:val="22"/>
              </w:rPr>
              <w:t>, druga -</w:t>
            </w:r>
            <w:r>
              <w:rPr>
                <w:sz w:val="22"/>
                <w:szCs w:val="22"/>
              </w:rPr>
              <w:t>4</w:t>
            </w:r>
            <w:r w:rsidRPr="0096453A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353E17" w:rsidRPr="00877557" w:rsidRDefault="00793FD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353E1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53E17" w:rsidRPr="00877557" w:rsidRDefault="00353E17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E4311F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Balistyczny strzał</w:t>
            </w:r>
          </w:p>
        </w:tc>
        <w:tc>
          <w:tcPr>
            <w:tcW w:w="25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53E17" w:rsidRPr="00877557" w:rsidRDefault="00E4311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+4</w:t>
            </w:r>
          </w:p>
        </w:tc>
        <w:tc>
          <w:tcPr>
            <w:tcW w:w="275" w:type="pct"/>
          </w:tcPr>
          <w:p w:rsidR="00353E17" w:rsidRPr="00877557" w:rsidRDefault="00E4311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C96A8E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Czuły punkt</w:t>
            </w:r>
          </w:p>
        </w:tc>
        <w:tc>
          <w:tcPr>
            <w:tcW w:w="25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53E17" w:rsidRPr="00877557" w:rsidRDefault="00011B4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  <w:r w:rsidR="00BD7721">
              <w:rPr>
                <w:sz w:val="22"/>
                <w:szCs w:val="22"/>
              </w:rPr>
              <w:t xml:space="preserve"> -2</w:t>
            </w:r>
            <w:r>
              <w:rPr>
                <w:sz w:val="22"/>
                <w:szCs w:val="22"/>
              </w:rPr>
              <w:t>, drugie trafienie tą umiejętnością zadaje dodatkową kość obrażeń</w:t>
            </w:r>
          </w:p>
        </w:tc>
        <w:tc>
          <w:tcPr>
            <w:tcW w:w="275" w:type="pct"/>
          </w:tcPr>
          <w:p w:rsidR="00353E17" w:rsidRPr="00877557" w:rsidRDefault="00011B4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Przebijający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4032D" w:rsidRPr="00877557" w:rsidRDefault="00B4032D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Atak, ignoruje pancerz</w:t>
            </w:r>
            <w:r w:rsidR="00013487">
              <w:rPr>
                <w:sz w:val="22"/>
                <w:szCs w:val="22"/>
              </w:rPr>
              <w:t xml:space="preserve"> i tarczę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B74545" w:rsidRPr="00877557" w:rsidTr="00877557">
        <w:trPr>
          <w:jc w:val="left"/>
        </w:trPr>
        <w:tc>
          <w:tcPr>
            <w:tcW w:w="1148" w:type="pct"/>
          </w:tcPr>
          <w:p w:rsidR="00B74545" w:rsidRPr="00877557" w:rsidRDefault="005A6D68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Strzał z odskokiem</w:t>
            </w:r>
          </w:p>
        </w:tc>
        <w:tc>
          <w:tcPr>
            <w:tcW w:w="255" w:type="pct"/>
          </w:tcPr>
          <w:p w:rsidR="00B74545" w:rsidRPr="00877557" w:rsidRDefault="005A6D6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74545" w:rsidRPr="00877557" w:rsidRDefault="005A6D68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  <w:r w:rsidR="00242898">
              <w:rPr>
                <w:sz w:val="22"/>
                <w:szCs w:val="22"/>
              </w:rPr>
              <w:t xml:space="preserve"> +2</w:t>
            </w:r>
            <w:r>
              <w:rPr>
                <w:sz w:val="22"/>
                <w:szCs w:val="22"/>
              </w:rPr>
              <w:t>, przemieszczasz się o 2 pola</w:t>
            </w:r>
          </w:p>
        </w:tc>
        <w:tc>
          <w:tcPr>
            <w:tcW w:w="275" w:type="pct"/>
          </w:tcPr>
          <w:p w:rsidR="00B74545" w:rsidRPr="00877557" w:rsidRDefault="005A6D68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353E1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53E17" w:rsidRDefault="00353E17" w:rsidP="001A25E9">
            <w:pPr>
              <w:pStyle w:val="RPG"/>
              <w:spacing w:line="240" w:lineRule="auto"/>
            </w:pPr>
          </w:p>
        </w:tc>
        <w:tc>
          <w:tcPr>
            <w:tcW w:w="27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EF3731" w:rsidRPr="00877557" w:rsidTr="00877557">
        <w:trPr>
          <w:jc w:val="left"/>
        </w:trPr>
        <w:tc>
          <w:tcPr>
            <w:tcW w:w="1148" w:type="pct"/>
          </w:tcPr>
          <w:p w:rsidR="00EF3731" w:rsidRDefault="00EF3731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Kontra</w:t>
            </w:r>
          </w:p>
        </w:tc>
        <w:tc>
          <w:tcPr>
            <w:tcW w:w="255" w:type="pct"/>
          </w:tcPr>
          <w:p w:rsidR="00EF3731" w:rsidRDefault="00EF373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EF3731" w:rsidRDefault="000249EE" w:rsidP="001A25E9">
            <w:pPr>
              <w:pStyle w:val="RPG"/>
              <w:spacing w:line="240" w:lineRule="auto"/>
            </w:pPr>
            <w:r>
              <w:t>Kiedy</w:t>
            </w:r>
            <w:r w:rsidR="0033470C">
              <w:t xml:space="preserve"> jesteś atakowany, </w:t>
            </w:r>
            <w:r w:rsidR="00940478">
              <w:t xml:space="preserve">zamiast tego ty atakujesz cel. Jeśli trafisz, traci on 1 Kondycji i przerywasz jego atak, </w:t>
            </w:r>
            <w:r w:rsidR="0033470C">
              <w:t>Tur 1</w:t>
            </w:r>
          </w:p>
        </w:tc>
        <w:tc>
          <w:tcPr>
            <w:tcW w:w="275" w:type="pct"/>
          </w:tcPr>
          <w:p w:rsidR="00EF3731" w:rsidRDefault="00EF373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53E17" w:rsidRPr="00877557" w:rsidTr="00877557">
        <w:trPr>
          <w:jc w:val="left"/>
        </w:trPr>
        <w:tc>
          <w:tcPr>
            <w:tcW w:w="1148" w:type="pct"/>
          </w:tcPr>
          <w:p w:rsidR="00353E17" w:rsidRPr="00877557" w:rsidRDefault="003B6D4E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Postawa: Skupienie</w:t>
            </w:r>
          </w:p>
        </w:tc>
        <w:tc>
          <w:tcPr>
            <w:tcW w:w="255" w:type="pct"/>
          </w:tcPr>
          <w:p w:rsidR="00353E17" w:rsidRPr="00877557" w:rsidRDefault="00353E1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53E17" w:rsidRDefault="003B6D4E" w:rsidP="001A25E9">
            <w:pPr>
              <w:pStyle w:val="RPG"/>
              <w:spacing w:line="240" w:lineRule="auto"/>
            </w:pPr>
            <w:r>
              <w:t>+1 do celności</w:t>
            </w:r>
          </w:p>
        </w:tc>
        <w:tc>
          <w:tcPr>
            <w:tcW w:w="275" w:type="pct"/>
          </w:tcPr>
          <w:p w:rsidR="00353E17" w:rsidRPr="00877557" w:rsidRDefault="003B6D4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4032D" w:rsidRPr="00877557" w:rsidTr="00877557">
        <w:trPr>
          <w:jc w:val="left"/>
        </w:trPr>
        <w:tc>
          <w:tcPr>
            <w:tcW w:w="1148" w:type="pct"/>
          </w:tcPr>
          <w:p w:rsidR="00B4032D" w:rsidRPr="00877557" w:rsidRDefault="00B403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Widowiskowy strzał</w:t>
            </w:r>
          </w:p>
        </w:tc>
        <w:tc>
          <w:tcPr>
            <w:tcW w:w="25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4032D" w:rsidRPr="00877557" w:rsidRDefault="00B85E67" w:rsidP="001A25E9">
            <w:pPr>
              <w:pStyle w:val="RPG"/>
              <w:spacing w:line="240" w:lineRule="auto"/>
            </w:pPr>
            <w:r>
              <w:t xml:space="preserve">Test </w:t>
            </w:r>
            <w:r w:rsidR="00B4032D" w:rsidRPr="00877557">
              <w:t xml:space="preserve">vs Wola, </w:t>
            </w:r>
            <w:r w:rsidR="006A79FE">
              <w:t>cel traci akcję dodatkową</w:t>
            </w:r>
            <w:r w:rsidR="00B4032D" w:rsidRPr="00877557">
              <w:t>.</w:t>
            </w:r>
          </w:p>
        </w:tc>
        <w:tc>
          <w:tcPr>
            <w:tcW w:w="275" w:type="pct"/>
          </w:tcPr>
          <w:p w:rsidR="00B4032D" w:rsidRPr="00877557" w:rsidRDefault="00B403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AC1583" w:rsidRPr="00877557" w:rsidTr="00877557">
        <w:trPr>
          <w:jc w:val="left"/>
        </w:trPr>
        <w:tc>
          <w:tcPr>
            <w:tcW w:w="1148" w:type="pct"/>
          </w:tcPr>
          <w:p w:rsidR="00AC1583" w:rsidRPr="00877557" w:rsidRDefault="00AC1583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Wykorzystanie terenu</w:t>
            </w:r>
          </w:p>
        </w:tc>
        <w:tc>
          <w:tcPr>
            <w:tcW w:w="255" w:type="pct"/>
          </w:tcPr>
          <w:p w:rsidR="00AC1583" w:rsidRPr="00877557" w:rsidRDefault="00AC1583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AC1583" w:rsidRDefault="00505056" w:rsidP="001A25E9">
            <w:pPr>
              <w:pStyle w:val="RPG"/>
              <w:spacing w:line="240" w:lineRule="auto"/>
            </w:pPr>
            <w:r>
              <w:t>Możesz przeskoczyć przez przeszkodę i przesunąć ją o pole</w:t>
            </w:r>
            <w:r w:rsidR="00D456B4">
              <w:t xml:space="preserve"> (także na przeciwnika, który </w:t>
            </w:r>
            <w:r w:rsidR="009F407C">
              <w:t>traci 1 Kondycji i</w:t>
            </w:r>
            <w:r w:rsidR="007F1000">
              <w:t xml:space="preserve"> </w:t>
            </w:r>
            <w:r w:rsidR="00D456B4">
              <w:t>zostaje cofnięty o pole)</w:t>
            </w:r>
            <w:r>
              <w:t>.</w:t>
            </w:r>
          </w:p>
        </w:tc>
        <w:tc>
          <w:tcPr>
            <w:tcW w:w="275" w:type="pct"/>
          </w:tcPr>
          <w:p w:rsidR="00AC1583" w:rsidRPr="00877557" w:rsidRDefault="0050505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877557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877557" w:rsidRDefault="00877557" w:rsidP="00877557">
      <w:pPr>
        <w:pStyle w:val="Nagwek1"/>
      </w:pPr>
      <w:r>
        <w:lastRenderedPageBreak/>
        <w:t>Wiedza magiczna</w:t>
      </w:r>
    </w:p>
    <w:p w:rsidR="008040ED" w:rsidRDefault="00FF49C9" w:rsidP="008040ED">
      <w:r>
        <w:t>Typy</w:t>
      </w:r>
      <w:r w:rsidR="008040ED">
        <w:t xml:space="preserve"> magii:</w:t>
      </w:r>
      <w:r w:rsidR="00F95961">
        <w:t xml:space="preserve"> </w:t>
      </w:r>
      <w:r w:rsidR="008040ED">
        <w:t>Ogień</w:t>
      </w:r>
      <w:r w:rsidR="004C7CDE">
        <w:t xml:space="preserve">, </w:t>
      </w:r>
      <w:r w:rsidR="008040ED">
        <w:t>Powietrze (Elektryczność),</w:t>
      </w:r>
      <w:r w:rsidR="00F95961">
        <w:t xml:space="preserve"> Śmierć (Nekromancja),</w:t>
      </w:r>
      <w:r w:rsidR="008040ED">
        <w:t xml:space="preserve"> </w:t>
      </w:r>
      <w:r w:rsidR="00CA6148">
        <w:t>Światło,</w:t>
      </w:r>
      <w:r w:rsidR="00756D70">
        <w:t xml:space="preserve"> Umysł</w:t>
      </w:r>
      <w:r w:rsidR="00537455">
        <w:t xml:space="preserve"> (Iluzje)</w:t>
      </w:r>
      <w:r w:rsidR="00756D70">
        <w:t>,</w:t>
      </w:r>
      <w:r w:rsidR="00CA6148">
        <w:t xml:space="preserve"> </w:t>
      </w:r>
      <w:r w:rsidR="008040ED">
        <w:t>Woda (Lód), Ziemia</w:t>
      </w:r>
      <w:r w:rsidR="00314C93">
        <w:t xml:space="preserve"> (Natura)</w:t>
      </w:r>
      <w:r w:rsidR="001573EE">
        <w:t>.</w:t>
      </w:r>
    </w:p>
    <w:p w:rsidR="00877557" w:rsidRPr="00FC0145" w:rsidRDefault="00877557" w:rsidP="00877557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877557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Adep</w:t>
            </w:r>
            <w:r w:rsidR="00FF49C9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: Dowolny</w:t>
            </w:r>
          </w:p>
        </w:tc>
        <w:tc>
          <w:tcPr>
            <w:tcW w:w="7358" w:type="dxa"/>
          </w:tcPr>
          <w:p w:rsidR="00877557" w:rsidRPr="00877557" w:rsidRDefault="0061299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Umożliwia wykonywanie zaklęć danego typu</w:t>
            </w:r>
            <w:r w:rsidR="00BD097D">
              <w:rPr>
                <w:sz w:val="22"/>
                <w:szCs w:val="22"/>
              </w:rPr>
              <w:t xml:space="preserve"> oraz manipulację danym żywiołem. Np.</w:t>
            </w:r>
            <w:r w:rsidR="00894126">
              <w:rPr>
                <w:sz w:val="22"/>
                <w:szCs w:val="22"/>
              </w:rPr>
              <w:t xml:space="preserve"> </w:t>
            </w:r>
            <w:r w:rsidR="00BD097D">
              <w:rPr>
                <w:sz w:val="22"/>
                <w:szCs w:val="22"/>
              </w:rPr>
              <w:t>wzniecenie ognia,</w:t>
            </w:r>
            <w:r w:rsidR="00894126">
              <w:rPr>
                <w:sz w:val="22"/>
                <w:szCs w:val="22"/>
              </w:rPr>
              <w:t xml:space="preserve"> powolne spadanie, </w:t>
            </w:r>
            <w:r w:rsidR="004D4AF4">
              <w:rPr>
                <w:sz w:val="22"/>
                <w:szCs w:val="22"/>
              </w:rPr>
              <w:t xml:space="preserve">uśmiercenie rośliny, magiczne światło, </w:t>
            </w:r>
            <w:r w:rsidR="00420EDC">
              <w:rPr>
                <w:sz w:val="22"/>
                <w:szCs w:val="22"/>
              </w:rPr>
              <w:t xml:space="preserve">drobna iluzja, </w:t>
            </w:r>
            <w:r w:rsidR="00894126">
              <w:rPr>
                <w:sz w:val="22"/>
                <w:szCs w:val="22"/>
              </w:rPr>
              <w:t xml:space="preserve">stworzenie małego wiru wodnego, </w:t>
            </w:r>
            <w:r w:rsidR="00BD097D">
              <w:rPr>
                <w:sz w:val="22"/>
                <w:szCs w:val="22"/>
              </w:rPr>
              <w:t>przyspieszenie wzrostu rośliny.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Dotyk broni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zaklęcia dotykowe używając broni do walki wręcz, liny i tym podobnych przekaźników.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Dwuręczne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Jeśli posiadasz obie dłonie wolne Twoje zaklęcia mają +2 do celności.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0E3681" w:rsidRPr="00877557" w:rsidTr="001A25E9">
        <w:trPr>
          <w:jc w:val="left"/>
        </w:trPr>
        <w:tc>
          <w:tcPr>
            <w:tcW w:w="3132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Ekspert magii: Dowolny</w:t>
            </w:r>
          </w:p>
        </w:tc>
        <w:tc>
          <w:tcPr>
            <w:tcW w:w="7358" w:type="dxa"/>
          </w:tcPr>
          <w:p w:rsidR="000E3681" w:rsidRPr="00877557" w:rsidRDefault="000E368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Twoje zaklęcia danego typu ignorują odporność celu.</w:t>
            </w:r>
          </w:p>
        </w:tc>
        <w:tc>
          <w:tcPr>
            <w:tcW w:w="567" w:type="dxa"/>
          </w:tcPr>
          <w:p w:rsidR="000E3681" w:rsidRDefault="000E368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Elementalista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Do każdego zaklęcia nieposiadającego natury możesz dodawać w walce </w:t>
            </w:r>
            <w:r w:rsidR="00FF06AE">
              <w:rPr>
                <w:sz w:val="22"/>
                <w:szCs w:val="22"/>
              </w:rPr>
              <w:t>wybrany</w:t>
            </w:r>
            <w:r w:rsidRPr="00877557">
              <w:rPr>
                <w:sz w:val="22"/>
                <w:szCs w:val="22"/>
              </w:rPr>
              <w:t xml:space="preserve"> żywioł</w:t>
            </w:r>
            <w:r w:rsidR="00A11CDE">
              <w:rPr>
                <w:sz w:val="22"/>
                <w:szCs w:val="22"/>
              </w:rPr>
              <w:t>. Wym. Adept tego żywiołu.</w:t>
            </w:r>
          </w:p>
        </w:tc>
        <w:tc>
          <w:tcPr>
            <w:tcW w:w="567" w:type="dxa"/>
          </w:tcPr>
          <w:p w:rsidR="00877557" w:rsidRPr="00877557" w:rsidRDefault="00CE3D40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Fałszywe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Walcząc z magiem imitujesz inne zaklęcia niż faktycznie rzucane, utrudniając kontrowanie ich (+5 do twojego rzutu).</w:t>
            </w:r>
          </w:p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wykonując zaklęcie wyrzucisz 20, wrogowie z wiedzą magiczną zostają przerażeni na jedną turę.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Kontrola pogody</w:t>
            </w:r>
          </w:p>
        </w:tc>
        <w:tc>
          <w:tcPr>
            <w:tcW w:w="7358" w:type="dxa"/>
          </w:tcPr>
          <w:p w:rsidR="005074A7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możesz przywołać deszcz, burzę lub zapewnić dobrą pogodę kilkugodzinnym rytuałem testem [K20 + Poziom / 2] vs 10. Wym. składników.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Kontrowanie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Akcja dynamiczna, możesz spróbować przeszkodzić przeciwnikowi w wykonywaniu zaklęcia </w:t>
            </w:r>
            <w:r w:rsidR="001C40C4">
              <w:rPr>
                <w:sz w:val="22"/>
                <w:szCs w:val="22"/>
              </w:rPr>
              <w:t>T</w:t>
            </w:r>
            <w:r w:rsidRPr="00877557">
              <w:rPr>
                <w:sz w:val="22"/>
                <w:szCs w:val="22"/>
              </w:rPr>
              <w:t>estem vs Wola. Anulowane zaklęcie eksploduje zadając K4 obrażeń</w:t>
            </w:r>
            <w:r w:rsidR="00232CE4">
              <w:rPr>
                <w:sz w:val="22"/>
                <w:szCs w:val="22"/>
              </w:rPr>
              <w:t xml:space="preserve">, zasięg: </w:t>
            </w:r>
            <w:r w:rsidR="00422582">
              <w:rPr>
                <w:sz w:val="22"/>
                <w:szCs w:val="22"/>
              </w:rPr>
              <w:t>5.</w:t>
            </w:r>
          </w:p>
        </w:tc>
        <w:tc>
          <w:tcPr>
            <w:tcW w:w="567" w:type="dxa"/>
          </w:tcPr>
          <w:p w:rsidR="00877557" w:rsidRPr="00877557" w:rsidRDefault="00641BF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Krwawy mag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Kosztem P</w:t>
            </w:r>
            <w:r w:rsidR="00884EA3">
              <w:rPr>
                <w:sz w:val="22"/>
                <w:szCs w:val="22"/>
              </w:rPr>
              <w:t>K</w:t>
            </w:r>
            <w:r w:rsidRPr="00877557">
              <w:rPr>
                <w:sz w:val="22"/>
                <w:szCs w:val="22"/>
              </w:rPr>
              <w:t xml:space="preserve"> możesz wzmocnić celność zaklęcia.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Mag bojowy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Nie prowokujesz ataków okazyjnych wykonując zaklęcie obok przeciwnika walczącego wręcz.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3A4CCE" w:rsidRPr="00877557" w:rsidTr="001A25E9">
        <w:trPr>
          <w:jc w:val="left"/>
        </w:trPr>
        <w:tc>
          <w:tcPr>
            <w:tcW w:w="3132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pociski</w:t>
            </w:r>
          </w:p>
        </w:tc>
        <w:tc>
          <w:tcPr>
            <w:tcW w:w="7358" w:type="dxa"/>
          </w:tcPr>
          <w:p w:rsidR="003A4CCE" w:rsidRPr="00877557" w:rsidRDefault="003A4CCE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atakować z dłoni jak przy użyciu różdżki</w:t>
            </w:r>
            <w:r w:rsidR="00E33E60">
              <w:rPr>
                <w:sz w:val="22"/>
                <w:szCs w:val="22"/>
              </w:rPr>
              <w:t>.</w:t>
            </w:r>
            <w:r w:rsidR="00AA4FFD">
              <w:rPr>
                <w:sz w:val="22"/>
                <w:szCs w:val="22"/>
              </w:rPr>
              <w:t xml:space="preserve"> </w:t>
            </w:r>
            <w:r w:rsidR="00BF1BEE">
              <w:rPr>
                <w:sz w:val="22"/>
                <w:szCs w:val="22"/>
              </w:rPr>
              <w:t>Wym.</w:t>
            </w:r>
            <w:r w:rsidR="00AA4FFD">
              <w:rPr>
                <w:sz w:val="22"/>
                <w:szCs w:val="22"/>
              </w:rPr>
              <w:t xml:space="preserve"> wolnych</w:t>
            </w:r>
            <w:r w:rsidR="004E1E5D">
              <w:rPr>
                <w:sz w:val="22"/>
                <w:szCs w:val="22"/>
              </w:rPr>
              <w:t xml:space="preserve">, </w:t>
            </w:r>
            <w:r w:rsidR="009175D7">
              <w:rPr>
                <w:sz w:val="22"/>
                <w:szCs w:val="22"/>
              </w:rPr>
              <w:t xml:space="preserve">niczym </w:t>
            </w:r>
            <w:r w:rsidR="004E1E5D">
              <w:rPr>
                <w:sz w:val="22"/>
                <w:szCs w:val="22"/>
              </w:rPr>
              <w:t>nieskrępowanych</w:t>
            </w:r>
            <w:r w:rsidR="00AA4FFD">
              <w:rPr>
                <w:sz w:val="22"/>
                <w:szCs w:val="22"/>
              </w:rPr>
              <w:t xml:space="preserve"> rąk.</w:t>
            </w:r>
          </w:p>
        </w:tc>
        <w:tc>
          <w:tcPr>
            <w:tcW w:w="567" w:type="dxa"/>
          </w:tcPr>
          <w:p w:rsidR="003A4CCE" w:rsidRPr="00877557" w:rsidRDefault="003A4CC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485A" w:rsidRPr="00877557" w:rsidTr="001A25E9">
        <w:trPr>
          <w:jc w:val="left"/>
        </w:trPr>
        <w:tc>
          <w:tcPr>
            <w:tcW w:w="3132" w:type="dxa"/>
          </w:tcPr>
          <w:p w:rsidR="0083485A" w:rsidRDefault="0083485A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pułapki</w:t>
            </w:r>
          </w:p>
        </w:tc>
        <w:tc>
          <w:tcPr>
            <w:tcW w:w="7358" w:type="dxa"/>
          </w:tcPr>
          <w:p w:rsidR="0083485A" w:rsidRDefault="00062A3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Jeśli walka jest zaplanowana przez twoją drużynę, p</w:t>
            </w:r>
            <w:r w:rsidR="0083485A">
              <w:rPr>
                <w:sz w:val="22"/>
                <w:szCs w:val="22"/>
              </w:rPr>
              <w:t xml:space="preserve">rzed walką możesz umieścić na polu </w:t>
            </w:r>
            <w:r>
              <w:rPr>
                <w:sz w:val="22"/>
                <w:szCs w:val="22"/>
              </w:rPr>
              <w:t>bitwy</w:t>
            </w:r>
            <w:r w:rsidR="0083485A">
              <w:rPr>
                <w:sz w:val="22"/>
                <w:szCs w:val="22"/>
              </w:rPr>
              <w:t xml:space="preserve"> jedno ze swoich zaklęć obszarowych zadających obrażenia lub </w:t>
            </w:r>
            <w:r>
              <w:rPr>
                <w:sz w:val="22"/>
                <w:szCs w:val="22"/>
              </w:rPr>
              <w:t>kontrolujące</w:t>
            </w:r>
            <w:r w:rsidR="009302DA">
              <w:rPr>
                <w:sz w:val="22"/>
                <w:szCs w:val="22"/>
              </w:rPr>
              <w:t xml:space="preserve"> tłum</w:t>
            </w:r>
            <w:r w:rsidR="0083485A">
              <w:rPr>
                <w:sz w:val="22"/>
                <w:szCs w:val="22"/>
              </w:rPr>
              <w:t>. Zostaje zużyte.</w:t>
            </w:r>
          </w:p>
        </w:tc>
        <w:tc>
          <w:tcPr>
            <w:tcW w:w="567" w:type="dxa"/>
          </w:tcPr>
          <w:p w:rsidR="0083485A" w:rsidRDefault="0083485A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Manipulacja obszarem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zmniejszać obszar swojego zaklęcia wedle uznania (pole musi pozostać połączone z punktem startowym</w:t>
            </w:r>
            <w:r w:rsidR="008371AC">
              <w:rPr>
                <w:sz w:val="22"/>
                <w:szCs w:val="22"/>
              </w:rPr>
              <w:t xml:space="preserve"> i pozostać symetryczne</w:t>
            </w:r>
            <w:r w:rsidRPr="00877557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EE25D5" w:rsidRPr="00877557" w:rsidTr="001A25E9">
        <w:trPr>
          <w:jc w:val="left"/>
        </w:trPr>
        <w:tc>
          <w:tcPr>
            <w:tcW w:w="3132" w:type="dxa"/>
          </w:tcPr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Mistyk</w:t>
            </w:r>
          </w:p>
        </w:tc>
        <w:tc>
          <w:tcPr>
            <w:tcW w:w="7358" w:type="dxa"/>
          </w:tcPr>
          <w:p w:rsidR="00C2616B" w:rsidRDefault="00C2616B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tydzień testem vs Wola jesteś w stanie odczytać myśli celu.</w:t>
            </w:r>
          </w:p>
          <w:p w:rsidR="0086289F" w:rsidRDefault="0086289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wywołać u celu koszmar lub zapewnić spokojny sen.</w:t>
            </w:r>
          </w:p>
          <w:p w:rsidR="00EE25D5" w:rsidRPr="00877557" w:rsidRDefault="00EE25D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komunikować się ze światem </w:t>
            </w:r>
            <w:r w:rsidR="006D4709">
              <w:rPr>
                <w:sz w:val="22"/>
                <w:szCs w:val="22"/>
              </w:rPr>
              <w:t>duchów</w:t>
            </w:r>
            <w:r>
              <w:rPr>
                <w:sz w:val="22"/>
                <w:szCs w:val="22"/>
              </w:rPr>
              <w:t>.</w:t>
            </w:r>
            <w:r w:rsidR="00C2616B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:rsidR="00EE25D5" w:rsidRPr="00877557" w:rsidRDefault="00252B9E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lastRenderedPageBreak/>
              <w:t>Moc natury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p</w:t>
            </w:r>
            <w:r w:rsidRPr="002108EE">
              <w:rPr>
                <w:sz w:val="22"/>
                <w:szCs w:val="22"/>
              </w:rPr>
              <w:t>rzy silnych żywiołach (</w:t>
            </w:r>
            <w:r>
              <w:rPr>
                <w:sz w:val="22"/>
                <w:szCs w:val="22"/>
              </w:rPr>
              <w:t xml:space="preserve">burza, </w:t>
            </w:r>
            <w:r w:rsidRPr="002108EE">
              <w:rPr>
                <w:sz w:val="22"/>
                <w:szCs w:val="22"/>
              </w:rPr>
              <w:t>deszcz, pożar</w:t>
            </w:r>
            <w:r>
              <w:rPr>
                <w:sz w:val="22"/>
                <w:szCs w:val="22"/>
              </w:rPr>
              <w:t xml:space="preserve">, </w:t>
            </w:r>
            <w:r w:rsidRPr="002108EE">
              <w:rPr>
                <w:sz w:val="22"/>
                <w:szCs w:val="22"/>
              </w:rPr>
              <w:t>silny wiatr</w:t>
            </w:r>
            <w:r>
              <w:rPr>
                <w:sz w:val="22"/>
                <w:szCs w:val="22"/>
              </w:rPr>
              <w:t>, wodospad</w:t>
            </w:r>
            <w:r w:rsidRPr="002108EE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możesz wykonać dodatkową akcję główną. Wym. Adept: Ziemia.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5074A7" w:rsidRPr="00877557" w:rsidTr="001A25E9">
        <w:trPr>
          <w:jc w:val="left"/>
        </w:trPr>
        <w:tc>
          <w:tcPr>
            <w:tcW w:w="3132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Mowa zwierząt</w:t>
            </w:r>
          </w:p>
        </w:tc>
        <w:tc>
          <w:tcPr>
            <w:tcW w:w="7358" w:type="dxa"/>
          </w:tcPr>
          <w:p w:rsidR="005074A7" w:rsidRPr="002108EE" w:rsidRDefault="005074A7" w:rsidP="005074A7">
            <w:pPr>
              <w:spacing w:line="240" w:lineRule="auto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zwierzętami.</w:t>
            </w:r>
            <w:r>
              <w:rPr>
                <w:sz w:val="22"/>
                <w:szCs w:val="22"/>
              </w:rPr>
              <w:t xml:space="preserve"> Wym. Znajomość natury.</w:t>
            </w:r>
          </w:p>
        </w:tc>
        <w:tc>
          <w:tcPr>
            <w:tcW w:w="567" w:type="dxa"/>
          </w:tcPr>
          <w:p w:rsidR="005074A7" w:rsidRPr="002108EE" w:rsidRDefault="005074A7" w:rsidP="005074A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Odporność: Żywioł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Zapewnia odporność na żywioł, Wym. Adept tego żywiołu.</w:t>
            </w:r>
          </w:p>
        </w:tc>
        <w:tc>
          <w:tcPr>
            <w:tcW w:w="567" w:type="dxa"/>
          </w:tcPr>
          <w:p w:rsidR="00877557" w:rsidRPr="00877557" w:rsidRDefault="004871E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860B2" w:rsidRPr="00877557" w:rsidTr="001A25E9">
        <w:trPr>
          <w:jc w:val="left"/>
        </w:trPr>
        <w:tc>
          <w:tcPr>
            <w:tcW w:w="3132" w:type="dxa"/>
          </w:tcPr>
          <w:p w:rsidR="008860B2" w:rsidRPr="00877557" w:rsidRDefault="008860B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Pakciarz</w:t>
            </w:r>
          </w:p>
        </w:tc>
        <w:tc>
          <w:tcPr>
            <w:tcW w:w="7358" w:type="dxa"/>
          </w:tcPr>
          <w:p w:rsidR="008860B2" w:rsidRPr="00877557" w:rsidRDefault="008860B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Poprzez specjalne rytuały możesz zawrzeć z celem dowolny pakt, którego złamanie </w:t>
            </w:r>
            <w:r w:rsidR="005B4F46">
              <w:rPr>
                <w:sz w:val="22"/>
                <w:szCs w:val="22"/>
              </w:rPr>
              <w:t>będzie oznaczać</w:t>
            </w:r>
            <w:r>
              <w:rPr>
                <w:sz w:val="22"/>
                <w:szCs w:val="22"/>
              </w:rPr>
              <w:t xml:space="preserve"> jego śmierć, Wym. Adept: Śmierć</w:t>
            </w:r>
          </w:p>
        </w:tc>
        <w:tc>
          <w:tcPr>
            <w:tcW w:w="567" w:type="dxa"/>
          </w:tcPr>
          <w:p w:rsidR="008860B2" w:rsidRPr="00877557" w:rsidRDefault="008860B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Percepcja magii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Jesteś w stanie wykrywać magię, lokalizować i atakować np. niewidzialnych przeciwników.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7F58AD" w:rsidRPr="00877557" w:rsidTr="001A25E9">
        <w:trPr>
          <w:jc w:val="left"/>
        </w:trPr>
        <w:tc>
          <w:tcPr>
            <w:tcW w:w="3132" w:type="dxa"/>
          </w:tcPr>
          <w:p w:rsidR="007F58AD" w:rsidRDefault="007F58A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Podróżnik</w:t>
            </w:r>
          </w:p>
        </w:tc>
        <w:tc>
          <w:tcPr>
            <w:tcW w:w="7358" w:type="dxa"/>
          </w:tcPr>
          <w:p w:rsidR="00066D0F" w:rsidRDefault="00066D0F" w:rsidP="00066D0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Akcja dodatkowa, </w:t>
            </w:r>
            <w:r w:rsidR="005309E3">
              <w:rPr>
                <w:sz w:val="22"/>
                <w:szCs w:val="22"/>
              </w:rPr>
              <w:t>przemieszczasz się</w:t>
            </w:r>
            <w:r>
              <w:rPr>
                <w:sz w:val="22"/>
                <w:szCs w:val="22"/>
              </w:rPr>
              <w:t xml:space="preserve"> </w:t>
            </w:r>
            <w:r w:rsidR="005309E3">
              <w:rPr>
                <w:sz w:val="22"/>
                <w:szCs w:val="22"/>
              </w:rPr>
              <w:t xml:space="preserve">lub </w:t>
            </w:r>
            <w:r w:rsidR="00130004">
              <w:rPr>
                <w:sz w:val="22"/>
                <w:szCs w:val="22"/>
              </w:rPr>
              <w:t>sąsiadującego sojusznika</w:t>
            </w:r>
            <w:r w:rsidR="005309E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o </w:t>
            </w:r>
            <w:r w:rsidR="0076646F">
              <w:rPr>
                <w:sz w:val="22"/>
                <w:szCs w:val="22"/>
              </w:rPr>
              <w:t xml:space="preserve">max </w:t>
            </w:r>
            <w:r w:rsidR="003D204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pola.</w:t>
            </w:r>
          </w:p>
          <w:p w:rsidR="00066D0F" w:rsidRDefault="007F58AD" w:rsidP="00066D0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Poprzez specjalny rytuał możesz raz na tydzień utworzyć portal utrzymujący się kilka godzin między dwoma lokalizacjami</w:t>
            </w:r>
            <w:r w:rsidR="00765693">
              <w:rPr>
                <w:sz w:val="22"/>
                <w:szCs w:val="22"/>
              </w:rPr>
              <w:t>, w których wcześniej zostawiłeś osobisty przedmiot.</w:t>
            </w:r>
            <w:r w:rsidR="002674E7">
              <w:rPr>
                <w:sz w:val="22"/>
                <w:szCs w:val="22"/>
              </w:rPr>
              <w:t xml:space="preserve"> </w:t>
            </w:r>
            <w:r w:rsidR="002B5921">
              <w:rPr>
                <w:sz w:val="22"/>
                <w:szCs w:val="22"/>
              </w:rPr>
              <w:t>Max</w:t>
            </w:r>
            <w:r w:rsidR="002674E7">
              <w:rPr>
                <w:sz w:val="22"/>
                <w:szCs w:val="22"/>
              </w:rPr>
              <w:t xml:space="preserve"> </w:t>
            </w:r>
            <w:r w:rsidR="002B03D2">
              <w:rPr>
                <w:sz w:val="22"/>
                <w:szCs w:val="22"/>
              </w:rPr>
              <w:t>dystans</w:t>
            </w:r>
            <w:r w:rsidR="002674E7">
              <w:rPr>
                <w:sz w:val="22"/>
                <w:szCs w:val="22"/>
              </w:rPr>
              <w:t xml:space="preserve"> 40 km.</w:t>
            </w:r>
          </w:p>
        </w:tc>
        <w:tc>
          <w:tcPr>
            <w:tcW w:w="567" w:type="dxa"/>
          </w:tcPr>
          <w:p w:rsidR="007F58AD" w:rsidRDefault="007F58A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126E1" w:rsidRPr="00877557" w:rsidTr="001A25E9">
        <w:trPr>
          <w:jc w:val="left"/>
        </w:trPr>
        <w:tc>
          <w:tcPr>
            <w:tcW w:w="3132" w:type="dxa"/>
          </w:tcPr>
          <w:p w:rsidR="009126E1" w:rsidRPr="00877557" w:rsidRDefault="003E53C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Polimorf</w:t>
            </w:r>
          </w:p>
        </w:tc>
        <w:tc>
          <w:tcPr>
            <w:tcW w:w="7358" w:type="dxa"/>
          </w:tcPr>
          <w:p w:rsidR="009126E1" w:rsidRPr="00877557" w:rsidRDefault="009126E1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Zmniejsza koszt akcji zmian formy.</w:t>
            </w:r>
          </w:p>
        </w:tc>
        <w:tc>
          <w:tcPr>
            <w:tcW w:w="567" w:type="dxa"/>
          </w:tcPr>
          <w:p w:rsidR="009126E1" w:rsidRPr="00877557" w:rsidRDefault="009126E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Popularna magia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 xml:space="preserve">Znasz </w:t>
            </w:r>
            <w:r w:rsidR="00AE0453">
              <w:rPr>
                <w:sz w:val="22"/>
                <w:szCs w:val="22"/>
              </w:rPr>
              <w:t xml:space="preserve">drobne </w:t>
            </w:r>
            <w:r w:rsidRPr="00877557">
              <w:rPr>
                <w:sz w:val="22"/>
                <w:szCs w:val="22"/>
              </w:rPr>
              <w:t xml:space="preserve">zaklęcia niebojowe </w:t>
            </w:r>
            <w:r w:rsidR="00AE0453">
              <w:rPr>
                <w:sz w:val="22"/>
                <w:szCs w:val="22"/>
              </w:rPr>
              <w:t xml:space="preserve">z każdego elementu </w:t>
            </w:r>
            <w:r w:rsidRPr="00877557">
              <w:rPr>
                <w:sz w:val="22"/>
                <w:szCs w:val="22"/>
              </w:rPr>
              <w:t>takie jak: alarm,</w:t>
            </w:r>
            <w:r w:rsidR="00E255DA">
              <w:rPr>
                <w:sz w:val="22"/>
                <w:szCs w:val="22"/>
              </w:rPr>
              <w:t xml:space="preserve"> </w:t>
            </w:r>
            <w:r w:rsidR="00F73A2C">
              <w:rPr>
                <w:sz w:val="22"/>
                <w:szCs w:val="22"/>
              </w:rPr>
              <w:t xml:space="preserve">bańka wodna, </w:t>
            </w:r>
            <w:r w:rsidR="00CC4BBE">
              <w:rPr>
                <w:sz w:val="22"/>
                <w:szCs w:val="22"/>
              </w:rPr>
              <w:t>lokalizacja</w:t>
            </w:r>
            <w:r w:rsidR="006411A4">
              <w:rPr>
                <w:sz w:val="22"/>
                <w:szCs w:val="22"/>
              </w:rPr>
              <w:t xml:space="preserve"> (osoby lub przedmiotu w oparciu o posiadany)</w:t>
            </w:r>
            <w:r w:rsidR="00CC4BBE">
              <w:rPr>
                <w:sz w:val="22"/>
                <w:szCs w:val="22"/>
              </w:rPr>
              <w:t xml:space="preserve">, </w:t>
            </w:r>
            <w:r w:rsidR="00E255DA">
              <w:rPr>
                <w:sz w:val="22"/>
                <w:szCs w:val="22"/>
              </w:rPr>
              <w:t>magiczna kłódka,</w:t>
            </w:r>
            <w:r w:rsidRPr="00877557">
              <w:rPr>
                <w:sz w:val="22"/>
                <w:szCs w:val="22"/>
              </w:rPr>
              <w:t xml:space="preserve"> </w:t>
            </w:r>
            <w:r w:rsidR="00812BE9" w:rsidRPr="00877557">
              <w:rPr>
                <w:sz w:val="22"/>
                <w:szCs w:val="22"/>
              </w:rPr>
              <w:t>magiczny znak</w:t>
            </w:r>
            <w:r w:rsidR="00812BE9">
              <w:rPr>
                <w:sz w:val="22"/>
                <w:szCs w:val="22"/>
              </w:rPr>
              <w:t xml:space="preserve">, </w:t>
            </w:r>
            <w:r w:rsidRPr="00877557">
              <w:rPr>
                <w:sz w:val="22"/>
                <w:szCs w:val="22"/>
              </w:rPr>
              <w:t xml:space="preserve">naprawa, przewodnik, światło, </w:t>
            </w:r>
            <w:r w:rsidR="00E372FE">
              <w:rPr>
                <w:sz w:val="22"/>
                <w:szCs w:val="22"/>
              </w:rPr>
              <w:t xml:space="preserve">tajemne oko, </w:t>
            </w:r>
            <w:r w:rsidRPr="00877557">
              <w:rPr>
                <w:sz w:val="22"/>
                <w:szCs w:val="22"/>
              </w:rPr>
              <w:t>taumaturgia, telekineza (</w:t>
            </w:r>
            <w:r w:rsidR="00330C1E">
              <w:rPr>
                <w:sz w:val="22"/>
                <w:szCs w:val="22"/>
              </w:rPr>
              <w:t>4</w:t>
            </w:r>
            <w:r w:rsidRPr="00877557">
              <w:rPr>
                <w:sz w:val="22"/>
                <w:szCs w:val="22"/>
              </w:rPr>
              <w:t xml:space="preserve">m, </w:t>
            </w:r>
            <w:r w:rsidR="007866D8">
              <w:rPr>
                <w:sz w:val="22"/>
                <w:szCs w:val="22"/>
              </w:rPr>
              <w:t>1</w:t>
            </w:r>
            <w:r w:rsidRPr="00877557">
              <w:rPr>
                <w:sz w:val="22"/>
                <w:szCs w:val="22"/>
              </w:rPr>
              <w:t>kg), telepatyczna</w:t>
            </w:r>
            <w:r w:rsidR="004B2947">
              <w:rPr>
                <w:sz w:val="22"/>
                <w:szCs w:val="22"/>
              </w:rPr>
              <w:t xml:space="preserve"> </w:t>
            </w:r>
            <w:r w:rsidRPr="00877557">
              <w:rPr>
                <w:sz w:val="22"/>
                <w:szCs w:val="22"/>
              </w:rPr>
              <w:t xml:space="preserve">wiadomość, </w:t>
            </w:r>
            <w:r w:rsidR="004B2947">
              <w:rPr>
                <w:sz w:val="22"/>
                <w:szCs w:val="22"/>
              </w:rPr>
              <w:t xml:space="preserve">urok, </w:t>
            </w:r>
            <w:r w:rsidRPr="00877557">
              <w:rPr>
                <w:sz w:val="22"/>
                <w:szCs w:val="22"/>
              </w:rPr>
              <w:t>uśpienie</w:t>
            </w:r>
            <w:r w:rsidR="009B336B">
              <w:rPr>
                <w:sz w:val="22"/>
                <w:szCs w:val="22"/>
              </w:rPr>
              <w:t>, uziemienie</w:t>
            </w:r>
            <w:r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Przekazanie zaklęcia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przekazać przygotowane zaklęcie innej osobie w zasięgu 3, która może natychmiast je rzucić mimo nieposiadania wiedzy magicznej. Wykorzystuje Twoją celność.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Przeładowanie zaklęcia</w:t>
            </w:r>
          </w:p>
        </w:tc>
        <w:tc>
          <w:tcPr>
            <w:tcW w:w="7358" w:type="dxa"/>
          </w:tcPr>
          <w:p w:rsidR="00877557" w:rsidRPr="00877557" w:rsidRDefault="002F159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DA596C">
              <w:rPr>
                <w:sz w:val="22"/>
                <w:szCs w:val="22"/>
              </w:rPr>
              <w:t xml:space="preserve">+1 UK zaklęcia </w:t>
            </w:r>
            <w:r w:rsidR="00C46FC0">
              <w:rPr>
                <w:sz w:val="22"/>
                <w:szCs w:val="22"/>
              </w:rPr>
              <w:t>kosztem</w:t>
            </w:r>
            <w:r w:rsidR="00DA596C">
              <w:rPr>
                <w:sz w:val="22"/>
                <w:szCs w:val="22"/>
              </w:rPr>
              <w:t xml:space="preserve"> </w:t>
            </w:r>
            <w:r w:rsidR="009963A2">
              <w:rPr>
                <w:sz w:val="22"/>
                <w:szCs w:val="22"/>
              </w:rPr>
              <w:t>3</w:t>
            </w:r>
            <w:r w:rsidR="00D44419">
              <w:rPr>
                <w:sz w:val="22"/>
                <w:szCs w:val="22"/>
              </w:rPr>
              <w:t xml:space="preserve"> </w:t>
            </w:r>
            <w:r w:rsidR="00C46FC0">
              <w:rPr>
                <w:sz w:val="22"/>
                <w:szCs w:val="22"/>
              </w:rPr>
              <w:t>punktów</w:t>
            </w:r>
            <w:r w:rsidR="00D44419">
              <w:rPr>
                <w:sz w:val="22"/>
                <w:szCs w:val="22"/>
              </w:rPr>
              <w:t xml:space="preserve"> energii.</w:t>
            </w:r>
          </w:p>
        </w:tc>
        <w:tc>
          <w:tcPr>
            <w:tcW w:w="567" w:type="dxa"/>
          </w:tcPr>
          <w:p w:rsidR="00877557" w:rsidRPr="00877557" w:rsidRDefault="00DA596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61327" w:rsidRPr="00877557" w:rsidTr="001A25E9">
        <w:trPr>
          <w:jc w:val="left"/>
        </w:trPr>
        <w:tc>
          <w:tcPr>
            <w:tcW w:w="3132" w:type="dxa"/>
          </w:tcPr>
          <w:p w:rsidR="00161327" w:rsidRPr="00877557" w:rsidRDefault="0016132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Sprzyjające wiatry</w:t>
            </w:r>
          </w:p>
        </w:tc>
        <w:tc>
          <w:tcPr>
            <w:tcW w:w="7358" w:type="dxa"/>
          </w:tcPr>
          <w:p w:rsidR="00161327" w:rsidRDefault="00DC1767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Ruch, </w:t>
            </w:r>
            <w:r w:rsidR="00DF5FCF">
              <w:rPr>
                <w:sz w:val="22"/>
                <w:szCs w:val="22"/>
              </w:rPr>
              <w:t>Wym. adept: Powietrze.</w:t>
            </w:r>
          </w:p>
        </w:tc>
        <w:tc>
          <w:tcPr>
            <w:tcW w:w="567" w:type="dxa"/>
          </w:tcPr>
          <w:p w:rsidR="00161327" w:rsidRDefault="0016132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1135" w:rsidRPr="00877557" w:rsidTr="001A25E9">
        <w:trPr>
          <w:jc w:val="left"/>
        </w:trPr>
        <w:tc>
          <w:tcPr>
            <w:tcW w:w="3132" w:type="dxa"/>
          </w:tcPr>
          <w:p w:rsidR="00151135" w:rsidRDefault="0015113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Trwałe zaklęcie</w:t>
            </w:r>
          </w:p>
        </w:tc>
        <w:tc>
          <w:tcPr>
            <w:tcW w:w="7358" w:type="dxa"/>
          </w:tcPr>
          <w:p w:rsidR="00151135" w:rsidRDefault="00CF121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posiadać</w:t>
            </w:r>
            <w:r w:rsidR="00151135">
              <w:rPr>
                <w:sz w:val="22"/>
                <w:szCs w:val="22"/>
              </w:rPr>
              <w:t xml:space="preserve"> na sobie stale rzucone </w:t>
            </w:r>
            <w:r w:rsidR="000D0BBE">
              <w:rPr>
                <w:sz w:val="22"/>
                <w:szCs w:val="22"/>
              </w:rPr>
              <w:t xml:space="preserve">jedno </w:t>
            </w:r>
            <w:r w:rsidR="00151135">
              <w:rPr>
                <w:sz w:val="22"/>
                <w:szCs w:val="22"/>
              </w:rPr>
              <w:t>zaklęcie wspierające (dodatkowe</w:t>
            </w:r>
            <w:r w:rsidR="000D597B">
              <w:rPr>
                <w:sz w:val="22"/>
                <w:szCs w:val="22"/>
              </w:rPr>
              <w:t>; typ akcji nie zmodyfikowany</w:t>
            </w:r>
            <w:r w:rsidR="00151135">
              <w:rPr>
                <w:sz w:val="22"/>
                <w:szCs w:val="22"/>
              </w:rPr>
              <w:t>).</w:t>
            </w:r>
            <w:r w:rsidR="00067CE5">
              <w:rPr>
                <w:sz w:val="22"/>
                <w:szCs w:val="22"/>
              </w:rPr>
              <w:t xml:space="preserve"> Tylko</w:t>
            </w:r>
            <w:r w:rsidR="00D417B2">
              <w:rPr>
                <w:sz w:val="22"/>
                <w:szCs w:val="22"/>
              </w:rPr>
              <w:t xml:space="preserve"> nieobszarowe</w:t>
            </w:r>
            <w:r w:rsidR="00067CE5">
              <w:rPr>
                <w:sz w:val="22"/>
                <w:szCs w:val="22"/>
              </w:rPr>
              <w:t xml:space="preserve"> zaklęcia „na czas walki”.</w:t>
            </w:r>
          </w:p>
        </w:tc>
        <w:tc>
          <w:tcPr>
            <w:tcW w:w="567" w:type="dxa"/>
          </w:tcPr>
          <w:p w:rsidR="00151135" w:rsidRDefault="0015113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76D2" w:rsidRPr="00877557" w:rsidTr="001A25E9">
        <w:trPr>
          <w:jc w:val="left"/>
        </w:trPr>
        <w:tc>
          <w:tcPr>
            <w:tcW w:w="3132" w:type="dxa"/>
          </w:tcPr>
          <w:p w:rsidR="001B76D2" w:rsidRDefault="001B76D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Twórca</w:t>
            </w:r>
          </w:p>
        </w:tc>
        <w:tc>
          <w:tcPr>
            <w:tcW w:w="7358" w:type="dxa"/>
          </w:tcPr>
          <w:p w:rsidR="001B76D2" w:rsidRDefault="001B76D2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Możesz używać swojej magii, aby tworzyć przedmioty codziennego użytku. Wym. Adept: Woda / Ziemia.</w:t>
            </w:r>
          </w:p>
        </w:tc>
        <w:tc>
          <w:tcPr>
            <w:tcW w:w="567" w:type="dxa"/>
          </w:tcPr>
          <w:p w:rsidR="001B76D2" w:rsidRDefault="001B76D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Wyssanie mocy</w:t>
            </w:r>
          </w:p>
        </w:tc>
        <w:tc>
          <w:tcPr>
            <w:tcW w:w="7358" w:type="dxa"/>
          </w:tcPr>
          <w:p w:rsidR="00877557" w:rsidRPr="00877557" w:rsidRDefault="00EF36F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Akcja dodatkowa</w:t>
            </w:r>
            <w:r w:rsidR="00C9688F">
              <w:rPr>
                <w:sz w:val="22"/>
                <w:szCs w:val="22"/>
              </w:rPr>
              <w:t xml:space="preserve">, </w:t>
            </w:r>
            <w:r w:rsidR="00300A5D">
              <w:rPr>
                <w:sz w:val="22"/>
                <w:szCs w:val="22"/>
              </w:rPr>
              <w:t>Poprzez dotyk z</w:t>
            </w:r>
            <w:r w:rsidR="00877557" w:rsidRPr="00877557">
              <w:rPr>
                <w:sz w:val="22"/>
                <w:szCs w:val="22"/>
              </w:rPr>
              <w:t xml:space="preserve"> ciała pokonanego przeciwnika </w:t>
            </w:r>
            <w:r w:rsidR="00037AB1">
              <w:rPr>
                <w:sz w:val="22"/>
                <w:szCs w:val="22"/>
              </w:rPr>
              <w:t>pobierasz</w:t>
            </w:r>
            <w:r w:rsidR="00877557" w:rsidRPr="00877557">
              <w:rPr>
                <w:sz w:val="22"/>
                <w:szCs w:val="22"/>
              </w:rPr>
              <w:t xml:space="preserve"> </w:t>
            </w:r>
            <w:r w:rsidR="001902E4">
              <w:rPr>
                <w:sz w:val="22"/>
                <w:szCs w:val="22"/>
              </w:rPr>
              <w:t>K4 energ</w:t>
            </w:r>
            <w:r w:rsidR="00037AB1">
              <w:rPr>
                <w:sz w:val="22"/>
                <w:szCs w:val="22"/>
              </w:rPr>
              <w:t>ii</w:t>
            </w:r>
            <w:r w:rsidR="00877557" w:rsidRPr="00877557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877557" w:rsidRPr="00877557" w:rsidRDefault="004E48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Zaklinanie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Zaklęcie z używanego przez Ciebie zwoju znika po 2 użyciach.</w:t>
            </w:r>
          </w:p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Pozwala na pisanie zwojów, ulepszanie lub tworzenie przedmiotów z rzadkich magicznych składników.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Złodziej zaklęć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Gdy uda Ci się skontrować zaklęcie zamiast je eksplodować – możesz je przejąć i natychmiast rzucić.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  <w:tr w:rsidR="00877557" w:rsidRPr="00877557" w:rsidTr="001A25E9">
        <w:trPr>
          <w:jc w:val="left"/>
        </w:trPr>
        <w:tc>
          <w:tcPr>
            <w:tcW w:w="3132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Zły dotyk</w:t>
            </w:r>
          </w:p>
        </w:tc>
        <w:tc>
          <w:tcPr>
            <w:tcW w:w="7358" w:type="dxa"/>
          </w:tcPr>
          <w:p w:rsidR="00877557" w:rsidRPr="00877557" w:rsidRDefault="00877557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Możesz wykonywać ataki okazyjne zaklęciami dotykowymi.</w:t>
            </w:r>
          </w:p>
        </w:tc>
        <w:tc>
          <w:tcPr>
            <w:tcW w:w="567" w:type="dxa"/>
          </w:tcPr>
          <w:p w:rsidR="00877557" w:rsidRPr="00877557" w:rsidRDefault="00877557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1</w:t>
            </w:r>
          </w:p>
        </w:tc>
      </w:tr>
    </w:tbl>
    <w:p w:rsidR="00877557" w:rsidRDefault="00877557" w:rsidP="00877557">
      <w:pPr>
        <w:pStyle w:val="Nagwek2"/>
      </w:pPr>
      <w:r>
        <w:lastRenderedPageBreak/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34"/>
        <w:gridCol w:w="553"/>
        <w:gridCol w:w="7361"/>
        <w:gridCol w:w="648"/>
      </w:tblGrid>
      <w:tr w:rsidR="0003161B" w:rsidRPr="00877557" w:rsidTr="000D1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49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17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92" w:type="pct"/>
          </w:tcPr>
          <w:p w:rsidR="0003161B" w:rsidRPr="00877557" w:rsidRDefault="000316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D30C84" w:rsidRPr="00877557" w:rsidTr="00D30C84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D30C84" w:rsidRPr="00877557" w:rsidRDefault="00D30C84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Powolne</w:t>
            </w:r>
          </w:p>
        </w:tc>
      </w:tr>
      <w:tr w:rsidR="009C4D0A" w:rsidRPr="00EB6355" w:rsidTr="000D1040">
        <w:trPr>
          <w:jc w:val="left"/>
        </w:trPr>
        <w:tc>
          <w:tcPr>
            <w:tcW w:w="1142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Amok</w:t>
            </w:r>
          </w:p>
        </w:tc>
        <w:tc>
          <w:tcPr>
            <w:tcW w:w="249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C4D0A" w:rsidRDefault="009C4D0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Cel 1, </w:t>
            </w:r>
            <w:r w:rsidR="000D3D8E">
              <w:rPr>
                <w:sz w:val="22"/>
                <w:szCs w:val="22"/>
              </w:rPr>
              <w:t xml:space="preserve">Tur 1, </w:t>
            </w:r>
            <w:r>
              <w:rPr>
                <w:sz w:val="22"/>
                <w:szCs w:val="22"/>
              </w:rPr>
              <w:t>Zasięg 3, Wym. Adept: Umysł</w:t>
            </w:r>
          </w:p>
        </w:tc>
        <w:tc>
          <w:tcPr>
            <w:tcW w:w="292" w:type="pct"/>
          </w:tcPr>
          <w:p w:rsidR="009C4D0A" w:rsidRDefault="009C4D0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93485" w:rsidRPr="00793485" w:rsidTr="000D1040">
        <w:trPr>
          <w:jc w:val="left"/>
        </w:trPr>
        <w:tc>
          <w:tcPr>
            <w:tcW w:w="1142" w:type="pct"/>
          </w:tcPr>
          <w:p w:rsidR="00793485" w:rsidRDefault="00793485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Eksplozja magii</w:t>
            </w:r>
          </w:p>
        </w:tc>
        <w:tc>
          <w:tcPr>
            <w:tcW w:w="249" w:type="pct"/>
          </w:tcPr>
          <w:p w:rsidR="00793485" w:rsidRDefault="00793485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93485" w:rsidRPr="00793485" w:rsidRDefault="00793485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93485">
              <w:rPr>
                <w:sz w:val="22"/>
                <w:szCs w:val="22"/>
              </w:rPr>
              <w:t xml:space="preserve">Test, </w:t>
            </w:r>
            <w:r>
              <w:rPr>
                <w:sz w:val="22"/>
                <w:szCs w:val="22"/>
              </w:rPr>
              <w:t>Obr K</w:t>
            </w:r>
            <w:r w:rsidR="00664801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, </w:t>
            </w:r>
            <w:r w:rsidRPr="00793485">
              <w:rPr>
                <w:sz w:val="22"/>
                <w:szCs w:val="22"/>
              </w:rPr>
              <w:t>Obszar 3x3 wokół posta</w:t>
            </w:r>
            <w:r>
              <w:rPr>
                <w:sz w:val="22"/>
                <w:szCs w:val="22"/>
              </w:rPr>
              <w:t>ci</w:t>
            </w:r>
          </w:p>
        </w:tc>
        <w:tc>
          <w:tcPr>
            <w:tcW w:w="292" w:type="pct"/>
          </w:tcPr>
          <w:p w:rsidR="00793485" w:rsidRPr="00793485" w:rsidRDefault="00793485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3D01" w:rsidRPr="00793485" w:rsidTr="000D1040">
        <w:trPr>
          <w:jc w:val="left"/>
        </w:trPr>
        <w:tc>
          <w:tcPr>
            <w:tcW w:w="1142" w:type="pct"/>
          </w:tcPr>
          <w:p w:rsidR="005D3D01" w:rsidRDefault="005D3D0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Fala</w:t>
            </w:r>
          </w:p>
        </w:tc>
        <w:tc>
          <w:tcPr>
            <w:tcW w:w="249" w:type="pct"/>
          </w:tcPr>
          <w:p w:rsidR="005D3D01" w:rsidRDefault="005D3D0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D3D01" w:rsidRPr="00793485" w:rsidRDefault="00BE67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B27E11">
              <w:rPr>
                <w:sz w:val="22"/>
                <w:szCs w:val="22"/>
              </w:rPr>
              <w:t>Obr K6, Obszar 3x1, Zasięg: 1, Wym. Adept: Woda</w:t>
            </w:r>
          </w:p>
        </w:tc>
        <w:tc>
          <w:tcPr>
            <w:tcW w:w="292" w:type="pct"/>
          </w:tcPr>
          <w:p w:rsidR="005D3D01" w:rsidRDefault="00B27E1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63552" w:rsidRPr="00EB6355" w:rsidTr="000D1040">
        <w:trPr>
          <w:jc w:val="left"/>
        </w:trPr>
        <w:tc>
          <w:tcPr>
            <w:tcW w:w="1142" w:type="pct"/>
          </w:tcPr>
          <w:p w:rsidR="00063552" w:rsidRDefault="00063552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Fantom</w:t>
            </w:r>
          </w:p>
        </w:tc>
        <w:tc>
          <w:tcPr>
            <w:tcW w:w="249" w:type="pct"/>
          </w:tcPr>
          <w:p w:rsidR="00063552" w:rsidRDefault="00063552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63552" w:rsidRDefault="00063552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5700DF">
              <w:rPr>
                <w:sz w:val="22"/>
                <w:szCs w:val="22"/>
              </w:rPr>
              <w:t>cel walczy z wyimaginowanym przeciwnikiem</w:t>
            </w:r>
            <w:r w:rsidR="00AE25DA">
              <w:rPr>
                <w:sz w:val="22"/>
                <w:szCs w:val="22"/>
              </w:rPr>
              <w:t>, przez którego jest prowokowany,</w:t>
            </w:r>
            <w:r w:rsidR="0032596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Tur 1, Zasięg 3, Wym. Adept: Umysł</w:t>
            </w:r>
          </w:p>
        </w:tc>
        <w:tc>
          <w:tcPr>
            <w:tcW w:w="292" w:type="pct"/>
          </w:tcPr>
          <w:p w:rsidR="00063552" w:rsidRDefault="00063552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34061" w:rsidRPr="00EB6355" w:rsidTr="000D1040">
        <w:trPr>
          <w:jc w:val="left"/>
        </w:trPr>
        <w:tc>
          <w:tcPr>
            <w:tcW w:w="1142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Niedźwiedź</w:t>
            </w:r>
          </w:p>
        </w:tc>
        <w:tc>
          <w:tcPr>
            <w:tcW w:w="249" w:type="pct"/>
          </w:tcPr>
          <w:p w:rsidR="00334061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34061" w:rsidRDefault="00334061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Obr K6, Tur K4 + 1, </w:t>
            </w:r>
            <w:r w:rsidR="002D4C88">
              <w:rPr>
                <w:sz w:val="22"/>
                <w:szCs w:val="22"/>
              </w:rPr>
              <w:t xml:space="preserve">Uciszenie, </w:t>
            </w:r>
            <w:r>
              <w:rPr>
                <w:sz w:val="22"/>
                <w:szCs w:val="22"/>
              </w:rPr>
              <w:t>Kondycja * 2, po powrocie stan skaluje się / 2, Wym. Znajomość natury.</w:t>
            </w:r>
          </w:p>
        </w:tc>
        <w:tc>
          <w:tcPr>
            <w:tcW w:w="292" w:type="pct"/>
          </w:tcPr>
          <w:p w:rsidR="00334061" w:rsidRPr="009B06E4" w:rsidRDefault="00334061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E0D2A" w:rsidRPr="00EB6355" w:rsidTr="000D1040">
        <w:trPr>
          <w:jc w:val="left"/>
        </w:trPr>
        <w:tc>
          <w:tcPr>
            <w:tcW w:w="1142" w:type="pct"/>
          </w:tcPr>
          <w:p w:rsidR="00CE0D2A" w:rsidRDefault="00CE0D2A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Ptak</w:t>
            </w:r>
          </w:p>
        </w:tc>
        <w:tc>
          <w:tcPr>
            <w:tcW w:w="249" w:type="pct"/>
          </w:tcPr>
          <w:p w:rsidR="00CE0D2A" w:rsidRDefault="00CE0D2A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E0D2A" w:rsidRDefault="00E77E5B" w:rsidP="00334061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Tur K4,</w:t>
            </w:r>
            <w:r w:rsidR="000A6E3A">
              <w:rPr>
                <w:sz w:val="22"/>
                <w:szCs w:val="22"/>
              </w:rPr>
              <w:t xml:space="preserve"> Lot</w:t>
            </w:r>
            <w:r w:rsidR="00B1203B">
              <w:rPr>
                <w:sz w:val="22"/>
                <w:szCs w:val="22"/>
              </w:rPr>
              <w:t>, Wym. Znajomość natury</w:t>
            </w:r>
          </w:p>
        </w:tc>
        <w:tc>
          <w:tcPr>
            <w:tcW w:w="292" w:type="pct"/>
          </w:tcPr>
          <w:p w:rsidR="00CE0D2A" w:rsidRDefault="00754CED" w:rsidP="0033406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B5E9E" w:rsidRPr="00EB6355" w:rsidTr="000D1040">
        <w:trPr>
          <w:jc w:val="left"/>
        </w:trPr>
        <w:tc>
          <w:tcPr>
            <w:tcW w:w="1142" w:type="pct"/>
          </w:tcPr>
          <w:p w:rsidR="001B5E9E" w:rsidRDefault="001B5E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Forma: Tygrys</w:t>
            </w:r>
          </w:p>
        </w:tc>
        <w:tc>
          <w:tcPr>
            <w:tcW w:w="249" w:type="pct"/>
          </w:tcPr>
          <w:p w:rsidR="001B5E9E" w:rsidRDefault="001B5E9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B5E9E" w:rsidRDefault="00F221C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K6, Oburęczność</w:t>
            </w:r>
            <w:r w:rsidR="001B5E9E">
              <w:rPr>
                <w:sz w:val="22"/>
                <w:szCs w:val="22"/>
              </w:rPr>
              <w:t>, Tur K</w:t>
            </w:r>
            <w:r w:rsidR="00C77ABC">
              <w:rPr>
                <w:sz w:val="22"/>
                <w:szCs w:val="22"/>
              </w:rPr>
              <w:t>6</w:t>
            </w:r>
            <w:r w:rsidR="005829F4">
              <w:rPr>
                <w:sz w:val="22"/>
                <w:szCs w:val="22"/>
              </w:rPr>
              <w:t xml:space="preserve"> + 1</w:t>
            </w:r>
            <w:r w:rsidR="001B5E9E">
              <w:rPr>
                <w:sz w:val="22"/>
                <w:szCs w:val="22"/>
              </w:rPr>
              <w:t>,</w:t>
            </w:r>
            <w:r w:rsidR="00F20FB4">
              <w:rPr>
                <w:sz w:val="22"/>
                <w:szCs w:val="22"/>
              </w:rPr>
              <w:t xml:space="preserve"> </w:t>
            </w:r>
            <w:r w:rsidR="002D4C88">
              <w:rPr>
                <w:sz w:val="22"/>
                <w:szCs w:val="22"/>
              </w:rPr>
              <w:t xml:space="preserve">Uciszenie, </w:t>
            </w:r>
            <w:r w:rsidR="00F20FB4">
              <w:rPr>
                <w:sz w:val="22"/>
                <w:szCs w:val="22"/>
              </w:rPr>
              <w:t>Wym.</w:t>
            </w:r>
            <w:r w:rsidR="00980CAB">
              <w:rPr>
                <w:sz w:val="22"/>
                <w:szCs w:val="22"/>
              </w:rPr>
              <w:t xml:space="preserve"> Znajomość natury</w:t>
            </w:r>
          </w:p>
        </w:tc>
        <w:tc>
          <w:tcPr>
            <w:tcW w:w="292" w:type="pct"/>
          </w:tcPr>
          <w:p w:rsidR="001B5E9E" w:rsidRDefault="00C77AB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714E" w:rsidRPr="00EB6355" w:rsidTr="000D1040">
        <w:trPr>
          <w:jc w:val="left"/>
        </w:trPr>
        <w:tc>
          <w:tcPr>
            <w:tcW w:w="1142" w:type="pct"/>
          </w:tcPr>
          <w:p w:rsidR="000E714E" w:rsidRDefault="005E519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Lewitacja</w:t>
            </w:r>
          </w:p>
        </w:tc>
        <w:tc>
          <w:tcPr>
            <w:tcW w:w="249" w:type="pct"/>
          </w:tcPr>
          <w:p w:rsidR="000E714E" w:rsidRDefault="000E71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E714E" w:rsidRDefault="00DC183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Tur K4, </w:t>
            </w:r>
            <w:r w:rsidR="000A6E3A">
              <w:rPr>
                <w:sz w:val="22"/>
                <w:szCs w:val="22"/>
              </w:rPr>
              <w:t xml:space="preserve">Lot, </w:t>
            </w:r>
            <w:r w:rsidR="00841C6F">
              <w:rPr>
                <w:sz w:val="22"/>
                <w:szCs w:val="22"/>
              </w:rPr>
              <w:t>Wym. Adept: Powietrze</w:t>
            </w:r>
          </w:p>
        </w:tc>
        <w:tc>
          <w:tcPr>
            <w:tcW w:w="292" w:type="pct"/>
          </w:tcPr>
          <w:p w:rsidR="000E714E" w:rsidRDefault="000A6E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6A72" w:rsidRPr="00EB6355" w:rsidTr="000D1040">
        <w:trPr>
          <w:jc w:val="left"/>
        </w:trPr>
        <w:tc>
          <w:tcPr>
            <w:tcW w:w="1142" w:type="pct"/>
          </w:tcPr>
          <w:p w:rsidR="00146A72" w:rsidRDefault="00146A7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</w:t>
            </w:r>
            <w:r w:rsidR="009D1D4E">
              <w:rPr>
                <w:sz w:val="22"/>
                <w:szCs w:val="22"/>
              </w:rPr>
              <w:t>e więzienie</w:t>
            </w:r>
          </w:p>
        </w:tc>
        <w:tc>
          <w:tcPr>
            <w:tcW w:w="249" w:type="pct"/>
          </w:tcPr>
          <w:p w:rsidR="00146A72" w:rsidRDefault="00146A7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146A72" w:rsidRDefault="00AC6FC9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1E0DFB">
              <w:rPr>
                <w:sz w:val="22"/>
                <w:szCs w:val="22"/>
              </w:rPr>
              <w:t>Unieruchomienie</w:t>
            </w:r>
            <w:r w:rsidR="006D3B0D">
              <w:rPr>
                <w:sz w:val="22"/>
                <w:szCs w:val="22"/>
              </w:rPr>
              <w:t xml:space="preserve"> aż do zniszczenia</w:t>
            </w:r>
            <w:r w:rsidR="00B6109C">
              <w:rPr>
                <w:sz w:val="22"/>
                <w:szCs w:val="22"/>
              </w:rPr>
              <w:t>,</w:t>
            </w:r>
            <w:r w:rsidR="001E0DFB">
              <w:rPr>
                <w:sz w:val="22"/>
                <w:szCs w:val="22"/>
              </w:rPr>
              <w:t xml:space="preserve"> </w:t>
            </w:r>
            <w:r w:rsidR="009E5D55">
              <w:rPr>
                <w:sz w:val="22"/>
                <w:szCs w:val="22"/>
              </w:rPr>
              <w:t>wytrzymuje</w:t>
            </w:r>
            <w:r>
              <w:rPr>
                <w:sz w:val="22"/>
                <w:szCs w:val="22"/>
              </w:rPr>
              <w:t xml:space="preserve"> </w:t>
            </w:r>
            <w:r w:rsidR="00172C04">
              <w:rPr>
                <w:sz w:val="22"/>
                <w:szCs w:val="22"/>
              </w:rPr>
              <w:t>K10</w:t>
            </w:r>
            <w:r>
              <w:rPr>
                <w:sz w:val="22"/>
                <w:szCs w:val="22"/>
              </w:rPr>
              <w:t xml:space="preserve"> obrażeń</w:t>
            </w:r>
            <w:r w:rsidR="004A75B7">
              <w:rPr>
                <w:sz w:val="22"/>
                <w:szCs w:val="22"/>
              </w:rPr>
              <w:t>, Wym. Adept: Śmierć, Woda, Ziemia</w:t>
            </w:r>
          </w:p>
        </w:tc>
        <w:tc>
          <w:tcPr>
            <w:tcW w:w="292" w:type="pct"/>
          </w:tcPr>
          <w:p w:rsidR="00146A72" w:rsidRDefault="00AC6FC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6C46" w:rsidRPr="00EB6355" w:rsidTr="000D1040">
        <w:trPr>
          <w:jc w:val="left"/>
        </w:trPr>
        <w:tc>
          <w:tcPr>
            <w:tcW w:w="1142" w:type="pct"/>
          </w:tcPr>
          <w:p w:rsidR="00576C46" w:rsidRDefault="00E30DC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Ognista</w:t>
            </w:r>
            <w:r w:rsidR="00576C46">
              <w:rPr>
                <w:sz w:val="22"/>
                <w:szCs w:val="22"/>
              </w:rPr>
              <w:t xml:space="preserve"> kula</w:t>
            </w:r>
          </w:p>
        </w:tc>
        <w:tc>
          <w:tcPr>
            <w:tcW w:w="249" w:type="pct"/>
          </w:tcPr>
          <w:p w:rsidR="00576C46" w:rsidRDefault="00576C4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576C46" w:rsidRPr="0058686C" w:rsidRDefault="00576C4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0A19F1">
              <w:rPr>
                <w:sz w:val="22"/>
                <w:szCs w:val="22"/>
              </w:rPr>
              <w:t xml:space="preserve">Obr K6, </w:t>
            </w:r>
            <w:r>
              <w:rPr>
                <w:sz w:val="22"/>
                <w:szCs w:val="22"/>
              </w:rPr>
              <w:t xml:space="preserve">Obszar </w:t>
            </w:r>
            <w:r w:rsidR="00DA6B17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</w:t>
            </w:r>
            <w:r w:rsidR="00DA6B17">
              <w:rPr>
                <w:sz w:val="22"/>
                <w:szCs w:val="22"/>
              </w:rPr>
              <w:t>2</w:t>
            </w:r>
            <w:r w:rsidR="000A19F1">
              <w:rPr>
                <w:sz w:val="22"/>
                <w:szCs w:val="22"/>
              </w:rPr>
              <w:t>, Zasięg: 3</w:t>
            </w:r>
            <w:r w:rsidR="00E30DCF">
              <w:rPr>
                <w:sz w:val="22"/>
                <w:szCs w:val="22"/>
              </w:rPr>
              <w:t>, Wym. Adept: Ogień</w:t>
            </w:r>
          </w:p>
        </w:tc>
        <w:tc>
          <w:tcPr>
            <w:tcW w:w="292" w:type="pct"/>
          </w:tcPr>
          <w:p w:rsidR="00576C46" w:rsidRDefault="000A19F1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615BFD" w:rsidRPr="00EB6355" w:rsidTr="000D1040">
        <w:trPr>
          <w:jc w:val="left"/>
        </w:trPr>
        <w:tc>
          <w:tcPr>
            <w:tcW w:w="1142" w:type="pct"/>
          </w:tcPr>
          <w:p w:rsidR="00615BFD" w:rsidRDefault="00615BF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Ożywienie przedmiotów</w:t>
            </w:r>
          </w:p>
        </w:tc>
        <w:tc>
          <w:tcPr>
            <w:tcW w:w="249" w:type="pct"/>
          </w:tcPr>
          <w:p w:rsidR="00615BFD" w:rsidRDefault="00615BF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15BFD" w:rsidRDefault="00615BF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Ożywiasz K4 obiektów w otoczeniu, które atakują cel</w:t>
            </w:r>
            <w:r w:rsidR="00B523BE">
              <w:rPr>
                <w:sz w:val="22"/>
                <w:szCs w:val="22"/>
              </w:rPr>
              <w:t xml:space="preserve"> z </w:t>
            </w:r>
            <w:r w:rsidR="00E434BB">
              <w:rPr>
                <w:sz w:val="22"/>
                <w:szCs w:val="22"/>
              </w:rPr>
              <w:t xml:space="preserve">twoją </w:t>
            </w:r>
            <w:r w:rsidR="00B523BE">
              <w:rPr>
                <w:sz w:val="22"/>
                <w:szCs w:val="22"/>
              </w:rPr>
              <w:t>celnością –[wyrzucona wartość]</w:t>
            </w:r>
            <w:r w:rsidR="00547668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15BFD" w:rsidRPr="00615BFD" w:rsidRDefault="00615BF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5A7" w:rsidRPr="00EB6355" w:rsidTr="000D1040">
        <w:trPr>
          <w:jc w:val="left"/>
        </w:trPr>
        <w:tc>
          <w:tcPr>
            <w:tcW w:w="1142" w:type="pct"/>
          </w:tcPr>
          <w:p w:rsidR="008475A7" w:rsidRDefault="009866E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Pacyfikacja</w:t>
            </w:r>
          </w:p>
        </w:tc>
        <w:tc>
          <w:tcPr>
            <w:tcW w:w="249" w:type="pct"/>
          </w:tcPr>
          <w:p w:rsidR="008475A7" w:rsidRDefault="008475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8475A7" w:rsidRPr="005232B1" w:rsidRDefault="008475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232B1">
              <w:rPr>
                <w:sz w:val="22"/>
                <w:szCs w:val="22"/>
              </w:rPr>
              <w:t>Test vs Wola, cel nie może atakować</w:t>
            </w:r>
            <w:r w:rsidR="00C90706">
              <w:rPr>
                <w:sz w:val="22"/>
                <w:szCs w:val="22"/>
              </w:rPr>
              <w:t xml:space="preserve"> (zadawać obrażeń)</w:t>
            </w:r>
            <w:r w:rsidRPr="005232B1">
              <w:rPr>
                <w:sz w:val="22"/>
                <w:szCs w:val="22"/>
              </w:rPr>
              <w:t xml:space="preserve">, </w:t>
            </w:r>
            <w:r w:rsidR="00C90706">
              <w:rPr>
                <w:sz w:val="22"/>
                <w:szCs w:val="22"/>
              </w:rPr>
              <w:t xml:space="preserve">Tur </w:t>
            </w:r>
            <w:r w:rsidR="00527564">
              <w:rPr>
                <w:sz w:val="22"/>
                <w:szCs w:val="22"/>
              </w:rPr>
              <w:t>K4</w:t>
            </w:r>
            <w:r w:rsidR="00C90706">
              <w:rPr>
                <w:sz w:val="22"/>
                <w:szCs w:val="22"/>
              </w:rPr>
              <w:t xml:space="preserve">, </w:t>
            </w:r>
            <w:r w:rsidRPr="005232B1">
              <w:rPr>
                <w:sz w:val="22"/>
                <w:szCs w:val="22"/>
              </w:rPr>
              <w:t>Wym. Adept: Światło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8475A7" w:rsidRDefault="008475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72331" w:rsidRPr="00EB6355" w:rsidTr="000D1040">
        <w:trPr>
          <w:jc w:val="left"/>
        </w:trPr>
        <w:tc>
          <w:tcPr>
            <w:tcW w:w="1142" w:type="pct"/>
          </w:tcPr>
          <w:p w:rsidR="00672331" w:rsidRDefault="0067233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Pomniejszenie</w:t>
            </w:r>
          </w:p>
        </w:tc>
        <w:tc>
          <w:tcPr>
            <w:tcW w:w="249" w:type="pct"/>
          </w:tcPr>
          <w:p w:rsidR="00672331" w:rsidRDefault="0067233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72331" w:rsidRDefault="0067233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F44599">
              <w:rPr>
                <w:sz w:val="22"/>
                <w:szCs w:val="22"/>
              </w:rPr>
              <w:t xml:space="preserve">obrażenia celu / 2, </w:t>
            </w:r>
            <w:r>
              <w:rPr>
                <w:sz w:val="22"/>
                <w:szCs w:val="22"/>
              </w:rPr>
              <w:t>Tur: 1, Zasięg: 1</w:t>
            </w:r>
          </w:p>
        </w:tc>
        <w:tc>
          <w:tcPr>
            <w:tcW w:w="292" w:type="pct"/>
          </w:tcPr>
          <w:p w:rsidR="00672331" w:rsidRDefault="0035683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F54FB" w:rsidRPr="00EB6355" w:rsidTr="000D1040">
        <w:trPr>
          <w:jc w:val="left"/>
        </w:trPr>
        <w:tc>
          <w:tcPr>
            <w:tcW w:w="1142" w:type="pct"/>
          </w:tcPr>
          <w:p w:rsidR="003F54FB" w:rsidRDefault="003F54F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Powiększenie</w:t>
            </w:r>
          </w:p>
        </w:tc>
        <w:tc>
          <w:tcPr>
            <w:tcW w:w="249" w:type="pct"/>
          </w:tcPr>
          <w:p w:rsidR="003F54FB" w:rsidRDefault="003F54F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F54FB" w:rsidRDefault="003F54F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 atakuje </w:t>
            </w:r>
            <w:r w:rsidR="000A5F5B">
              <w:rPr>
                <w:sz w:val="22"/>
                <w:szCs w:val="22"/>
              </w:rPr>
              <w:t>dodatkową</w:t>
            </w:r>
            <w:r>
              <w:rPr>
                <w:sz w:val="22"/>
                <w:szCs w:val="22"/>
              </w:rPr>
              <w:t xml:space="preserve"> </w:t>
            </w:r>
            <w:r w:rsidR="000A5F5B">
              <w:rPr>
                <w:sz w:val="22"/>
                <w:szCs w:val="22"/>
              </w:rPr>
              <w:t>kostką</w:t>
            </w:r>
            <w:r>
              <w:rPr>
                <w:sz w:val="22"/>
                <w:szCs w:val="22"/>
              </w:rPr>
              <w:t xml:space="preserve"> obrażeń</w:t>
            </w:r>
            <w:r w:rsidR="000A5F5B">
              <w:rPr>
                <w:sz w:val="22"/>
                <w:szCs w:val="22"/>
              </w:rPr>
              <w:t xml:space="preserve"> przy atakach i umiejętnościach</w:t>
            </w:r>
            <w:r>
              <w:rPr>
                <w:sz w:val="22"/>
                <w:szCs w:val="22"/>
              </w:rPr>
              <w:t>, tur: 1</w:t>
            </w:r>
            <w:r w:rsidR="00DD2978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F54FB" w:rsidRPr="003F54FB" w:rsidRDefault="003F54F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1A4D" w:rsidRPr="009E562D" w:rsidTr="000D1040">
        <w:trPr>
          <w:jc w:val="left"/>
        </w:trPr>
        <w:tc>
          <w:tcPr>
            <w:tcW w:w="1142" w:type="pct"/>
          </w:tcPr>
          <w:p w:rsidR="00631A4D" w:rsidRDefault="00631A4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Przeklęta więź</w:t>
            </w:r>
          </w:p>
        </w:tc>
        <w:tc>
          <w:tcPr>
            <w:tcW w:w="249" w:type="pct"/>
          </w:tcPr>
          <w:p w:rsidR="00631A4D" w:rsidRDefault="00631A4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1A4D" w:rsidRPr="009E562D" w:rsidRDefault="009E56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E562D">
              <w:rPr>
                <w:sz w:val="22"/>
                <w:szCs w:val="22"/>
              </w:rPr>
              <w:t xml:space="preserve">Test vs Wola, </w:t>
            </w:r>
            <w:r w:rsidR="009B2690">
              <w:rPr>
                <w:sz w:val="22"/>
                <w:szCs w:val="22"/>
              </w:rPr>
              <w:t>c</w:t>
            </w:r>
            <w:r w:rsidRPr="009E562D">
              <w:rPr>
                <w:sz w:val="22"/>
                <w:szCs w:val="22"/>
              </w:rPr>
              <w:t>el otrzymu</w:t>
            </w:r>
            <w:r>
              <w:rPr>
                <w:sz w:val="22"/>
                <w:szCs w:val="22"/>
              </w:rPr>
              <w:t>je tyle obrażeń, co ty</w:t>
            </w:r>
            <w:r w:rsidR="00B6297A">
              <w:rPr>
                <w:sz w:val="22"/>
                <w:szCs w:val="22"/>
              </w:rPr>
              <w:t xml:space="preserve">, Wym. Adept: </w:t>
            </w:r>
            <w:r w:rsidR="002F3FFE">
              <w:rPr>
                <w:sz w:val="22"/>
                <w:szCs w:val="22"/>
              </w:rPr>
              <w:t>Śmierć</w:t>
            </w:r>
            <w:r w:rsidR="00B6297A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631A4D" w:rsidRPr="009E562D" w:rsidRDefault="009E562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1DA" w:rsidRPr="003D742B" w:rsidTr="000D1040">
        <w:trPr>
          <w:jc w:val="left"/>
        </w:trPr>
        <w:tc>
          <w:tcPr>
            <w:tcW w:w="1142" w:type="pct"/>
          </w:tcPr>
          <w:p w:rsidR="000441DA" w:rsidRDefault="000441D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Przeniesienie umysłu</w:t>
            </w:r>
          </w:p>
        </w:tc>
        <w:tc>
          <w:tcPr>
            <w:tcW w:w="249" w:type="pct"/>
          </w:tcPr>
          <w:p w:rsidR="000441DA" w:rsidRDefault="000441D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441DA" w:rsidRPr="003D742B" w:rsidRDefault="003D742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3D742B">
              <w:rPr>
                <w:sz w:val="22"/>
                <w:szCs w:val="22"/>
              </w:rPr>
              <w:t>Test vs Wola, Tur 1, Z</w:t>
            </w:r>
            <w:r>
              <w:rPr>
                <w:sz w:val="22"/>
                <w:szCs w:val="22"/>
              </w:rPr>
              <w:t>asięg 1, Opętanie</w:t>
            </w:r>
            <w:r w:rsidR="00CD7A56">
              <w:rPr>
                <w:sz w:val="22"/>
                <w:szCs w:val="22"/>
              </w:rPr>
              <w:t>,</w:t>
            </w:r>
            <w:r w:rsidR="00761FC9">
              <w:rPr>
                <w:sz w:val="22"/>
                <w:szCs w:val="22"/>
              </w:rPr>
              <w:t xml:space="preserve"> </w:t>
            </w:r>
            <w:r w:rsidR="002F793C">
              <w:rPr>
                <w:sz w:val="22"/>
                <w:szCs w:val="22"/>
              </w:rPr>
              <w:t>na</w:t>
            </w:r>
            <w:r w:rsidR="00761FC9">
              <w:rPr>
                <w:sz w:val="22"/>
                <w:szCs w:val="22"/>
              </w:rPr>
              <w:t xml:space="preserve"> czas</w:t>
            </w:r>
            <w:r w:rsidR="002F793C">
              <w:rPr>
                <w:sz w:val="22"/>
                <w:szCs w:val="22"/>
              </w:rPr>
              <w:t xml:space="preserve"> trwania zaklęcia</w:t>
            </w:r>
            <w:r w:rsidR="00761FC9">
              <w:rPr>
                <w:sz w:val="22"/>
                <w:szCs w:val="22"/>
              </w:rPr>
              <w:t xml:space="preserve"> </w:t>
            </w:r>
            <w:r w:rsidR="00CB603B">
              <w:rPr>
                <w:sz w:val="22"/>
                <w:szCs w:val="22"/>
              </w:rPr>
              <w:t>mag</w:t>
            </w:r>
            <w:r w:rsidR="00761FC9">
              <w:rPr>
                <w:sz w:val="22"/>
                <w:szCs w:val="22"/>
              </w:rPr>
              <w:t xml:space="preserve"> upada </w:t>
            </w:r>
            <w:r w:rsidR="0025769F">
              <w:rPr>
                <w:sz w:val="22"/>
                <w:szCs w:val="22"/>
              </w:rPr>
              <w:t xml:space="preserve">(powalenie) </w:t>
            </w:r>
            <w:r w:rsidR="00761FC9">
              <w:rPr>
                <w:sz w:val="22"/>
                <w:szCs w:val="22"/>
              </w:rPr>
              <w:t>i pozostaje niezdoln</w:t>
            </w:r>
            <w:r w:rsidR="0001034D">
              <w:rPr>
                <w:sz w:val="22"/>
                <w:szCs w:val="22"/>
              </w:rPr>
              <w:t>y</w:t>
            </w:r>
            <w:r w:rsidR="00761FC9">
              <w:rPr>
                <w:sz w:val="22"/>
                <w:szCs w:val="22"/>
              </w:rPr>
              <w:t xml:space="preserve"> do walki,</w:t>
            </w:r>
            <w:r w:rsidR="00CD7A56">
              <w:rPr>
                <w:sz w:val="22"/>
                <w:szCs w:val="22"/>
              </w:rPr>
              <w:t xml:space="preserve"> Wym. Adept: Umysł.</w:t>
            </w:r>
          </w:p>
        </w:tc>
        <w:tc>
          <w:tcPr>
            <w:tcW w:w="292" w:type="pct"/>
          </w:tcPr>
          <w:p w:rsidR="000441DA" w:rsidRPr="003D742B" w:rsidRDefault="00CD7A5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F23B2" w:rsidRPr="003D742B" w:rsidTr="000D1040">
        <w:trPr>
          <w:jc w:val="left"/>
        </w:trPr>
        <w:tc>
          <w:tcPr>
            <w:tcW w:w="1142" w:type="pct"/>
          </w:tcPr>
          <w:p w:rsidR="00CF23B2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Sanktuarium</w:t>
            </w:r>
          </w:p>
        </w:tc>
        <w:tc>
          <w:tcPr>
            <w:tcW w:w="249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CF23B2" w:rsidRPr="003D742B" w:rsidRDefault="00CF23B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</w:t>
            </w:r>
            <w:r w:rsidR="001C031C">
              <w:rPr>
                <w:sz w:val="22"/>
                <w:szCs w:val="22"/>
              </w:rPr>
              <w:t>bezpieczny</w:t>
            </w:r>
            <w:r w:rsidR="00090CA1">
              <w:rPr>
                <w:sz w:val="22"/>
                <w:szCs w:val="22"/>
              </w:rPr>
              <w:t>, pozbawiony dźwięku</w:t>
            </w:r>
            <w:r w:rsidR="001C031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obszar 2x2,</w:t>
            </w:r>
            <w:r w:rsidR="001C031C">
              <w:rPr>
                <w:sz w:val="22"/>
                <w:szCs w:val="22"/>
              </w:rPr>
              <w:t xml:space="preserve"> w którym nikt nie podejmuje walki, a efekty obszarowe nie działają</w:t>
            </w:r>
            <w:r w:rsidR="008B63DB">
              <w:rPr>
                <w:sz w:val="22"/>
                <w:szCs w:val="22"/>
              </w:rPr>
              <w:t>, Tur K4</w:t>
            </w:r>
          </w:p>
        </w:tc>
        <w:tc>
          <w:tcPr>
            <w:tcW w:w="292" w:type="pct"/>
          </w:tcPr>
          <w:p w:rsidR="00CF23B2" w:rsidRDefault="00CF23B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34E2D" w:rsidRPr="00634E2D" w:rsidTr="000D1040">
        <w:trPr>
          <w:jc w:val="left"/>
        </w:trPr>
        <w:tc>
          <w:tcPr>
            <w:tcW w:w="1142" w:type="pct"/>
          </w:tcPr>
          <w:p w:rsidR="00634E2D" w:rsidRDefault="00634E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Słoneczny promień</w:t>
            </w:r>
          </w:p>
        </w:tc>
        <w:tc>
          <w:tcPr>
            <w:tcW w:w="249" w:type="pct"/>
          </w:tcPr>
          <w:p w:rsidR="00634E2D" w:rsidRDefault="00634E2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634E2D" w:rsidRPr="00634E2D" w:rsidRDefault="00634E2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634E2D">
              <w:rPr>
                <w:sz w:val="22"/>
                <w:szCs w:val="22"/>
              </w:rPr>
              <w:t xml:space="preserve">Test vs Wola, Obr </w:t>
            </w:r>
            <w:r w:rsidR="00E41690">
              <w:rPr>
                <w:sz w:val="22"/>
                <w:szCs w:val="22"/>
              </w:rPr>
              <w:t>K8</w:t>
            </w:r>
            <w:r w:rsidRPr="00634E2D">
              <w:rPr>
                <w:sz w:val="22"/>
                <w:szCs w:val="22"/>
              </w:rPr>
              <w:t>, W</w:t>
            </w:r>
            <w:r>
              <w:rPr>
                <w:sz w:val="22"/>
                <w:szCs w:val="22"/>
              </w:rPr>
              <w:t>ym. Adept: Światło</w:t>
            </w:r>
            <w:r w:rsidR="00591CA5">
              <w:rPr>
                <w:sz w:val="22"/>
                <w:szCs w:val="22"/>
              </w:rPr>
              <w:t>, Zasięg globalny</w:t>
            </w:r>
          </w:p>
        </w:tc>
        <w:tc>
          <w:tcPr>
            <w:tcW w:w="292" w:type="pct"/>
          </w:tcPr>
          <w:p w:rsidR="00634E2D" w:rsidRPr="00634E2D" w:rsidRDefault="00C7781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B6355" w:rsidRPr="00EB6355" w:rsidTr="000D1040">
        <w:trPr>
          <w:jc w:val="left"/>
        </w:trPr>
        <w:tc>
          <w:tcPr>
            <w:tcW w:w="1142" w:type="pct"/>
          </w:tcPr>
          <w:p w:rsidR="00EB6355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 życia</w:t>
            </w:r>
          </w:p>
        </w:tc>
        <w:tc>
          <w:tcPr>
            <w:tcW w:w="249" w:type="pct"/>
          </w:tcPr>
          <w:p w:rsidR="00EB6355" w:rsidRDefault="0094388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EB6355" w:rsidRPr="0058686C" w:rsidRDefault="00EB635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8686C">
              <w:rPr>
                <w:sz w:val="22"/>
                <w:szCs w:val="22"/>
              </w:rPr>
              <w:t>Test vs Wola, Ob</w:t>
            </w:r>
            <w:r w:rsidR="00A470B0">
              <w:rPr>
                <w:sz w:val="22"/>
                <w:szCs w:val="22"/>
              </w:rPr>
              <w:t>r</w:t>
            </w:r>
            <w:r w:rsidR="000E3D4F">
              <w:rPr>
                <w:sz w:val="22"/>
                <w:szCs w:val="22"/>
              </w:rPr>
              <w:t xml:space="preserve"> K4</w:t>
            </w:r>
            <w:r w:rsidR="00125EF8" w:rsidRPr="0058686C">
              <w:rPr>
                <w:sz w:val="22"/>
                <w:szCs w:val="22"/>
              </w:rPr>
              <w:t xml:space="preserve">, </w:t>
            </w:r>
            <w:r w:rsidR="00616811" w:rsidRPr="0058686C">
              <w:rPr>
                <w:sz w:val="22"/>
                <w:szCs w:val="22"/>
              </w:rPr>
              <w:t>Zasięg</w:t>
            </w:r>
            <w:r w:rsidR="00125EF8" w:rsidRPr="0058686C">
              <w:rPr>
                <w:sz w:val="22"/>
                <w:szCs w:val="22"/>
              </w:rPr>
              <w:t xml:space="preserve"> 1</w:t>
            </w:r>
            <w:r w:rsidR="0018737E">
              <w:rPr>
                <w:sz w:val="22"/>
                <w:szCs w:val="22"/>
              </w:rPr>
              <w:t>, przywraca kondycję</w:t>
            </w:r>
            <w:r w:rsidR="00D22033">
              <w:rPr>
                <w:sz w:val="22"/>
                <w:szCs w:val="22"/>
              </w:rPr>
              <w:t xml:space="preserve">, Wym. Adept: </w:t>
            </w:r>
            <w:r w:rsidR="00B139FB">
              <w:rPr>
                <w:sz w:val="22"/>
                <w:szCs w:val="22"/>
              </w:rPr>
              <w:t>Śmierć</w:t>
            </w:r>
          </w:p>
        </w:tc>
        <w:tc>
          <w:tcPr>
            <w:tcW w:w="292" w:type="pct"/>
          </w:tcPr>
          <w:p w:rsidR="00EB6355" w:rsidRPr="00EB6355" w:rsidRDefault="00125EF8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3B45B7" w:rsidRPr="00EB6355" w:rsidTr="000D1040">
        <w:trPr>
          <w:jc w:val="left"/>
        </w:trPr>
        <w:tc>
          <w:tcPr>
            <w:tcW w:w="1142" w:type="pct"/>
          </w:tcPr>
          <w:p w:rsidR="003B45B7" w:rsidRDefault="003B45B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Trzęsienie ziemi</w:t>
            </w:r>
          </w:p>
        </w:tc>
        <w:tc>
          <w:tcPr>
            <w:tcW w:w="249" w:type="pct"/>
          </w:tcPr>
          <w:p w:rsidR="003B45B7" w:rsidRDefault="003B45B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3B45B7" w:rsidRPr="0058686C" w:rsidRDefault="003B45B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Powalenie, </w:t>
            </w:r>
            <w:r w:rsidR="009A3ED9">
              <w:rPr>
                <w:sz w:val="22"/>
                <w:szCs w:val="22"/>
              </w:rPr>
              <w:t>Wszyscy</w:t>
            </w:r>
            <w:r w:rsidR="005D5202">
              <w:rPr>
                <w:sz w:val="22"/>
                <w:szCs w:val="22"/>
              </w:rPr>
              <w:t xml:space="preserve"> (także sojusznicy)</w:t>
            </w:r>
            <w:r w:rsidR="00E80B03">
              <w:rPr>
                <w:sz w:val="22"/>
                <w:szCs w:val="22"/>
              </w:rPr>
              <w:t>, Wym. Adept: Ziemia</w:t>
            </w:r>
          </w:p>
        </w:tc>
        <w:tc>
          <w:tcPr>
            <w:tcW w:w="292" w:type="pct"/>
          </w:tcPr>
          <w:p w:rsidR="003B45B7" w:rsidRDefault="003B45B7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9E755E" w:rsidRPr="009E755E" w:rsidTr="000D1040">
        <w:trPr>
          <w:jc w:val="left"/>
        </w:trPr>
        <w:tc>
          <w:tcPr>
            <w:tcW w:w="1142" w:type="pct"/>
          </w:tcPr>
          <w:p w:rsidR="009E755E" w:rsidRDefault="009E755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Udręczenie</w:t>
            </w:r>
          </w:p>
        </w:tc>
        <w:tc>
          <w:tcPr>
            <w:tcW w:w="249" w:type="pct"/>
          </w:tcPr>
          <w:p w:rsidR="009E755E" w:rsidRDefault="009E755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9E755E" w:rsidRPr="009E755E" w:rsidRDefault="009E755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9E755E">
              <w:rPr>
                <w:sz w:val="22"/>
                <w:szCs w:val="22"/>
              </w:rPr>
              <w:t>Test vs Wola, cel otrzymu</w:t>
            </w:r>
            <w:r>
              <w:rPr>
                <w:sz w:val="22"/>
                <w:szCs w:val="22"/>
              </w:rPr>
              <w:t xml:space="preserve">je tyle obrażeń, ile sam zadaje, Tur </w:t>
            </w:r>
            <w:r w:rsidR="00BD4FF1">
              <w:rPr>
                <w:sz w:val="22"/>
                <w:szCs w:val="22"/>
              </w:rPr>
              <w:t>K4</w:t>
            </w:r>
            <w:r>
              <w:rPr>
                <w:sz w:val="22"/>
                <w:szCs w:val="22"/>
              </w:rPr>
              <w:t>, Wym. Adept: Śmierć</w:t>
            </w:r>
            <w:r w:rsidR="001D6FDA">
              <w:rPr>
                <w:sz w:val="22"/>
                <w:szCs w:val="22"/>
              </w:rPr>
              <w:t xml:space="preserve">, Zasięg: </w:t>
            </w:r>
            <w:r w:rsidR="00BD4FF1">
              <w:rPr>
                <w:sz w:val="22"/>
                <w:szCs w:val="22"/>
              </w:rPr>
              <w:t>1</w:t>
            </w:r>
          </w:p>
        </w:tc>
        <w:tc>
          <w:tcPr>
            <w:tcW w:w="292" w:type="pct"/>
          </w:tcPr>
          <w:p w:rsidR="009E755E" w:rsidRPr="009E755E" w:rsidRDefault="009E755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505F0" w:rsidRPr="00EB6355" w:rsidTr="000D1040">
        <w:trPr>
          <w:jc w:val="left"/>
        </w:trPr>
        <w:tc>
          <w:tcPr>
            <w:tcW w:w="1142" w:type="pct"/>
          </w:tcPr>
          <w:p w:rsidR="007505F0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Niewidzialność</w:t>
            </w:r>
          </w:p>
        </w:tc>
        <w:tc>
          <w:tcPr>
            <w:tcW w:w="249" w:type="pct"/>
          </w:tcPr>
          <w:p w:rsidR="007505F0" w:rsidRDefault="007505F0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7505F0" w:rsidRPr="0058686C" w:rsidRDefault="007505F0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Ukrycie</w:t>
            </w:r>
            <w:r w:rsidR="008663C9">
              <w:rPr>
                <w:sz w:val="22"/>
                <w:szCs w:val="22"/>
              </w:rPr>
              <w:t>, Tur K4</w:t>
            </w:r>
            <w:r w:rsidR="005F31E1">
              <w:rPr>
                <w:sz w:val="22"/>
                <w:szCs w:val="22"/>
              </w:rPr>
              <w:t>, Wym</w:t>
            </w:r>
            <w:r w:rsidR="00766D1F">
              <w:rPr>
                <w:sz w:val="22"/>
                <w:szCs w:val="22"/>
              </w:rPr>
              <w:t>. Adept: Umysł</w:t>
            </w:r>
          </w:p>
        </w:tc>
        <w:tc>
          <w:tcPr>
            <w:tcW w:w="292" w:type="pct"/>
          </w:tcPr>
          <w:p w:rsidR="007505F0" w:rsidRDefault="003A2A72" w:rsidP="000D1040">
            <w:pPr>
              <w:spacing w:line="24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</w:tr>
      <w:tr w:rsidR="000D1040" w:rsidRPr="00877557" w:rsidTr="000D1040">
        <w:trPr>
          <w:jc w:val="left"/>
        </w:trPr>
        <w:tc>
          <w:tcPr>
            <w:tcW w:w="1142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Zauroczenie</w:t>
            </w:r>
          </w:p>
        </w:tc>
        <w:tc>
          <w:tcPr>
            <w:tcW w:w="249" w:type="pct"/>
          </w:tcPr>
          <w:p w:rsidR="000D1040" w:rsidRPr="00295F3D" w:rsidRDefault="00BD2B0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17" w:type="pct"/>
          </w:tcPr>
          <w:p w:rsidR="000D1040" w:rsidRPr="00295F3D" w:rsidRDefault="00BD2B0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0E3D4F">
              <w:rPr>
                <w:sz w:val="22"/>
                <w:szCs w:val="22"/>
              </w:rPr>
              <w:t>T</w:t>
            </w:r>
            <w:r w:rsidR="008A1C5E">
              <w:rPr>
                <w:sz w:val="22"/>
                <w:szCs w:val="22"/>
              </w:rPr>
              <w:t>ur</w:t>
            </w:r>
            <w:r w:rsidR="000E3D4F">
              <w:rPr>
                <w:sz w:val="22"/>
                <w:szCs w:val="22"/>
              </w:rPr>
              <w:t xml:space="preserve"> </w:t>
            </w:r>
            <w:r w:rsidR="00C61470">
              <w:rPr>
                <w:sz w:val="22"/>
                <w:szCs w:val="22"/>
              </w:rPr>
              <w:t>1</w:t>
            </w:r>
            <w:r w:rsidR="008A1C5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Zasięg 1</w:t>
            </w:r>
            <w:r w:rsidR="006668CF">
              <w:rPr>
                <w:sz w:val="22"/>
                <w:szCs w:val="22"/>
              </w:rPr>
              <w:t>, Wym. Adept: Umysł</w:t>
            </w:r>
            <w:r w:rsidR="00F14C3D">
              <w:rPr>
                <w:sz w:val="22"/>
                <w:szCs w:val="22"/>
              </w:rPr>
              <w:t xml:space="preserve"> lub Piękno</w:t>
            </w:r>
          </w:p>
        </w:tc>
        <w:tc>
          <w:tcPr>
            <w:tcW w:w="292" w:type="pct"/>
          </w:tcPr>
          <w:p w:rsidR="000D1040" w:rsidRPr="00295F3D" w:rsidRDefault="00C61989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877557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Default="004F2B5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Główne</w:t>
            </w:r>
          </w:p>
        </w:tc>
      </w:tr>
      <w:tr w:rsidR="00157F1F" w:rsidRPr="00877557" w:rsidTr="000D1040">
        <w:trPr>
          <w:jc w:val="left"/>
        </w:trPr>
        <w:tc>
          <w:tcPr>
            <w:tcW w:w="1142" w:type="pct"/>
          </w:tcPr>
          <w:p w:rsidR="00157F1F" w:rsidRDefault="00157F1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Chmara owadów</w:t>
            </w:r>
          </w:p>
        </w:tc>
        <w:tc>
          <w:tcPr>
            <w:tcW w:w="249" w:type="pct"/>
          </w:tcPr>
          <w:p w:rsidR="00157F1F" w:rsidRDefault="00157F1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57F1F" w:rsidRDefault="0033284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ED6F36">
              <w:rPr>
                <w:sz w:val="22"/>
                <w:szCs w:val="22"/>
              </w:rPr>
              <w:t>Obr K</w:t>
            </w:r>
            <w:r w:rsidR="002D2EDE">
              <w:rPr>
                <w:sz w:val="22"/>
                <w:szCs w:val="22"/>
              </w:rPr>
              <w:t>6</w:t>
            </w:r>
            <w:r w:rsidR="00ED6F36">
              <w:rPr>
                <w:sz w:val="22"/>
                <w:szCs w:val="22"/>
              </w:rPr>
              <w:t xml:space="preserve">, Osłabienie, </w:t>
            </w:r>
            <w:r>
              <w:rPr>
                <w:sz w:val="22"/>
                <w:szCs w:val="22"/>
              </w:rPr>
              <w:t>Tur 1, Zasięg 3, Wym. Adept: Śmierć / Ziemia</w:t>
            </w:r>
          </w:p>
        </w:tc>
        <w:tc>
          <w:tcPr>
            <w:tcW w:w="292" w:type="pct"/>
          </w:tcPr>
          <w:p w:rsidR="00157F1F" w:rsidRDefault="00A2279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521B1" w:rsidRPr="00877557" w:rsidTr="000D1040">
        <w:trPr>
          <w:jc w:val="left"/>
        </w:trPr>
        <w:tc>
          <w:tcPr>
            <w:tcW w:w="1142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Chmura dymu</w:t>
            </w:r>
          </w:p>
        </w:tc>
        <w:tc>
          <w:tcPr>
            <w:tcW w:w="249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521B1" w:rsidRDefault="006C764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atakujący cel znajdujący się w chmurze lub znajdując się w chmurze są p</w:t>
            </w:r>
            <w:r w:rsidR="00936EDD">
              <w:rPr>
                <w:sz w:val="22"/>
                <w:szCs w:val="22"/>
              </w:rPr>
              <w:t>rzy tej akcji pod</w:t>
            </w:r>
            <w:r>
              <w:rPr>
                <w:sz w:val="22"/>
                <w:szCs w:val="22"/>
              </w:rPr>
              <w:t xml:space="preserve"> wpływem oślepieni</w:t>
            </w:r>
            <w:r w:rsidR="00017091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2521B1" w:rsidRDefault="006C764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Leczenie</w:t>
            </w:r>
          </w:p>
        </w:tc>
        <w:tc>
          <w:tcPr>
            <w:tcW w:w="249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2521B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</w:t>
            </w:r>
            <w:r w:rsidR="009B367E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PK, Zasięg </w:t>
            </w:r>
            <w:r w:rsidR="008D3DBD">
              <w:rPr>
                <w:sz w:val="22"/>
                <w:szCs w:val="22"/>
              </w:rPr>
              <w:t>1</w:t>
            </w:r>
            <w:r w:rsidR="0026632A">
              <w:rPr>
                <w:sz w:val="22"/>
                <w:szCs w:val="22"/>
              </w:rPr>
              <w:t>, Wym. Adept: Światło / Woda / Ziemia</w:t>
            </w:r>
          </w:p>
        </w:tc>
        <w:tc>
          <w:tcPr>
            <w:tcW w:w="292" w:type="pct"/>
          </w:tcPr>
          <w:p w:rsidR="00044AF6" w:rsidRDefault="002521B1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4136" w:rsidRPr="00877557" w:rsidTr="000D1040">
        <w:trPr>
          <w:jc w:val="left"/>
        </w:trPr>
        <w:tc>
          <w:tcPr>
            <w:tcW w:w="1142" w:type="pct"/>
          </w:tcPr>
          <w:p w:rsidR="005E4136" w:rsidRDefault="005E413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Lustrzane odbicie</w:t>
            </w:r>
          </w:p>
        </w:tc>
        <w:tc>
          <w:tcPr>
            <w:tcW w:w="249" w:type="pct"/>
          </w:tcPr>
          <w:p w:rsidR="005E4136" w:rsidRDefault="005E41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5E4136" w:rsidRDefault="004746A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Tworzysz K4 iluzji samego siebie, Tur 1, Zasięg 3</w:t>
            </w:r>
          </w:p>
        </w:tc>
        <w:tc>
          <w:tcPr>
            <w:tcW w:w="292" w:type="pct"/>
          </w:tcPr>
          <w:p w:rsidR="005E4136" w:rsidRDefault="004746A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7925" w:rsidRPr="00877557" w:rsidTr="000D1040">
        <w:trPr>
          <w:jc w:val="left"/>
        </w:trPr>
        <w:tc>
          <w:tcPr>
            <w:tcW w:w="1142" w:type="pct"/>
          </w:tcPr>
          <w:p w:rsid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broń</w:t>
            </w:r>
          </w:p>
        </w:tc>
        <w:tc>
          <w:tcPr>
            <w:tcW w:w="249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7925" w:rsidRPr="00B77925" w:rsidRDefault="00B7792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B77925">
              <w:rPr>
                <w:sz w:val="22"/>
                <w:szCs w:val="22"/>
              </w:rPr>
              <w:t>+1 UK broni do walki w</w:t>
            </w:r>
            <w:r>
              <w:rPr>
                <w:sz w:val="22"/>
                <w:szCs w:val="22"/>
              </w:rPr>
              <w:t>ręcz,</w:t>
            </w:r>
            <w:r w:rsidR="00DC209E">
              <w:rPr>
                <w:sz w:val="22"/>
                <w:szCs w:val="22"/>
              </w:rPr>
              <w:t xml:space="preserve"> Na walkę,</w:t>
            </w:r>
            <w:r>
              <w:rPr>
                <w:sz w:val="22"/>
                <w:szCs w:val="22"/>
              </w:rPr>
              <w:t xml:space="preserve"> Zasięg 1</w:t>
            </w:r>
          </w:p>
        </w:tc>
        <w:tc>
          <w:tcPr>
            <w:tcW w:w="292" w:type="pct"/>
          </w:tcPr>
          <w:p w:rsidR="00B77925" w:rsidRDefault="00B779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BB195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pocisk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Pr="001430F4" w:rsidRDefault="00BB195A" w:rsidP="00881070">
            <w:pPr>
              <w:spacing w:line="240" w:lineRule="auto"/>
              <w:jc w:val="left"/>
              <w:rPr>
                <w:sz w:val="22"/>
                <w:szCs w:val="22"/>
                <w:lang w:val="en-US"/>
              </w:rPr>
            </w:pPr>
            <w:r w:rsidRPr="001430F4">
              <w:rPr>
                <w:sz w:val="22"/>
                <w:szCs w:val="22"/>
                <w:lang w:val="en-US"/>
              </w:rPr>
              <w:t xml:space="preserve">Test, </w:t>
            </w:r>
            <w:r w:rsidR="001430F4" w:rsidRPr="001430F4">
              <w:rPr>
                <w:sz w:val="22"/>
                <w:szCs w:val="22"/>
                <w:lang w:val="en-US"/>
              </w:rPr>
              <w:t xml:space="preserve">Cel 1, </w:t>
            </w:r>
            <w:r w:rsidR="00576C46" w:rsidRPr="001430F4">
              <w:rPr>
                <w:sz w:val="22"/>
                <w:szCs w:val="22"/>
                <w:lang w:val="en-US"/>
              </w:rPr>
              <w:t>Obr K8</w:t>
            </w:r>
            <w:r w:rsidRPr="001430F4">
              <w:rPr>
                <w:sz w:val="22"/>
                <w:szCs w:val="22"/>
                <w:lang w:val="en-US"/>
              </w:rPr>
              <w:t xml:space="preserve">, Zasięg </w:t>
            </w:r>
            <w:r w:rsidR="00BF6B0A" w:rsidRPr="001430F4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92" w:type="pct"/>
          </w:tcPr>
          <w:p w:rsidR="00044AF6" w:rsidRDefault="00C9763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803A7" w:rsidRPr="00877557" w:rsidTr="000D1040">
        <w:trPr>
          <w:jc w:val="left"/>
        </w:trPr>
        <w:tc>
          <w:tcPr>
            <w:tcW w:w="1142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Magiczny promień</w:t>
            </w:r>
          </w:p>
        </w:tc>
        <w:tc>
          <w:tcPr>
            <w:tcW w:w="249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1803A7" w:rsidRDefault="001803A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Obr K</w:t>
            </w:r>
            <w:r w:rsidR="003D7EE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, Obszar </w:t>
            </w:r>
            <w:r w:rsidR="003517A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x1</w:t>
            </w:r>
          </w:p>
        </w:tc>
        <w:tc>
          <w:tcPr>
            <w:tcW w:w="292" w:type="pct"/>
          </w:tcPr>
          <w:p w:rsidR="001803A7" w:rsidRDefault="001803A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A6B17" w:rsidRPr="00877557" w:rsidTr="000D1040">
        <w:trPr>
          <w:jc w:val="left"/>
        </w:trPr>
        <w:tc>
          <w:tcPr>
            <w:tcW w:w="1142" w:type="pct"/>
          </w:tcPr>
          <w:p w:rsidR="00DA6B17" w:rsidRDefault="00DA6B1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Oplątanie</w:t>
            </w:r>
          </w:p>
        </w:tc>
        <w:tc>
          <w:tcPr>
            <w:tcW w:w="249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DA6B17" w:rsidRDefault="00F9070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Unieruchomienie, </w:t>
            </w:r>
            <w:r w:rsidR="00DA6B17">
              <w:rPr>
                <w:sz w:val="22"/>
                <w:szCs w:val="22"/>
              </w:rPr>
              <w:t xml:space="preserve">Obszar 2x2, </w:t>
            </w:r>
            <w:r w:rsidR="00DB6A44">
              <w:rPr>
                <w:sz w:val="22"/>
                <w:szCs w:val="22"/>
              </w:rPr>
              <w:t xml:space="preserve">Tur: 1, </w:t>
            </w:r>
            <w:r w:rsidR="002F45DC">
              <w:rPr>
                <w:sz w:val="22"/>
                <w:szCs w:val="22"/>
              </w:rPr>
              <w:t xml:space="preserve">Zasięg: 3, </w:t>
            </w:r>
            <w:r w:rsidR="00DA6B17">
              <w:rPr>
                <w:sz w:val="22"/>
                <w:szCs w:val="22"/>
              </w:rPr>
              <w:t xml:space="preserve">Wym. Adept: </w:t>
            </w:r>
            <w:r w:rsidR="00441479">
              <w:rPr>
                <w:sz w:val="22"/>
                <w:szCs w:val="22"/>
              </w:rPr>
              <w:t>Z</w:t>
            </w:r>
            <w:r w:rsidR="00DA6B17">
              <w:rPr>
                <w:sz w:val="22"/>
                <w:szCs w:val="22"/>
              </w:rPr>
              <w:t>iemia</w:t>
            </w:r>
          </w:p>
        </w:tc>
        <w:tc>
          <w:tcPr>
            <w:tcW w:w="292" w:type="pct"/>
          </w:tcPr>
          <w:p w:rsidR="00DA6B17" w:rsidRDefault="00DA6B17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64FB8" w:rsidRPr="00764FB8" w:rsidTr="000D1040">
        <w:trPr>
          <w:jc w:val="left"/>
        </w:trPr>
        <w:tc>
          <w:tcPr>
            <w:tcW w:w="1142" w:type="pct"/>
          </w:tcPr>
          <w:p w:rsid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Oślepiająca światłość</w:t>
            </w:r>
          </w:p>
        </w:tc>
        <w:tc>
          <w:tcPr>
            <w:tcW w:w="249" w:type="pct"/>
          </w:tcPr>
          <w:p w:rsidR="00764FB8" w:rsidRDefault="00764FB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64FB8" w:rsidRPr="00764FB8" w:rsidRDefault="00764FB8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64FB8">
              <w:rPr>
                <w:sz w:val="22"/>
                <w:szCs w:val="22"/>
              </w:rPr>
              <w:t xml:space="preserve">Test vs Wola, Oślepienie, </w:t>
            </w:r>
            <w:r>
              <w:rPr>
                <w:sz w:val="22"/>
                <w:szCs w:val="22"/>
              </w:rPr>
              <w:t>Obszar 3x3 wokół postaci, Tur K4</w:t>
            </w:r>
            <w:r w:rsidR="001B3D93">
              <w:rPr>
                <w:sz w:val="22"/>
                <w:szCs w:val="22"/>
              </w:rPr>
              <w:t>, Wym. Adept: Światło</w:t>
            </w:r>
          </w:p>
        </w:tc>
        <w:tc>
          <w:tcPr>
            <w:tcW w:w="292" w:type="pct"/>
          </w:tcPr>
          <w:p w:rsidR="00764FB8" w:rsidRPr="00764FB8" w:rsidRDefault="00AF2A08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70DAE" w:rsidRPr="00877557" w:rsidTr="000D1040">
        <w:trPr>
          <w:jc w:val="left"/>
        </w:trPr>
        <w:tc>
          <w:tcPr>
            <w:tcW w:w="1142" w:type="pct"/>
          </w:tcPr>
          <w:p w:rsidR="00B70DAE" w:rsidRDefault="00B70D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Piorunujący pancerz</w:t>
            </w:r>
          </w:p>
        </w:tc>
        <w:tc>
          <w:tcPr>
            <w:tcW w:w="249" w:type="pct"/>
          </w:tcPr>
          <w:p w:rsidR="00B70DAE" w:rsidRDefault="00B70D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B70DAE" w:rsidRDefault="00B70D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 końca walki, każdy przechodzący </w:t>
            </w:r>
            <w:r w:rsidR="00C318EA">
              <w:rPr>
                <w:sz w:val="22"/>
                <w:szCs w:val="22"/>
              </w:rPr>
              <w:t xml:space="preserve">przez pole </w:t>
            </w:r>
            <w:r>
              <w:rPr>
                <w:sz w:val="22"/>
                <w:szCs w:val="22"/>
              </w:rPr>
              <w:t>obok Ciebie traci 1 Kondycji.</w:t>
            </w:r>
            <w:r w:rsidR="003C4A1A">
              <w:rPr>
                <w:sz w:val="22"/>
                <w:szCs w:val="22"/>
              </w:rPr>
              <w:t xml:space="preserve"> Wym. Adept: Powietrze</w:t>
            </w:r>
          </w:p>
        </w:tc>
        <w:tc>
          <w:tcPr>
            <w:tcW w:w="292" w:type="pct"/>
          </w:tcPr>
          <w:p w:rsidR="00B70DAE" w:rsidRDefault="00B70D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F5D42" w:rsidRPr="00877557" w:rsidTr="000D1040">
        <w:trPr>
          <w:jc w:val="left"/>
        </w:trPr>
        <w:tc>
          <w:tcPr>
            <w:tcW w:w="1142" w:type="pct"/>
          </w:tcPr>
          <w:p w:rsidR="00FF5D42" w:rsidRDefault="00FF5D4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Podmuch</w:t>
            </w:r>
          </w:p>
        </w:tc>
        <w:tc>
          <w:tcPr>
            <w:tcW w:w="249" w:type="pct"/>
          </w:tcPr>
          <w:p w:rsidR="00FF5D42" w:rsidRDefault="00FF5D4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FF5D42" w:rsidRDefault="00FF5D4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wszystkich wrogów o 5 pól w wybranym kierunku. Wym. Adept: Powietrze</w:t>
            </w:r>
          </w:p>
        </w:tc>
        <w:tc>
          <w:tcPr>
            <w:tcW w:w="292" w:type="pct"/>
          </w:tcPr>
          <w:p w:rsidR="00FF5D42" w:rsidRDefault="00FF5D4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Porażenie</w:t>
            </w:r>
            <w:r w:rsidR="003252CA">
              <w:rPr>
                <w:sz w:val="22"/>
                <w:szCs w:val="22"/>
              </w:rPr>
              <w:t xml:space="preserve"> / Uśpienie</w:t>
            </w:r>
          </w:p>
        </w:tc>
        <w:tc>
          <w:tcPr>
            <w:tcW w:w="249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44AF6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  <w:r w:rsidR="003252CA">
              <w:rPr>
                <w:sz w:val="22"/>
                <w:szCs w:val="22"/>
              </w:rPr>
              <w:t xml:space="preserve"> / Test vs Wola</w:t>
            </w:r>
            <w:r>
              <w:rPr>
                <w:sz w:val="22"/>
                <w:szCs w:val="22"/>
              </w:rPr>
              <w:t>, Ogłusz</w:t>
            </w:r>
            <w:r w:rsidR="004D6E17">
              <w:rPr>
                <w:sz w:val="22"/>
                <w:szCs w:val="22"/>
              </w:rPr>
              <w:t>enie, Tur 1</w:t>
            </w:r>
            <w:r>
              <w:rPr>
                <w:sz w:val="22"/>
                <w:szCs w:val="22"/>
              </w:rPr>
              <w:t>, Zasięg 3</w:t>
            </w:r>
          </w:p>
        </w:tc>
        <w:tc>
          <w:tcPr>
            <w:tcW w:w="292" w:type="pct"/>
          </w:tcPr>
          <w:p w:rsidR="00044AF6" w:rsidRDefault="007C7E22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266B" w:rsidRPr="00877557" w:rsidTr="000D1040">
        <w:trPr>
          <w:jc w:val="left"/>
        </w:trPr>
        <w:tc>
          <w:tcPr>
            <w:tcW w:w="1142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Przerażenie</w:t>
            </w:r>
          </w:p>
        </w:tc>
        <w:tc>
          <w:tcPr>
            <w:tcW w:w="249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26266B" w:rsidRDefault="0026266B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</w:t>
            </w:r>
            <w:r w:rsidR="002B4243">
              <w:rPr>
                <w:sz w:val="22"/>
                <w:szCs w:val="22"/>
              </w:rPr>
              <w:t xml:space="preserve">Przerażenie, </w:t>
            </w:r>
            <w:r w:rsidR="004D6E17">
              <w:rPr>
                <w:sz w:val="22"/>
                <w:szCs w:val="22"/>
              </w:rPr>
              <w:t xml:space="preserve">Cel 1, </w:t>
            </w:r>
            <w:r w:rsidR="002B4243">
              <w:rPr>
                <w:sz w:val="22"/>
                <w:szCs w:val="22"/>
              </w:rPr>
              <w:t xml:space="preserve">Tur </w:t>
            </w:r>
            <w:r w:rsidR="00983F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B5787F">
              <w:rPr>
                <w:sz w:val="22"/>
                <w:szCs w:val="22"/>
              </w:rPr>
              <w:t xml:space="preserve"> Zasięg</w:t>
            </w:r>
            <w:r w:rsidR="00BB7228">
              <w:rPr>
                <w:sz w:val="22"/>
                <w:szCs w:val="22"/>
              </w:rPr>
              <w:t>: 5</w:t>
            </w:r>
            <w:r w:rsidR="00B5787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Wym. Adept: </w:t>
            </w:r>
            <w:r w:rsidR="00691ECF">
              <w:rPr>
                <w:sz w:val="22"/>
                <w:szCs w:val="22"/>
              </w:rPr>
              <w:t>Śmierć</w:t>
            </w:r>
            <w:r>
              <w:rPr>
                <w:sz w:val="22"/>
                <w:szCs w:val="22"/>
              </w:rPr>
              <w:t xml:space="preserve"> / Umysł</w:t>
            </w:r>
          </w:p>
        </w:tc>
        <w:tc>
          <w:tcPr>
            <w:tcW w:w="292" w:type="pct"/>
          </w:tcPr>
          <w:p w:rsidR="0026266B" w:rsidRDefault="0026266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167A" w:rsidRPr="00877557" w:rsidTr="000D1040">
        <w:trPr>
          <w:jc w:val="left"/>
        </w:trPr>
        <w:tc>
          <w:tcPr>
            <w:tcW w:w="1142" w:type="pct"/>
          </w:tcPr>
          <w:p w:rsidR="0007167A" w:rsidRDefault="006E17E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Rozproszenie magii</w:t>
            </w:r>
          </w:p>
        </w:tc>
        <w:tc>
          <w:tcPr>
            <w:tcW w:w="249" w:type="pct"/>
          </w:tcPr>
          <w:p w:rsidR="0007167A" w:rsidRDefault="0007167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07167A" w:rsidRDefault="0007167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Test, </w:t>
            </w:r>
            <w:r w:rsidR="00DD604F">
              <w:rPr>
                <w:sz w:val="22"/>
                <w:szCs w:val="22"/>
              </w:rPr>
              <w:t>rozprasza magię z celu</w:t>
            </w:r>
            <w:r w:rsidR="006E17E3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7167A" w:rsidRDefault="00DD604F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0635F" w:rsidRPr="00877557" w:rsidTr="000D1040">
        <w:trPr>
          <w:jc w:val="left"/>
        </w:trPr>
        <w:tc>
          <w:tcPr>
            <w:tcW w:w="1142" w:type="pct"/>
          </w:tcPr>
          <w:p w:rsidR="0090635F" w:rsidRDefault="0090635F" w:rsidP="0090635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Śmiercionośny krąg</w:t>
            </w:r>
          </w:p>
        </w:tc>
        <w:tc>
          <w:tcPr>
            <w:tcW w:w="249" w:type="pct"/>
          </w:tcPr>
          <w:p w:rsidR="0090635F" w:rsidRDefault="0090635F" w:rsidP="0090635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90635F" w:rsidRDefault="0090635F" w:rsidP="0090635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Obr K8 przy przejściu, Obszar 3x3, Tur K4, Zasięg: 3, Wym. Adept: Ogień / Śmierć</w:t>
            </w:r>
          </w:p>
        </w:tc>
        <w:tc>
          <w:tcPr>
            <w:tcW w:w="292" w:type="pct"/>
          </w:tcPr>
          <w:p w:rsidR="0090635F" w:rsidRDefault="0090635F" w:rsidP="0090635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C7E22" w:rsidRPr="00877557" w:rsidTr="000D1040">
        <w:trPr>
          <w:jc w:val="left"/>
        </w:trPr>
        <w:tc>
          <w:tcPr>
            <w:tcW w:w="1142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Telekineza</w:t>
            </w:r>
          </w:p>
        </w:tc>
        <w:tc>
          <w:tcPr>
            <w:tcW w:w="249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7C7E22" w:rsidRDefault="007C7E2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Odbiera przeciwnikowi przedmiot, Zasięg 3</w:t>
            </w:r>
          </w:p>
        </w:tc>
        <w:tc>
          <w:tcPr>
            <w:tcW w:w="292" w:type="pct"/>
          </w:tcPr>
          <w:p w:rsidR="007C7E22" w:rsidRDefault="007C7E22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E30B6" w:rsidRPr="00877557" w:rsidTr="000D1040">
        <w:trPr>
          <w:jc w:val="left"/>
        </w:trPr>
        <w:tc>
          <w:tcPr>
            <w:tcW w:w="1142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Teleportacja</w:t>
            </w:r>
          </w:p>
        </w:tc>
        <w:tc>
          <w:tcPr>
            <w:tcW w:w="249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3E30B6" w:rsidRDefault="003E30B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Przemieszczasz </w:t>
            </w:r>
            <w:r w:rsidR="00E463E1">
              <w:rPr>
                <w:sz w:val="22"/>
                <w:szCs w:val="22"/>
              </w:rPr>
              <w:t>cel</w:t>
            </w:r>
            <w:r>
              <w:rPr>
                <w:sz w:val="22"/>
                <w:szCs w:val="22"/>
              </w:rPr>
              <w:t xml:space="preserve"> o 5 pól.</w:t>
            </w:r>
            <w:r w:rsidR="00E463E1">
              <w:rPr>
                <w:sz w:val="22"/>
                <w:szCs w:val="22"/>
              </w:rPr>
              <w:t xml:space="preserve"> Nie może przenikać obiektów</w:t>
            </w:r>
            <w:r w:rsidR="00792EF7">
              <w:rPr>
                <w:sz w:val="22"/>
                <w:szCs w:val="22"/>
              </w:rPr>
              <w:t xml:space="preserve"> stałych</w:t>
            </w:r>
            <w:r w:rsidR="00E463E1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3E30B6" w:rsidRDefault="003E30B6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43F03" w:rsidRPr="007D0796" w:rsidTr="000D1040">
        <w:trPr>
          <w:jc w:val="left"/>
        </w:trPr>
        <w:tc>
          <w:tcPr>
            <w:tcW w:w="1142" w:type="pct"/>
          </w:tcPr>
          <w:p w:rsidR="00E43F03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Wrażliwość</w:t>
            </w:r>
          </w:p>
        </w:tc>
        <w:tc>
          <w:tcPr>
            <w:tcW w:w="249" w:type="pct"/>
          </w:tcPr>
          <w:p w:rsidR="00E43F03" w:rsidRDefault="00E43F03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17" w:type="pct"/>
          </w:tcPr>
          <w:p w:rsidR="00E43F03" w:rsidRPr="007D0796" w:rsidRDefault="00E43F03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7D0796">
              <w:rPr>
                <w:sz w:val="22"/>
                <w:szCs w:val="22"/>
              </w:rPr>
              <w:t>Test vs Wola</w:t>
            </w:r>
            <w:r w:rsidR="007D0796" w:rsidRPr="007D0796">
              <w:rPr>
                <w:sz w:val="22"/>
                <w:szCs w:val="22"/>
              </w:rPr>
              <w:t xml:space="preserve">, </w:t>
            </w:r>
            <w:r w:rsidRPr="007D0796">
              <w:rPr>
                <w:sz w:val="22"/>
                <w:szCs w:val="22"/>
              </w:rPr>
              <w:t>Chuchr</w:t>
            </w:r>
            <w:r w:rsidR="007D0796">
              <w:rPr>
                <w:sz w:val="22"/>
                <w:szCs w:val="22"/>
              </w:rPr>
              <w:t>o, N</w:t>
            </w:r>
            <w:r w:rsidR="007D0796" w:rsidRPr="007D0796">
              <w:rPr>
                <w:sz w:val="22"/>
                <w:szCs w:val="22"/>
              </w:rPr>
              <w:t>a</w:t>
            </w:r>
            <w:r w:rsidR="007D0796">
              <w:rPr>
                <w:sz w:val="22"/>
                <w:szCs w:val="22"/>
              </w:rPr>
              <w:t xml:space="preserve"> czas walki</w:t>
            </w:r>
          </w:p>
        </w:tc>
        <w:tc>
          <w:tcPr>
            <w:tcW w:w="292" w:type="pct"/>
          </w:tcPr>
          <w:p w:rsidR="00E43F03" w:rsidRPr="007D0796" w:rsidRDefault="002D2F21" w:rsidP="007C7E2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F2B5B" w:rsidRPr="007D0796" w:rsidTr="004F2B5B">
        <w:trPr>
          <w:jc w:val="left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:rsidR="004F2B5B" w:rsidRPr="007D0796" w:rsidRDefault="004F2B5B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Dodatkowe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DA203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Aura mocy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A8075C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UK ataków i umiejętności</w:t>
            </w:r>
            <w:r w:rsidR="008A2D1B">
              <w:rPr>
                <w:sz w:val="22"/>
                <w:szCs w:val="22"/>
              </w:rPr>
              <w:t xml:space="preserve">, Tur </w:t>
            </w:r>
            <w:r>
              <w:rPr>
                <w:sz w:val="22"/>
                <w:szCs w:val="22"/>
              </w:rPr>
              <w:t>K4</w:t>
            </w:r>
          </w:p>
        </w:tc>
        <w:tc>
          <w:tcPr>
            <w:tcW w:w="292" w:type="pct"/>
          </w:tcPr>
          <w:p w:rsidR="00044AF6" w:rsidRDefault="00A8075C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083A" w:rsidRPr="00877557" w:rsidTr="000D1040">
        <w:trPr>
          <w:jc w:val="left"/>
        </w:trPr>
        <w:tc>
          <w:tcPr>
            <w:tcW w:w="1142" w:type="pct"/>
          </w:tcPr>
          <w:p w:rsidR="000D083A" w:rsidRDefault="000D0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Ciemność</w:t>
            </w:r>
          </w:p>
        </w:tc>
        <w:tc>
          <w:tcPr>
            <w:tcW w:w="249" w:type="pct"/>
          </w:tcPr>
          <w:p w:rsidR="000D083A" w:rsidRDefault="000D083A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D083A" w:rsidRDefault="000312A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Obszar 2x2, wszyscy znajdujący się w ciemności są ukryci.</w:t>
            </w:r>
            <w:r w:rsidR="00880D47">
              <w:rPr>
                <w:sz w:val="22"/>
                <w:szCs w:val="22"/>
              </w:rPr>
              <w:t>, Wym. Adept: Śmierć</w:t>
            </w:r>
          </w:p>
        </w:tc>
        <w:tc>
          <w:tcPr>
            <w:tcW w:w="292" w:type="pct"/>
          </w:tcPr>
          <w:p w:rsidR="000D083A" w:rsidRDefault="000312AE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44AF6" w:rsidRPr="00877557" w:rsidTr="000D1040">
        <w:trPr>
          <w:jc w:val="left"/>
        </w:trPr>
        <w:tc>
          <w:tcPr>
            <w:tcW w:w="1142" w:type="pct"/>
          </w:tcPr>
          <w:p w:rsidR="00044AF6" w:rsidRDefault="005C0EF7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bariera</w:t>
            </w:r>
          </w:p>
        </w:tc>
        <w:tc>
          <w:tcPr>
            <w:tcW w:w="249" w:type="pct"/>
          </w:tcPr>
          <w:p w:rsidR="00044AF6" w:rsidRDefault="00044AF6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044AF6" w:rsidRDefault="001E283A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Blokuje</w:t>
            </w:r>
            <w:r w:rsidR="00E951BA">
              <w:rPr>
                <w:sz w:val="22"/>
                <w:szCs w:val="22"/>
              </w:rPr>
              <w:t xml:space="preserve"> </w:t>
            </w:r>
            <w:r w:rsidR="00242293">
              <w:rPr>
                <w:sz w:val="22"/>
                <w:szCs w:val="22"/>
              </w:rPr>
              <w:t xml:space="preserve">K4 </w:t>
            </w:r>
            <w:r w:rsidR="00AC6FC9">
              <w:rPr>
                <w:sz w:val="22"/>
                <w:szCs w:val="22"/>
              </w:rPr>
              <w:t xml:space="preserve">obrażeń </w:t>
            </w:r>
            <w:r w:rsidR="00E83842">
              <w:rPr>
                <w:sz w:val="22"/>
                <w:szCs w:val="22"/>
              </w:rPr>
              <w:t>na celu</w:t>
            </w:r>
            <w:r w:rsidR="00733329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044AF6" w:rsidRDefault="00113F25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33ADD" w:rsidRPr="00877557" w:rsidTr="000D1040">
        <w:trPr>
          <w:jc w:val="left"/>
        </w:trPr>
        <w:tc>
          <w:tcPr>
            <w:tcW w:w="1142" w:type="pct"/>
          </w:tcPr>
          <w:p w:rsidR="00B33ADD" w:rsidRDefault="00B33ADD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Magiczne ostrze</w:t>
            </w:r>
          </w:p>
        </w:tc>
        <w:tc>
          <w:tcPr>
            <w:tcW w:w="249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B33ADD" w:rsidRDefault="00887B15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t</w:t>
            </w:r>
            <w:r w:rsidR="00B33ADD">
              <w:rPr>
                <w:sz w:val="22"/>
                <w:szCs w:val="22"/>
              </w:rPr>
              <w:t>worzysz broń K6</w:t>
            </w:r>
            <w:r w:rsidR="00A01E5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B33ADD" w:rsidRDefault="00B33ADD" w:rsidP="000D104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7712" w:rsidRPr="00877557" w:rsidTr="000D1040">
        <w:trPr>
          <w:jc w:val="left"/>
        </w:trPr>
        <w:tc>
          <w:tcPr>
            <w:tcW w:w="1142" w:type="pct"/>
          </w:tcPr>
          <w:p w:rsidR="00CB7712" w:rsidRDefault="00CB7712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powierzchnia</w:t>
            </w:r>
          </w:p>
        </w:tc>
        <w:tc>
          <w:tcPr>
            <w:tcW w:w="249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CB7712" w:rsidRDefault="000B7FBE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Tworzy</w:t>
            </w:r>
            <w:r w:rsidR="00223ABC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sz</w:t>
            </w:r>
            <w:proofErr w:type="spellEnd"/>
            <w:r>
              <w:rPr>
                <w:sz w:val="22"/>
                <w:szCs w:val="22"/>
              </w:rPr>
              <w:t xml:space="preserve"> o</w:t>
            </w:r>
            <w:r w:rsidR="00CB7712">
              <w:rPr>
                <w:sz w:val="22"/>
                <w:szCs w:val="22"/>
              </w:rPr>
              <w:t>bszar 3x3 powierzchni</w:t>
            </w:r>
            <w:r w:rsidR="00D553C1">
              <w:rPr>
                <w:sz w:val="22"/>
                <w:szCs w:val="22"/>
              </w:rPr>
              <w:t>, Zasięg 3</w:t>
            </w:r>
            <w:r w:rsidR="00CB7712">
              <w:rPr>
                <w:sz w:val="22"/>
                <w:szCs w:val="22"/>
              </w:rPr>
              <w:t>. Wym. Adept żywiołu</w:t>
            </w:r>
          </w:p>
          <w:p w:rsidR="009865F1" w:rsidRDefault="009865F1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Lód / Woda</w:t>
            </w:r>
            <w:r w:rsidR="0059657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/ Ziemia: koszt ruchu po kratce powierzchni = 3.</w:t>
            </w:r>
          </w:p>
          <w:p w:rsidR="00BD0E5F" w:rsidRDefault="00BD0E5F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Ogień</w:t>
            </w:r>
            <w:r w:rsidR="00B72F54">
              <w:rPr>
                <w:sz w:val="22"/>
                <w:szCs w:val="22"/>
              </w:rPr>
              <w:t xml:space="preserve"> / Śmierć</w:t>
            </w:r>
            <w:r>
              <w:rPr>
                <w:sz w:val="22"/>
                <w:szCs w:val="22"/>
              </w:rPr>
              <w:t xml:space="preserve">: </w:t>
            </w:r>
            <w:r w:rsidR="00B72F54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 kondycji za każdy ruch po powierzchni.</w:t>
            </w:r>
          </w:p>
          <w:p w:rsidR="005C39E6" w:rsidRPr="005C39E6" w:rsidRDefault="005C39E6" w:rsidP="00881070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5C39E6">
              <w:rPr>
                <w:sz w:val="22"/>
                <w:szCs w:val="22"/>
              </w:rPr>
              <w:t>Umysł: Test vs Wola na</w:t>
            </w:r>
            <w:r>
              <w:rPr>
                <w:sz w:val="22"/>
                <w:szCs w:val="22"/>
              </w:rPr>
              <w:t xml:space="preserve"> ogłuszenie (halucynacje)</w:t>
            </w:r>
            <w:r w:rsidR="00955685">
              <w:rPr>
                <w:sz w:val="22"/>
                <w:szCs w:val="22"/>
              </w:rPr>
              <w:t>, jeśli przeciwnik z</w:t>
            </w:r>
            <w:r w:rsidR="00B04275">
              <w:rPr>
                <w:sz w:val="22"/>
                <w:szCs w:val="22"/>
              </w:rPr>
              <w:t xml:space="preserve">akończy w polu </w:t>
            </w:r>
            <w:r w:rsidR="00BF2B93">
              <w:rPr>
                <w:sz w:val="22"/>
                <w:szCs w:val="22"/>
              </w:rPr>
              <w:t>swój ruch</w:t>
            </w:r>
          </w:p>
        </w:tc>
        <w:tc>
          <w:tcPr>
            <w:tcW w:w="292" w:type="pct"/>
          </w:tcPr>
          <w:p w:rsidR="00CB7712" w:rsidRDefault="00CB7712" w:rsidP="00CB771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D0323" w:rsidRPr="00877557" w:rsidTr="000D1040">
        <w:trPr>
          <w:jc w:val="left"/>
        </w:trPr>
        <w:tc>
          <w:tcPr>
            <w:tcW w:w="1142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Magiczna ściana</w:t>
            </w:r>
          </w:p>
        </w:tc>
        <w:tc>
          <w:tcPr>
            <w:tcW w:w="249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D0323" w:rsidRDefault="008D0323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Tworzysz ścianę 3x1, Zasięg </w:t>
            </w:r>
            <w:r w:rsidR="00A06A4E">
              <w:rPr>
                <w:sz w:val="22"/>
                <w:szCs w:val="22"/>
              </w:rPr>
              <w:t>3</w:t>
            </w:r>
            <w:r w:rsidR="00D52986">
              <w:rPr>
                <w:sz w:val="22"/>
                <w:szCs w:val="22"/>
              </w:rPr>
              <w:t>, Wym. Adept żywiołu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Ogień: Przejście przez ścianę odbiera </w:t>
            </w:r>
            <w:r w:rsidR="008F3041">
              <w:rPr>
                <w:sz w:val="22"/>
                <w:szCs w:val="22"/>
              </w:rPr>
              <w:t>K6</w:t>
            </w:r>
            <w:r>
              <w:rPr>
                <w:sz w:val="22"/>
                <w:szCs w:val="22"/>
              </w:rPr>
              <w:t xml:space="preserve"> kondycji.</w:t>
            </w:r>
          </w:p>
          <w:p w:rsidR="00D52986" w:rsidRDefault="00D5298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Powietrze: Przejście przez ścianę </w:t>
            </w:r>
            <w:r w:rsidR="004E36D5">
              <w:rPr>
                <w:sz w:val="22"/>
                <w:szCs w:val="22"/>
              </w:rPr>
              <w:t>kosztuje</w:t>
            </w:r>
            <w:r>
              <w:rPr>
                <w:sz w:val="22"/>
                <w:szCs w:val="22"/>
              </w:rPr>
              <w:t xml:space="preserve"> </w:t>
            </w:r>
            <w:r w:rsidR="0004424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ruchu</w:t>
            </w:r>
            <w:r w:rsidR="006F631E">
              <w:rPr>
                <w:sz w:val="22"/>
                <w:szCs w:val="22"/>
              </w:rPr>
              <w:t xml:space="preserve"> i nakłada oślepienie.</w:t>
            </w:r>
          </w:p>
          <w:p w:rsidR="00835906" w:rsidRPr="00B77925" w:rsidRDefault="00835906" w:rsidP="008D0323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Śmierć / </w:t>
            </w:r>
            <w:r w:rsidR="00D52986">
              <w:rPr>
                <w:sz w:val="22"/>
                <w:szCs w:val="22"/>
              </w:rPr>
              <w:t xml:space="preserve">Woda / Ziemia: </w:t>
            </w:r>
            <w:r w:rsidR="008073D2">
              <w:rPr>
                <w:sz w:val="22"/>
                <w:szCs w:val="22"/>
              </w:rPr>
              <w:t>Posiada K8 wytrzymałości.</w:t>
            </w:r>
          </w:p>
        </w:tc>
        <w:tc>
          <w:tcPr>
            <w:tcW w:w="292" w:type="pct"/>
          </w:tcPr>
          <w:p w:rsidR="008D0323" w:rsidRDefault="008D0323" w:rsidP="008D0323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</w:t>
            </w:r>
          </w:p>
        </w:tc>
      </w:tr>
      <w:tr w:rsidR="00931104" w:rsidRPr="00877557" w:rsidTr="000D1040">
        <w:trPr>
          <w:jc w:val="left"/>
        </w:trPr>
        <w:tc>
          <w:tcPr>
            <w:tcW w:w="1142" w:type="pct"/>
          </w:tcPr>
          <w:p w:rsidR="00931104" w:rsidRDefault="00931104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Oczyszczenie</w:t>
            </w:r>
          </w:p>
        </w:tc>
        <w:tc>
          <w:tcPr>
            <w:tcW w:w="249" w:type="pct"/>
          </w:tcPr>
          <w:p w:rsidR="00931104" w:rsidRDefault="00931104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931104" w:rsidRDefault="00931104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Zdejmujesz z celu negatywne, tymczasowe efekty, Zasięg: 1</w:t>
            </w:r>
          </w:p>
        </w:tc>
        <w:tc>
          <w:tcPr>
            <w:tcW w:w="292" w:type="pct"/>
          </w:tcPr>
          <w:p w:rsidR="00931104" w:rsidRDefault="00931104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90C83" w:rsidRPr="00877557" w:rsidTr="000D1040">
        <w:trPr>
          <w:jc w:val="left"/>
        </w:trPr>
        <w:tc>
          <w:tcPr>
            <w:tcW w:w="1142" w:type="pct"/>
          </w:tcPr>
          <w:p w:rsidR="00190C83" w:rsidRDefault="00190C83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Odesłanie</w:t>
            </w:r>
          </w:p>
        </w:tc>
        <w:tc>
          <w:tcPr>
            <w:tcW w:w="249" w:type="pct"/>
          </w:tcPr>
          <w:p w:rsidR="00190C83" w:rsidRDefault="00190C83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90C83" w:rsidRDefault="00190C83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odsyłasz przyzwaną istotę, Zasięg: </w:t>
            </w:r>
            <w:r w:rsidR="0075328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190C83" w:rsidRDefault="00190C83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49EF" w:rsidRPr="00877557" w:rsidTr="000D1040">
        <w:trPr>
          <w:jc w:val="left"/>
        </w:trPr>
        <w:tc>
          <w:tcPr>
            <w:tcW w:w="1142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Żywioł</w:t>
            </w:r>
          </w:p>
        </w:tc>
        <w:tc>
          <w:tcPr>
            <w:tcW w:w="249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949EF" w:rsidRDefault="00F949EF" w:rsidP="00F949E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 otrzymuje odporność na żywioł. Wym. Adept żywiołu</w:t>
            </w:r>
          </w:p>
        </w:tc>
        <w:tc>
          <w:tcPr>
            <w:tcW w:w="292" w:type="pct"/>
          </w:tcPr>
          <w:p w:rsidR="00F949EF" w:rsidRDefault="00F949EF" w:rsidP="00F949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75EB4" w:rsidRPr="00877557" w:rsidTr="000D1040">
        <w:trPr>
          <w:jc w:val="left"/>
        </w:trPr>
        <w:tc>
          <w:tcPr>
            <w:tcW w:w="1142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Petryfikujący dotyk</w:t>
            </w:r>
          </w:p>
        </w:tc>
        <w:tc>
          <w:tcPr>
            <w:tcW w:w="249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75EB4" w:rsidRDefault="00575E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Ogłusza na turę</w:t>
            </w:r>
            <w:r w:rsidR="00FF49C9">
              <w:rPr>
                <w:sz w:val="22"/>
                <w:szCs w:val="22"/>
              </w:rPr>
              <w:t>, Wym. Adept</w:t>
            </w:r>
            <w:r w:rsidR="00380097">
              <w:rPr>
                <w:sz w:val="22"/>
                <w:szCs w:val="22"/>
              </w:rPr>
              <w:t xml:space="preserve">: </w:t>
            </w:r>
            <w:r w:rsidR="00F95961">
              <w:rPr>
                <w:sz w:val="22"/>
                <w:szCs w:val="22"/>
              </w:rPr>
              <w:t xml:space="preserve">Śmierć / </w:t>
            </w:r>
            <w:r w:rsidR="00380097">
              <w:rPr>
                <w:sz w:val="22"/>
                <w:szCs w:val="22"/>
              </w:rPr>
              <w:t>Woda / Ziemia</w:t>
            </w:r>
          </w:p>
        </w:tc>
        <w:tc>
          <w:tcPr>
            <w:tcW w:w="292" w:type="pct"/>
          </w:tcPr>
          <w:p w:rsidR="00575EB4" w:rsidRDefault="00575E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22B4" w:rsidRPr="00877557" w:rsidTr="000D1040">
        <w:trPr>
          <w:jc w:val="left"/>
        </w:trPr>
        <w:tc>
          <w:tcPr>
            <w:tcW w:w="1142" w:type="pct"/>
          </w:tcPr>
          <w:p w:rsidR="003C22B4" w:rsidRDefault="003C22B4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Prawdziwe widzenie</w:t>
            </w:r>
          </w:p>
        </w:tc>
        <w:tc>
          <w:tcPr>
            <w:tcW w:w="249" w:type="pct"/>
          </w:tcPr>
          <w:p w:rsidR="003C22B4" w:rsidRDefault="003C22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3C22B4" w:rsidRDefault="00E604ED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 cel</w:t>
            </w:r>
            <w:r w:rsidR="003C22B4">
              <w:rPr>
                <w:sz w:val="22"/>
                <w:szCs w:val="22"/>
              </w:rPr>
              <w:t xml:space="preserve"> widzi rzeczy takie, jakimi są</w:t>
            </w:r>
            <w:r w:rsidR="005147AD">
              <w:rPr>
                <w:sz w:val="22"/>
                <w:szCs w:val="22"/>
              </w:rPr>
              <w:t>, Zasięg: 1</w:t>
            </w:r>
          </w:p>
        </w:tc>
        <w:tc>
          <w:tcPr>
            <w:tcW w:w="292" w:type="pct"/>
          </w:tcPr>
          <w:p w:rsidR="003C22B4" w:rsidRDefault="003C22B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5765C" w:rsidRPr="00877557" w:rsidTr="000D1040">
        <w:trPr>
          <w:jc w:val="left"/>
        </w:trPr>
        <w:tc>
          <w:tcPr>
            <w:tcW w:w="1142" w:type="pct"/>
          </w:tcPr>
          <w:p w:rsidR="0015765C" w:rsidRDefault="0015765C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Rozmyty obraz</w:t>
            </w:r>
          </w:p>
        </w:tc>
        <w:tc>
          <w:tcPr>
            <w:tcW w:w="249" w:type="pct"/>
          </w:tcPr>
          <w:p w:rsidR="0015765C" w:rsidRDefault="0015765C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15765C" w:rsidRDefault="00DE527A" w:rsidP="00575EB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8A0040">
              <w:rPr>
                <w:sz w:val="22"/>
                <w:szCs w:val="22"/>
              </w:rPr>
              <w:t xml:space="preserve"> </w:t>
            </w:r>
            <w:r w:rsidR="00595005">
              <w:rPr>
                <w:sz w:val="22"/>
                <w:szCs w:val="22"/>
              </w:rPr>
              <w:t xml:space="preserve">+1 </w:t>
            </w:r>
            <w:r w:rsidR="00EF4DE4">
              <w:rPr>
                <w:sz w:val="22"/>
                <w:szCs w:val="22"/>
              </w:rPr>
              <w:t>Obrona</w:t>
            </w:r>
            <w:r w:rsidR="00CD32DD">
              <w:rPr>
                <w:sz w:val="22"/>
                <w:szCs w:val="22"/>
              </w:rPr>
              <w:t>, Wym. Adept: Umysł</w:t>
            </w:r>
          </w:p>
        </w:tc>
        <w:tc>
          <w:tcPr>
            <w:tcW w:w="292" w:type="pct"/>
          </w:tcPr>
          <w:p w:rsidR="0015765C" w:rsidRDefault="00EF4DE4" w:rsidP="00575EB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47FD6" w:rsidRPr="00877557" w:rsidTr="000D1040">
        <w:trPr>
          <w:jc w:val="left"/>
        </w:trPr>
        <w:tc>
          <w:tcPr>
            <w:tcW w:w="1142" w:type="pct"/>
          </w:tcPr>
          <w:p w:rsidR="00847FD6" w:rsidRDefault="00847FD6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Wirująca magia</w:t>
            </w:r>
          </w:p>
        </w:tc>
        <w:tc>
          <w:tcPr>
            <w:tcW w:w="249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847FD6" w:rsidRPr="00B77925" w:rsidRDefault="00DE527A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</w:t>
            </w:r>
            <w:r w:rsidR="00B21224">
              <w:rPr>
                <w:sz w:val="22"/>
                <w:szCs w:val="22"/>
              </w:rPr>
              <w:t xml:space="preserve"> walki</w:t>
            </w:r>
            <w:r w:rsidR="00847FD6">
              <w:rPr>
                <w:sz w:val="22"/>
                <w:szCs w:val="22"/>
              </w:rPr>
              <w:t xml:space="preserve"> kiedy jesteś atakowany przeciwnik </w:t>
            </w:r>
            <w:r w:rsidR="003E6D46">
              <w:rPr>
                <w:sz w:val="22"/>
                <w:szCs w:val="22"/>
              </w:rPr>
              <w:t>traci</w:t>
            </w:r>
            <w:r w:rsidR="00847FD6">
              <w:rPr>
                <w:sz w:val="22"/>
                <w:szCs w:val="22"/>
              </w:rPr>
              <w:t xml:space="preserve"> 1 </w:t>
            </w:r>
            <w:r w:rsidR="003E6D46">
              <w:rPr>
                <w:sz w:val="22"/>
                <w:szCs w:val="22"/>
              </w:rPr>
              <w:t>Kondycji</w:t>
            </w:r>
            <w:r w:rsidR="00074BCB">
              <w:rPr>
                <w:sz w:val="22"/>
                <w:szCs w:val="22"/>
              </w:rPr>
              <w:t>.</w:t>
            </w:r>
          </w:p>
        </w:tc>
        <w:tc>
          <w:tcPr>
            <w:tcW w:w="292" w:type="pct"/>
          </w:tcPr>
          <w:p w:rsidR="00847FD6" w:rsidRDefault="00847FD6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E623E" w:rsidRPr="00877557" w:rsidTr="000D1040">
        <w:trPr>
          <w:jc w:val="left"/>
        </w:trPr>
        <w:tc>
          <w:tcPr>
            <w:tcW w:w="1142" w:type="pct"/>
          </w:tcPr>
          <w:p w:rsidR="005E623E" w:rsidRDefault="005E623E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Wzmocnienie</w:t>
            </w:r>
          </w:p>
        </w:tc>
        <w:tc>
          <w:tcPr>
            <w:tcW w:w="249" w:type="pct"/>
          </w:tcPr>
          <w:p w:rsidR="005E623E" w:rsidRDefault="005E623E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5E623E" w:rsidRDefault="00DE527A" w:rsidP="00847FD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</w:t>
            </w:r>
            <w:r w:rsidR="00B73414">
              <w:rPr>
                <w:sz w:val="22"/>
                <w:szCs w:val="22"/>
              </w:rPr>
              <w:t xml:space="preserve">lki </w:t>
            </w:r>
            <w:r w:rsidR="00F76F28">
              <w:rPr>
                <w:sz w:val="22"/>
                <w:szCs w:val="22"/>
              </w:rPr>
              <w:t>dajesz</w:t>
            </w:r>
            <w:r w:rsidR="005E623E">
              <w:rPr>
                <w:sz w:val="22"/>
                <w:szCs w:val="22"/>
              </w:rPr>
              <w:t xml:space="preserve"> celowi </w:t>
            </w:r>
            <w:r w:rsidR="004E337D">
              <w:rPr>
                <w:sz w:val="22"/>
                <w:szCs w:val="22"/>
              </w:rPr>
              <w:t xml:space="preserve">(nie sobie) </w:t>
            </w:r>
            <w:r w:rsidR="005E623E">
              <w:rPr>
                <w:sz w:val="22"/>
                <w:szCs w:val="22"/>
              </w:rPr>
              <w:t>+1 Obrony, Celności lub ruchu</w:t>
            </w:r>
            <w:r w:rsidR="00E75880">
              <w:rPr>
                <w:sz w:val="22"/>
                <w:szCs w:val="22"/>
              </w:rPr>
              <w:t>, Zasięg 1</w:t>
            </w:r>
          </w:p>
        </w:tc>
        <w:tc>
          <w:tcPr>
            <w:tcW w:w="292" w:type="pct"/>
          </w:tcPr>
          <w:p w:rsidR="005E623E" w:rsidRDefault="005E623E" w:rsidP="00847FD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3014" w:rsidRPr="00877557" w:rsidTr="000D1040">
        <w:trPr>
          <w:jc w:val="left"/>
        </w:trPr>
        <w:tc>
          <w:tcPr>
            <w:tcW w:w="1142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Zaraza</w:t>
            </w:r>
          </w:p>
        </w:tc>
        <w:tc>
          <w:tcPr>
            <w:tcW w:w="249" w:type="pct"/>
          </w:tcPr>
          <w:p w:rsidR="00E03014" w:rsidRDefault="00675B46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E03014" w:rsidRDefault="00E03014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vs Wola, Osłabienie, </w:t>
            </w:r>
            <w:r w:rsidR="00BE38E6">
              <w:rPr>
                <w:sz w:val="22"/>
                <w:szCs w:val="22"/>
              </w:rPr>
              <w:t xml:space="preserve">Cel 1, </w:t>
            </w:r>
            <w:r>
              <w:rPr>
                <w:sz w:val="22"/>
                <w:szCs w:val="22"/>
              </w:rPr>
              <w:t>Tur K4, Zasięg 1, Wym. Adept: Śmierć</w:t>
            </w:r>
          </w:p>
        </w:tc>
        <w:tc>
          <w:tcPr>
            <w:tcW w:w="292" w:type="pct"/>
          </w:tcPr>
          <w:p w:rsidR="00E03014" w:rsidRDefault="00E03014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B009A" w:rsidRPr="00877557" w:rsidTr="000D1040">
        <w:trPr>
          <w:jc w:val="left"/>
        </w:trPr>
        <w:tc>
          <w:tcPr>
            <w:tcW w:w="1142" w:type="pct"/>
          </w:tcPr>
          <w:p w:rsidR="00FB009A" w:rsidRDefault="00FB009A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Zbroja maga</w:t>
            </w:r>
          </w:p>
        </w:tc>
        <w:tc>
          <w:tcPr>
            <w:tcW w:w="249" w:type="pct"/>
          </w:tcPr>
          <w:p w:rsidR="00FB009A" w:rsidRDefault="00FB009A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17" w:type="pct"/>
          </w:tcPr>
          <w:p w:rsidR="00FB009A" w:rsidRDefault="00DE527A" w:rsidP="00E03014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czas walki</w:t>
            </w:r>
            <w:r w:rsidR="00FB009A">
              <w:rPr>
                <w:sz w:val="22"/>
                <w:szCs w:val="22"/>
              </w:rPr>
              <w:t xml:space="preserve"> +1 Obron</w:t>
            </w:r>
            <w:r w:rsidR="00044940">
              <w:rPr>
                <w:sz w:val="22"/>
                <w:szCs w:val="22"/>
              </w:rPr>
              <w:t>a</w:t>
            </w:r>
          </w:p>
        </w:tc>
        <w:tc>
          <w:tcPr>
            <w:tcW w:w="292" w:type="pct"/>
          </w:tcPr>
          <w:p w:rsidR="00FB009A" w:rsidRDefault="00FB009A" w:rsidP="00E0301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472E" w:rsidRDefault="002B472E" w:rsidP="0003161B">
      <w:pPr>
        <w:pStyle w:val="Nagwek1"/>
        <w:sectPr w:rsidR="002B472E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965E3" w:rsidRDefault="00E05AF1" w:rsidP="0003161B">
      <w:pPr>
        <w:pStyle w:val="Nagwek1"/>
      </w:pPr>
      <w:r w:rsidRPr="00196D0E">
        <w:lastRenderedPageBreak/>
        <w:t>Występy</w:t>
      </w:r>
    </w:p>
    <w:p w:rsidR="00D965E3" w:rsidRDefault="00D965E3" w:rsidP="00D965E3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D965E3" w:rsidRPr="004F6CBF" w:rsidTr="00C17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D965E3" w:rsidRPr="004F6CBF" w:rsidRDefault="00D965E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D965E3" w:rsidRPr="004F6CBF" w:rsidRDefault="005B56C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</w:t>
            </w:r>
          </w:p>
        </w:tc>
      </w:tr>
      <w:tr w:rsidR="00643C83" w:rsidRPr="004F6CBF" w:rsidTr="00C17CA2">
        <w:trPr>
          <w:jc w:val="left"/>
        </w:trPr>
        <w:tc>
          <w:tcPr>
            <w:tcW w:w="3132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Chaotyczne brzdęki</w:t>
            </w:r>
          </w:p>
        </w:tc>
        <w:tc>
          <w:tcPr>
            <w:tcW w:w="7358" w:type="dxa"/>
          </w:tcPr>
          <w:p w:rsidR="00643C83" w:rsidRPr="004F6CBF" w:rsidRDefault="00643C83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</w:t>
            </w:r>
            <w:r w:rsidR="0085409E">
              <w:rPr>
                <w:sz w:val="22"/>
                <w:szCs w:val="22"/>
              </w:rPr>
              <w:t xml:space="preserve">grając pieśń na cel </w:t>
            </w:r>
            <w:r>
              <w:rPr>
                <w:sz w:val="22"/>
                <w:szCs w:val="22"/>
              </w:rPr>
              <w:t>możesz</w:t>
            </w:r>
            <w:r w:rsidR="0085409E">
              <w:rPr>
                <w:sz w:val="22"/>
                <w:szCs w:val="22"/>
              </w:rPr>
              <w:t xml:space="preserve"> dodatkowo</w:t>
            </w:r>
            <w:r>
              <w:rPr>
                <w:sz w:val="22"/>
                <w:szCs w:val="22"/>
              </w:rPr>
              <w:t xml:space="preserve"> odebrać</w:t>
            </w:r>
            <w:r w:rsidR="00404FB3">
              <w:rPr>
                <w:sz w:val="22"/>
                <w:szCs w:val="22"/>
              </w:rPr>
              <w:t xml:space="preserve"> mu</w:t>
            </w:r>
            <w:r>
              <w:rPr>
                <w:sz w:val="22"/>
                <w:szCs w:val="22"/>
              </w:rPr>
              <w:t xml:space="preserve"> akcję dodatko</w:t>
            </w:r>
            <w:r w:rsidR="00404FB3">
              <w:rPr>
                <w:sz w:val="22"/>
                <w:szCs w:val="22"/>
              </w:rPr>
              <w:t>wą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643C83" w:rsidRPr="004F6CBF" w:rsidRDefault="00643C83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1240E" w:rsidRPr="004F6CBF" w:rsidTr="00C17CA2">
        <w:trPr>
          <w:jc w:val="left"/>
        </w:trPr>
        <w:tc>
          <w:tcPr>
            <w:tcW w:w="3132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Długa pieśń</w:t>
            </w:r>
          </w:p>
        </w:tc>
        <w:tc>
          <w:tcPr>
            <w:tcW w:w="7358" w:type="dxa"/>
          </w:tcPr>
          <w:p w:rsidR="0081240E" w:rsidRDefault="0081240E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czas trwania pieśni o 1.</w:t>
            </w:r>
          </w:p>
        </w:tc>
        <w:tc>
          <w:tcPr>
            <w:tcW w:w="567" w:type="dxa"/>
          </w:tcPr>
          <w:p w:rsidR="0081240E" w:rsidRDefault="0081240E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26A57" w:rsidRPr="004F6CBF" w:rsidTr="00C17CA2">
        <w:trPr>
          <w:jc w:val="left"/>
        </w:trPr>
        <w:tc>
          <w:tcPr>
            <w:tcW w:w="3132" w:type="dxa"/>
          </w:tcPr>
          <w:p w:rsidR="00926A57" w:rsidRPr="004F6CBF" w:rsidRDefault="00926A57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Geniusz muzyczny</w:t>
            </w:r>
          </w:p>
        </w:tc>
        <w:tc>
          <w:tcPr>
            <w:tcW w:w="7358" w:type="dxa"/>
          </w:tcPr>
          <w:p w:rsidR="00926A57" w:rsidRPr="004F6CBF" w:rsidRDefault="00D325B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</w:t>
            </w:r>
            <w:r w:rsidR="00760D37">
              <w:rPr>
                <w:sz w:val="22"/>
                <w:szCs w:val="22"/>
              </w:rPr>
              <w:t>użyć pieśni na dodatkowym celu.</w:t>
            </w:r>
          </w:p>
        </w:tc>
        <w:tc>
          <w:tcPr>
            <w:tcW w:w="567" w:type="dxa"/>
          </w:tcPr>
          <w:p w:rsidR="00926A57" w:rsidRPr="004F6CBF" w:rsidRDefault="00760D37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C48FC" w:rsidRPr="004F6CBF" w:rsidTr="00C17CA2">
        <w:trPr>
          <w:jc w:val="left"/>
        </w:trPr>
        <w:tc>
          <w:tcPr>
            <w:tcW w:w="3132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Improwizacja</w:t>
            </w:r>
          </w:p>
        </w:tc>
        <w:tc>
          <w:tcPr>
            <w:tcW w:w="7358" w:type="dxa"/>
          </w:tcPr>
          <w:p w:rsidR="004C48FC" w:rsidRPr="004F6CBF" w:rsidRDefault="004C48FC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wykonać losową ze swoich umiejętności</w:t>
            </w:r>
            <w:r w:rsidR="003B1230" w:rsidRPr="004F6CBF">
              <w:rPr>
                <w:sz w:val="22"/>
                <w:szCs w:val="22"/>
              </w:rPr>
              <w:t xml:space="preserve"> (także już użytą)</w:t>
            </w:r>
            <w:r w:rsidR="008D51CB" w:rsidRPr="004F6CBF">
              <w:rPr>
                <w:sz w:val="22"/>
                <w:szCs w:val="22"/>
              </w:rPr>
              <w:t xml:space="preserve"> koszte</w:t>
            </w:r>
            <w:r w:rsidR="00F97F42" w:rsidRPr="004F6CBF">
              <w:rPr>
                <w:sz w:val="22"/>
                <w:szCs w:val="22"/>
              </w:rPr>
              <w:t>m akcji głównej</w:t>
            </w:r>
            <w:r w:rsidR="008D51CB" w:rsidRPr="004F6CBF">
              <w:rPr>
                <w:sz w:val="22"/>
                <w:szCs w:val="22"/>
              </w:rPr>
              <w:t>.</w:t>
            </w:r>
            <w:r w:rsidR="00DE2E97" w:rsidRPr="004F6CBF">
              <w:rPr>
                <w:sz w:val="22"/>
                <w:szCs w:val="22"/>
              </w:rPr>
              <w:t xml:space="preserve"> </w:t>
            </w:r>
            <w:r w:rsidR="00015516" w:rsidRPr="004F6CBF">
              <w:rPr>
                <w:sz w:val="22"/>
                <w:szCs w:val="22"/>
              </w:rPr>
              <w:t>Zużywasz ją</w:t>
            </w:r>
            <w:r w:rsidR="00DE2E97" w:rsidRPr="004F6CBF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4C48FC" w:rsidRPr="004F6CBF" w:rsidRDefault="004C48FC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D41F7B" w:rsidRPr="004F6CBF" w:rsidTr="00C17CA2">
        <w:trPr>
          <w:jc w:val="left"/>
        </w:trPr>
        <w:tc>
          <w:tcPr>
            <w:tcW w:w="3132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Muzyczny trans</w:t>
            </w:r>
          </w:p>
        </w:tc>
        <w:tc>
          <w:tcPr>
            <w:tcW w:w="7358" w:type="dxa"/>
          </w:tcPr>
          <w:p w:rsidR="00D41F7B" w:rsidRPr="004F6CBF" w:rsidRDefault="00D41F7B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pieśni o 5 kosztem </w:t>
            </w:r>
            <w:r w:rsidR="00E74ECC">
              <w:rPr>
                <w:sz w:val="22"/>
                <w:szCs w:val="22"/>
              </w:rPr>
              <w:t xml:space="preserve">całego </w:t>
            </w:r>
            <w:r>
              <w:rPr>
                <w:sz w:val="22"/>
                <w:szCs w:val="22"/>
              </w:rPr>
              <w:t>ruchu.</w:t>
            </w:r>
          </w:p>
        </w:tc>
        <w:tc>
          <w:tcPr>
            <w:tcW w:w="567" w:type="dxa"/>
          </w:tcPr>
          <w:p w:rsidR="00D41F7B" w:rsidRPr="004F6CBF" w:rsidRDefault="00D41F7B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965E3" w:rsidRPr="004F6CBF" w:rsidTr="00C17CA2">
        <w:trPr>
          <w:jc w:val="left"/>
        </w:trPr>
        <w:tc>
          <w:tcPr>
            <w:tcW w:w="3132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Muzyczn</w:t>
            </w:r>
            <w:r w:rsidR="00FA6CF1" w:rsidRPr="004F6CBF">
              <w:rPr>
                <w:sz w:val="22"/>
                <w:szCs w:val="22"/>
              </w:rPr>
              <w:t>y miks</w:t>
            </w:r>
          </w:p>
        </w:tc>
        <w:tc>
          <w:tcPr>
            <w:tcW w:w="7358" w:type="dxa"/>
          </w:tcPr>
          <w:p w:rsidR="00D965E3" w:rsidRPr="004F6CBF" w:rsidRDefault="0066155A" w:rsidP="00477D7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2361FC">
              <w:rPr>
                <w:sz w:val="22"/>
                <w:szCs w:val="22"/>
              </w:rPr>
              <w:t xml:space="preserve">grając dwie pieśni w jednym ruchu możesz </w:t>
            </w:r>
            <w:r w:rsidR="001A511D">
              <w:rPr>
                <w:sz w:val="22"/>
                <w:szCs w:val="22"/>
              </w:rPr>
              <w:t>po</w:t>
            </w:r>
            <w:r w:rsidR="002361FC">
              <w:rPr>
                <w:sz w:val="22"/>
                <w:szCs w:val="22"/>
              </w:rPr>
              <w:t>mniejszyć koszt akcji jednej z nich.</w:t>
            </w:r>
          </w:p>
        </w:tc>
        <w:tc>
          <w:tcPr>
            <w:tcW w:w="567" w:type="dxa"/>
          </w:tcPr>
          <w:p w:rsidR="00D965E3" w:rsidRPr="004F6CBF" w:rsidRDefault="00B65BC9" w:rsidP="00477D7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F4C57" w:rsidRPr="004F6CBF" w:rsidTr="00C17CA2">
        <w:trPr>
          <w:jc w:val="left"/>
        </w:trPr>
        <w:tc>
          <w:tcPr>
            <w:tcW w:w="3132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Pieśń z dedykacją</w:t>
            </w:r>
          </w:p>
        </w:tc>
        <w:tc>
          <w:tcPr>
            <w:tcW w:w="7358" w:type="dxa"/>
          </w:tcPr>
          <w:p w:rsidR="000F4C57" w:rsidRPr="004F6CBF" w:rsidRDefault="000F4C57" w:rsidP="00FD6908">
            <w:pP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 xml:space="preserve">Raz na walkę </w:t>
            </w:r>
            <w:r w:rsidR="00993881">
              <w:rPr>
                <w:sz w:val="22"/>
                <w:szCs w:val="22"/>
              </w:rPr>
              <w:t xml:space="preserve">grając pieśń </w:t>
            </w:r>
            <w:r w:rsidRPr="004F6CBF">
              <w:rPr>
                <w:sz w:val="22"/>
                <w:szCs w:val="22"/>
              </w:rPr>
              <w:t>możesz przekazać swoją akcję dodatkową sojusznikowi.</w:t>
            </w:r>
          </w:p>
        </w:tc>
        <w:tc>
          <w:tcPr>
            <w:tcW w:w="567" w:type="dxa"/>
          </w:tcPr>
          <w:p w:rsidR="000F4C57" w:rsidRPr="004F6CBF" w:rsidRDefault="000F4C57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FD6908" w:rsidRPr="004F6CBF" w:rsidTr="00C17CA2">
        <w:trPr>
          <w:jc w:val="left"/>
        </w:trPr>
        <w:tc>
          <w:tcPr>
            <w:tcW w:w="3132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Preludium</w:t>
            </w:r>
          </w:p>
        </w:tc>
        <w:tc>
          <w:tcPr>
            <w:tcW w:w="7358" w:type="dxa"/>
          </w:tcPr>
          <w:p w:rsidR="00FD6908" w:rsidRPr="004F6CBF" w:rsidRDefault="00FD6908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Raz na walkę możesz wykorzysta</w:t>
            </w:r>
            <w:r w:rsidR="00564060" w:rsidRPr="004F6CBF">
              <w:rPr>
                <w:sz w:val="22"/>
                <w:szCs w:val="22"/>
              </w:rPr>
              <w:t>ć</w:t>
            </w:r>
            <w:r w:rsidR="00B17C9C" w:rsidRPr="004F6CBF">
              <w:rPr>
                <w:sz w:val="22"/>
                <w:szCs w:val="22"/>
              </w:rPr>
              <w:t xml:space="preserve"> </w:t>
            </w:r>
            <w:r w:rsidR="00F0037A" w:rsidRPr="004F6CBF">
              <w:rPr>
                <w:sz w:val="22"/>
                <w:szCs w:val="22"/>
              </w:rPr>
              <w:t>akcję dodatkową</w:t>
            </w:r>
            <w:r w:rsidR="00A746C8" w:rsidRPr="004F6CBF">
              <w:rPr>
                <w:sz w:val="22"/>
                <w:szCs w:val="22"/>
              </w:rPr>
              <w:t xml:space="preserve">, aby wykonać pieśń o koszcie akcji głównej – </w:t>
            </w:r>
            <w:r w:rsidR="00564060" w:rsidRPr="004F6CBF">
              <w:rPr>
                <w:sz w:val="22"/>
                <w:szCs w:val="22"/>
              </w:rPr>
              <w:t>dokończysz</w:t>
            </w:r>
            <w:r w:rsidR="00A746C8" w:rsidRPr="004F6CBF">
              <w:rPr>
                <w:sz w:val="22"/>
                <w:szCs w:val="22"/>
              </w:rPr>
              <w:t xml:space="preserve"> ją</w:t>
            </w:r>
            <w:r w:rsidR="00564060" w:rsidRPr="004F6CBF">
              <w:rPr>
                <w:sz w:val="22"/>
                <w:szCs w:val="22"/>
              </w:rPr>
              <w:t xml:space="preserve"> w następnej rundzie</w:t>
            </w:r>
            <w:r w:rsidR="00A746C8" w:rsidRPr="004F6CBF">
              <w:rPr>
                <w:sz w:val="22"/>
                <w:szCs w:val="22"/>
              </w:rPr>
              <w:t xml:space="preserve"> kosztem kolejnej akcji dodatkowej</w:t>
            </w:r>
            <w:r w:rsidRPr="004F6CBF">
              <w:rPr>
                <w:sz w:val="22"/>
                <w:szCs w:val="22"/>
              </w:rPr>
              <w:t>.</w:t>
            </w:r>
            <w:r w:rsidR="005F2D29" w:rsidRPr="004F6CBF">
              <w:rPr>
                <w:sz w:val="22"/>
                <w:szCs w:val="22"/>
              </w:rPr>
              <w:t xml:space="preserve"> Nie można użyć przed walką.</w:t>
            </w:r>
          </w:p>
        </w:tc>
        <w:tc>
          <w:tcPr>
            <w:tcW w:w="567" w:type="dxa"/>
          </w:tcPr>
          <w:p w:rsidR="00FD6908" w:rsidRPr="004F6CBF" w:rsidRDefault="00FD6908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6D681F" w:rsidRPr="004F6CBF" w:rsidTr="00C17CA2">
        <w:trPr>
          <w:jc w:val="left"/>
        </w:trPr>
        <w:tc>
          <w:tcPr>
            <w:tcW w:w="3132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Przedstawienie musi trwać</w:t>
            </w:r>
          </w:p>
        </w:tc>
        <w:tc>
          <w:tcPr>
            <w:tcW w:w="7358" w:type="dxa"/>
          </w:tcPr>
          <w:p w:rsidR="006D681F" w:rsidRPr="004F6CBF" w:rsidRDefault="006D681F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Jesteś odporny na wyciszenie.</w:t>
            </w:r>
          </w:p>
        </w:tc>
        <w:tc>
          <w:tcPr>
            <w:tcW w:w="567" w:type="dxa"/>
          </w:tcPr>
          <w:p w:rsidR="006D681F" w:rsidRPr="004F6CBF" w:rsidRDefault="006D681F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4F6CBF">
              <w:rPr>
                <w:sz w:val="22"/>
                <w:szCs w:val="22"/>
              </w:rPr>
              <w:t>1</w:t>
            </w:r>
          </w:p>
        </w:tc>
      </w:tr>
      <w:tr w:rsidR="00137696" w:rsidRPr="004F6CBF" w:rsidTr="00C17CA2">
        <w:trPr>
          <w:jc w:val="left"/>
        </w:trPr>
        <w:tc>
          <w:tcPr>
            <w:tcW w:w="3132" w:type="dxa"/>
          </w:tcPr>
          <w:p w:rsidR="00137696" w:rsidRPr="004F6CBF" w:rsidRDefault="00137696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Wirtuoz</w:t>
            </w:r>
          </w:p>
        </w:tc>
        <w:tc>
          <w:tcPr>
            <w:tcW w:w="7358" w:type="dxa"/>
          </w:tcPr>
          <w:p w:rsidR="00137696" w:rsidRPr="004F6CBF" w:rsidRDefault="00AF3607" w:rsidP="00FD6908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</w:t>
            </w:r>
            <w:r w:rsidR="00270392">
              <w:rPr>
                <w:sz w:val="22"/>
                <w:szCs w:val="22"/>
              </w:rPr>
              <w:t>dzień</w:t>
            </w:r>
            <w:r>
              <w:rPr>
                <w:sz w:val="22"/>
                <w:szCs w:val="22"/>
              </w:rPr>
              <w:t xml:space="preserve"> do efektu pieśni możesz dodać K4 obrażeń lub K4 przywrócenia kondycji.</w:t>
            </w:r>
          </w:p>
        </w:tc>
        <w:tc>
          <w:tcPr>
            <w:tcW w:w="567" w:type="dxa"/>
          </w:tcPr>
          <w:p w:rsidR="00137696" w:rsidRPr="004F6CBF" w:rsidRDefault="007E02A0" w:rsidP="00FD6908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417E4C" w:rsidRDefault="00417E4C" w:rsidP="00417E4C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D9408C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D9408C" w:rsidRPr="00877557" w:rsidRDefault="00D9408C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755F1B" w:rsidRPr="00877557" w:rsidTr="001A25E9">
        <w:trPr>
          <w:jc w:val="left"/>
        </w:trPr>
        <w:tc>
          <w:tcPr>
            <w:tcW w:w="1148" w:type="pct"/>
          </w:tcPr>
          <w:p w:rsidR="00755F1B" w:rsidRPr="00A33490" w:rsidRDefault="00B45CA6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odnowienia</w:t>
            </w:r>
          </w:p>
        </w:tc>
        <w:tc>
          <w:tcPr>
            <w:tcW w:w="255" w:type="pct"/>
          </w:tcPr>
          <w:p w:rsidR="00755F1B" w:rsidRPr="00877557" w:rsidRDefault="00755F1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755F1B" w:rsidRPr="00877557" w:rsidRDefault="00B45CA6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Przywraca K4 PK wszystkim sojusznikom.</w:t>
            </w:r>
          </w:p>
        </w:tc>
        <w:tc>
          <w:tcPr>
            <w:tcW w:w="275" w:type="pct"/>
          </w:tcPr>
          <w:p w:rsidR="00755F1B" w:rsidRPr="00877557" w:rsidRDefault="00B45CA6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Pieśń osłabienia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Wola, Osłabienie na wszystkich przeciwników, Tur 1</w:t>
            </w: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Żywiołowe tango</w:t>
            </w: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BF78CA" w:rsidRPr="00A33490" w:rsidRDefault="00BF78CA" w:rsidP="00BF78CA">
            <w:pPr>
              <w:spacing w:line="240" w:lineRule="auto"/>
              <w:rPr>
                <w:sz w:val="22"/>
                <w:szCs w:val="22"/>
              </w:rPr>
            </w:pPr>
            <w:r w:rsidRPr="00A33490">
              <w:rPr>
                <w:sz w:val="22"/>
                <w:szCs w:val="22"/>
              </w:rPr>
              <w:t>Test vs Wola, Cel 1, Wybór [Ogień</w:t>
            </w:r>
            <w:r>
              <w:rPr>
                <w:sz w:val="22"/>
                <w:szCs w:val="22"/>
              </w:rPr>
              <w:t>: Obr K8, Powietrze: Ogłuszenie, Woda: Leczenie K6], Zasięg 3</w:t>
            </w:r>
          </w:p>
        </w:tc>
        <w:tc>
          <w:tcPr>
            <w:tcW w:w="275" w:type="pct"/>
          </w:tcPr>
          <w:p w:rsidR="00BF78CA" w:rsidRPr="00A33490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Pr="00877557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Pr="00877557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9F0BBE" w:rsidRPr="00877557" w:rsidTr="001A25E9">
        <w:trPr>
          <w:jc w:val="left"/>
        </w:trPr>
        <w:tc>
          <w:tcPr>
            <w:tcW w:w="1148" w:type="pct"/>
          </w:tcPr>
          <w:p w:rsidR="009F0BBE" w:rsidRDefault="009F0BBE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9F0BBE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9F0BBE" w:rsidRPr="00877557" w:rsidRDefault="009F0BBE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9F0BBE" w:rsidRPr="00877557" w:rsidRDefault="009F0BBE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3B04B7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Duet taneczny</w:t>
            </w: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3B04B7" w:rsidP="00BF78C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Zwiększa obronę Twoją i celu o </w:t>
            </w:r>
            <w:r w:rsidR="00597D54">
              <w:rPr>
                <w:sz w:val="22"/>
                <w:szCs w:val="22"/>
              </w:rPr>
              <w:t>2</w:t>
            </w:r>
            <w:r w:rsidR="00A2677B">
              <w:rPr>
                <w:sz w:val="22"/>
                <w:szCs w:val="22"/>
              </w:rPr>
              <w:t>, Tur K4</w:t>
            </w:r>
          </w:p>
        </w:tc>
        <w:tc>
          <w:tcPr>
            <w:tcW w:w="275" w:type="pct"/>
          </w:tcPr>
          <w:p w:rsidR="00BF78CA" w:rsidRPr="00877557" w:rsidRDefault="003B04B7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BF78CA" w:rsidRPr="00877557" w:rsidTr="001A25E9">
        <w:trPr>
          <w:jc w:val="left"/>
        </w:trPr>
        <w:tc>
          <w:tcPr>
            <w:tcW w:w="1148" w:type="pct"/>
          </w:tcPr>
          <w:p w:rsidR="00BF78CA" w:rsidRDefault="00BF78CA" w:rsidP="00BF78CA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BF78CA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BF78CA" w:rsidRPr="00877557" w:rsidRDefault="00BF78CA" w:rsidP="00BF78CA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BF78CA" w:rsidRPr="00877557" w:rsidRDefault="00BF78CA" w:rsidP="00BF78CA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</w:tbl>
    <w:p w:rsidR="00E20C23" w:rsidRDefault="00E20C23" w:rsidP="00D9408C">
      <w:pPr>
        <w:pStyle w:val="Nagwek1"/>
        <w:sectPr w:rsidR="00E20C23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DA249C" w:rsidRDefault="00E05AF1" w:rsidP="00E833B8">
      <w:pPr>
        <w:pStyle w:val="Nagwek1"/>
      </w:pPr>
      <w:r>
        <w:lastRenderedPageBreak/>
        <w:t>Zręczność</w:t>
      </w:r>
    </w:p>
    <w:p w:rsidR="00F2534B" w:rsidRPr="00FC0145" w:rsidRDefault="00F2534B" w:rsidP="00F2534B">
      <w:pPr>
        <w:pStyle w:val="Nagwek2"/>
      </w:pPr>
      <w:r>
        <w:t>Zwykłe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F2534B" w:rsidRPr="00D06B24" w:rsidTr="005B5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F2534B" w:rsidRPr="00D06B24" w:rsidRDefault="00F2534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F2534B" w:rsidRPr="00D06B24" w:rsidRDefault="005B56CE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96152F" w:rsidRPr="00D06B24" w:rsidTr="005B56CE">
        <w:trPr>
          <w:jc w:val="left"/>
        </w:trPr>
        <w:tc>
          <w:tcPr>
            <w:tcW w:w="3132" w:type="dxa"/>
          </w:tcPr>
          <w:p w:rsidR="0096152F" w:rsidRPr="00D06B24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Bombowy</w:t>
            </w:r>
          </w:p>
        </w:tc>
        <w:tc>
          <w:tcPr>
            <w:tcW w:w="7358" w:type="dxa"/>
          </w:tcPr>
          <w:p w:rsidR="0096152F" w:rsidRDefault="0096152F" w:rsidP="00147E1C">
            <w:pPr>
              <w:spacing w:line="240" w:lineRule="auto"/>
              <w:rPr>
                <w:sz w:val="22"/>
                <w:szCs w:val="22"/>
              </w:rPr>
            </w:pPr>
            <w:r w:rsidRPr="00C5669D">
              <w:rPr>
                <w:sz w:val="22"/>
                <w:szCs w:val="22"/>
              </w:rPr>
              <w:t>Rzucanie granatów kosztuje akcję dodatkową zamiast głównej.</w:t>
            </w:r>
          </w:p>
        </w:tc>
        <w:tc>
          <w:tcPr>
            <w:tcW w:w="567" w:type="dxa"/>
          </w:tcPr>
          <w:p w:rsidR="0096152F" w:rsidRPr="00D06B24" w:rsidRDefault="0096152F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47E1C" w:rsidRPr="00D06B24" w:rsidTr="005B56CE">
        <w:trPr>
          <w:jc w:val="left"/>
        </w:trPr>
        <w:tc>
          <w:tcPr>
            <w:tcW w:w="3132" w:type="dxa"/>
          </w:tcPr>
          <w:p w:rsidR="00147E1C" w:rsidRPr="00D06B24" w:rsidRDefault="00147E1C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Chyży</w:t>
            </w:r>
          </w:p>
        </w:tc>
        <w:tc>
          <w:tcPr>
            <w:tcW w:w="7358" w:type="dxa"/>
          </w:tcPr>
          <w:p w:rsidR="00147E1C" w:rsidRPr="00D06B24" w:rsidRDefault="0038252B" w:rsidP="00147E1C">
            <w:pPr>
              <w:spacing w:line="240" w:lineRule="auto"/>
              <w:rPr>
                <w:smallCap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Nie prowokujesz ataków okazyjnyc</w:t>
            </w:r>
            <w:r w:rsidR="00E17691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147E1C" w:rsidRPr="00D06B24" w:rsidRDefault="00147E1C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64762D" w:rsidRPr="00D06B24" w:rsidTr="005B56CE">
        <w:trPr>
          <w:jc w:val="left"/>
        </w:trPr>
        <w:tc>
          <w:tcPr>
            <w:tcW w:w="3132" w:type="dxa"/>
          </w:tcPr>
          <w:p w:rsidR="0064762D" w:rsidRPr="00D06B24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Nieuczciwe zagranie</w:t>
            </w:r>
          </w:p>
        </w:tc>
        <w:tc>
          <w:tcPr>
            <w:tcW w:w="7358" w:type="dxa"/>
          </w:tcPr>
          <w:p w:rsidR="0064762D" w:rsidRDefault="0064762D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możesz wzmocnić atak o efekt oślepienia.</w:t>
            </w:r>
          </w:p>
        </w:tc>
        <w:tc>
          <w:tcPr>
            <w:tcW w:w="567" w:type="dxa"/>
          </w:tcPr>
          <w:p w:rsidR="0064762D" w:rsidRPr="00D06B24" w:rsidRDefault="00EE350D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C4857" w:rsidRPr="00D06B24" w:rsidTr="005B56CE">
        <w:trPr>
          <w:jc w:val="left"/>
        </w:trPr>
        <w:tc>
          <w:tcPr>
            <w:tcW w:w="3132" w:type="dxa"/>
          </w:tcPr>
          <w:p w:rsidR="00AC4857" w:rsidRPr="00D06B24" w:rsidRDefault="00AC4857" w:rsidP="00147E1C">
            <w:pPr>
              <w:spacing w:line="240" w:lineRule="auto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Penetracja</w:t>
            </w:r>
          </w:p>
        </w:tc>
        <w:tc>
          <w:tcPr>
            <w:tcW w:w="7358" w:type="dxa"/>
          </w:tcPr>
          <w:p w:rsidR="00AC4857" w:rsidRPr="00D06B24" w:rsidRDefault="00B176CE" w:rsidP="00147E1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walkę możesz wzmocnić celność ataku o </w:t>
            </w:r>
            <w:r w:rsidR="0006342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</w:tcPr>
          <w:p w:rsidR="00AC4857" w:rsidRPr="00D06B24" w:rsidRDefault="00AC4857" w:rsidP="00147E1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D06B24">
              <w:rPr>
                <w:sz w:val="22"/>
                <w:szCs w:val="22"/>
              </w:rPr>
              <w:t>1</w:t>
            </w:r>
          </w:p>
        </w:tc>
      </w:tr>
      <w:tr w:rsidR="00D06B24" w:rsidRPr="00D06B24" w:rsidTr="005B56CE">
        <w:trPr>
          <w:jc w:val="left"/>
        </w:trPr>
        <w:tc>
          <w:tcPr>
            <w:tcW w:w="3132" w:type="dxa"/>
          </w:tcPr>
          <w:p w:rsidR="00D06B24" w:rsidRPr="00D06B24" w:rsidRDefault="00515616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Truciciel</w:t>
            </w:r>
          </w:p>
        </w:tc>
        <w:tc>
          <w:tcPr>
            <w:tcW w:w="7358" w:type="dxa"/>
          </w:tcPr>
          <w:p w:rsidR="00D06B24" w:rsidRPr="00D06B24" w:rsidRDefault="008D092B" w:rsidP="00D06B2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</w:t>
            </w:r>
            <w:r w:rsidR="00515616">
              <w:rPr>
                <w:sz w:val="22"/>
                <w:szCs w:val="22"/>
              </w:rPr>
              <w:t>Obrażenia od trucizn.</w:t>
            </w:r>
          </w:p>
        </w:tc>
        <w:tc>
          <w:tcPr>
            <w:tcW w:w="567" w:type="dxa"/>
          </w:tcPr>
          <w:p w:rsidR="00D06B24" w:rsidRPr="00D06B24" w:rsidRDefault="00515616" w:rsidP="00D06B24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2B35E2" w:rsidRDefault="00F2534B" w:rsidP="00F2534B">
      <w:pPr>
        <w:pStyle w:val="Nagwek2"/>
      </w:pPr>
      <w:r>
        <w:t>Bojowe</w:t>
      </w:r>
    </w:p>
    <w:tbl>
      <w:tblPr>
        <w:tblStyle w:val="RPGTable"/>
        <w:tblW w:w="5000" w:type="pct"/>
        <w:jc w:val="left"/>
        <w:tblLook w:val="0420" w:firstRow="1" w:lastRow="0" w:firstColumn="0" w:lastColumn="0" w:noHBand="0" w:noVBand="1"/>
      </w:tblPr>
      <w:tblGrid>
        <w:gridCol w:w="2548"/>
        <w:gridCol w:w="566"/>
        <w:gridCol w:w="7372"/>
        <w:gridCol w:w="610"/>
      </w:tblGrid>
      <w:tr w:rsidR="002B35E2" w:rsidRPr="00877557" w:rsidTr="001A25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148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Nazwa</w:t>
            </w:r>
          </w:p>
        </w:tc>
        <w:tc>
          <w:tcPr>
            <w:tcW w:w="25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T</w:t>
            </w:r>
          </w:p>
        </w:tc>
        <w:tc>
          <w:tcPr>
            <w:tcW w:w="3322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Opis</w:t>
            </w:r>
          </w:p>
        </w:tc>
        <w:tc>
          <w:tcPr>
            <w:tcW w:w="275" w:type="pct"/>
          </w:tcPr>
          <w:p w:rsidR="002B35E2" w:rsidRPr="00877557" w:rsidRDefault="002B35E2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877557">
              <w:rPr>
                <w:sz w:val="22"/>
                <w:szCs w:val="22"/>
              </w:rPr>
              <w:t>P</w:t>
            </w:r>
          </w:p>
        </w:tc>
      </w:tr>
      <w:tr w:rsidR="00636492" w:rsidRPr="00877557" w:rsidTr="001A25E9">
        <w:trPr>
          <w:jc w:val="left"/>
        </w:trPr>
        <w:tc>
          <w:tcPr>
            <w:tcW w:w="1148" w:type="pct"/>
          </w:tcPr>
          <w:p w:rsidR="00636492" w:rsidRDefault="00636492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Bombow</w:t>
            </w:r>
            <w:r w:rsidR="00226BAE">
              <w:rPr>
                <w:sz w:val="22"/>
                <w:szCs w:val="22"/>
              </w:rPr>
              <w:t>y</w:t>
            </w:r>
            <w:r w:rsidR="00E84932">
              <w:rPr>
                <w:sz w:val="22"/>
                <w:szCs w:val="22"/>
              </w:rPr>
              <w:t xml:space="preserve"> nalot</w:t>
            </w:r>
          </w:p>
        </w:tc>
        <w:tc>
          <w:tcPr>
            <w:tcW w:w="25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636492" w:rsidRDefault="00636492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3</w:t>
            </w:r>
            <w:r w:rsidR="00BA7912">
              <w:rPr>
                <w:sz w:val="22"/>
                <w:szCs w:val="22"/>
              </w:rPr>
              <w:t>x</w:t>
            </w:r>
            <w:r w:rsidR="00C710BB">
              <w:rPr>
                <w:sz w:val="22"/>
                <w:szCs w:val="22"/>
              </w:rPr>
              <w:t xml:space="preserve"> </w:t>
            </w:r>
            <w:r w:rsidR="00BA7912">
              <w:rPr>
                <w:sz w:val="22"/>
                <w:szCs w:val="22"/>
              </w:rPr>
              <w:t>(</w:t>
            </w:r>
            <w:r w:rsidR="00C710BB">
              <w:rPr>
                <w:sz w:val="22"/>
                <w:szCs w:val="22"/>
              </w:rPr>
              <w:t>bombami</w:t>
            </w:r>
            <w:r w:rsidR="00BA79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 wym. 3 bomb</w:t>
            </w:r>
            <w:r w:rsidR="004842F2">
              <w:rPr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75" w:type="pct"/>
          </w:tcPr>
          <w:p w:rsidR="00636492" w:rsidRDefault="00636492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24BB" w:rsidRPr="00877557" w:rsidTr="001A25E9">
        <w:trPr>
          <w:jc w:val="left"/>
        </w:trPr>
        <w:tc>
          <w:tcPr>
            <w:tcW w:w="1148" w:type="pct"/>
          </w:tcPr>
          <w:p w:rsidR="004124BB" w:rsidRDefault="004124BB" w:rsidP="004124B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Śmi</w:t>
            </w:r>
            <w:r w:rsidR="00065F26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rtelny cios</w:t>
            </w:r>
          </w:p>
        </w:tc>
        <w:tc>
          <w:tcPr>
            <w:tcW w:w="25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4124BB" w:rsidRDefault="004124BB" w:rsidP="004124B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Test, dobijasz przeciwnika, który posiada PK poniżej twojego poziomu.</w:t>
            </w:r>
          </w:p>
        </w:tc>
        <w:tc>
          <w:tcPr>
            <w:tcW w:w="275" w:type="pct"/>
          </w:tcPr>
          <w:p w:rsidR="004124BB" w:rsidRDefault="004124BB" w:rsidP="004124BB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76B2F" w:rsidRPr="00877557" w:rsidTr="001A25E9">
        <w:trPr>
          <w:jc w:val="left"/>
        </w:trPr>
        <w:tc>
          <w:tcPr>
            <w:tcW w:w="1148" w:type="pct"/>
          </w:tcPr>
          <w:p w:rsidR="00976B2F" w:rsidRDefault="00976B2F" w:rsidP="00976B2F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Taniec ostrzy</w:t>
            </w:r>
          </w:p>
        </w:tc>
        <w:tc>
          <w:tcPr>
            <w:tcW w:w="25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3322" w:type="pct"/>
          </w:tcPr>
          <w:p w:rsidR="00976B2F" w:rsidRDefault="00976B2F" w:rsidP="00976B2F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na przeciwników, przez których przebiegasz.</w:t>
            </w:r>
            <w:r w:rsidR="009741D0">
              <w:rPr>
                <w:sz w:val="22"/>
                <w:szCs w:val="22"/>
              </w:rPr>
              <w:t xml:space="preserve"> Wym. chyży.</w:t>
            </w:r>
          </w:p>
        </w:tc>
        <w:tc>
          <w:tcPr>
            <w:tcW w:w="275" w:type="pct"/>
          </w:tcPr>
          <w:p w:rsidR="00976B2F" w:rsidRDefault="00976B2F" w:rsidP="00976B2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054C1" w:rsidRPr="00877557" w:rsidTr="001A25E9">
        <w:trPr>
          <w:jc w:val="left"/>
        </w:trPr>
        <w:tc>
          <w:tcPr>
            <w:tcW w:w="1148" w:type="pct"/>
          </w:tcPr>
          <w:p w:rsidR="003054C1" w:rsidRDefault="003054C1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3054C1" w:rsidRDefault="003054C1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3054C1" w:rsidRDefault="003054C1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F87D82" w:rsidRPr="00877557" w:rsidTr="001A25E9">
        <w:trPr>
          <w:jc w:val="left"/>
        </w:trPr>
        <w:tc>
          <w:tcPr>
            <w:tcW w:w="1148" w:type="pct"/>
          </w:tcPr>
          <w:p w:rsidR="00F87D82" w:rsidRDefault="00F87D82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z przeskokiem</w:t>
            </w:r>
          </w:p>
        </w:tc>
        <w:tc>
          <w:tcPr>
            <w:tcW w:w="25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F87D82" w:rsidRDefault="00F87D82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przemieszczasz się za cel, możesz rzucić bombę.</w:t>
            </w:r>
          </w:p>
        </w:tc>
        <w:tc>
          <w:tcPr>
            <w:tcW w:w="275" w:type="pct"/>
          </w:tcPr>
          <w:p w:rsidR="00F87D82" w:rsidRDefault="00F87D82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01D7A" w:rsidRPr="00877557" w:rsidTr="001A25E9">
        <w:trPr>
          <w:jc w:val="left"/>
        </w:trPr>
        <w:tc>
          <w:tcPr>
            <w:tcW w:w="1148" w:type="pct"/>
          </w:tcPr>
          <w:p w:rsidR="00E01D7A" w:rsidRDefault="00E01D7A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Cios w plecy</w:t>
            </w:r>
          </w:p>
        </w:tc>
        <w:tc>
          <w:tcPr>
            <w:tcW w:w="255" w:type="pct"/>
          </w:tcPr>
          <w:p w:rsidR="00E01D7A" w:rsidRDefault="00E01D7A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E01D7A" w:rsidRDefault="00D52D45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j</w:t>
            </w:r>
            <w:r w:rsidR="00E01D7A" w:rsidRPr="00D06B24">
              <w:rPr>
                <w:sz w:val="22"/>
                <w:szCs w:val="22"/>
              </w:rPr>
              <w:t>eśli stoisz za przeciwnikiem</w:t>
            </w:r>
            <w:r w:rsidR="00E01D7A">
              <w:rPr>
                <w:sz w:val="22"/>
                <w:szCs w:val="22"/>
              </w:rPr>
              <w:t xml:space="preserve"> (</w:t>
            </w:r>
            <w:r w:rsidR="00BF5638">
              <w:rPr>
                <w:sz w:val="22"/>
                <w:szCs w:val="22"/>
              </w:rPr>
              <w:t>1</w:t>
            </w:r>
            <w:r w:rsidR="00E01D7A">
              <w:rPr>
                <w:sz w:val="22"/>
                <w:szCs w:val="22"/>
              </w:rPr>
              <w:t xml:space="preserve"> kratk</w:t>
            </w:r>
            <w:r w:rsidR="00BF5638">
              <w:rPr>
                <w:sz w:val="22"/>
                <w:szCs w:val="22"/>
              </w:rPr>
              <w:t>a</w:t>
            </w:r>
            <w:r w:rsidR="00E01D7A">
              <w:rPr>
                <w:sz w:val="22"/>
                <w:szCs w:val="22"/>
              </w:rPr>
              <w:t xml:space="preserve">), który </w:t>
            </w:r>
            <w:r w:rsidR="00E01D7A" w:rsidRPr="00D06B24">
              <w:rPr>
                <w:sz w:val="22"/>
                <w:szCs w:val="22"/>
              </w:rPr>
              <w:t>walczy z innym oponentem lub nie spodziewa się ataku obrażenia broni *2</w:t>
            </w:r>
            <w:r w:rsidR="00E01D7A">
              <w:rPr>
                <w:sz w:val="22"/>
                <w:szCs w:val="22"/>
              </w:rPr>
              <w:t>. Wym. sztylet.</w:t>
            </w:r>
          </w:p>
        </w:tc>
        <w:tc>
          <w:tcPr>
            <w:tcW w:w="275" w:type="pct"/>
          </w:tcPr>
          <w:p w:rsidR="00E01D7A" w:rsidRDefault="00D05198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07831" w:rsidRPr="00877557" w:rsidTr="001A25E9">
        <w:trPr>
          <w:jc w:val="left"/>
        </w:trPr>
        <w:tc>
          <w:tcPr>
            <w:tcW w:w="1148" w:type="pct"/>
          </w:tcPr>
          <w:p w:rsidR="00507831" w:rsidRDefault="00507831" w:rsidP="00F87D82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Opóźniony cios</w:t>
            </w:r>
          </w:p>
        </w:tc>
        <w:tc>
          <w:tcPr>
            <w:tcW w:w="25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507831" w:rsidRDefault="00507831" w:rsidP="00F87D8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</w:t>
            </w:r>
            <w:r w:rsidRPr="00D06B24">
              <w:rPr>
                <w:sz w:val="22"/>
                <w:szCs w:val="22"/>
              </w:rPr>
              <w:t xml:space="preserve"> </w:t>
            </w:r>
            <w:r w:rsidR="003676F7">
              <w:rPr>
                <w:sz w:val="22"/>
                <w:szCs w:val="22"/>
              </w:rPr>
              <w:t>+</w:t>
            </w:r>
            <w:r w:rsidRPr="00D06B24">
              <w:rPr>
                <w:sz w:val="22"/>
                <w:szCs w:val="22"/>
              </w:rPr>
              <w:t>K6 obrażeń</w:t>
            </w:r>
            <w:r>
              <w:rPr>
                <w:sz w:val="22"/>
                <w:szCs w:val="22"/>
              </w:rPr>
              <w:t xml:space="preserve"> (niepodlegające mnożnikom), całość aplikowana </w:t>
            </w:r>
            <w:r w:rsidR="0023240C">
              <w:rPr>
                <w:sz w:val="22"/>
                <w:szCs w:val="22"/>
              </w:rPr>
              <w:t>w następnej turze</w:t>
            </w:r>
          </w:p>
        </w:tc>
        <w:tc>
          <w:tcPr>
            <w:tcW w:w="275" w:type="pct"/>
          </w:tcPr>
          <w:p w:rsidR="00507831" w:rsidRDefault="00507831" w:rsidP="00F87D8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Precyzyjne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 +</w:t>
            </w:r>
            <w:r w:rsidR="00944C3B">
              <w:rPr>
                <w:sz w:val="22"/>
                <w:szCs w:val="22"/>
              </w:rPr>
              <w:t>4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Przenikliwe cięcie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+1 UK, przemieszczasz się za cel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Rzut bronią</w:t>
            </w:r>
          </w:p>
        </w:tc>
        <w:tc>
          <w:tcPr>
            <w:tcW w:w="25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Atak, zasięg 6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4762D" w:rsidRPr="00877557" w:rsidTr="001A25E9">
        <w:trPr>
          <w:jc w:val="left"/>
        </w:trPr>
        <w:tc>
          <w:tcPr>
            <w:tcW w:w="1148" w:type="pct"/>
          </w:tcPr>
          <w:p w:rsidR="0064762D" w:rsidRDefault="0064762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5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322" w:type="pct"/>
          </w:tcPr>
          <w:p w:rsidR="0064762D" w:rsidRDefault="0064762D" w:rsidP="001A25E9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275" w:type="pct"/>
          </w:tcPr>
          <w:p w:rsidR="0064762D" w:rsidRDefault="0064762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</w:tr>
      <w:tr w:rsidR="0031438A" w:rsidRPr="00877557" w:rsidTr="001A25E9">
        <w:trPr>
          <w:jc w:val="left"/>
        </w:trPr>
        <w:tc>
          <w:tcPr>
            <w:tcW w:w="1148" w:type="pct"/>
          </w:tcPr>
          <w:p w:rsidR="0031438A" w:rsidRDefault="0031438A" w:rsidP="0031438A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Postawa</w:t>
            </w:r>
            <w:r w:rsidR="00255D3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="00255D38">
              <w:rPr>
                <w:sz w:val="22"/>
                <w:szCs w:val="22"/>
              </w:rPr>
              <w:t>Z</w:t>
            </w:r>
            <w:r>
              <w:rPr>
                <w:sz w:val="22"/>
                <w:szCs w:val="22"/>
              </w:rPr>
              <w:t>abójc</w:t>
            </w:r>
            <w:r w:rsidR="00255D38">
              <w:rPr>
                <w:sz w:val="22"/>
                <w:szCs w:val="22"/>
              </w:rPr>
              <w:t>a</w:t>
            </w:r>
          </w:p>
        </w:tc>
        <w:tc>
          <w:tcPr>
            <w:tcW w:w="255" w:type="pct"/>
          </w:tcPr>
          <w:p w:rsidR="0031438A" w:rsidRDefault="00BB526D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31438A" w:rsidRDefault="0031438A" w:rsidP="0031438A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+1 UK </w:t>
            </w:r>
            <w:r w:rsidR="00A77182">
              <w:rPr>
                <w:sz w:val="22"/>
                <w:szCs w:val="22"/>
              </w:rPr>
              <w:t>broni</w:t>
            </w:r>
          </w:p>
        </w:tc>
        <w:tc>
          <w:tcPr>
            <w:tcW w:w="275" w:type="pct"/>
          </w:tcPr>
          <w:p w:rsidR="0031438A" w:rsidRDefault="0031438A" w:rsidP="0031438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5214BD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</w:rPr>
              <w:t>Przejście w cień</w:t>
            </w:r>
          </w:p>
        </w:tc>
        <w:tc>
          <w:tcPr>
            <w:tcW w:w="255" w:type="pct"/>
          </w:tcPr>
          <w:p w:rsidR="002448C9" w:rsidRDefault="005214BD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5214BD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vs Spostrzegawczość na sąsiadujących wrogów, ukrycie</w:t>
            </w:r>
          </w:p>
        </w:tc>
        <w:tc>
          <w:tcPr>
            <w:tcW w:w="275" w:type="pct"/>
          </w:tcPr>
          <w:p w:rsidR="002448C9" w:rsidRDefault="005F44BB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00169" w:rsidRPr="00877557" w:rsidTr="001A25E9">
        <w:trPr>
          <w:jc w:val="left"/>
        </w:trPr>
        <w:tc>
          <w:tcPr>
            <w:tcW w:w="1148" w:type="pct"/>
          </w:tcPr>
          <w:p w:rsidR="00D00169" w:rsidRDefault="00D00169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Przemknięcie</w:t>
            </w:r>
          </w:p>
        </w:tc>
        <w:tc>
          <w:tcPr>
            <w:tcW w:w="25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D00169" w:rsidRDefault="00D00169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Przemieszczasz się o 2 pola, +</w:t>
            </w:r>
            <w:r w:rsidR="0071407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Obrony na turę</w:t>
            </w:r>
          </w:p>
        </w:tc>
        <w:tc>
          <w:tcPr>
            <w:tcW w:w="275" w:type="pct"/>
          </w:tcPr>
          <w:p w:rsidR="00D00169" w:rsidRDefault="00D00169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B35E2" w:rsidRPr="00877557" w:rsidTr="001A25E9">
        <w:trPr>
          <w:jc w:val="left"/>
        </w:trPr>
        <w:tc>
          <w:tcPr>
            <w:tcW w:w="1148" w:type="pct"/>
          </w:tcPr>
          <w:p w:rsidR="002B35E2" w:rsidRPr="00877557" w:rsidRDefault="00D67105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Szybkie cięcie</w:t>
            </w:r>
          </w:p>
        </w:tc>
        <w:tc>
          <w:tcPr>
            <w:tcW w:w="25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B35E2" w:rsidRPr="00877557" w:rsidRDefault="00D67105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Atak</w:t>
            </w:r>
          </w:p>
        </w:tc>
        <w:tc>
          <w:tcPr>
            <w:tcW w:w="275" w:type="pct"/>
          </w:tcPr>
          <w:p w:rsidR="002B35E2" w:rsidRPr="00877557" w:rsidRDefault="00D67105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448C9" w:rsidRPr="00877557" w:rsidTr="001A25E9">
        <w:trPr>
          <w:jc w:val="left"/>
        </w:trPr>
        <w:tc>
          <w:tcPr>
            <w:tcW w:w="1148" w:type="pct"/>
          </w:tcPr>
          <w:p w:rsidR="002448C9" w:rsidRDefault="0003359E" w:rsidP="001A25E9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Zmiana planów</w:t>
            </w:r>
          </w:p>
        </w:tc>
        <w:tc>
          <w:tcPr>
            <w:tcW w:w="25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448C9" w:rsidRDefault="00064E7F" w:rsidP="001A25E9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przekierowujesz atak przeciwnika na sojusznika.</w:t>
            </w:r>
          </w:p>
        </w:tc>
        <w:tc>
          <w:tcPr>
            <w:tcW w:w="275" w:type="pct"/>
          </w:tcPr>
          <w:p w:rsidR="002448C9" w:rsidRDefault="00064E7F" w:rsidP="001A25E9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64C50" w:rsidRPr="00877557" w:rsidTr="001A25E9">
        <w:trPr>
          <w:jc w:val="left"/>
        </w:trPr>
        <w:tc>
          <w:tcPr>
            <w:tcW w:w="1148" w:type="pct"/>
          </w:tcPr>
          <w:p w:rsidR="00264C50" w:rsidRDefault="00264C50" w:rsidP="00264C50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Zwód</w:t>
            </w:r>
          </w:p>
        </w:tc>
        <w:tc>
          <w:tcPr>
            <w:tcW w:w="255" w:type="pct"/>
          </w:tcPr>
          <w:p w:rsidR="00264C50" w:rsidRDefault="00C51B5B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  <w:tc>
          <w:tcPr>
            <w:tcW w:w="3322" w:type="pct"/>
          </w:tcPr>
          <w:p w:rsidR="00264C50" w:rsidRDefault="00264C50" w:rsidP="00264C5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Dynamiczna, test</w:t>
            </w:r>
            <w:r w:rsidR="00E639AC">
              <w:rPr>
                <w:sz w:val="22"/>
                <w:szCs w:val="22"/>
              </w:rPr>
              <w:t xml:space="preserve"> vs Wola</w:t>
            </w:r>
            <w:r>
              <w:rPr>
                <w:sz w:val="22"/>
                <w:szCs w:val="22"/>
              </w:rPr>
              <w:t xml:space="preserve">, przekierowujesz atak </w:t>
            </w:r>
            <w:r w:rsidR="006A3DB1">
              <w:rPr>
                <w:sz w:val="22"/>
                <w:szCs w:val="22"/>
              </w:rPr>
              <w:t xml:space="preserve">z siebie </w:t>
            </w:r>
            <w:r>
              <w:rPr>
                <w:sz w:val="22"/>
                <w:szCs w:val="22"/>
              </w:rPr>
              <w:t>na dowoln</w:t>
            </w:r>
            <w:r w:rsidR="00150F22">
              <w:rPr>
                <w:sz w:val="22"/>
                <w:szCs w:val="22"/>
              </w:rPr>
              <w:t xml:space="preserve">y cel </w:t>
            </w:r>
            <w:r>
              <w:rPr>
                <w:sz w:val="22"/>
                <w:szCs w:val="22"/>
              </w:rPr>
              <w:t>obok ciebi</w:t>
            </w:r>
            <w:r w:rsidR="00311CA2">
              <w:rPr>
                <w:sz w:val="22"/>
                <w:szCs w:val="22"/>
              </w:rPr>
              <w:t>e</w:t>
            </w:r>
            <w:r w:rsidR="004B0A0B">
              <w:rPr>
                <w:sz w:val="22"/>
                <w:szCs w:val="22"/>
              </w:rPr>
              <w:t>.</w:t>
            </w:r>
            <w:r w:rsidR="00311CA2">
              <w:rPr>
                <w:sz w:val="22"/>
                <w:szCs w:val="22"/>
              </w:rPr>
              <w:t xml:space="preserve"> Zamieniacie się miejscami.</w:t>
            </w:r>
          </w:p>
        </w:tc>
        <w:tc>
          <w:tcPr>
            <w:tcW w:w="275" w:type="pct"/>
          </w:tcPr>
          <w:p w:rsidR="00264C50" w:rsidRDefault="007B3AAE" w:rsidP="00264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8D07E6" w:rsidRDefault="008D07E6" w:rsidP="002B35E2">
      <w:pPr>
        <w:pStyle w:val="Nagwek1"/>
        <w:sectPr w:rsidR="008D07E6" w:rsidSect="00C64308">
          <w:pgSz w:w="12240" w:h="15840"/>
          <w:pgMar w:top="567" w:right="567" w:bottom="567" w:left="567" w:header="708" w:footer="708" w:gutter="0"/>
          <w:cols w:space="708"/>
          <w:docGrid w:linePitch="272"/>
        </w:sectPr>
      </w:pPr>
    </w:p>
    <w:p w:rsidR="000D5ED9" w:rsidRDefault="000D5ED9" w:rsidP="000D5ED9">
      <w:pPr>
        <w:pStyle w:val="Nagwek1"/>
      </w:pPr>
      <w:r>
        <w:lastRenderedPageBreak/>
        <w:t>Rasowe</w:t>
      </w:r>
    </w:p>
    <w:tbl>
      <w:tblPr>
        <w:tblStyle w:val="RPGTable"/>
        <w:tblW w:w="11057" w:type="dxa"/>
        <w:jc w:val="left"/>
        <w:tblInd w:w="-5" w:type="dxa"/>
        <w:tblLook w:val="0420" w:firstRow="1" w:lastRow="0" w:firstColumn="0" w:lastColumn="0" w:noHBand="0" w:noVBand="1"/>
      </w:tblPr>
      <w:tblGrid>
        <w:gridCol w:w="3132"/>
        <w:gridCol w:w="7358"/>
        <w:gridCol w:w="567"/>
      </w:tblGrid>
      <w:tr w:rsidR="000D5ED9" w:rsidRPr="0096453A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3132" w:type="dxa"/>
          </w:tcPr>
          <w:p w:rsidR="000D5ED9" w:rsidRPr="0096453A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Nazwa</w:t>
            </w:r>
          </w:p>
        </w:tc>
        <w:tc>
          <w:tcPr>
            <w:tcW w:w="7358" w:type="dxa"/>
          </w:tcPr>
          <w:p w:rsidR="000D5ED9" w:rsidRPr="0096453A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6453A">
              <w:rPr>
                <w:sz w:val="22"/>
                <w:szCs w:val="22"/>
              </w:rPr>
              <w:t>Opis</w:t>
            </w:r>
          </w:p>
        </w:tc>
        <w:tc>
          <w:tcPr>
            <w:tcW w:w="567" w:type="dxa"/>
          </w:tcPr>
          <w:p w:rsidR="000D5ED9" w:rsidRPr="0096453A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7358" w:type="dxa"/>
          </w:tcPr>
          <w:p w:rsidR="000D5ED9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Podczas handlu sprzedając przedmiot możesz zwiększyć jego wartość o 50% przy rzucie powyżej 15.</w:t>
            </w:r>
          </w:p>
        </w:tc>
        <w:tc>
          <w:tcPr>
            <w:tcW w:w="567" w:type="dxa"/>
          </w:tcPr>
          <w:p w:rsidR="000D5ED9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</w:t>
            </w:r>
          </w:p>
        </w:tc>
        <w:tc>
          <w:tcPr>
            <w:tcW w:w="7358" w:type="dxa"/>
          </w:tcPr>
          <w:p w:rsidR="000D5ED9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dodatkowa. Możesz raz dziennie przywrócić K4 </w:t>
            </w:r>
            <w:r>
              <w:rPr>
                <w:sz w:val="22"/>
                <w:szCs w:val="22"/>
              </w:rPr>
              <w:t xml:space="preserve">PK </w:t>
            </w:r>
            <w:r w:rsidRPr="00295F3D">
              <w:rPr>
                <w:sz w:val="22"/>
                <w:szCs w:val="22"/>
              </w:rPr>
              <w:t>poprzez dotyk.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Element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Rany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7358" w:type="dxa"/>
          </w:tcPr>
          <w:p w:rsidR="000D5ED9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Walcząc przy użyciu gołych łap zadajesz +1 obrażeń.</w:t>
            </w:r>
          </w:p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CC6674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Pechowiec</w:t>
            </w:r>
          </w:p>
        </w:tc>
        <w:tc>
          <w:tcPr>
            <w:tcW w:w="7358" w:type="dxa"/>
          </w:tcPr>
          <w:p w:rsidR="000D5ED9" w:rsidRPr="00CC6674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567" w:type="dxa"/>
          </w:tcPr>
          <w:p w:rsidR="000D5ED9" w:rsidRPr="00CC6674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-1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do testów fabularnych.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na K4 tur możesz wprowadzić się w szał.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CC6674" w:rsidRDefault="000D5ED9" w:rsidP="00223AB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7358" w:type="dxa"/>
          </w:tcPr>
          <w:p w:rsidR="000D5ED9" w:rsidRPr="00CC6674" w:rsidRDefault="000D5ED9" w:rsidP="00223ABC">
            <w:pPr>
              <w:spacing w:line="240" w:lineRule="auto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567" w:type="dxa"/>
          </w:tcPr>
          <w:p w:rsidR="000D5ED9" w:rsidRPr="00CC6674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Niewielka zmiana koloru skóry, włosów, wzrostu.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Niezwyciężony umysł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5ED9" w:rsidRPr="0096453A" w:rsidTr="00223ABC">
        <w:trPr>
          <w:jc w:val="left"/>
        </w:trPr>
        <w:tc>
          <w:tcPr>
            <w:tcW w:w="3132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7358" w:type="dxa"/>
          </w:tcPr>
          <w:p w:rsidR="000D5ED9" w:rsidRPr="00295F3D" w:rsidRDefault="000D5ED9" w:rsidP="00223ABC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567" w:type="dxa"/>
          </w:tcPr>
          <w:p w:rsidR="000D5ED9" w:rsidRPr="00295F3D" w:rsidRDefault="000D5ED9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8D07E6" w:rsidRDefault="008D07E6" w:rsidP="002B35E2">
      <w:pPr>
        <w:pStyle w:val="Nagwek1"/>
      </w:pPr>
      <w:r>
        <w:t>Wzmacnianie umiejętności</w:t>
      </w:r>
    </w:p>
    <w:p w:rsidR="0007167A" w:rsidRPr="0007167A" w:rsidRDefault="0007167A" w:rsidP="0007167A">
      <w:r>
        <w:t>Ulepszać można wyłącznie te cechy, które wypisane są w bazowej umiejętnośc</w:t>
      </w:r>
      <w:r w:rsidR="000B494E">
        <w:t>i</w:t>
      </w:r>
      <w:r w:rsidR="00D26F76">
        <w:t>.</w:t>
      </w:r>
    </w:p>
    <w:tbl>
      <w:tblPr>
        <w:tblStyle w:val="RPGTable"/>
        <w:tblW w:w="0" w:type="auto"/>
        <w:tblLook w:val="04A0" w:firstRow="1" w:lastRow="0" w:firstColumn="1" w:lastColumn="0" w:noHBand="0" w:noVBand="1"/>
      </w:tblPr>
      <w:tblGrid>
        <w:gridCol w:w="5393"/>
        <w:gridCol w:w="5703"/>
      </w:tblGrid>
      <w:tr w:rsidR="008D07E6" w:rsidRPr="002B35E2" w:rsidTr="00223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  <w:shd w:val="clear" w:color="auto" w:fill="BFBFBF" w:themeFill="background1" w:themeFillShade="BF"/>
          </w:tcPr>
          <w:p w:rsidR="008D07E6" w:rsidRPr="002B35E2" w:rsidRDefault="008D07E6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Cecha</w:t>
            </w:r>
          </w:p>
        </w:tc>
        <w:tc>
          <w:tcPr>
            <w:tcW w:w="5703" w:type="dxa"/>
            <w:shd w:val="clear" w:color="auto" w:fill="BFBFBF" w:themeFill="background1" w:themeFillShade="BF"/>
          </w:tcPr>
          <w:p w:rsidR="008D07E6" w:rsidRPr="002B35E2" w:rsidRDefault="008D07E6" w:rsidP="00223AB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Koszt</w:t>
            </w:r>
          </w:p>
        </w:tc>
      </w:tr>
      <w:tr w:rsidR="00040BB4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+1 Cel | Na wszystkich wrogów</w:t>
            </w:r>
          </w:p>
        </w:tc>
        <w:tc>
          <w:tcPr>
            <w:tcW w:w="5703" w:type="dxa"/>
          </w:tcPr>
          <w:p w:rsidR="00040BB4" w:rsidRPr="002B35E2" w:rsidRDefault="00040BB4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2B35E2">
              <w:rPr>
                <w:sz w:val="22"/>
                <w:szCs w:val="22"/>
              </w:rPr>
              <w:t xml:space="preserve"> | </w:t>
            </w:r>
            <w:r>
              <w:rPr>
                <w:sz w:val="22"/>
                <w:szCs w:val="22"/>
              </w:rPr>
              <w:t>3</w:t>
            </w:r>
          </w:p>
        </w:tc>
      </w:tr>
      <w:tr w:rsidR="00040BB4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040BB4" w:rsidRPr="002B35E2" w:rsidRDefault="00040BB4" w:rsidP="00040BB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lastRenderedPageBreak/>
              <w:t>+2 Celność</w:t>
            </w:r>
          </w:p>
        </w:tc>
        <w:tc>
          <w:tcPr>
            <w:tcW w:w="5703" w:type="dxa"/>
          </w:tcPr>
          <w:p w:rsidR="00040BB4" w:rsidRPr="002B35E2" w:rsidRDefault="006A166E" w:rsidP="00040BB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1E671C">
              <w:rPr>
                <w:sz w:val="22"/>
                <w:szCs w:val="22"/>
              </w:rPr>
              <w:t>5 * Cele</w:t>
            </w:r>
          </w:p>
        </w:tc>
      </w:tr>
      <w:tr w:rsidR="008D07E6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Obrażenia</w:t>
            </w:r>
            <w:r w:rsidR="000C1355">
              <w:rPr>
                <w:sz w:val="22"/>
                <w:szCs w:val="22"/>
              </w:rPr>
              <w:t xml:space="preserve"> (UK)</w:t>
            </w:r>
          </w:p>
        </w:tc>
        <w:tc>
          <w:tcPr>
            <w:tcW w:w="5703" w:type="dxa"/>
          </w:tcPr>
          <w:p w:rsidR="008D07E6" w:rsidRPr="002B35E2" w:rsidRDefault="00D156FC" w:rsidP="00223A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529BD">
              <w:rPr>
                <w:sz w:val="22"/>
                <w:szCs w:val="22"/>
              </w:rPr>
              <w:t>5 * Cele</w:t>
            </w:r>
          </w:p>
        </w:tc>
      </w:tr>
      <w:tr w:rsidR="00543EF5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43EF5" w:rsidRPr="00A32F2A" w:rsidRDefault="00543EF5" w:rsidP="00543EF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A32F2A">
              <w:rPr>
                <w:sz w:val="22"/>
                <w:szCs w:val="22"/>
              </w:rPr>
              <w:t>+</w:t>
            </w:r>
            <w:r w:rsidR="00ED1B37" w:rsidRPr="00A32F2A">
              <w:rPr>
                <w:sz w:val="22"/>
                <w:szCs w:val="22"/>
              </w:rPr>
              <w:t xml:space="preserve">1x1 </w:t>
            </w:r>
            <w:r w:rsidRPr="00A32F2A">
              <w:rPr>
                <w:sz w:val="22"/>
                <w:szCs w:val="22"/>
              </w:rPr>
              <w:t>Obszar (Max 2)</w:t>
            </w:r>
            <w:r w:rsidR="00ED1B37" w:rsidRPr="00A32F2A">
              <w:rPr>
                <w:sz w:val="22"/>
                <w:szCs w:val="22"/>
              </w:rPr>
              <w:t xml:space="preserve"> | +1x0</w:t>
            </w:r>
            <w:r w:rsidR="00A32F2A" w:rsidRPr="00A32F2A">
              <w:rPr>
                <w:sz w:val="22"/>
                <w:szCs w:val="22"/>
              </w:rPr>
              <w:t xml:space="preserve"> Obsza</w:t>
            </w:r>
            <w:r w:rsidR="00A32F2A">
              <w:rPr>
                <w:sz w:val="22"/>
                <w:szCs w:val="22"/>
              </w:rPr>
              <w:t>r</w:t>
            </w:r>
          </w:p>
        </w:tc>
        <w:tc>
          <w:tcPr>
            <w:tcW w:w="5703" w:type="dxa"/>
          </w:tcPr>
          <w:p w:rsidR="00543EF5" w:rsidRPr="002B35E2" w:rsidRDefault="00830A5F" w:rsidP="00543EF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D1B37">
              <w:rPr>
                <w:sz w:val="22"/>
                <w:szCs w:val="22"/>
              </w:rPr>
              <w:t xml:space="preserve"> | 0.</w:t>
            </w:r>
            <w:r w:rsidR="00BE599F">
              <w:rPr>
                <w:sz w:val="22"/>
                <w:szCs w:val="22"/>
              </w:rPr>
              <w:t>25</w:t>
            </w:r>
          </w:p>
        </w:tc>
      </w:tr>
      <w:tr w:rsidR="0026606D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26606D" w:rsidRPr="002B35E2" w:rsidRDefault="0026606D" w:rsidP="0026606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Pomniejszony koszt akcji</w:t>
            </w:r>
          </w:p>
        </w:tc>
        <w:tc>
          <w:tcPr>
            <w:tcW w:w="5703" w:type="dxa"/>
          </w:tcPr>
          <w:p w:rsidR="0026606D" w:rsidRPr="002B35E2" w:rsidRDefault="0026606D" w:rsidP="0026606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D022F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5D022F" w:rsidRPr="002B35E2" w:rsidRDefault="0026606D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Powiększony koszt akcji</w:t>
            </w:r>
          </w:p>
        </w:tc>
        <w:tc>
          <w:tcPr>
            <w:tcW w:w="5703" w:type="dxa"/>
          </w:tcPr>
          <w:p w:rsidR="005D022F" w:rsidRPr="002B35E2" w:rsidRDefault="008D32C2" w:rsidP="00223A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5D022F">
              <w:rPr>
                <w:sz w:val="22"/>
                <w:szCs w:val="22"/>
              </w:rPr>
              <w:t>1</w:t>
            </w:r>
          </w:p>
        </w:tc>
      </w:tr>
      <w:tr w:rsidR="008D07E6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 w:rsidR="00A8225D">
              <w:rPr>
                <w:sz w:val="22"/>
                <w:szCs w:val="22"/>
              </w:rPr>
              <w:t>2</w:t>
            </w:r>
            <w:r w:rsidR="00857EDE">
              <w:rPr>
                <w:sz w:val="22"/>
                <w:szCs w:val="22"/>
              </w:rPr>
              <w:t xml:space="preserve"> </w:t>
            </w:r>
            <w:r w:rsidRPr="002B35E2">
              <w:rPr>
                <w:sz w:val="22"/>
                <w:szCs w:val="22"/>
              </w:rPr>
              <w:t>Przemieszczenie</w:t>
            </w:r>
          </w:p>
        </w:tc>
        <w:tc>
          <w:tcPr>
            <w:tcW w:w="5703" w:type="dxa"/>
          </w:tcPr>
          <w:p w:rsidR="008D07E6" w:rsidRPr="002B35E2" w:rsidRDefault="008D07E6" w:rsidP="00223A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5332CA">
              <w:rPr>
                <w:sz w:val="22"/>
                <w:szCs w:val="22"/>
              </w:rPr>
              <w:t>25 * Cele</w:t>
            </w:r>
          </w:p>
        </w:tc>
      </w:tr>
      <w:tr w:rsidR="008D07E6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8D07E6" w:rsidRPr="002B35E2" w:rsidRDefault="008D07E6" w:rsidP="00223ABC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</w:t>
            </w:r>
            <w:r>
              <w:rPr>
                <w:sz w:val="22"/>
                <w:szCs w:val="22"/>
              </w:rPr>
              <w:t xml:space="preserve">1 </w:t>
            </w:r>
            <w:r w:rsidRPr="002B35E2">
              <w:rPr>
                <w:sz w:val="22"/>
                <w:szCs w:val="22"/>
              </w:rPr>
              <w:t>Tur</w:t>
            </w:r>
            <w:r w:rsidR="000C1355">
              <w:rPr>
                <w:sz w:val="22"/>
                <w:szCs w:val="22"/>
              </w:rPr>
              <w:t xml:space="preserve"> (UK</w:t>
            </w:r>
            <w:r w:rsidR="00784650">
              <w:rPr>
                <w:sz w:val="22"/>
                <w:szCs w:val="22"/>
              </w:rPr>
              <w:t>, Max 4</w:t>
            </w:r>
            <w:r w:rsidR="000C1355">
              <w:rPr>
                <w:sz w:val="22"/>
                <w:szCs w:val="22"/>
              </w:rPr>
              <w:t>)</w:t>
            </w:r>
          </w:p>
        </w:tc>
        <w:tc>
          <w:tcPr>
            <w:tcW w:w="5703" w:type="dxa"/>
          </w:tcPr>
          <w:p w:rsidR="008D07E6" w:rsidRPr="002B35E2" w:rsidRDefault="005332CA" w:rsidP="00223AB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="00B12276">
              <w:rPr>
                <w:sz w:val="22"/>
                <w:szCs w:val="22"/>
              </w:rPr>
              <w:t>1</w:t>
            </w:r>
            <w:r w:rsidR="00CB55E7">
              <w:rPr>
                <w:sz w:val="22"/>
                <w:szCs w:val="22"/>
              </w:rPr>
              <w:t xml:space="preserve"> (</w:t>
            </w:r>
            <w:r w:rsidR="006202D0">
              <w:rPr>
                <w:sz w:val="22"/>
                <w:szCs w:val="22"/>
              </w:rPr>
              <w:t>silny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CB55E7">
              <w:rPr>
                <w:sz w:val="22"/>
                <w:szCs w:val="22"/>
              </w:rPr>
              <w:t>)</w:t>
            </w:r>
            <w:r w:rsidR="00223BB6">
              <w:rPr>
                <w:sz w:val="22"/>
                <w:szCs w:val="22"/>
              </w:rPr>
              <w:t xml:space="preserve"> </w:t>
            </w:r>
            <w:r w:rsidR="00CB55E7">
              <w:rPr>
                <w:sz w:val="22"/>
                <w:szCs w:val="22"/>
              </w:rPr>
              <w:t xml:space="preserve">| </w:t>
            </w:r>
            <w:r w:rsidR="00A17995">
              <w:rPr>
                <w:sz w:val="22"/>
                <w:szCs w:val="22"/>
              </w:rPr>
              <w:t>0.75 (średni</w:t>
            </w:r>
            <w:r w:rsidR="00C027D4">
              <w:rPr>
                <w:sz w:val="22"/>
                <w:szCs w:val="22"/>
              </w:rPr>
              <w:t xml:space="preserve"> status</w:t>
            </w:r>
            <w:r w:rsidR="00A17995">
              <w:rPr>
                <w:sz w:val="22"/>
                <w:szCs w:val="22"/>
              </w:rPr>
              <w:t xml:space="preserve">) | </w:t>
            </w:r>
            <w:r w:rsidR="00CB55E7">
              <w:rPr>
                <w:sz w:val="22"/>
                <w:szCs w:val="22"/>
              </w:rPr>
              <w:t>0.5</w:t>
            </w:r>
            <w:r>
              <w:rPr>
                <w:sz w:val="22"/>
                <w:szCs w:val="22"/>
              </w:rPr>
              <w:t>] * Cele</w:t>
            </w:r>
          </w:p>
        </w:tc>
      </w:tr>
      <w:tr w:rsidR="007D0E6B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Tylko na wrogów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1</w:t>
            </w:r>
          </w:p>
        </w:tc>
      </w:tr>
      <w:tr w:rsidR="007D0E6B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7D0E6B" w:rsidRPr="002B35E2" w:rsidRDefault="007D0E6B" w:rsidP="007D0E6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Wybór między 2 opcjami</w:t>
            </w:r>
          </w:p>
        </w:tc>
        <w:tc>
          <w:tcPr>
            <w:tcW w:w="5703" w:type="dxa"/>
          </w:tcPr>
          <w:p w:rsidR="007D0E6B" w:rsidRPr="002B35E2" w:rsidRDefault="007D0E6B" w:rsidP="007D0E6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527B9" w:rsidRPr="002B35E2" w:rsidTr="00223A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3" w:type="dxa"/>
          </w:tcPr>
          <w:p w:rsidR="00C527B9" w:rsidRPr="002B35E2" w:rsidRDefault="00C527B9" w:rsidP="00C527B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+2 Zasięg | Globalny</w:t>
            </w:r>
          </w:p>
        </w:tc>
        <w:tc>
          <w:tcPr>
            <w:tcW w:w="5703" w:type="dxa"/>
          </w:tcPr>
          <w:p w:rsidR="00C527B9" w:rsidRPr="002B35E2" w:rsidRDefault="00C527B9" w:rsidP="00C527B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B35E2">
              <w:rPr>
                <w:sz w:val="22"/>
                <w:szCs w:val="22"/>
              </w:rPr>
              <w:t>0.</w:t>
            </w:r>
            <w:r w:rsidR="003C3DCB">
              <w:rPr>
                <w:sz w:val="22"/>
                <w:szCs w:val="22"/>
              </w:rPr>
              <w:t>25 + 0.25 (status)</w:t>
            </w:r>
            <w:r w:rsidRPr="002B35E2">
              <w:rPr>
                <w:sz w:val="22"/>
                <w:szCs w:val="22"/>
              </w:rPr>
              <w:t xml:space="preserve"> | 2.5</w:t>
            </w:r>
          </w:p>
        </w:tc>
      </w:tr>
    </w:tbl>
    <w:p w:rsidR="008D07E6" w:rsidRDefault="008D07E6" w:rsidP="008D07E6"/>
    <w:p w:rsidR="007440CD" w:rsidRPr="008D07E6" w:rsidRDefault="007440CD" w:rsidP="008D07E6"/>
    <w:sectPr w:rsidR="007440CD" w:rsidRPr="008D07E6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51D7" w:rsidRDefault="006451D7">
      <w:pPr>
        <w:spacing w:after="0" w:line="240" w:lineRule="auto"/>
      </w:pPr>
      <w:r>
        <w:separator/>
      </w:r>
    </w:p>
  </w:endnote>
  <w:endnote w:type="continuationSeparator" w:id="0">
    <w:p w:rsidR="006451D7" w:rsidRDefault="00645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51D7" w:rsidRDefault="006451D7">
      <w:pPr>
        <w:spacing w:after="0" w:line="240" w:lineRule="auto"/>
      </w:pPr>
      <w:r>
        <w:separator/>
      </w:r>
    </w:p>
  </w:footnote>
  <w:footnote w:type="continuationSeparator" w:id="0">
    <w:p w:rsidR="006451D7" w:rsidRDefault="00645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14F"/>
    <w:rsid w:val="00000390"/>
    <w:rsid w:val="00000EBB"/>
    <w:rsid w:val="00000EF3"/>
    <w:rsid w:val="00001460"/>
    <w:rsid w:val="00001673"/>
    <w:rsid w:val="00001BDC"/>
    <w:rsid w:val="00001F73"/>
    <w:rsid w:val="000026B6"/>
    <w:rsid w:val="00002785"/>
    <w:rsid w:val="00002ACE"/>
    <w:rsid w:val="00002FEE"/>
    <w:rsid w:val="000032FF"/>
    <w:rsid w:val="000035F4"/>
    <w:rsid w:val="0000420E"/>
    <w:rsid w:val="00004234"/>
    <w:rsid w:val="00004327"/>
    <w:rsid w:val="00004B5A"/>
    <w:rsid w:val="00005D0B"/>
    <w:rsid w:val="000071EE"/>
    <w:rsid w:val="00007B78"/>
    <w:rsid w:val="00007C4C"/>
    <w:rsid w:val="0001034D"/>
    <w:rsid w:val="0001073F"/>
    <w:rsid w:val="00010943"/>
    <w:rsid w:val="00010A10"/>
    <w:rsid w:val="0001115F"/>
    <w:rsid w:val="000111EB"/>
    <w:rsid w:val="00011379"/>
    <w:rsid w:val="00011467"/>
    <w:rsid w:val="00011AF3"/>
    <w:rsid w:val="00011B45"/>
    <w:rsid w:val="00011D70"/>
    <w:rsid w:val="00012581"/>
    <w:rsid w:val="00012719"/>
    <w:rsid w:val="00012B30"/>
    <w:rsid w:val="00013487"/>
    <w:rsid w:val="0001359E"/>
    <w:rsid w:val="00013A96"/>
    <w:rsid w:val="0001456C"/>
    <w:rsid w:val="00014788"/>
    <w:rsid w:val="0001485B"/>
    <w:rsid w:val="00014C7D"/>
    <w:rsid w:val="00015516"/>
    <w:rsid w:val="00015570"/>
    <w:rsid w:val="00015AEF"/>
    <w:rsid w:val="00015CBC"/>
    <w:rsid w:val="00016129"/>
    <w:rsid w:val="000165CF"/>
    <w:rsid w:val="00016889"/>
    <w:rsid w:val="00016CCB"/>
    <w:rsid w:val="00016D61"/>
    <w:rsid w:val="00017091"/>
    <w:rsid w:val="00017235"/>
    <w:rsid w:val="0001767C"/>
    <w:rsid w:val="00017C77"/>
    <w:rsid w:val="00017E6A"/>
    <w:rsid w:val="000208C4"/>
    <w:rsid w:val="00020CDE"/>
    <w:rsid w:val="00020E50"/>
    <w:rsid w:val="000210AC"/>
    <w:rsid w:val="000216B0"/>
    <w:rsid w:val="00021807"/>
    <w:rsid w:val="0002193B"/>
    <w:rsid w:val="00021C41"/>
    <w:rsid w:val="00022163"/>
    <w:rsid w:val="000221D5"/>
    <w:rsid w:val="00023316"/>
    <w:rsid w:val="00023488"/>
    <w:rsid w:val="000236E2"/>
    <w:rsid w:val="000240C3"/>
    <w:rsid w:val="000249EB"/>
    <w:rsid w:val="000249EE"/>
    <w:rsid w:val="00024C49"/>
    <w:rsid w:val="00024F2F"/>
    <w:rsid w:val="0002541C"/>
    <w:rsid w:val="0002586C"/>
    <w:rsid w:val="00025BDD"/>
    <w:rsid w:val="00026507"/>
    <w:rsid w:val="000270F0"/>
    <w:rsid w:val="00027DBC"/>
    <w:rsid w:val="000309E6"/>
    <w:rsid w:val="00030EAB"/>
    <w:rsid w:val="000312AE"/>
    <w:rsid w:val="0003161B"/>
    <w:rsid w:val="00031FF9"/>
    <w:rsid w:val="0003298E"/>
    <w:rsid w:val="0003359E"/>
    <w:rsid w:val="00033933"/>
    <w:rsid w:val="00033ADB"/>
    <w:rsid w:val="0003470E"/>
    <w:rsid w:val="00034CD2"/>
    <w:rsid w:val="00034CF5"/>
    <w:rsid w:val="00034D42"/>
    <w:rsid w:val="00035865"/>
    <w:rsid w:val="000358AB"/>
    <w:rsid w:val="00035B6B"/>
    <w:rsid w:val="00035F44"/>
    <w:rsid w:val="00036352"/>
    <w:rsid w:val="0003648A"/>
    <w:rsid w:val="000366AA"/>
    <w:rsid w:val="0003680F"/>
    <w:rsid w:val="0003684D"/>
    <w:rsid w:val="00036A5B"/>
    <w:rsid w:val="00036B25"/>
    <w:rsid w:val="00036ED9"/>
    <w:rsid w:val="00037056"/>
    <w:rsid w:val="00037AB1"/>
    <w:rsid w:val="00037ACB"/>
    <w:rsid w:val="00040247"/>
    <w:rsid w:val="000402D7"/>
    <w:rsid w:val="00040A0B"/>
    <w:rsid w:val="00040BB4"/>
    <w:rsid w:val="00041AD1"/>
    <w:rsid w:val="00042A98"/>
    <w:rsid w:val="00042BE8"/>
    <w:rsid w:val="0004326C"/>
    <w:rsid w:val="0004343D"/>
    <w:rsid w:val="0004376D"/>
    <w:rsid w:val="00043808"/>
    <w:rsid w:val="00043823"/>
    <w:rsid w:val="00043ED7"/>
    <w:rsid w:val="000441DA"/>
    <w:rsid w:val="00044249"/>
    <w:rsid w:val="000445B1"/>
    <w:rsid w:val="00044940"/>
    <w:rsid w:val="00044AE7"/>
    <w:rsid w:val="00044AF6"/>
    <w:rsid w:val="00045434"/>
    <w:rsid w:val="000455CF"/>
    <w:rsid w:val="000468B1"/>
    <w:rsid w:val="000474CA"/>
    <w:rsid w:val="00047A73"/>
    <w:rsid w:val="00047E37"/>
    <w:rsid w:val="00050152"/>
    <w:rsid w:val="00050CD9"/>
    <w:rsid w:val="00050D61"/>
    <w:rsid w:val="00051010"/>
    <w:rsid w:val="000510F6"/>
    <w:rsid w:val="00051510"/>
    <w:rsid w:val="0005159E"/>
    <w:rsid w:val="00051CF4"/>
    <w:rsid w:val="000520DC"/>
    <w:rsid w:val="000523D8"/>
    <w:rsid w:val="00052EA0"/>
    <w:rsid w:val="00052F55"/>
    <w:rsid w:val="0005340E"/>
    <w:rsid w:val="000536DD"/>
    <w:rsid w:val="000538F0"/>
    <w:rsid w:val="00053D13"/>
    <w:rsid w:val="000543A5"/>
    <w:rsid w:val="00054924"/>
    <w:rsid w:val="00054B4D"/>
    <w:rsid w:val="00055266"/>
    <w:rsid w:val="00055412"/>
    <w:rsid w:val="0005548F"/>
    <w:rsid w:val="00055BDC"/>
    <w:rsid w:val="00055BE8"/>
    <w:rsid w:val="0005645A"/>
    <w:rsid w:val="0005661C"/>
    <w:rsid w:val="00056A9E"/>
    <w:rsid w:val="0005705C"/>
    <w:rsid w:val="000577DC"/>
    <w:rsid w:val="00057CF4"/>
    <w:rsid w:val="00060AB0"/>
    <w:rsid w:val="00060B6D"/>
    <w:rsid w:val="00060C97"/>
    <w:rsid w:val="000613A0"/>
    <w:rsid w:val="00061CE9"/>
    <w:rsid w:val="00061DC2"/>
    <w:rsid w:val="00062349"/>
    <w:rsid w:val="00062A32"/>
    <w:rsid w:val="00062C7D"/>
    <w:rsid w:val="00062D3B"/>
    <w:rsid w:val="00063056"/>
    <w:rsid w:val="000632C9"/>
    <w:rsid w:val="00063421"/>
    <w:rsid w:val="00063552"/>
    <w:rsid w:val="000636FF"/>
    <w:rsid w:val="00063E37"/>
    <w:rsid w:val="00063F04"/>
    <w:rsid w:val="00064082"/>
    <w:rsid w:val="00064A6F"/>
    <w:rsid w:val="00064E7F"/>
    <w:rsid w:val="000656CC"/>
    <w:rsid w:val="00065A3D"/>
    <w:rsid w:val="00065F26"/>
    <w:rsid w:val="0006644D"/>
    <w:rsid w:val="000666D9"/>
    <w:rsid w:val="00066D0F"/>
    <w:rsid w:val="00066E2E"/>
    <w:rsid w:val="000679BA"/>
    <w:rsid w:val="00067CE5"/>
    <w:rsid w:val="000706BE"/>
    <w:rsid w:val="000706CF"/>
    <w:rsid w:val="00070A26"/>
    <w:rsid w:val="000713FB"/>
    <w:rsid w:val="0007167A"/>
    <w:rsid w:val="0007168A"/>
    <w:rsid w:val="0007171D"/>
    <w:rsid w:val="00071C5F"/>
    <w:rsid w:val="0007219F"/>
    <w:rsid w:val="000722FA"/>
    <w:rsid w:val="00072569"/>
    <w:rsid w:val="00073DD0"/>
    <w:rsid w:val="00073E06"/>
    <w:rsid w:val="00073FDB"/>
    <w:rsid w:val="00074370"/>
    <w:rsid w:val="00074BCB"/>
    <w:rsid w:val="00074ED9"/>
    <w:rsid w:val="0007517B"/>
    <w:rsid w:val="000753BA"/>
    <w:rsid w:val="00075A5A"/>
    <w:rsid w:val="00075AB1"/>
    <w:rsid w:val="00075D2F"/>
    <w:rsid w:val="000761B4"/>
    <w:rsid w:val="00077136"/>
    <w:rsid w:val="000775D8"/>
    <w:rsid w:val="000776E9"/>
    <w:rsid w:val="0008001D"/>
    <w:rsid w:val="00080A86"/>
    <w:rsid w:val="00080AC2"/>
    <w:rsid w:val="00081099"/>
    <w:rsid w:val="000810E2"/>
    <w:rsid w:val="000813B4"/>
    <w:rsid w:val="00081524"/>
    <w:rsid w:val="000819EB"/>
    <w:rsid w:val="00081FED"/>
    <w:rsid w:val="000823D5"/>
    <w:rsid w:val="00082403"/>
    <w:rsid w:val="00082534"/>
    <w:rsid w:val="00082EE2"/>
    <w:rsid w:val="00082EEF"/>
    <w:rsid w:val="000831E4"/>
    <w:rsid w:val="0008326B"/>
    <w:rsid w:val="00083BA9"/>
    <w:rsid w:val="00084610"/>
    <w:rsid w:val="0008490F"/>
    <w:rsid w:val="00084E5E"/>
    <w:rsid w:val="0008507D"/>
    <w:rsid w:val="0008513B"/>
    <w:rsid w:val="000851CE"/>
    <w:rsid w:val="000856BE"/>
    <w:rsid w:val="00085CC8"/>
    <w:rsid w:val="000862C3"/>
    <w:rsid w:val="00087149"/>
    <w:rsid w:val="000906B3"/>
    <w:rsid w:val="000908D7"/>
    <w:rsid w:val="00090CA1"/>
    <w:rsid w:val="0009117E"/>
    <w:rsid w:val="000915B1"/>
    <w:rsid w:val="00091A88"/>
    <w:rsid w:val="00091C2E"/>
    <w:rsid w:val="00091F0A"/>
    <w:rsid w:val="00092159"/>
    <w:rsid w:val="000922FB"/>
    <w:rsid w:val="000923A8"/>
    <w:rsid w:val="00092C37"/>
    <w:rsid w:val="00092D18"/>
    <w:rsid w:val="000930FD"/>
    <w:rsid w:val="000934F5"/>
    <w:rsid w:val="000938BD"/>
    <w:rsid w:val="00093C20"/>
    <w:rsid w:val="00094094"/>
    <w:rsid w:val="00094236"/>
    <w:rsid w:val="0009426A"/>
    <w:rsid w:val="000957DD"/>
    <w:rsid w:val="000960AD"/>
    <w:rsid w:val="00096140"/>
    <w:rsid w:val="000966D6"/>
    <w:rsid w:val="000969E2"/>
    <w:rsid w:val="00096CCE"/>
    <w:rsid w:val="000972F9"/>
    <w:rsid w:val="000975DE"/>
    <w:rsid w:val="000976AB"/>
    <w:rsid w:val="00097DA6"/>
    <w:rsid w:val="00097DCE"/>
    <w:rsid w:val="000A0819"/>
    <w:rsid w:val="000A0D38"/>
    <w:rsid w:val="000A118F"/>
    <w:rsid w:val="000A12C7"/>
    <w:rsid w:val="000A168A"/>
    <w:rsid w:val="000A1815"/>
    <w:rsid w:val="000A19F1"/>
    <w:rsid w:val="000A3093"/>
    <w:rsid w:val="000A30AA"/>
    <w:rsid w:val="000A36FB"/>
    <w:rsid w:val="000A3CA7"/>
    <w:rsid w:val="000A4029"/>
    <w:rsid w:val="000A43B7"/>
    <w:rsid w:val="000A43B9"/>
    <w:rsid w:val="000A469A"/>
    <w:rsid w:val="000A4A38"/>
    <w:rsid w:val="000A4D0C"/>
    <w:rsid w:val="000A4F45"/>
    <w:rsid w:val="000A516B"/>
    <w:rsid w:val="000A5179"/>
    <w:rsid w:val="000A5773"/>
    <w:rsid w:val="000A58DC"/>
    <w:rsid w:val="000A5F3F"/>
    <w:rsid w:val="000A5F5B"/>
    <w:rsid w:val="000A68F7"/>
    <w:rsid w:val="000A6E3A"/>
    <w:rsid w:val="000A7512"/>
    <w:rsid w:val="000A754C"/>
    <w:rsid w:val="000A795F"/>
    <w:rsid w:val="000A79B0"/>
    <w:rsid w:val="000B07E4"/>
    <w:rsid w:val="000B0D65"/>
    <w:rsid w:val="000B0D8E"/>
    <w:rsid w:val="000B0F0E"/>
    <w:rsid w:val="000B1AF9"/>
    <w:rsid w:val="000B1D19"/>
    <w:rsid w:val="000B31B9"/>
    <w:rsid w:val="000B3227"/>
    <w:rsid w:val="000B3332"/>
    <w:rsid w:val="000B3922"/>
    <w:rsid w:val="000B39AA"/>
    <w:rsid w:val="000B470B"/>
    <w:rsid w:val="000B494E"/>
    <w:rsid w:val="000B4964"/>
    <w:rsid w:val="000B56B6"/>
    <w:rsid w:val="000B58CF"/>
    <w:rsid w:val="000B7244"/>
    <w:rsid w:val="000B75DF"/>
    <w:rsid w:val="000B7CB8"/>
    <w:rsid w:val="000B7FBE"/>
    <w:rsid w:val="000B7FCD"/>
    <w:rsid w:val="000C0431"/>
    <w:rsid w:val="000C05D7"/>
    <w:rsid w:val="000C1355"/>
    <w:rsid w:val="000C1467"/>
    <w:rsid w:val="000C146A"/>
    <w:rsid w:val="000C291E"/>
    <w:rsid w:val="000C29D7"/>
    <w:rsid w:val="000C2EB4"/>
    <w:rsid w:val="000C2F1F"/>
    <w:rsid w:val="000C30C1"/>
    <w:rsid w:val="000C3452"/>
    <w:rsid w:val="000C3C03"/>
    <w:rsid w:val="000C3F34"/>
    <w:rsid w:val="000C3F97"/>
    <w:rsid w:val="000C4227"/>
    <w:rsid w:val="000C4541"/>
    <w:rsid w:val="000C45D0"/>
    <w:rsid w:val="000C483E"/>
    <w:rsid w:val="000C48E3"/>
    <w:rsid w:val="000C4921"/>
    <w:rsid w:val="000C4F0F"/>
    <w:rsid w:val="000C4F65"/>
    <w:rsid w:val="000C500F"/>
    <w:rsid w:val="000C54C1"/>
    <w:rsid w:val="000C5AA5"/>
    <w:rsid w:val="000C677F"/>
    <w:rsid w:val="000C7FFD"/>
    <w:rsid w:val="000D04CD"/>
    <w:rsid w:val="000D0553"/>
    <w:rsid w:val="000D083A"/>
    <w:rsid w:val="000D0BBE"/>
    <w:rsid w:val="000D1040"/>
    <w:rsid w:val="000D10ED"/>
    <w:rsid w:val="000D12EE"/>
    <w:rsid w:val="000D1354"/>
    <w:rsid w:val="000D1AD0"/>
    <w:rsid w:val="000D1E49"/>
    <w:rsid w:val="000D2A70"/>
    <w:rsid w:val="000D36E7"/>
    <w:rsid w:val="000D38FA"/>
    <w:rsid w:val="000D3D8E"/>
    <w:rsid w:val="000D4076"/>
    <w:rsid w:val="000D41B4"/>
    <w:rsid w:val="000D4E65"/>
    <w:rsid w:val="000D4E96"/>
    <w:rsid w:val="000D4EF6"/>
    <w:rsid w:val="000D51F9"/>
    <w:rsid w:val="000D52AA"/>
    <w:rsid w:val="000D54DE"/>
    <w:rsid w:val="000D57C9"/>
    <w:rsid w:val="000D58DE"/>
    <w:rsid w:val="000D597B"/>
    <w:rsid w:val="000D5B98"/>
    <w:rsid w:val="000D5ED9"/>
    <w:rsid w:val="000D6578"/>
    <w:rsid w:val="000D6815"/>
    <w:rsid w:val="000D6A9F"/>
    <w:rsid w:val="000D6BC8"/>
    <w:rsid w:val="000D6E45"/>
    <w:rsid w:val="000D7D3C"/>
    <w:rsid w:val="000E0005"/>
    <w:rsid w:val="000E088C"/>
    <w:rsid w:val="000E10DF"/>
    <w:rsid w:val="000E1341"/>
    <w:rsid w:val="000E1FFD"/>
    <w:rsid w:val="000E2579"/>
    <w:rsid w:val="000E267F"/>
    <w:rsid w:val="000E2E89"/>
    <w:rsid w:val="000E2F75"/>
    <w:rsid w:val="000E3681"/>
    <w:rsid w:val="000E38C4"/>
    <w:rsid w:val="000E3B5C"/>
    <w:rsid w:val="000E3D4F"/>
    <w:rsid w:val="000E4209"/>
    <w:rsid w:val="000E4915"/>
    <w:rsid w:val="000E4F6B"/>
    <w:rsid w:val="000E516E"/>
    <w:rsid w:val="000E5661"/>
    <w:rsid w:val="000E714E"/>
    <w:rsid w:val="000E7646"/>
    <w:rsid w:val="000F0403"/>
    <w:rsid w:val="000F09BC"/>
    <w:rsid w:val="000F104F"/>
    <w:rsid w:val="000F155C"/>
    <w:rsid w:val="000F1EC3"/>
    <w:rsid w:val="000F21EA"/>
    <w:rsid w:val="000F241A"/>
    <w:rsid w:val="000F27A2"/>
    <w:rsid w:val="000F3BEF"/>
    <w:rsid w:val="000F4443"/>
    <w:rsid w:val="000F4C57"/>
    <w:rsid w:val="000F51EC"/>
    <w:rsid w:val="000F5962"/>
    <w:rsid w:val="000F5A09"/>
    <w:rsid w:val="000F5FA7"/>
    <w:rsid w:val="000F636D"/>
    <w:rsid w:val="000F63A0"/>
    <w:rsid w:val="000F7E43"/>
    <w:rsid w:val="001001BA"/>
    <w:rsid w:val="00100314"/>
    <w:rsid w:val="00100DAD"/>
    <w:rsid w:val="0010119C"/>
    <w:rsid w:val="0010150D"/>
    <w:rsid w:val="0010203E"/>
    <w:rsid w:val="001023A9"/>
    <w:rsid w:val="001026D6"/>
    <w:rsid w:val="00102984"/>
    <w:rsid w:val="00103886"/>
    <w:rsid w:val="00103EE6"/>
    <w:rsid w:val="001043A1"/>
    <w:rsid w:val="001050D4"/>
    <w:rsid w:val="001052E7"/>
    <w:rsid w:val="00105A1E"/>
    <w:rsid w:val="00106428"/>
    <w:rsid w:val="00106EFF"/>
    <w:rsid w:val="00107A5E"/>
    <w:rsid w:val="00107F45"/>
    <w:rsid w:val="00111948"/>
    <w:rsid w:val="00111FAE"/>
    <w:rsid w:val="001120EE"/>
    <w:rsid w:val="0011227D"/>
    <w:rsid w:val="00112608"/>
    <w:rsid w:val="001126D9"/>
    <w:rsid w:val="0011285B"/>
    <w:rsid w:val="00113185"/>
    <w:rsid w:val="00113F25"/>
    <w:rsid w:val="00113F69"/>
    <w:rsid w:val="0011401D"/>
    <w:rsid w:val="00114106"/>
    <w:rsid w:val="00114D37"/>
    <w:rsid w:val="00115750"/>
    <w:rsid w:val="00115C68"/>
    <w:rsid w:val="00115D51"/>
    <w:rsid w:val="0011770B"/>
    <w:rsid w:val="00117737"/>
    <w:rsid w:val="001178C2"/>
    <w:rsid w:val="00120232"/>
    <w:rsid w:val="00120286"/>
    <w:rsid w:val="00120485"/>
    <w:rsid w:val="001209D4"/>
    <w:rsid w:val="0012147D"/>
    <w:rsid w:val="00121E10"/>
    <w:rsid w:val="00121E87"/>
    <w:rsid w:val="00122768"/>
    <w:rsid w:val="00122B6D"/>
    <w:rsid w:val="00122B9A"/>
    <w:rsid w:val="00122D06"/>
    <w:rsid w:val="001236FA"/>
    <w:rsid w:val="00124346"/>
    <w:rsid w:val="00124629"/>
    <w:rsid w:val="00124ECE"/>
    <w:rsid w:val="00125250"/>
    <w:rsid w:val="00125283"/>
    <w:rsid w:val="001259DC"/>
    <w:rsid w:val="00125D04"/>
    <w:rsid w:val="00125EF8"/>
    <w:rsid w:val="00126759"/>
    <w:rsid w:val="00126C16"/>
    <w:rsid w:val="00126F70"/>
    <w:rsid w:val="001274BE"/>
    <w:rsid w:val="00130004"/>
    <w:rsid w:val="001304FE"/>
    <w:rsid w:val="00130667"/>
    <w:rsid w:val="00130C07"/>
    <w:rsid w:val="001318B7"/>
    <w:rsid w:val="00131BB8"/>
    <w:rsid w:val="00131C6D"/>
    <w:rsid w:val="00132888"/>
    <w:rsid w:val="0013325E"/>
    <w:rsid w:val="00133510"/>
    <w:rsid w:val="00133C49"/>
    <w:rsid w:val="00134219"/>
    <w:rsid w:val="001348D2"/>
    <w:rsid w:val="00134A54"/>
    <w:rsid w:val="00134B93"/>
    <w:rsid w:val="00134CB4"/>
    <w:rsid w:val="0013512E"/>
    <w:rsid w:val="001355C8"/>
    <w:rsid w:val="00135D78"/>
    <w:rsid w:val="001364D0"/>
    <w:rsid w:val="00136AA8"/>
    <w:rsid w:val="00136D19"/>
    <w:rsid w:val="00136EA9"/>
    <w:rsid w:val="0013723A"/>
    <w:rsid w:val="001373EB"/>
    <w:rsid w:val="00137696"/>
    <w:rsid w:val="00137A32"/>
    <w:rsid w:val="00137A38"/>
    <w:rsid w:val="001408A3"/>
    <w:rsid w:val="00140DB2"/>
    <w:rsid w:val="001417B8"/>
    <w:rsid w:val="001418EB"/>
    <w:rsid w:val="00141947"/>
    <w:rsid w:val="0014253B"/>
    <w:rsid w:val="0014267E"/>
    <w:rsid w:val="00142D06"/>
    <w:rsid w:val="00142FBC"/>
    <w:rsid w:val="001430F4"/>
    <w:rsid w:val="00143686"/>
    <w:rsid w:val="00143777"/>
    <w:rsid w:val="00143933"/>
    <w:rsid w:val="00143CF1"/>
    <w:rsid w:val="00143F79"/>
    <w:rsid w:val="00144292"/>
    <w:rsid w:val="0014468C"/>
    <w:rsid w:val="00144794"/>
    <w:rsid w:val="001449B1"/>
    <w:rsid w:val="00144AE6"/>
    <w:rsid w:val="00144EAF"/>
    <w:rsid w:val="0014509B"/>
    <w:rsid w:val="0014525F"/>
    <w:rsid w:val="00145EA4"/>
    <w:rsid w:val="00145FE6"/>
    <w:rsid w:val="00146831"/>
    <w:rsid w:val="00146A72"/>
    <w:rsid w:val="00146EE1"/>
    <w:rsid w:val="00147752"/>
    <w:rsid w:val="00147E1C"/>
    <w:rsid w:val="001500B1"/>
    <w:rsid w:val="00150303"/>
    <w:rsid w:val="00150F22"/>
    <w:rsid w:val="00151135"/>
    <w:rsid w:val="00151C1E"/>
    <w:rsid w:val="00152278"/>
    <w:rsid w:val="001523E1"/>
    <w:rsid w:val="0015260D"/>
    <w:rsid w:val="00152786"/>
    <w:rsid w:val="00152839"/>
    <w:rsid w:val="00152C10"/>
    <w:rsid w:val="00152E96"/>
    <w:rsid w:val="00152FBD"/>
    <w:rsid w:val="0015328A"/>
    <w:rsid w:val="00153F15"/>
    <w:rsid w:val="00154149"/>
    <w:rsid w:val="00154303"/>
    <w:rsid w:val="001557D8"/>
    <w:rsid w:val="0015595E"/>
    <w:rsid w:val="00155DAD"/>
    <w:rsid w:val="001573EE"/>
    <w:rsid w:val="0015765C"/>
    <w:rsid w:val="00157F1F"/>
    <w:rsid w:val="001602FE"/>
    <w:rsid w:val="00160641"/>
    <w:rsid w:val="00160CAE"/>
    <w:rsid w:val="00160D9C"/>
    <w:rsid w:val="00160FD6"/>
    <w:rsid w:val="00161191"/>
    <w:rsid w:val="00161327"/>
    <w:rsid w:val="00161804"/>
    <w:rsid w:val="00161AD1"/>
    <w:rsid w:val="00162094"/>
    <w:rsid w:val="001620F7"/>
    <w:rsid w:val="00162C91"/>
    <w:rsid w:val="00162DC8"/>
    <w:rsid w:val="00162E9B"/>
    <w:rsid w:val="00163DE6"/>
    <w:rsid w:val="00163EBD"/>
    <w:rsid w:val="001643F7"/>
    <w:rsid w:val="00164964"/>
    <w:rsid w:val="00164A8B"/>
    <w:rsid w:val="00164C8C"/>
    <w:rsid w:val="001651B7"/>
    <w:rsid w:val="00165CAA"/>
    <w:rsid w:val="0016606B"/>
    <w:rsid w:val="00167307"/>
    <w:rsid w:val="00167A79"/>
    <w:rsid w:val="00167BA0"/>
    <w:rsid w:val="00167EBA"/>
    <w:rsid w:val="00167F79"/>
    <w:rsid w:val="00170256"/>
    <w:rsid w:val="00170B29"/>
    <w:rsid w:val="00170C58"/>
    <w:rsid w:val="0017109C"/>
    <w:rsid w:val="001712D9"/>
    <w:rsid w:val="001717C9"/>
    <w:rsid w:val="0017186C"/>
    <w:rsid w:val="00171D20"/>
    <w:rsid w:val="00171F0C"/>
    <w:rsid w:val="001722A3"/>
    <w:rsid w:val="00172C04"/>
    <w:rsid w:val="0017375D"/>
    <w:rsid w:val="00173F00"/>
    <w:rsid w:val="00174C49"/>
    <w:rsid w:val="001751D8"/>
    <w:rsid w:val="0017574F"/>
    <w:rsid w:val="00175B70"/>
    <w:rsid w:val="00175DEA"/>
    <w:rsid w:val="00175EAE"/>
    <w:rsid w:val="00176258"/>
    <w:rsid w:val="00176C82"/>
    <w:rsid w:val="00176D58"/>
    <w:rsid w:val="001776C5"/>
    <w:rsid w:val="001803A7"/>
    <w:rsid w:val="001814F3"/>
    <w:rsid w:val="00181ADD"/>
    <w:rsid w:val="00182B36"/>
    <w:rsid w:val="00183147"/>
    <w:rsid w:val="00184629"/>
    <w:rsid w:val="00184660"/>
    <w:rsid w:val="0018528D"/>
    <w:rsid w:val="00186BDC"/>
    <w:rsid w:val="00187377"/>
    <w:rsid w:val="0018737E"/>
    <w:rsid w:val="0018749F"/>
    <w:rsid w:val="001877EC"/>
    <w:rsid w:val="00187849"/>
    <w:rsid w:val="0019027F"/>
    <w:rsid w:val="001902BE"/>
    <w:rsid w:val="001902E4"/>
    <w:rsid w:val="001903D6"/>
    <w:rsid w:val="00190C83"/>
    <w:rsid w:val="00190F90"/>
    <w:rsid w:val="001910D5"/>
    <w:rsid w:val="00191695"/>
    <w:rsid w:val="00191783"/>
    <w:rsid w:val="0019286B"/>
    <w:rsid w:val="001932A1"/>
    <w:rsid w:val="001939A5"/>
    <w:rsid w:val="00194998"/>
    <w:rsid w:val="00195ACE"/>
    <w:rsid w:val="00196096"/>
    <w:rsid w:val="00196312"/>
    <w:rsid w:val="00196D0E"/>
    <w:rsid w:val="00197177"/>
    <w:rsid w:val="001A00A3"/>
    <w:rsid w:val="001A0AE6"/>
    <w:rsid w:val="001A0C99"/>
    <w:rsid w:val="001A1AE4"/>
    <w:rsid w:val="001A1BFD"/>
    <w:rsid w:val="001A2250"/>
    <w:rsid w:val="001A25E9"/>
    <w:rsid w:val="001A3291"/>
    <w:rsid w:val="001A352A"/>
    <w:rsid w:val="001A3D9D"/>
    <w:rsid w:val="001A40BC"/>
    <w:rsid w:val="001A45C4"/>
    <w:rsid w:val="001A46AA"/>
    <w:rsid w:val="001A48AD"/>
    <w:rsid w:val="001A496C"/>
    <w:rsid w:val="001A4A74"/>
    <w:rsid w:val="001A511D"/>
    <w:rsid w:val="001A52A1"/>
    <w:rsid w:val="001A5387"/>
    <w:rsid w:val="001A683E"/>
    <w:rsid w:val="001A6AFC"/>
    <w:rsid w:val="001A6BD9"/>
    <w:rsid w:val="001A6E39"/>
    <w:rsid w:val="001A7633"/>
    <w:rsid w:val="001A7FF3"/>
    <w:rsid w:val="001B0169"/>
    <w:rsid w:val="001B05CD"/>
    <w:rsid w:val="001B05F9"/>
    <w:rsid w:val="001B07B2"/>
    <w:rsid w:val="001B08BC"/>
    <w:rsid w:val="001B09B3"/>
    <w:rsid w:val="001B169C"/>
    <w:rsid w:val="001B1F59"/>
    <w:rsid w:val="001B2737"/>
    <w:rsid w:val="001B2DCB"/>
    <w:rsid w:val="001B30EE"/>
    <w:rsid w:val="001B3D93"/>
    <w:rsid w:val="001B3F02"/>
    <w:rsid w:val="001B407F"/>
    <w:rsid w:val="001B42C0"/>
    <w:rsid w:val="001B4BA4"/>
    <w:rsid w:val="001B4F8A"/>
    <w:rsid w:val="001B5BCD"/>
    <w:rsid w:val="001B5C3A"/>
    <w:rsid w:val="001B5E9E"/>
    <w:rsid w:val="001B611E"/>
    <w:rsid w:val="001B6A08"/>
    <w:rsid w:val="001B6A5F"/>
    <w:rsid w:val="001B6AE3"/>
    <w:rsid w:val="001B6CF8"/>
    <w:rsid w:val="001B76D2"/>
    <w:rsid w:val="001B7D12"/>
    <w:rsid w:val="001C0126"/>
    <w:rsid w:val="001C031C"/>
    <w:rsid w:val="001C04E3"/>
    <w:rsid w:val="001C10BD"/>
    <w:rsid w:val="001C1389"/>
    <w:rsid w:val="001C1BE8"/>
    <w:rsid w:val="001C2083"/>
    <w:rsid w:val="001C21AA"/>
    <w:rsid w:val="001C2DDE"/>
    <w:rsid w:val="001C30D5"/>
    <w:rsid w:val="001C318A"/>
    <w:rsid w:val="001C3A10"/>
    <w:rsid w:val="001C3EF3"/>
    <w:rsid w:val="001C3FEA"/>
    <w:rsid w:val="001C40C4"/>
    <w:rsid w:val="001C4823"/>
    <w:rsid w:val="001C4E72"/>
    <w:rsid w:val="001C5F16"/>
    <w:rsid w:val="001C6164"/>
    <w:rsid w:val="001C643D"/>
    <w:rsid w:val="001C67FC"/>
    <w:rsid w:val="001C6DDD"/>
    <w:rsid w:val="001C6F06"/>
    <w:rsid w:val="001C7DAB"/>
    <w:rsid w:val="001D0906"/>
    <w:rsid w:val="001D106F"/>
    <w:rsid w:val="001D21FF"/>
    <w:rsid w:val="001D2330"/>
    <w:rsid w:val="001D2728"/>
    <w:rsid w:val="001D2916"/>
    <w:rsid w:val="001D2AE8"/>
    <w:rsid w:val="001D2BAD"/>
    <w:rsid w:val="001D3334"/>
    <w:rsid w:val="001D3583"/>
    <w:rsid w:val="001D3634"/>
    <w:rsid w:val="001D39DC"/>
    <w:rsid w:val="001D3A53"/>
    <w:rsid w:val="001D3B7B"/>
    <w:rsid w:val="001D4D3B"/>
    <w:rsid w:val="001D51AA"/>
    <w:rsid w:val="001D539A"/>
    <w:rsid w:val="001D6979"/>
    <w:rsid w:val="001D6C42"/>
    <w:rsid w:val="001D6FDA"/>
    <w:rsid w:val="001D7122"/>
    <w:rsid w:val="001D718F"/>
    <w:rsid w:val="001E021D"/>
    <w:rsid w:val="001E0DFB"/>
    <w:rsid w:val="001E0F1F"/>
    <w:rsid w:val="001E1054"/>
    <w:rsid w:val="001E1230"/>
    <w:rsid w:val="001E1349"/>
    <w:rsid w:val="001E200C"/>
    <w:rsid w:val="001E25A8"/>
    <w:rsid w:val="001E272D"/>
    <w:rsid w:val="001E283A"/>
    <w:rsid w:val="001E2DCD"/>
    <w:rsid w:val="001E3715"/>
    <w:rsid w:val="001E3965"/>
    <w:rsid w:val="001E3BB7"/>
    <w:rsid w:val="001E3FB1"/>
    <w:rsid w:val="001E4351"/>
    <w:rsid w:val="001E4566"/>
    <w:rsid w:val="001E5792"/>
    <w:rsid w:val="001E5BE9"/>
    <w:rsid w:val="001E5C82"/>
    <w:rsid w:val="001E5D99"/>
    <w:rsid w:val="001E671C"/>
    <w:rsid w:val="001E6867"/>
    <w:rsid w:val="001E70A7"/>
    <w:rsid w:val="001E7167"/>
    <w:rsid w:val="001E73AB"/>
    <w:rsid w:val="001E764D"/>
    <w:rsid w:val="001E78D7"/>
    <w:rsid w:val="001E7A4E"/>
    <w:rsid w:val="001E7AA6"/>
    <w:rsid w:val="001E7B23"/>
    <w:rsid w:val="001F0191"/>
    <w:rsid w:val="001F02A8"/>
    <w:rsid w:val="001F0389"/>
    <w:rsid w:val="001F1E54"/>
    <w:rsid w:val="001F1FDB"/>
    <w:rsid w:val="001F28F0"/>
    <w:rsid w:val="001F2940"/>
    <w:rsid w:val="001F2BE6"/>
    <w:rsid w:val="001F3050"/>
    <w:rsid w:val="001F4474"/>
    <w:rsid w:val="001F4B07"/>
    <w:rsid w:val="001F4E3D"/>
    <w:rsid w:val="001F4EC9"/>
    <w:rsid w:val="001F509C"/>
    <w:rsid w:val="001F51D2"/>
    <w:rsid w:val="001F5493"/>
    <w:rsid w:val="001F5815"/>
    <w:rsid w:val="001F5A89"/>
    <w:rsid w:val="001F5AD1"/>
    <w:rsid w:val="001F6308"/>
    <w:rsid w:val="001F64C1"/>
    <w:rsid w:val="001F672B"/>
    <w:rsid w:val="001F6866"/>
    <w:rsid w:val="001F68F3"/>
    <w:rsid w:val="001F7807"/>
    <w:rsid w:val="001F79C7"/>
    <w:rsid w:val="001F7B37"/>
    <w:rsid w:val="00200F99"/>
    <w:rsid w:val="00201773"/>
    <w:rsid w:val="002021DD"/>
    <w:rsid w:val="00202B84"/>
    <w:rsid w:val="0020358B"/>
    <w:rsid w:val="002037D8"/>
    <w:rsid w:val="002040D2"/>
    <w:rsid w:val="002046E7"/>
    <w:rsid w:val="0020532A"/>
    <w:rsid w:val="0020594A"/>
    <w:rsid w:val="0020607B"/>
    <w:rsid w:val="002061E9"/>
    <w:rsid w:val="00206E71"/>
    <w:rsid w:val="002071C8"/>
    <w:rsid w:val="0020725B"/>
    <w:rsid w:val="00207594"/>
    <w:rsid w:val="0020783B"/>
    <w:rsid w:val="0021037E"/>
    <w:rsid w:val="002108EE"/>
    <w:rsid w:val="00211059"/>
    <w:rsid w:val="002115C7"/>
    <w:rsid w:val="0021179F"/>
    <w:rsid w:val="00212487"/>
    <w:rsid w:val="00212788"/>
    <w:rsid w:val="00212B77"/>
    <w:rsid w:val="00212FF0"/>
    <w:rsid w:val="0021347B"/>
    <w:rsid w:val="00213A09"/>
    <w:rsid w:val="00213F6C"/>
    <w:rsid w:val="00215333"/>
    <w:rsid w:val="00215351"/>
    <w:rsid w:val="002156A1"/>
    <w:rsid w:val="00217347"/>
    <w:rsid w:val="00217B89"/>
    <w:rsid w:val="00217B8B"/>
    <w:rsid w:val="0022053F"/>
    <w:rsid w:val="00220949"/>
    <w:rsid w:val="00220E49"/>
    <w:rsid w:val="00221E3C"/>
    <w:rsid w:val="00221F19"/>
    <w:rsid w:val="0022240F"/>
    <w:rsid w:val="00222A6A"/>
    <w:rsid w:val="00222DA8"/>
    <w:rsid w:val="00222DB9"/>
    <w:rsid w:val="00222F17"/>
    <w:rsid w:val="002239E0"/>
    <w:rsid w:val="00223ABC"/>
    <w:rsid w:val="00223BB6"/>
    <w:rsid w:val="0022414B"/>
    <w:rsid w:val="00225D5C"/>
    <w:rsid w:val="00225E0A"/>
    <w:rsid w:val="002266AF"/>
    <w:rsid w:val="00226BAE"/>
    <w:rsid w:val="00227A32"/>
    <w:rsid w:val="002300BD"/>
    <w:rsid w:val="0023028B"/>
    <w:rsid w:val="00230561"/>
    <w:rsid w:val="00230D1B"/>
    <w:rsid w:val="0023240C"/>
    <w:rsid w:val="00232BD2"/>
    <w:rsid w:val="00232CE4"/>
    <w:rsid w:val="002336A4"/>
    <w:rsid w:val="00233CC4"/>
    <w:rsid w:val="002341D5"/>
    <w:rsid w:val="00234489"/>
    <w:rsid w:val="0023454D"/>
    <w:rsid w:val="00234671"/>
    <w:rsid w:val="002346F7"/>
    <w:rsid w:val="00234845"/>
    <w:rsid w:val="00234F01"/>
    <w:rsid w:val="002350EC"/>
    <w:rsid w:val="0023556B"/>
    <w:rsid w:val="00235C96"/>
    <w:rsid w:val="002361FC"/>
    <w:rsid w:val="002363CE"/>
    <w:rsid w:val="002364F1"/>
    <w:rsid w:val="002368E6"/>
    <w:rsid w:val="00236B07"/>
    <w:rsid w:val="0023769C"/>
    <w:rsid w:val="002376FF"/>
    <w:rsid w:val="00240728"/>
    <w:rsid w:val="00240878"/>
    <w:rsid w:val="00240D1E"/>
    <w:rsid w:val="00240E39"/>
    <w:rsid w:val="002414F8"/>
    <w:rsid w:val="00241972"/>
    <w:rsid w:val="00241E65"/>
    <w:rsid w:val="00242293"/>
    <w:rsid w:val="00242898"/>
    <w:rsid w:val="00242B55"/>
    <w:rsid w:val="00242C67"/>
    <w:rsid w:val="0024312F"/>
    <w:rsid w:val="00243AE1"/>
    <w:rsid w:val="00243F35"/>
    <w:rsid w:val="002448C9"/>
    <w:rsid w:val="00244F95"/>
    <w:rsid w:val="002451CE"/>
    <w:rsid w:val="002453F1"/>
    <w:rsid w:val="0024546E"/>
    <w:rsid w:val="0024557C"/>
    <w:rsid w:val="00245812"/>
    <w:rsid w:val="0024596E"/>
    <w:rsid w:val="00246436"/>
    <w:rsid w:val="00246670"/>
    <w:rsid w:val="002466F5"/>
    <w:rsid w:val="00247485"/>
    <w:rsid w:val="002477C4"/>
    <w:rsid w:val="00247D1B"/>
    <w:rsid w:val="00247D56"/>
    <w:rsid w:val="00247E74"/>
    <w:rsid w:val="0025034D"/>
    <w:rsid w:val="0025088A"/>
    <w:rsid w:val="00250C6D"/>
    <w:rsid w:val="00250C71"/>
    <w:rsid w:val="0025145A"/>
    <w:rsid w:val="00251DE6"/>
    <w:rsid w:val="00251E52"/>
    <w:rsid w:val="002521B1"/>
    <w:rsid w:val="00252468"/>
    <w:rsid w:val="00252B9E"/>
    <w:rsid w:val="002536D0"/>
    <w:rsid w:val="00253E49"/>
    <w:rsid w:val="0025470E"/>
    <w:rsid w:val="00254947"/>
    <w:rsid w:val="00254BFE"/>
    <w:rsid w:val="00255A2F"/>
    <w:rsid w:val="00255D38"/>
    <w:rsid w:val="0025665B"/>
    <w:rsid w:val="002566A4"/>
    <w:rsid w:val="002567FD"/>
    <w:rsid w:val="00256AE3"/>
    <w:rsid w:val="0025769F"/>
    <w:rsid w:val="00257BBC"/>
    <w:rsid w:val="00257CAD"/>
    <w:rsid w:val="00257E37"/>
    <w:rsid w:val="00260110"/>
    <w:rsid w:val="002603AC"/>
    <w:rsid w:val="0026085F"/>
    <w:rsid w:val="002608CE"/>
    <w:rsid w:val="002613D1"/>
    <w:rsid w:val="00261893"/>
    <w:rsid w:val="00261B99"/>
    <w:rsid w:val="00261D6A"/>
    <w:rsid w:val="00261F48"/>
    <w:rsid w:val="002622D9"/>
    <w:rsid w:val="0026257C"/>
    <w:rsid w:val="0026266B"/>
    <w:rsid w:val="0026278E"/>
    <w:rsid w:val="002628D7"/>
    <w:rsid w:val="002643FC"/>
    <w:rsid w:val="00264A43"/>
    <w:rsid w:val="00264A5F"/>
    <w:rsid w:val="00264C09"/>
    <w:rsid w:val="00264C50"/>
    <w:rsid w:val="00264DC7"/>
    <w:rsid w:val="002651BF"/>
    <w:rsid w:val="002659B8"/>
    <w:rsid w:val="00265DB5"/>
    <w:rsid w:val="0026606D"/>
    <w:rsid w:val="0026625B"/>
    <w:rsid w:val="0026632A"/>
    <w:rsid w:val="00266BE6"/>
    <w:rsid w:val="00267053"/>
    <w:rsid w:val="002673AB"/>
    <w:rsid w:val="002674E7"/>
    <w:rsid w:val="00267EBC"/>
    <w:rsid w:val="002700E0"/>
    <w:rsid w:val="0027038A"/>
    <w:rsid w:val="00270392"/>
    <w:rsid w:val="00270559"/>
    <w:rsid w:val="002707C8"/>
    <w:rsid w:val="00271359"/>
    <w:rsid w:val="00271360"/>
    <w:rsid w:val="00271CD7"/>
    <w:rsid w:val="00272414"/>
    <w:rsid w:val="0027248C"/>
    <w:rsid w:val="002729F7"/>
    <w:rsid w:val="00272B1C"/>
    <w:rsid w:val="002731C6"/>
    <w:rsid w:val="002731DE"/>
    <w:rsid w:val="00273394"/>
    <w:rsid w:val="00273975"/>
    <w:rsid w:val="00274B47"/>
    <w:rsid w:val="0027521E"/>
    <w:rsid w:val="002752FF"/>
    <w:rsid w:val="00275301"/>
    <w:rsid w:val="0027546F"/>
    <w:rsid w:val="002757BF"/>
    <w:rsid w:val="00275B88"/>
    <w:rsid w:val="00275BCB"/>
    <w:rsid w:val="00275FED"/>
    <w:rsid w:val="00276496"/>
    <w:rsid w:val="002765DB"/>
    <w:rsid w:val="00276DF1"/>
    <w:rsid w:val="00277781"/>
    <w:rsid w:val="00277AAE"/>
    <w:rsid w:val="00277CAB"/>
    <w:rsid w:val="00277D6D"/>
    <w:rsid w:val="002804A9"/>
    <w:rsid w:val="002807B7"/>
    <w:rsid w:val="00281E12"/>
    <w:rsid w:val="00281E9C"/>
    <w:rsid w:val="00282721"/>
    <w:rsid w:val="00282A98"/>
    <w:rsid w:val="00282A9F"/>
    <w:rsid w:val="00283B11"/>
    <w:rsid w:val="00284271"/>
    <w:rsid w:val="0028443E"/>
    <w:rsid w:val="00284782"/>
    <w:rsid w:val="00284D87"/>
    <w:rsid w:val="00284DCF"/>
    <w:rsid w:val="00284E04"/>
    <w:rsid w:val="00285425"/>
    <w:rsid w:val="0028566B"/>
    <w:rsid w:val="00285ACB"/>
    <w:rsid w:val="0028608C"/>
    <w:rsid w:val="0028618B"/>
    <w:rsid w:val="00287119"/>
    <w:rsid w:val="0029073D"/>
    <w:rsid w:val="00290DDC"/>
    <w:rsid w:val="00291525"/>
    <w:rsid w:val="00291876"/>
    <w:rsid w:val="00292EDF"/>
    <w:rsid w:val="00293260"/>
    <w:rsid w:val="002940F1"/>
    <w:rsid w:val="00294453"/>
    <w:rsid w:val="002944F1"/>
    <w:rsid w:val="00295969"/>
    <w:rsid w:val="00295BC4"/>
    <w:rsid w:val="0029681E"/>
    <w:rsid w:val="00296956"/>
    <w:rsid w:val="00296C5D"/>
    <w:rsid w:val="002971B0"/>
    <w:rsid w:val="0029746C"/>
    <w:rsid w:val="00297BF8"/>
    <w:rsid w:val="002A077B"/>
    <w:rsid w:val="002A07E0"/>
    <w:rsid w:val="002A0960"/>
    <w:rsid w:val="002A1D54"/>
    <w:rsid w:val="002A1D92"/>
    <w:rsid w:val="002A1DDC"/>
    <w:rsid w:val="002A25A2"/>
    <w:rsid w:val="002A264E"/>
    <w:rsid w:val="002A27B1"/>
    <w:rsid w:val="002A2C16"/>
    <w:rsid w:val="002A3128"/>
    <w:rsid w:val="002A374D"/>
    <w:rsid w:val="002A376D"/>
    <w:rsid w:val="002A37E9"/>
    <w:rsid w:val="002A3CE5"/>
    <w:rsid w:val="002A3CF4"/>
    <w:rsid w:val="002A450A"/>
    <w:rsid w:val="002A4C83"/>
    <w:rsid w:val="002A4D80"/>
    <w:rsid w:val="002A51D9"/>
    <w:rsid w:val="002A5436"/>
    <w:rsid w:val="002A54C5"/>
    <w:rsid w:val="002A5D51"/>
    <w:rsid w:val="002A61AD"/>
    <w:rsid w:val="002A6470"/>
    <w:rsid w:val="002A6788"/>
    <w:rsid w:val="002A7066"/>
    <w:rsid w:val="002A77C1"/>
    <w:rsid w:val="002A7C04"/>
    <w:rsid w:val="002A7CA7"/>
    <w:rsid w:val="002A7F8A"/>
    <w:rsid w:val="002B0279"/>
    <w:rsid w:val="002B02EE"/>
    <w:rsid w:val="002B0395"/>
    <w:rsid w:val="002B03D2"/>
    <w:rsid w:val="002B03D3"/>
    <w:rsid w:val="002B0EAD"/>
    <w:rsid w:val="002B1D97"/>
    <w:rsid w:val="002B20DE"/>
    <w:rsid w:val="002B2195"/>
    <w:rsid w:val="002B2757"/>
    <w:rsid w:val="002B308F"/>
    <w:rsid w:val="002B35E2"/>
    <w:rsid w:val="002B3A7C"/>
    <w:rsid w:val="002B4243"/>
    <w:rsid w:val="002B472E"/>
    <w:rsid w:val="002B49A1"/>
    <w:rsid w:val="002B4D96"/>
    <w:rsid w:val="002B4F07"/>
    <w:rsid w:val="002B5921"/>
    <w:rsid w:val="002B5C24"/>
    <w:rsid w:val="002B6EFE"/>
    <w:rsid w:val="002B6F2A"/>
    <w:rsid w:val="002B7358"/>
    <w:rsid w:val="002B758F"/>
    <w:rsid w:val="002B7D24"/>
    <w:rsid w:val="002C061F"/>
    <w:rsid w:val="002C0990"/>
    <w:rsid w:val="002C0F67"/>
    <w:rsid w:val="002C18D1"/>
    <w:rsid w:val="002C1AB6"/>
    <w:rsid w:val="002C33A9"/>
    <w:rsid w:val="002C405A"/>
    <w:rsid w:val="002C49F9"/>
    <w:rsid w:val="002C60B3"/>
    <w:rsid w:val="002C639F"/>
    <w:rsid w:val="002C7192"/>
    <w:rsid w:val="002C7C0A"/>
    <w:rsid w:val="002D008E"/>
    <w:rsid w:val="002D0295"/>
    <w:rsid w:val="002D0887"/>
    <w:rsid w:val="002D096C"/>
    <w:rsid w:val="002D131A"/>
    <w:rsid w:val="002D160A"/>
    <w:rsid w:val="002D1A54"/>
    <w:rsid w:val="002D1C5A"/>
    <w:rsid w:val="002D1E3E"/>
    <w:rsid w:val="002D2093"/>
    <w:rsid w:val="002D2424"/>
    <w:rsid w:val="002D2EDE"/>
    <w:rsid w:val="002D2F21"/>
    <w:rsid w:val="002D347F"/>
    <w:rsid w:val="002D3D91"/>
    <w:rsid w:val="002D4C88"/>
    <w:rsid w:val="002D4D30"/>
    <w:rsid w:val="002D544C"/>
    <w:rsid w:val="002D54B1"/>
    <w:rsid w:val="002D5DE6"/>
    <w:rsid w:val="002D5E5F"/>
    <w:rsid w:val="002D638B"/>
    <w:rsid w:val="002D7320"/>
    <w:rsid w:val="002D7816"/>
    <w:rsid w:val="002D7D54"/>
    <w:rsid w:val="002E06A7"/>
    <w:rsid w:val="002E089E"/>
    <w:rsid w:val="002E0E2F"/>
    <w:rsid w:val="002E0F3A"/>
    <w:rsid w:val="002E12C6"/>
    <w:rsid w:val="002E12D6"/>
    <w:rsid w:val="002E1560"/>
    <w:rsid w:val="002E1A2F"/>
    <w:rsid w:val="002E1F35"/>
    <w:rsid w:val="002E29E9"/>
    <w:rsid w:val="002E3178"/>
    <w:rsid w:val="002E36EE"/>
    <w:rsid w:val="002E452C"/>
    <w:rsid w:val="002E45E0"/>
    <w:rsid w:val="002E49F3"/>
    <w:rsid w:val="002E5255"/>
    <w:rsid w:val="002E5C38"/>
    <w:rsid w:val="002E64E9"/>
    <w:rsid w:val="002E6633"/>
    <w:rsid w:val="002E667F"/>
    <w:rsid w:val="002E6746"/>
    <w:rsid w:val="002E6E18"/>
    <w:rsid w:val="002E7676"/>
    <w:rsid w:val="002E7C5C"/>
    <w:rsid w:val="002F0500"/>
    <w:rsid w:val="002F1597"/>
    <w:rsid w:val="002F1A31"/>
    <w:rsid w:val="002F2240"/>
    <w:rsid w:val="002F3FFE"/>
    <w:rsid w:val="002F44BB"/>
    <w:rsid w:val="002F45DC"/>
    <w:rsid w:val="002F4E39"/>
    <w:rsid w:val="002F5080"/>
    <w:rsid w:val="002F5968"/>
    <w:rsid w:val="002F5C4E"/>
    <w:rsid w:val="002F5CBD"/>
    <w:rsid w:val="002F6069"/>
    <w:rsid w:val="002F67F1"/>
    <w:rsid w:val="002F6BF9"/>
    <w:rsid w:val="002F76F3"/>
    <w:rsid w:val="002F793C"/>
    <w:rsid w:val="00300352"/>
    <w:rsid w:val="00300A5D"/>
    <w:rsid w:val="00301387"/>
    <w:rsid w:val="003018F6"/>
    <w:rsid w:val="00301F89"/>
    <w:rsid w:val="0030214D"/>
    <w:rsid w:val="0030241A"/>
    <w:rsid w:val="003026EE"/>
    <w:rsid w:val="00302A55"/>
    <w:rsid w:val="003033B5"/>
    <w:rsid w:val="0030378D"/>
    <w:rsid w:val="00303B32"/>
    <w:rsid w:val="00303CBC"/>
    <w:rsid w:val="00303D4B"/>
    <w:rsid w:val="0030476B"/>
    <w:rsid w:val="00304A85"/>
    <w:rsid w:val="00304E53"/>
    <w:rsid w:val="003050C3"/>
    <w:rsid w:val="003054C1"/>
    <w:rsid w:val="003056B5"/>
    <w:rsid w:val="003060B5"/>
    <w:rsid w:val="00306100"/>
    <w:rsid w:val="00310061"/>
    <w:rsid w:val="0031027B"/>
    <w:rsid w:val="00311793"/>
    <w:rsid w:val="00311CA2"/>
    <w:rsid w:val="0031261F"/>
    <w:rsid w:val="00312B1D"/>
    <w:rsid w:val="00312DF7"/>
    <w:rsid w:val="00313F23"/>
    <w:rsid w:val="00314072"/>
    <w:rsid w:val="0031438A"/>
    <w:rsid w:val="003147A0"/>
    <w:rsid w:val="0031486C"/>
    <w:rsid w:val="00314C93"/>
    <w:rsid w:val="0031540A"/>
    <w:rsid w:val="00315858"/>
    <w:rsid w:val="00315BD2"/>
    <w:rsid w:val="00316D0D"/>
    <w:rsid w:val="00316E05"/>
    <w:rsid w:val="0031751A"/>
    <w:rsid w:val="00317E45"/>
    <w:rsid w:val="003200F0"/>
    <w:rsid w:val="00320AD5"/>
    <w:rsid w:val="00320D67"/>
    <w:rsid w:val="00320D91"/>
    <w:rsid w:val="00322230"/>
    <w:rsid w:val="00322B0C"/>
    <w:rsid w:val="0032343B"/>
    <w:rsid w:val="003235D0"/>
    <w:rsid w:val="00323812"/>
    <w:rsid w:val="00324545"/>
    <w:rsid w:val="003246C8"/>
    <w:rsid w:val="003252CA"/>
    <w:rsid w:val="0032560C"/>
    <w:rsid w:val="0032596B"/>
    <w:rsid w:val="003259FA"/>
    <w:rsid w:val="00325F47"/>
    <w:rsid w:val="00325F97"/>
    <w:rsid w:val="0032698B"/>
    <w:rsid w:val="00326A0A"/>
    <w:rsid w:val="00326FDF"/>
    <w:rsid w:val="0032707E"/>
    <w:rsid w:val="00327152"/>
    <w:rsid w:val="00330032"/>
    <w:rsid w:val="003301CA"/>
    <w:rsid w:val="00330821"/>
    <w:rsid w:val="00330A22"/>
    <w:rsid w:val="00330AAF"/>
    <w:rsid w:val="00330B30"/>
    <w:rsid w:val="00330C1E"/>
    <w:rsid w:val="0033183B"/>
    <w:rsid w:val="00331884"/>
    <w:rsid w:val="00332841"/>
    <w:rsid w:val="0033292E"/>
    <w:rsid w:val="003329EF"/>
    <w:rsid w:val="00333D2E"/>
    <w:rsid w:val="00334061"/>
    <w:rsid w:val="0033470C"/>
    <w:rsid w:val="00334935"/>
    <w:rsid w:val="003367EF"/>
    <w:rsid w:val="00336BAA"/>
    <w:rsid w:val="00336CD5"/>
    <w:rsid w:val="00337087"/>
    <w:rsid w:val="00337DF9"/>
    <w:rsid w:val="003403F7"/>
    <w:rsid w:val="00340B6C"/>
    <w:rsid w:val="00340E2F"/>
    <w:rsid w:val="00340FAB"/>
    <w:rsid w:val="0034181A"/>
    <w:rsid w:val="00342111"/>
    <w:rsid w:val="00342174"/>
    <w:rsid w:val="00342437"/>
    <w:rsid w:val="00342C49"/>
    <w:rsid w:val="00342DC7"/>
    <w:rsid w:val="00343500"/>
    <w:rsid w:val="00343BFB"/>
    <w:rsid w:val="003445C3"/>
    <w:rsid w:val="0034695C"/>
    <w:rsid w:val="00346CE2"/>
    <w:rsid w:val="003471A6"/>
    <w:rsid w:val="003474CC"/>
    <w:rsid w:val="003474E2"/>
    <w:rsid w:val="003478B2"/>
    <w:rsid w:val="003478B4"/>
    <w:rsid w:val="00350D11"/>
    <w:rsid w:val="00351598"/>
    <w:rsid w:val="003517A9"/>
    <w:rsid w:val="00351A40"/>
    <w:rsid w:val="00351EED"/>
    <w:rsid w:val="0035215C"/>
    <w:rsid w:val="0035218C"/>
    <w:rsid w:val="003524A7"/>
    <w:rsid w:val="003524F0"/>
    <w:rsid w:val="0035298F"/>
    <w:rsid w:val="00352DEF"/>
    <w:rsid w:val="00353102"/>
    <w:rsid w:val="00353869"/>
    <w:rsid w:val="00353E17"/>
    <w:rsid w:val="0035455C"/>
    <w:rsid w:val="003552B5"/>
    <w:rsid w:val="00355366"/>
    <w:rsid w:val="003562E4"/>
    <w:rsid w:val="003565F6"/>
    <w:rsid w:val="003566C3"/>
    <w:rsid w:val="0035683E"/>
    <w:rsid w:val="00357280"/>
    <w:rsid w:val="003574BD"/>
    <w:rsid w:val="003578F4"/>
    <w:rsid w:val="0036044E"/>
    <w:rsid w:val="00360AFF"/>
    <w:rsid w:val="00361303"/>
    <w:rsid w:val="00361691"/>
    <w:rsid w:val="00361C98"/>
    <w:rsid w:val="00362B46"/>
    <w:rsid w:val="00362D6A"/>
    <w:rsid w:val="00363137"/>
    <w:rsid w:val="00363509"/>
    <w:rsid w:val="0036393E"/>
    <w:rsid w:val="00364333"/>
    <w:rsid w:val="003645CC"/>
    <w:rsid w:val="00366515"/>
    <w:rsid w:val="00366AE4"/>
    <w:rsid w:val="00366EEC"/>
    <w:rsid w:val="0036738E"/>
    <w:rsid w:val="003673C3"/>
    <w:rsid w:val="003676F7"/>
    <w:rsid w:val="003679BD"/>
    <w:rsid w:val="00367CEF"/>
    <w:rsid w:val="00370B63"/>
    <w:rsid w:val="003710E4"/>
    <w:rsid w:val="003714A9"/>
    <w:rsid w:val="00371510"/>
    <w:rsid w:val="00372391"/>
    <w:rsid w:val="0037290C"/>
    <w:rsid w:val="00372983"/>
    <w:rsid w:val="00372E4C"/>
    <w:rsid w:val="003731D3"/>
    <w:rsid w:val="003738E1"/>
    <w:rsid w:val="0037416E"/>
    <w:rsid w:val="00374361"/>
    <w:rsid w:val="0037537D"/>
    <w:rsid w:val="00375948"/>
    <w:rsid w:val="003760CF"/>
    <w:rsid w:val="003773AB"/>
    <w:rsid w:val="00377991"/>
    <w:rsid w:val="003779C5"/>
    <w:rsid w:val="00377F4F"/>
    <w:rsid w:val="00380097"/>
    <w:rsid w:val="003801B0"/>
    <w:rsid w:val="00380DF3"/>
    <w:rsid w:val="00380FCE"/>
    <w:rsid w:val="00381E52"/>
    <w:rsid w:val="0038252B"/>
    <w:rsid w:val="00382A8C"/>
    <w:rsid w:val="00382CBD"/>
    <w:rsid w:val="00384168"/>
    <w:rsid w:val="0038421F"/>
    <w:rsid w:val="00384395"/>
    <w:rsid w:val="00384B95"/>
    <w:rsid w:val="00385D85"/>
    <w:rsid w:val="00386C1E"/>
    <w:rsid w:val="003872FA"/>
    <w:rsid w:val="00387467"/>
    <w:rsid w:val="00387873"/>
    <w:rsid w:val="00390198"/>
    <w:rsid w:val="00390641"/>
    <w:rsid w:val="00390946"/>
    <w:rsid w:val="00390C5D"/>
    <w:rsid w:val="00390D13"/>
    <w:rsid w:val="00391400"/>
    <w:rsid w:val="00391960"/>
    <w:rsid w:val="00392624"/>
    <w:rsid w:val="00392C15"/>
    <w:rsid w:val="00393017"/>
    <w:rsid w:val="00393241"/>
    <w:rsid w:val="003934DB"/>
    <w:rsid w:val="0039350D"/>
    <w:rsid w:val="003940A1"/>
    <w:rsid w:val="003945A9"/>
    <w:rsid w:val="00394B43"/>
    <w:rsid w:val="00394C1F"/>
    <w:rsid w:val="003957C5"/>
    <w:rsid w:val="003958A5"/>
    <w:rsid w:val="00395DE5"/>
    <w:rsid w:val="00396159"/>
    <w:rsid w:val="00397283"/>
    <w:rsid w:val="003975AF"/>
    <w:rsid w:val="0039768C"/>
    <w:rsid w:val="0039775C"/>
    <w:rsid w:val="00397C07"/>
    <w:rsid w:val="00397FAF"/>
    <w:rsid w:val="003A0108"/>
    <w:rsid w:val="003A0FAC"/>
    <w:rsid w:val="003A0FCB"/>
    <w:rsid w:val="003A133E"/>
    <w:rsid w:val="003A1347"/>
    <w:rsid w:val="003A195D"/>
    <w:rsid w:val="003A1CE2"/>
    <w:rsid w:val="003A2244"/>
    <w:rsid w:val="003A2701"/>
    <w:rsid w:val="003A2A72"/>
    <w:rsid w:val="003A3708"/>
    <w:rsid w:val="003A3865"/>
    <w:rsid w:val="003A3F4D"/>
    <w:rsid w:val="003A4182"/>
    <w:rsid w:val="003A4CCE"/>
    <w:rsid w:val="003A4EEB"/>
    <w:rsid w:val="003A541D"/>
    <w:rsid w:val="003A59E3"/>
    <w:rsid w:val="003A5A8F"/>
    <w:rsid w:val="003A6059"/>
    <w:rsid w:val="003A636A"/>
    <w:rsid w:val="003A678B"/>
    <w:rsid w:val="003A6829"/>
    <w:rsid w:val="003A6D52"/>
    <w:rsid w:val="003A70BE"/>
    <w:rsid w:val="003A70E9"/>
    <w:rsid w:val="003A746D"/>
    <w:rsid w:val="003A758E"/>
    <w:rsid w:val="003A7AFD"/>
    <w:rsid w:val="003B04B7"/>
    <w:rsid w:val="003B0A95"/>
    <w:rsid w:val="003B0C85"/>
    <w:rsid w:val="003B0E84"/>
    <w:rsid w:val="003B1230"/>
    <w:rsid w:val="003B1241"/>
    <w:rsid w:val="003B1389"/>
    <w:rsid w:val="003B19CC"/>
    <w:rsid w:val="003B1CFC"/>
    <w:rsid w:val="003B2C50"/>
    <w:rsid w:val="003B2EE4"/>
    <w:rsid w:val="003B2F2B"/>
    <w:rsid w:val="003B34C6"/>
    <w:rsid w:val="003B373D"/>
    <w:rsid w:val="003B3A9F"/>
    <w:rsid w:val="003B3BB9"/>
    <w:rsid w:val="003B3F42"/>
    <w:rsid w:val="003B4209"/>
    <w:rsid w:val="003B45B7"/>
    <w:rsid w:val="003B6686"/>
    <w:rsid w:val="003B67DF"/>
    <w:rsid w:val="003B6A57"/>
    <w:rsid w:val="003B6D4E"/>
    <w:rsid w:val="003B7297"/>
    <w:rsid w:val="003C00E1"/>
    <w:rsid w:val="003C04BA"/>
    <w:rsid w:val="003C0507"/>
    <w:rsid w:val="003C0692"/>
    <w:rsid w:val="003C086D"/>
    <w:rsid w:val="003C0AE2"/>
    <w:rsid w:val="003C0F6B"/>
    <w:rsid w:val="003C13D4"/>
    <w:rsid w:val="003C1ECC"/>
    <w:rsid w:val="003C22B4"/>
    <w:rsid w:val="003C235B"/>
    <w:rsid w:val="003C2651"/>
    <w:rsid w:val="003C2935"/>
    <w:rsid w:val="003C3634"/>
    <w:rsid w:val="003C3DCB"/>
    <w:rsid w:val="003C4811"/>
    <w:rsid w:val="003C48ED"/>
    <w:rsid w:val="003C4A1A"/>
    <w:rsid w:val="003C4D7F"/>
    <w:rsid w:val="003C56C3"/>
    <w:rsid w:val="003C5ACC"/>
    <w:rsid w:val="003C5EB4"/>
    <w:rsid w:val="003C66C0"/>
    <w:rsid w:val="003C68EB"/>
    <w:rsid w:val="003D04B1"/>
    <w:rsid w:val="003D060C"/>
    <w:rsid w:val="003D17DB"/>
    <w:rsid w:val="003D1B81"/>
    <w:rsid w:val="003D1C70"/>
    <w:rsid w:val="003D2041"/>
    <w:rsid w:val="003D2232"/>
    <w:rsid w:val="003D273E"/>
    <w:rsid w:val="003D2FBF"/>
    <w:rsid w:val="003D3A4F"/>
    <w:rsid w:val="003D4D73"/>
    <w:rsid w:val="003D5C05"/>
    <w:rsid w:val="003D5E56"/>
    <w:rsid w:val="003D5EA2"/>
    <w:rsid w:val="003D64F3"/>
    <w:rsid w:val="003D6AD9"/>
    <w:rsid w:val="003D6DB6"/>
    <w:rsid w:val="003D6EB0"/>
    <w:rsid w:val="003D6FA4"/>
    <w:rsid w:val="003D73B6"/>
    <w:rsid w:val="003D742B"/>
    <w:rsid w:val="003D7907"/>
    <w:rsid w:val="003D7ABB"/>
    <w:rsid w:val="003D7E58"/>
    <w:rsid w:val="003D7EE2"/>
    <w:rsid w:val="003E0727"/>
    <w:rsid w:val="003E089B"/>
    <w:rsid w:val="003E15AB"/>
    <w:rsid w:val="003E191D"/>
    <w:rsid w:val="003E20CC"/>
    <w:rsid w:val="003E30B6"/>
    <w:rsid w:val="003E39CD"/>
    <w:rsid w:val="003E403D"/>
    <w:rsid w:val="003E43F6"/>
    <w:rsid w:val="003E5036"/>
    <w:rsid w:val="003E53C6"/>
    <w:rsid w:val="003E591E"/>
    <w:rsid w:val="003E597F"/>
    <w:rsid w:val="003E5D97"/>
    <w:rsid w:val="003E5F87"/>
    <w:rsid w:val="003E67FA"/>
    <w:rsid w:val="003E6B3C"/>
    <w:rsid w:val="003E6D46"/>
    <w:rsid w:val="003E7D4D"/>
    <w:rsid w:val="003F00C1"/>
    <w:rsid w:val="003F0AE5"/>
    <w:rsid w:val="003F0BA5"/>
    <w:rsid w:val="003F1451"/>
    <w:rsid w:val="003F16FC"/>
    <w:rsid w:val="003F184F"/>
    <w:rsid w:val="003F2879"/>
    <w:rsid w:val="003F377A"/>
    <w:rsid w:val="003F4127"/>
    <w:rsid w:val="003F41D8"/>
    <w:rsid w:val="003F47FC"/>
    <w:rsid w:val="003F4B64"/>
    <w:rsid w:val="003F4CC9"/>
    <w:rsid w:val="003F4DCA"/>
    <w:rsid w:val="003F4F8F"/>
    <w:rsid w:val="003F53BC"/>
    <w:rsid w:val="003F54FB"/>
    <w:rsid w:val="003F6EAD"/>
    <w:rsid w:val="003F7A71"/>
    <w:rsid w:val="003F7ACF"/>
    <w:rsid w:val="003F7BAB"/>
    <w:rsid w:val="003F7C5C"/>
    <w:rsid w:val="0040056F"/>
    <w:rsid w:val="0040061D"/>
    <w:rsid w:val="00400C97"/>
    <w:rsid w:val="00400E8B"/>
    <w:rsid w:val="00400EB0"/>
    <w:rsid w:val="00401FFC"/>
    <w:rsid w:val="00402682"/>
    <w:rsid w:val="004028B0"/>
    <w:rsid w:val="00402BA5"/>
    <w:rsid w:val="00402FBB"/>
    <w:rsid w:val="0040341A"/>
    <w:rsid w:val="00403B74"/>
    <w:rsid w:val="00403C56"/>
    <w:rsid w:val="00403D93"/>
    <w:rsid w:val="0040460E"/>
    <w:rsid w:val="00404BC1"/>
    <w:rsid w:val="00404C02"/>
    <w:rsid w:val="00404FB3"/>
    <w:rsid w:val="004069DC"/>
    <w:rsid w:val="00406A72"/>
    <w:rsid w:val="00406E4F"/>
    <w:rsid w:val="00407B6C"/>
    <w:rsid w:val="0041012D"/>
    <w:rsid w:val="0041014A"/>
    <w:rsid w:val="00410554"/>
    <w:rsid w:val="00410BD1"/>
    <w:rsid w:val="00411123"/>
    <w:rsid w:val="00411F7C"/>
    <w:rsid w:val="00412193"/>
    <w:rsid w:val="004121A9"/>
    <w:rsid w:val="004124BB"/>
    <w:rsid w:val="004125E3"/>
    <w:rsid w:val="00413136"/>
    <w:rsid w:val="0041352B"/>
    <w:rsid w:val="0041393A"/>
    <w:rsid w:val="00413DD4"/>
    <w:rsid w:val="00414701"/>
    <w:rsid w:val="00414A6F"/>
    <w:rsid w:val="00414B0A"/>
    <w:rsid w:val="004157EA"/>
    <w:rsid w:val="00416205"/>
    <w:rsid w:val="00416A88"/>
    <w:rsid w:val="0041797A"/>
    <w:rsid w:val="0041797D"/>
    <w:rsid w:val="00417E4C"/>
    <w:rsid w:val="00420572"/>
    <w:rsid w:val="00420A55"/>
    <w:rsid w:val="00420C69"/>
    <w:rsid w:val="00420E64"/>
    <w:rsid w:val="00420EDC"/>
    <w:rsid w:val="004210A4"/>
    <w:rsid w:val="00421352"/>
    <w:rsid w:val="004213A0"/>
    <w:rsid w:val="00421A19"/>
    <w:rsid w:val="00422582"/>
    <w:rsid w:val="004225E0"/>
    <w:rsid w:val="004227BA"/>
    <w:rsid w:val="00424DE6"/>
    <w:rsid w:val="00424E82"/>
    <w:rsid w:val="004255D8"/>
    <w:rsid w:val="0042607E"/>
    <w:rsid w:val="0042630E"/>
    <w:rsid w:val="004263FF"/>
    <w:rsid w:val="00426C5D"/>
    <w:rsid w:val="00427173"/>
    <w:rsid w:val="00427917"/>
    <w:rsid w:val="00427B65"/>
    <w:rsid w:val="00430311"/>
    <w:rsid w:val="0043097A"/>
    <w:rsid w:val="004313F2"/>
    <w:rsid w:val="004318DF"/>
    <w:rsid w:val="00431995"/>
    <w:rsid w:val="00431F97"/>
    <w:rsid w:val="004328F0"/>
    <w:rsid w:val="00432A86"/>
    <w:rsid w:val="004332F9"/>
    <w:rsid w:val="00433AA2"/>
    <w:rsid w:val="00433D45"/>
    <w:rsid w:val="00434235"/>
    <w:rsid w:val="0043485B"/>
    <w:rsid w:val="00434910"/>
    <w:rsid w:val="00435DFA"/>
    <w:rsid w:val="00435FBA"/>
    <w:rsid w:val="00436582"/>
    <w:rsid w:val="00436C73"/>
    <w:rsid w:val="004370C6"/>
    <w:rsid w:val="00437741"/>
    <w:rsid w:val="00437FDC"/>
    <w:rsid w:val="00440050"/>
    <w:rsid w:val="00440168"/>
    <w:rsid w:val="004409C6"/>
    <w:rsid w:val="00441479"/>
    <w:rsid w:val="004416C7"/>
    <w:rsid w:val="004417D2"/>
    <w:rsid w:val="004417D4"/>
    <w:rsid w:val="004419D8"/>
    <w:rsid w:val="00441D96"/>
    <w:rsid w:val="00441DBF"/>
    <w:rsid w:val="00441E96"/>
    <w:rsid w:val="0044252E"/>
    <w:rsid w:val="00442667"/>
    <w:rsid w:val="0044290A"/>
    <w:rsid w:val="00443028"/>
    <w:rsid w:val="004430EB"/>
    <w:rsid w:val="00443312"/>
    <w:rsid w:val="004433EB"/>
    <w:rsid w:val="004435BA"/>
    <w:rsid w:val="00443C95"/>
    <w:rsid w:val="00444233"/>
    <w:rsid w:val="004443A0"/>
    <w:rsid w:val="0044547D"/>
    <w:rsid w:val="00445BB2"/>
    <w:rsid w:val="00446689"/>
    <w:rsid w:val="00446767"/>
    <w:rsid w:val="00447017"/>
    <w:rsid w:val="004473DB"/>
    <w:rsid w:val="00447C6D"/>
    <w:rsid w:val="004505E5"/>
    <w:rsid w:val="004514DF"/>
    <w:rsid w:val="004515B6"/>
    <w:rsid w:val="0045167D"/>
    <w:rsid w:val="00451938"/>
    <w:rsid w:val="00452319"/>
    <w:rsid w:val="00452611"/>
    <w:rsid w:val="00452676"/>
    <w:rsid w:val="00452809"/>
    <w:rsid w:val="00452ADA"/>
    <w:rsid w:val="00452B2C"/>
    <w:rsid w:val="00452FA8"/>
    <w:rsid w:val="004532B7"/>
    <w:rsid w:val="0045350F"/>
    <w:rsid w:val="00453736"/>
    <w:rsid w:val="004538D1"/>
    <w:rsid w:val="00453D15"/>
    <w:rsid w:val="004544D2"/>
    <w:rsid w:val="004547C8"/>
    <w:rsid w:val="00454B95"/>
    <w:rsid w:val="00454BF5"/>
    <w:rsid w:val="00455190"/>
    <w:rsid w:val="004564C8"/>
    <w:rsid w:val="0045678D"/>
    <w:rsid w:val="00456ABE"/>
    <w:rsid w:val="00456BBB"/>
    <w:rsid w:val="00456FA6"/>
    <w:rsid w:val="00457393"/>
    <w:rsid w:val="004578DF"/>
    <w:rsid w:val="0046012B"/>
    <w:rsid w:val="0046013D"/>
    <w:rsid w:val="0046025D"/>
    <w:rsid w:val="004605AC"/>
    <w:rsid w:val="00460CEF"/>
    <w:rsid w:val="00460D35"/>
    <w:rsid w:val="00460DDE"/>
    <w:rsid w:val="00460E2F"/>
    <w:rsid w:val="004611ED"/>
    <w:rsid w:val="0046138D"/>
    <w:rsid w:val="0046192C"/>
    <w:rsid w:val="004619F7"/>
    <w:rsid w:val="00461A8F"/>
    <w:rsid w:val="00462502"/>
    <w:rsid w:val="00462569"/>
    <w:rsid w:val="004631E5"/>
    <w:rsid w:val="00463DE6"/>
    <w:rsid w:val="00464346"/>
    <w:rsid w:val="004648FD"/>
    <w:rsid w:val="00464B31"/>
    <w:rsid w:val="00465618"/>
    <w:rsid w:val="00465E9E"/>
    <w:rsid w:val="00465FEE"/>
    <w:rsid w:val="00466022"/>
    <w:rsid w:val="00467460"/>
    <w:rsid w:val="0046774A"/>
    <w:rsid w:val="00470A5F"/>
    <w:rsid w:val="0047169B"/>
    <w:rsid w:val="004719F5"/>
    <w:rsid w:val="00471B23"/>
    <w:rsid w:val="004721F9"/>
    <w:rsid w:val="00472B24"/>
    <w:rsid w:val="00472CC2"/>
    <w:rsid w:val="00472F6E"/>
    <w:rsid w:val="00473767"/>
    <w:rsid w:val="00473863"/>
    <w:rsid w:val="00473997"/>
    <w:rsid w:val="004739BD"/>
    <w:rsid w:val="00473F88"/>
    <w:rsid w:val="0047431C"/>
    <w:rsid w:val="004746A8"/>
    <w:rsid w:val="0047526B"/>
    <w:rsid w:val="00475707"/>
    <w:rsid w:val="0047584C"/>
    <w:rsid w:val="00475B31"/>
    <w:rsid w:val="00475CE0"/>
    <w:rsid w:val="00476FB6"/>
    <w:rsid w:val="0047704C"/>
    <w:rsid w:val="004775A2"/>
    <w:rsid w:val="0047766C"/>
    <w:rsid w:val="00477D78"/>
    <w:rsid w:val="00480772"/>
    <w:rsid w:val="0048080A"/>
    <w:rsid w:val="00480897"/>
    <w:rsid w:val="0048159B"/>
    <w:rsid w:val="0048172A"/>
    <w:rsid w:val="00482565"/>
    <w:rsid w:val="00483C2C"/>
    <w:rsid w:val="004842F2"/>
    <w:rsid w:val="00484920"/>
    <w:rsid w:val="00484EF3"/>
    <w:rsid w:val="00485261"/>
    <w:rsid w:val="00485DDB"/>
    <w:rsid w:val="004864B9"/>
    <w:rsid w:val="00486E2F"/>
    <w:rsid w:val="004871E4"/>
    <w:rsid w:val="0049060E"/>
    <w:rsid w:val="0049079A"/>
    <w:rsid w:val="00490C3D"/>
    <w:rsid w:val="00490CB8"/>
    <w:rsid w:val="00491C71"/>
    <w:rsid w:val="00492F62"/>
    <w:rsid w:val="00492F90"/>
    <w:rsid w:val="00493357"/>
    <w:rsid w:val="004934C0"/>
    <w:rsid w:val="00493777"/>
    <w:rsid w:val="00493CFB"/>
    <w:rsid w:val="00494B88"/>
    <w:rsid w:val="00495133"/>
    <w:rsid w:val="0049544A"/>
    <w:rsid w:val="0049576A"/>
    <w:rsid w:val="0049635E"/>
    <w:rsid w:val="00497093"/>
    <w:rsid w:val="0049740C"/>
    <w:rsid w:val="004974E6"/>
    <w:rsid w:val="00497CDD"/>
    <w:rsid w:val="00497EEE"/>
    <w:rsid w:val="004A02A9"/>
    <w:rsid w:val="004A039F"/>
    <w:rsid w:val="004A0835"/>
    <w:rsid w:val="004A09E3"/>
    <w:rsid w:val="004A0F99"/>
    <w:rsid w:val="004A12EF"/>
    <w:rsid w:val="004A13FA"/>
    <w:rsid w:val="004A1725"/>
    <w:rsid w:val="004A1E0C"/>
    <w:rsid w:val="004A1E36"/>
    <w:rsid w:val="004A1F86"/>
    <w:rsid w:val="004A2C46"/>
    <w:rsid w:val="004A2CE8"/>
    <w:rsid w:val="004A3089"/>
    <w:rsid w:val="004A3533"/>
    <w:rsid w:val="004A3B31"/>
    <w:rsid w:val="004A4363"/>
    <w:rsid w:val="004A4404"/>
    <w:rsid w:val="004A57FD"/>
    <w:rsid w:val="004A592B"/>
    <w:rsid w:val="004A65AF"/>
    <w:rsid w:val="004A6DBA"/>
    <w:rsid w:val="004A75B7"/>
    <w:rsid w:val="004A77D7"/>
    <w:rsid w:val="004A7B6E"/>
    <w:rsid w:val="004A7C57"/>
    <w:rsid w:val="004B0110"/>
    <w:rsid w:val="004B04F9"/>
    <w:rsid w:val="004B09C2"/>
    <w:rsid w:val="004B0A0B"/>
    <w:rsid w:val="004B1FCE"/>
    <w:rsid w:val="004B23E2"/>
    <w:rsid w:val="004B2947"/>
    <w:rsid w:val="004B3C12"/>
    <w:rsid w:val="004B450F"/>
    <w:rsid w:val="004B4935"/>
    <w:rsid w:val="004B4F47"/>
    <w:rsid w:val="004B5252"/>
    <w:rsid w:val="004B5AE0"/>
    <w:rsid w:val="004B5F0A"/>
    <w:rsid w:val="004B5F1D"/>
    <w:rsid w:val="004B65F3"/>
    <w:rsid w:val="004B673A"/>
    <w:rsid w:val="004B6C29"/>
    <w:rsid w:val="004B72E1"/>
    <w:rsid w:val="004B7503"/>
    <w:rsid w:val="004B77B1"/>
    <w:rsid w:val="004B79DF"/>
    <w:rsid w:val="004B7CD6"/>
    <w:rsid w:val="004B7F7E"/>
    <w:rsid w:val="004C0605"/>
    <w:rsid w:val="004C09E8"/>
    <w:rsid w:val="004C12FE"/>
    <w:rsid w:val="004C24C4"/>
    <w:rsid w:val="004C2C62"/>
    <w:rsid w:val="004C33D8"/>
    <w:rsid w:val="004C3B8F"/>
    <w:rsid w:val="004C408C"/>
    <w:rsid w:val="004C4255"/>
    <w:rsid w:val="004C4424"/>
    <w:rsid w:val="004C44AC"/>
    <w:rsid w:val="004C48FC"/>
    <w:rsid w:val="004C4EE7"/>
    <w:rsid w:val="004C4EF0"/>
    <w:rsid w:val="004C4F57"/>
    <w:rsid w:val="004C5283"/>
    <w:rsid w:val="004C5EE0"/>
    <w:rsid w:val="004C5F2E"/>
    <w:rsid w:val="004C60F7"/>
    <w:rsid w:val="004C64AB"/>
    <w:rsid w:val="004C71D3"/>
    <w:rsid w:val="004C73A6"/>
    <w:rsid w:val="004C7B4E"/>
    <w:rsid w:val="004C7CDE"/>
    <w:rsid w:val="004C7F73"/>
    <w:rsid w:val="004D0241"/>
    <w:rsid w:val="004D0283"/>
    <w:rsid w:val="004D06B0"/>
    <w:rsid w:val="004D0914"/>
    <w:rsid w:val="004D0AED"/>
    <w:rsid w:val="004D1359"/>
    <w:rsid w:val="004D1B78"/>
    <w:rsid w:val="004D24E3"/>
    <w:rsid w:val="004D284E"/>
    <w:rsid w:val="004D2E8D"/>
    <w:rsid w:val="004D4AF4"/>
    <w:rsid w:val="004D4D1C"/>
    <w:rsid w:val="004D4F7F"/>
    <w:rsid w:val="004D55FA"/>
    <w:rsid w:val="004D56C4"/>
    <w:rsid w:val="004D57C5"/>
    <w:rsid w:val="004D5D44"/>
    <w:rsid w:val="004D65CE"/>
    <w:rsid w:val="004D66B9"/>
    <w:rsid w:val="004D6A44"/>
    <w:rsid w:val="004D6E17"/>
    <w:rsid w:val="004D715C"/>
    <w:rsid w:val="004D7664"/>
    <w:rsid w:val="004D7D0B"/>
    <w:rsid w:val="004E0031"/>
    <w:rsid w:val="004E00EE"/>
    <w:rsid w:val="004E0F72"/>
    <w:rsid w:val="004E161D"/>
    <w:rsid w:val="004E164B"/>
    <w:rsid w:val="004E1957"/>
    <w:rsid w:val="004E1CD6"/>
    <w:rsid w:val="004E1E5D"/>
    <w:rsid w:val="004E2049"/>
    <w:rsid w:val="004E230B"/>
    <w:rsid w:val="004E2A62"/>
    <w:rsid w:val="004E2EDA"/>
    <w:rsid w:val="004E32C9"/>
    <w:rsid w:val="004E337D"/>
    <w:rsid w:val="004E36D5"/>
    <w:rsid w:val="004E3C18"/>
    <w:rsid w:val="004E40FD"/>
    <w:rsid w:val="004E4775"/>
    <w:rsid w:val="004E4791"/>
    <w:rsid w:val="004E4869"/>
    <w:rsid w:val="004E49B5"/>
    <w:rsid w:val="004E4DD0"/>
    <w:rsid w:val="004E505F"/>
    <w:rsid w:val="004E5A4A"/>
    <w:rsid w:val="004E60DD"/>
    <w:rsid w:val="004E678C"/>
    <w:rsid w:val="004E691B"/>
    <w:rsid w:val="004E6B22"/>
    <w:rsid w:val="004E7B20"/>
    <w:rsid w:val="004F0125"/>
    <w:rsid w:val="004F028C"/>
    <w:rsid w:val="004F0577"/>
    <w:rsid w:val="004F1896"/>
    <w:rsid w:val="004F1BA1"/>
    <w:rsid w:val="004F1F02"/>
    <w:rsid w:val="004F21BC"/>
    <w:rsid w:val="004F2560"/>
    <w:rsid w:val="004F2933"/>
    <w:rsid w:val="004F2B5B"/>
    <w:rsid w:val="004F3230"/>
    <w:rsid w:val="004F3C91"/>
    <w:rsid w:val="004F493E"/>
    <w:rsid w:val="004F4BBB"/>
    <w:rsid w:val="004F4D3A"/>
    <w:rsid w:val="004F56E4"/>
    <w:rsid w:val="004F5D8F"/>
    <w:rsid w:val="004F6290"/>
    <w:rsid w:val="004F65DB"/>
    <w:rsid w:val="004F67E3"/>
    <w:rsid w:val="004F6B63"/>
    <w:rsid w:val="004F6CBF"/>
    <w:rsid w:val="004F719B"/>
    <w:rsid w:val="004F7887"/>
    <w:rsid w:val="004F78E7"/>
    <w:rsid w:val="004F7B43"/>
    <w:rsid w:val="004F7E3B"/>
    <w:rsid w:val="005005E4"/>
    <w:rsid w:val="00500BEB"/>
    <w:rsid w:val="005011D3"/>
    <w:rsid w:val="00502B6A"/>
    <w:rsid w:val="00503314"/>
    <w:rsid w:val="0050352C"/>
    <w:rsid w:val="00503615"/>
    <w:rsid w:val="0050422F"/>
    <w:rsid w:val="00504C10"/>
    <w:rsid w:val="0050500B"/>
    <w:rsid w:val="0050501C"/>
    <w:rsid w:val="00505056"/>
    <w:rsid w:val="0050518E"/>
    <w:rsid w:val="005051E9"/>
    <w:rsid w:val="00505300"/>
    <w:rsid w:val="005058BA"/>
    <w:rsid w:val="00505A5B"/>
    <w:rsid w:val="00505FFF"/>
    <w:rsid w:val="00506185"/>
    <w:rsid w:val="005063E8"/>
    <w:rsid w:val="0050652F"/>
    <w:rsid w:val="005065F3"/>
    <w:rsid w:val="0050664C"/>
    <w:rsid w:val="00506773"/>
    <w:rsid w:val="00506D5B"/>
    <w:rsid w:val="00506E30"/>
    <w:rsid w:val="00506EA0"/>
    <w:rsid w:val="005074A7"/>
    <w:rsid w:val="0050755E"/>
    <w:rsid w:val="00507831"/>
    <w:rsid w:val="00507C28"/>
    <w:rsid w:val="00507F54"/>
    <w:rsid w:val="00511BEE"/>
    <w:rsid w:val="00511C38"/>
    <w:rsid w:val="00511DB5"/>
    <w:rsid w:val="00512172"/>
    <w:rsid w:val="005127D1"/>
    <w:rsid w:val="00512C3F"/>
    <w:rsid w:val="00512EB5"/>
    <w:rsid w:val="005132CE"/>
    <w:rsid w:val="0051384A"/>
    <w:rsid w:val="00513BD1"/>
    <w:rsid w:val="005147AD"/>
    <w:rsid w:val="005150A1"/>
    <w:rsid w:val="005151A5"/>
    <w:rsid w:val="00515578"/>
    <w:rsid w:val="00515616"/>
    <w:rsid w:val="00515983"/>
    <w:rsid w:val="00516025"/>
    <w:rsid w:val="00516539"/>
    <w:rsid w:val="00517D35"/>
    <w:rsid w:val="0052023D"/>
    <w:rsid w:val="00520279"/>
    <w:rsid w:val="005214BD"/>
    <w:rsid w:val="0052155D"/>
    <w:rsid w:val="00522AAF"/>
    <w:rsid w:val="00522BB0"/>
    <w:rsid w:val="00522EC7"/>
    <w:rsid w:val="00522FC3"/>
    <w:rsid w:val="005232B1"/>
    <w:rsid w:val="005236AC"/>
    <w:rsid w:val="005237AF"/>
    <w:rsid w:val="00523E43"/>
    <w:rsid w:val="00523FB1"/>
    <w:rsid w:val="00524077"/>
    <w:rsid w:val="00524896"/>
    <w:rsid w:val="00524E2B"/>
    <w:rsid w:val="005253A4"/>
    <w:rsid w:val="0052587C"/>
    <w:rsid w:val="00526218"/>
    <w:rsid w:val="00526246"/>
    <w:rsid w:val="00526359"/>
    <w:rsid w:val="00526884"/>
    <w:rsid w:val="00526C58"/>
    <w:rsid w:val="00527564"/>
    <w:rsid w:val="00527A63"/>
    <w:rsid w:val="00527B8F"/>
    <w:rsid w:val="005309E3"/>
    <w:rsid w:val="00531C3E"/>
    <w:rsid w:val="00532844"/>
    <w:rsid w:val="005332CA"/>
    <w:rsid w:val="005333F4"/>
    <w:rsid w:val="00533CE0"/>
    <w:rsid w:val="00533D23"/>
    <w:rsid w:val="00535006"/>
    <w:rsid w:val="0053554F"/>
    <w:rsid w:val="0053571A"/>
    <w:rsid w:val="0053586E"/>
    <w:rsid w:val="00535BDF"/>
    <w:rsid w:val="0053606C"/>
    <w:rsid w:val="005362FC"/>
    <w:rsid w:val="00536665"/>
    <w:rsid w:val="0053669D"/>
    <w:rsid w:val="00536C1C"/>
    <w:rsid w:val="00537370"/>
    <w:rsid w:val="00537455"/>
    <w:rsid w:val="005374D9"/>
    <w:rsid w:val="00537EB3"/>
    <w:rsid w:val="00537ED7"/>
    <w:rsid w:val="005413C1"/>
    <w:rsid w:val="00542256"/>
    <w:rsid w:val="005426BA"/>
    <w:rsid w:val="00542F74"/>
    <w:rsid w:val="005435EF"/>
    <w:rsid w:val="00543744"/>
    <w:rsid w:val="00543832"/>
    <w:rsid w:val="00543D26"/>
    <w:rsid w:val="00543EF5"/>
    <w:rsid w:val="00544193"/>
    <w:rsid w:val="00544902"/>
    <w:rsid w:val="00544DA8"/>
    <w:rsid w:val="00545458"/>
    <w:rsid w:val="005456EA"/>
    <w:rsid w:val="00545A29"/>
    <w:rsid w:val="0054624B"/>
    <w:rsid w:val="0054687D"/>
    <w:rsid w:val="005468FC"/>
    <w:rsid w:val="00546B01"/>
    <w:rsid w:val="00547151"/>
    <w:rsid w:val="005475EF"/>
    <w:rsid w:val="00547668"/>
    <w:rsid w:val="00547EED"/>
    <w:rsid w:val="005500C0"/>
    <w:rsid w:val="005500F2"/>
    <w:rsid w:val="00551188"/>
    <w:rsid w:val="00551296"/>
    <w:rsid w:val="005515E3"/>
    <w:rsid w:val="00551674"/>
    <w:rsid w:val="00552044"/>
    <w:rsid w:val="0055238C"/>
    <w:rsid w:val="00552E1E"/>
    <w:rsid w:val="00553913"/>
    <w:rsid w:val="005543AE"/>
    <w:rsid w:val="005544BD"/>
    <w:rsid w:val="005544C4"/>
    <w:rsid w:val="005544D3"/>
    <w:rsid w:val="00554B4F"/>
    <w:rsid w:val="0055503E"/>
    <w:rsid w:val="00555295"/>
    <w:rsid w:val="005552EC"/>
    <w:rsid w:val="00555670"/>
    <w:rsid w:val="00555793"/>
    <w:rsid w:val="00556AFB"/>
    <w:rsid w:val="0055710F"/>
    <w:rsid w:val="00560119"/>
    <w:rsid w:val="00560F4D"/>
    <w:rsid w:val="005611C7"/>
    <w:rsid w:val="00561BB9"/>
    <w:rsid w:val="0056247C"/>
    <w:rsid w:val="005625F6"/>
    <w:rsid w:val="00562A46"/>
    <w:rsid w:val="00562B8C"/>
    <w:rsid w:val="00562CAA"/>
    <w:rsid w:val="00563341"/>
    <w:rsid w:val="0056357A"/>
    <w:rsid w:val="005638CF"/>
    <w:rsid w:val="00563AF9"/>
    <w:rsid w:val="00563D1D"/>
    <w:rsid w:val="00564060"/>
    <w:rsid w:val="00564125"/>
    <w:rsid w:val="005648D2"/>
    <w:rsid w:val="00564A59"/>
    <w:rsid w:val="00565243"/>
    <w:rsid w:val="00565259"/>
    <w:rsid w:val="0056546B"/>
    <w:rsid w:val="00565DCD"/>
    <w:rsid w:val="00566A54"/>
    <w:rsid w:val="00566C9C"/>
    <w:rsid w:val="00566E32"/>
    <w:rsid w:val="00567018"/>
    <w:rsid w:val="0056767B"/>
    <w:rsid w:val="00567853"/>
    <w:rsid w:val="00567A69"/>
    <w:rsid w:val="005700DF"/>
    <w:rsid w:val="005707EC"/>
    <w:rsid w:val="00570A9E"/>
    <w:rsid w:val="00570E0F"/>
    <w:rsid w:val="00570E6B"/>
    <w:rsid w:val="0057125D"/>
    <w:rsid w:val="00571289"/>
    <w:rsid w:val="00571FD9"/>
    <w:rsid w:val="00572391"/>
    <w:rsid w:val="0057242C"/>
    <w:rsid w:val="005727FF"/>
    <w:rsid w:val="00572C4F"/>
    <w:rsid w:val="005730FA"/>
    <w:rsid w:val="005737C9"/>
    <w:rsid w:val="00573905"/>
    <w:rsid w:val="00573E95"/>
    <w:rsid w:val="0057483B"/>
    <w:rsid w:val="005751BC"/>
    <w:rsid w:val="00575495"/>
    <w:rsid w:val="0057568E"/>
    <w:rsid w:val="00575B95"/>
    <w:rsid w:val="00575EB4"/>
    <w:rsid w:val="005761E3"/>
    <w:rsid w:val="005762C2"/>
    <w:rsid w:val="00576C46"/>
    <w:rsid w:val="00577559"/>
    <w:rsid w:val="005778C3"/>
    <w:rsid w:val="0058106F"/>
    <w:rsid w:val="005810E8"/>
    <w:rsid w:val="0058116B"/>
    <w:rsid w:val="005811ED"/>
    <w:rsid w:val="00581B63"/>
    <w:rsid w:val="00582095"/>
    <w:rsid w:val="005829F4"/>
    <w:rsid w:val="0058314F"/>
    <w:rsid w:val="00583C74"/>
    <w:rsid w:val="00585816"/>
    <w:rsid w:val="0058686C"/>
    <w:rsid w:val="00586D61"/>
    <w:rsid w:val="005872F7"/>
    <w:rsid w:val="00587857"/>
    <w:rsid w:val="00590083"/>
    <w:rsid w:val="00590116"/>
    <w:rsid w:val="00590ED5"/>
    <w:rsid w:val="005910A5"/>
    <w:rsid w:val="005910AC"/>
    <w:rsid w:val="0059149F"/>
    <w:rsid w:val="00591516"/>
    <w:rsid w:val="00591623"/>
    <w:rsid w:val="00591B7F"/>
    <w:rsid w:val="00591CA5"/>
    <w:rsid w:val="00592082"/>
    <w:rsid w:val="00592533"/>
    <w:rsid w:val="00592F20"/>
    <w:rsid w:val="00593014"/>
    <w:rsid w:val="0059305E"/>
    <w:rsid w:val="00593953"/>
    <w:rsid w:val="00593A48"/>
    <w:rsid w:val="00593D20"/>
    <w:rsid w:val="00593E18"/>
    <w:rsid w:val="0059438E"/>
    <w:rsid w:val="00594BBD"/>
    <w:rsid w:val="00594DD4"/>
    <w:rsid w:val="00595005"/>
    <w:rsid w:val="00595121"/>
    <w:rsid w:val="00595843"/>
    <w:rsid w:val="00595987"/>
    <w:rsid w:val="00595D71"/>
    <w:rsid w:val="00596572"/>
    <w:rsid w:val="00596632"/>
    <w:rsid w:val="0059665F"/>
    <w:rsid w:val="00596971"/>
    <w:rsid w:val="00596C2B"/>
    <w:rsid w:val="0059737F"/>
    <w:rsid w:val="00597440"/>
    <w:rsid w:val="00597B3F"/>
    <w:rsid w:val="00597C62"/>
    <w:rsid w:val="00597D54"/>
    <w:rsid w:val="00597FCC"/>
    <w:rsid w:val="005A0EEC"/>
    <w:rsid w:val="005A165E"/>
    <w:rsid w:val="005A1958"/>
    <w:rsid w:val="005A2315"/>
    <w:rsid w:val="005A246F"/>
    <w:rsid w:val="005A26DE"/>
    <w:rsid w:val="005A2AEB"/>
    <w:rsid w:val="005A32F2"/>
    <w:rsid w:val="005A3315"/>
    <w:rsid w:val="005A397E"/>
    <w:rsid w:val="005A3B28"/>
    <w:rsid w:val="005A4689"/>
    <w:rsid w:val="005A49DE"/>
    <w:rsid w:val="005A5318"/>
    <w:rsid w:val="005A55A5"/>
    <w:rsid w:val="005A57ED"/>
    <w:rsid w:val="005A590D"/>
    <w:rsid w:val="005A5EC0"/>
    <w:rsid w:val="005A68A7"/>
    <w:rsid w:val="005A6958"/>
    <w:rsid w:val="005A6D68"/>
    <w:rsid w:val="005A720B"/>
    <w:rsid w:val="005A7670"/>
    <w:rsid w:val="005A7E03"/>
    <w:rsid w:val="005B02BA"/>
    <w:rsid w:val="005B04BF"/>
    <w:rsid w:val="005B0519"/>
    <w:rsid w:val="005B0D0F"/>
    <w:rsid w:val="005B0EA2"/>
    <w:rsid w:val="005B15A2"/>
    <w:rsid w:val="005B1C0F"/>
    <w:rsid w:val="005B2138"/>
    <w:rsid w:val="005B282F"/>
    <w:rsid w:val="005B2A77"/>
    <w:rsid w:val="005B2F7C"/>
    <w:rsid w:val="005B37CA"/>
    <w:rsid w:val="005B432D"/>
    <w:rsid w:val="005B45D9"/>
    <w:rsid w:val="005B4639"/>
    <w:rsid w:val="005B4960"/>
    <w:rsid w:val="005B4A14"/>
    <w:rsid w:val="005B4F46"/>
    <w:rsid w:val="005B5459"/>
    <w:rsid w:val="005B56CE"/>
    <w:rsid w:val="005B5A3E"/>
    <w:rsid w:val="005B6286"/>
    <w:rsid w:val="005B6DF6"/>
    <w:rsid w:val="005B78E2"/>
    <w:rsid w:val="005C0282"/>
    <w:rsid w:val="005C0AC3"/>
    <w:rsid w:val="005C0EF7"/>
    <w:rsid w:val="005C1039"/>
    <w:rsid w:val="005C1450"/>
    <w:rsid w:val="005C16F8"/>
    <w:rsid w:val="005C1B35"/>
    <w:rsid w:val="005C301D"/>
    <w:rsid w:val="005C3652"/>
    <w:rsid w:val="005C39E6"/>
    <w:rsid w:val="005C3DCC"/>
    <w:rsid w:val="005C4477"/>
    <w:rsid w:val="005C5435"/>
    <w:rsid w:val="005C5454"/>
    <w:rsid w:val="005C668D"/>
    <w:rsid w:val="005C78E0"/>
    <w:rsid w:val="005D022F"/>
    <w:rsid w:val="005D0F41"/>
    <w:rsid w:val="005D1171"/>
    <w:rsid w:val="005D1217"/>
    <w:rsid w:val="005D130A"/>
    <w:rsid w:val="005D1CA8"/>
    <w:rsid w:val="005D2835"/>
    <w:rsid w:val="005D2B44"/>
    <w:rsid w:val="005D2FE2"/>
    <w:rsid w:val="005D3554"/>
    <w:rsid w:val="005D3D01"/>
    <w:rsid w:val="005D43A6"/>
    <w:rsid w:val="005D48B6"/>
    <w:rsid w:val="005D4B16"/>
    <w:rsid w:val="005D4F54"/>
    <w:rsid w:val="005D5202"/>
    <w:rsid w:val="005D6153"/>
    <w:rsid w:val="005D7B9E"/>
    <w:rsid w:val="005D7E2E"/>
    <w:rsid w:val="005E0675"/>
    <w:rsid w:val="005E1A6F"/>
    <w:rsid w:val="005E26E8"/>
    <w:rsid w:val="005E2AED"/>
    <w:rsid w:val="005E2F47"/>
    <w:rsid w:val="005E3920"/>
    <w:rsid w:val="005E4136"/>
    <w:rsid w:val="005E4695"/>
    <w:rsid w:val="005E46B3"/>
    <w:rsid w:val="005E4C9B"/>
    <w:rsid w:val="005E50A4"/>
    <w:rsid w:val="005E519E"/>
    <w:rsid w:val="005E58C2"/>
    <w:rsid w:val="005E5F91"/>
    <w:rsid w:val="005E623E"/>
    <w:rsid w:val="005E6307"/>
    <w:rsid w:val="005E680E"/>
    <w:rsid w:val="005E688B"/>
    <w:rsid w:val="005E6A0F"/>
    <w:rsid w:val="005E6C10"/>
    <w:rsid w:val="005E71B8"/>
    <w:rsid w:val="005E730B"/>
    <w:rsid w:val="005E7D14"/>
    <w:rsid w:val="005E7D2E"/>
    <w:rsid w:val="005F00CF"/>
    <w:rsid w:val="005F0420"/>
    <w:rsid w:val="005F0509"/>
    <w:rsid w:val="005F0B5B"/>
    <w:rsid w:val="005F0BEB"/>
    <w:rsid w:val="005F1B2F"/>
    <w:rsid w:val="005F1C65"/>
    <w:rsid w:val="005F210D"/>
    <w:rsid w:val="005F2282"/>
    <w:rsid w:val="005F2417"/>
    <w:rsid w:val="005F275E"/>
    <w:rsid w:val="005F2D07"/>
    <w:rsid w:val="005F2D29"/>
    <w:rsid w:val="005F31E1"/>
    <w:rsid w:val="005F3406"/>
    <w:rsid w:val="005F393A"/>
    <w:rsid w:val="005F396E"/>
    <w:rsid w:val="005F3ABC"/>
    <w:rsid w:val="005F3BE9"/>
    <w:rsid w:val="005F4158"/>
    <w:rsid w:val="005F4250"/>
    <w:rsid w:val="005F441F"/>
    <w:rsid w:val="005F44BB"/>
    <w:rsid w:val="005F46EE"/>
    <w:rsid w:val="005F51D7"/>
    <w:rsid w:val="005F5C84"/>
    <w:rsid w:val="005F5D42"/>
    <w:rsid w:val="005F600D"/>
    <w:rsid w:val="005F66C4"/>
    <w:rsid w:val="005F6E29"/>
    <w:rsid w:val="005F70DC"/>
    <w:rsid w:val="005F7206"/>
    <w:rsid w:val="005F76A2"/>
    <w:rsid w:val="005F77E3"/>
    <w:rsid w:val="005F7B31"/>
    <w:rsid w:val="005F7D47"/>
    <w:rsid w:val="00600256"/>
    <w:rsid w:val="00600770"/>
    <w:rsid w:val="006008BE"/>
    <w:rsid w:val="006008CC"/>
    <w:rsid w:val="0060108B"/>
    <w:rsid w:val="006012FC"/>
    <w:rsid w:val="006018A0"/>
    <w:rsid w:val="006019E4"/>
    <w:rsid w:val="00602D59"/>
    <w:rsid w:val="006037F1"/>
    <w:rsid w:val="00603D89"/>
    <w:rsid w:val="006054AB"/>
    <w:rsid w:val="006064A1"/>
    <w:rsid w:val="00606546"/>
    <w:rsid w:val="006070BD"/>
    <w:rsid w:val="006075EF"/>
    <w:rsid w:val="006077A2"/>
    <w:rsid w:val="00607DA4"/>
    <w:rsid w:val="00607EF7"/>
    <w:rsid w:val="00610ABC"/>
    <w:rsid w:val="00610E0A"/>
    <w:rsid w:val="00610E50"/>
    <w:rsid w:val="00610F0D"/>
    <w:rsid w:val="006114EB"/>
    <w:rsid w:val="00611AC0"/>
    <w:rsid w:val="006120D4"/>
    <w:rsid w:val="00612563"/>
    <w:rsid w:val="00612888"/>
    <w:rsid w:val="00612996"/>
    <w:rsid w:val="00612D64"/>
    <w:rsid w:val="0061386A"/>
    <w:rsid w:val="00614721"/>
    <w:rsid w:val="006147A7"/>
    <w:rsid w:val="0061525F"/>
    <w:rsid w:val="00615880"/>
    <w:rsid w:val="00615BFD"/>
    <w:rsid w:val="00616811"/>
    <w:rsid w:val="00616F07"/>
    <w:rsid w:val="006174C0"/>
    <w:rsid w:val="006174CB"/>
    <w:rsid w:val="0061773F"/>
    <w:rsid w:val="0062019E"/>
    <w:rsid w:val="006202D0"/>
    <w:rsid w:val="00621543"/>
    <w:rsid w:val="006215CB"/>
    <w:rsid w:val="00622733"/>
    <w:rsid w:val="00622B31"/>
    <w:rsid w:val="006238CF"/>
    <w:rsid w:val="00624783"/>
    <w:rsid w:val="00624A2D"/>
    <w:rsid w:val="00624B20"/>
    <w:rsid w:val="00624FBD"/>
    <w:rsid w:val="00624FE3"/>
    <w:rsid w:val="00625742"/>
    <w:rsid w:val="006257A2"/>
    <w:rsid w:val="00625B15"/>
    <w:rsid w:val="00626375"/>
    <w:rsid w:val="00626E8A"/>
    <w:rsid w:val="00627172"/>
    <w:rsid w:val="0062793D"/>
    <w:rsid w:val="00627C48"/>
    <w:rsid w:val="00630394"/>
    <w:rsid w:val="00630606"/>
    <w:rsid w:val="0063133C"/>
    <w:rsid w:val="0063145D"/>
    <w:rsid w:val="00631521"/>
    <w:rsid w:val="00631544"/>
    <w:rsid w:val="00631A4D"/>
    <w:rsid w:val="00631A89"/>
    <w:rsid w:val="00632117"/>
    <w:rsid w:val="00632F42"/>
    <w:rsid w:val="0063315F"/>
    <w:rsid w:val="006333D4"/>
    <w:rsid w:val="00633E34"/>
    <w:rsid w:val="006341E8"/>
    <w:rsid w:val="006342CF"/>
    <w:rsid w:val="00634686"/>
    <w:rsid w:val="006347CF"/>
    <w:rsid w:val="006348D2"/>
    <w:rsid w:val="00634E2D"/>
    <w:rsid w:val="0063504F"/>
    <w:rsid w:val="0063588B"/>
    <w:rsid w:val="006358C2"/>
    <w:rsid w:val="00635AAC"/>
    <w:rsid w:val="00636492"/>
    <w:rsid w:val="0063660E"/>
    <w:rsid w:val="00636891"/>
    <w:rsid w:val="006368ED"/>
    <w:rsid w:val="006369D1"/>
    <w:rsid w:val="00636BEA"/>
    <w:rsid w:val="006372B3"/>
    <w:rsid w:val="00637533"/>
    <w:rsid w:val="00637734"/>
    <w:rsid w:val="00637EE6"/>
    <w:rsid w:val="006406D2"/>
    <w:rsid w:val="00640C94"/>
    <w:rsid w:val="006411A4"/>
    <w:rsid w:val="00641A42"/>
    <w:rsid w:val="00641BF9"/>
    <w:rsid w:val="00641DDA"/>
    <w:rsid w:val="00642438"/>
    <w:rsid w:val="00642C6A"/>
    <w:rsid w:val="00642CE4"/>
    <w:rsid w:val="00643281"/>
    <w:rsid w:val="00643B6C"/>
    <w:rsid w:val="00643C83"/>
    <w:rsid w:val="00644242"/>
    <w:rsid w:val="00644571"/>
    <w:rsid w:val="00644D24"/>
    <w:rsid w:val="006451D7"/>
    <w:rsid w:val="00645247"/>
    <w:rsid w:val="006453B7"/>
    <w:rsid w:val="0064576B"/>
    <w:rsid w:val="00646B57"/>
    <w:rsid w:val="0064721B"/>
    <w:rsid w:val="0064762D"/>
    <w:rsid w:val="00647B7C"/>
    <w:rsid w:val="00647CB1"/>
    <w:rsid w:val="00650300"/>
    <w:rsid w:val="00650BDE"/>
    <w:rsid w:val="00650FC1"/>
    <w:rsid w:val="00651129"/>
    <w:rsid w:val="006514F9"/>
    <w:rsid w:val="00651626"/>
    <w:rsid w:val="00651BE0"/>
    <w:rsid w:val="00652298"/>
    <w:rsid w:val="006524A4"/>
    <w:rsid w:val="00652B27"/>
    <w:rsid w:val="006531AD"/>
    <w:rsid w:val="006534E2"/>
    <w:rsid w:val="00653720"/>
    <w:rsid w:val="00653974"/>
    <w:rsid w:val="00653B90"/>
    <w:rsid w:val="00653CCB"/>
    <w:rsid w:val="00653EC8"/>
    <w:rsid w:val="00653F5B"/>
    <w:rsid w:val="00654072"/>
    <w:rsid w:val="006546E7"/>
    <w:rsid w:val="00655349"/>
    <w:rsid w:val="00655B07"/>
    <w:rsid w:val="00655DB7"/>
    <w:rsid w:val="00655E9C"/>
    <w:rsid w:val="0065641C"/>
    <w:rsid w:val="00657703"/>
    <w:rsid w:val="0065786A"/>
    <w:rsid w:val="00657A05"/>
    <w:rsid w:val="00657C05"/>
    <w:rsid w:val="00657F7B"/>
    <w:rsid w:val="00660209"/>
    <w:rsid w:val="00660239"/>
    <w:rsid w:val="00660A3B"/>
    <w:rsid w:val="00660F53"/>
    <w:rsid w:val="0066155A"/>
    <w:rsid w:val="00661698"/>
    <w:rsid w:val="00662014"/>
    <w:rsid w:val="00662787"/>
    <w:rsid w:val="00662DA1"/>
    <w:rsid w:val="006638AE"/>
    <w:rsid w:val="006638C2"/>
    <w:rsid w:val="00663C31"/>
    <w:rsid w:val="00664036"/>
    <w:rsid w:val="00664801"/>
    <w:rsid w:val="00664829"/>
    <w:rsid w:val="00664B42"/>
    <w:rsid w:val="00664CE0"/>
    <w:rsid w:val="00664E42"/>
    <w:rsid w:val="00664F9A"/>
    <w:rsid w:val="00665B4A"/>
    <w:rsid w:val="00665F37"/>
    <w:rsid w:val="0066661A"/>
    <w:rsid w:val="0066679E"/>
    <w:rsid w:val="006668CF"/>
    <w:rsid w:val="0066693D"/>
    <w:rsid w:val="0066707B"/>
    <w:rsid w:val="00667BD4"/>
    <w:rsid w:val="00667CD2"/>
    <w:rsid w:val="006706C6"/>
    <w:rsid w:val="00670E5D"/>
    <w:rsid w:val="00671072"/>
    <w:rsid w:val="006711FC"/>
    <w:rsid w:val="00672331"/>
    <w:rsid w:val="0067240E"/>
    <w:rsid w:val="00672F3B"/>
    <w:rsid w:val="00673912"/>
    <w:rsid w:val="006739EF"/>
    <w:rsid w:val="0067426F"/>
    <w:rsid w:val="006746B4"/>
    <w:rsid w:val="00674938"/>
    <w:rsid w:val="00675005"/>
    <w:rsid w:val="00675158"/>
    <w:rsid w:val="00675453"/>
    <w:rsid w:val="0067558D"/>
    <w:rsid w:val="006756FF"/>
    <w:rsid w:val="006758FF"/>
    <w:rsid w:val="00675961"/>
    <w:rsid w:val="00675B46"/>
    <w:rsid w:val="00675D10"/>
    <w:rsid w:val="006766F1"/>
    <w:rsid w:val="00676E5E"/>
    <w:rsid w:val="0067784F"/>
    <w:rsid w:val="0067793C"/>
    <w:rsid w:val="006804C6"/>
    <w:rsid w:val="006807C9"/>
    <w:rsid w:val="006819DE"/>
    <w:rsid w:val="00681C04"/>
    <w:rsid w:val="00681C76"/>
    <w:rsid w:val="00682072"/>
    <w:rsid w:val="0068311C"/>
    <w:rsid w:val="0068425C"/>
    <w:rsid w:val="0068464A"/>
    <w:rsid w:val="00684C68"/>
    <w:rsid w:val="00685625"/>
    <w:rsid w:val="00685AEC"/>
    <w:rsid w:val="00685E42"/>
    <w:rsid w:val="00685F29"/>
    <w:rsid w:val="006870CC"/>
    <w:rsid w:val="006870FF"/>
    <w:rsid w:val="00687367"/>
    <w:rsid w:val="006878D8"/>
    <w:rsid w:val="00687C5F"/>
    <w:rsid w:val="00687D29"/>
    <w:rsid w:val="00687E53"/>
    <w:rsid w:val="0069099B"/>
    <w:rsid w:val="00690C52"/>
    <w:rsid w:val="006912D1"/>
    <w:rsid w:val="006916B9"/>
    <w:rsid w:val="00691ECF"/>
    <w:rsid w:val="00692458"/>
    <w:rsid w:val="006934D6"/>
    <w:rsid w:val="00693F55"/>
    <w:rsid w:val="00694BEF"/>
    <w:rsid w:val="006954AA"/>
    <w:rsid w:val="006955C6"/>
    <w:rsid w:val="006961AB"/>
    <w:rsid w:val="006961D8"/>
    <w:rsid w:val="00696B98"/>
    <w:rsid w:val="006973A5"/>
    <w:rsid w:val="00697940"/>
    <w:rsid w:val="00697B30"/>
    <w:rsid w:val="006A06AD"/>
    <w:rsid w:val="006A0D17"/>
    <w:rsid w:val="006A1224"/>
    <w:rsid w:val="006A12CB"/>
    <w:rsid w:val="006A13F1"/>
    <w:rsid w:val="006A166E"/>
    <w:rsid w:val="006A199F"/>
    <w:rsid w:val="006A2648"/>
    <w:rsid w:val="006A2820"/>
    <w:rsid w:val="006A2D85"/>
    <w:rsid w:val="006A2E0A"/>
    <w:rsid w:val="006A30BB"/>
    <w:rsid w:val="006A3626"/>
    <w:rsid w:val="006A3DB1"/>
    <w:rsid w:val="006A4139"/>
    <w:rsid w:val="006A41A4"/>
    <w:rsid w:val="006A41EF"/>
    <w:rsid w:val="006A45F9"/>
    <w:rsid w:val="006A4D36"/>
    <w:rsid w:val="006A50D8"/>
    <w:rsid w:val="006A548D"/>
    <w:rsid w:val="006A605B"/>
    <w:rsid w:val="006A6B74"/>
    <w:rsid w:val="006A6B92"/>
    <w:rsid w:val="006A6FEF"/>
    <w:rsid w:val="006A7479"/>
    <w:rsid w:val="006A76FB"/>
    <w:rsid w:val="006A7737"/>
    <w:rsid w:val="006A79FE"/>
    <w:rsid w:val="006A7AC4"/>
    <w:rsid w:val="006B0D8B"/>
    <w:rsid w:val="006B0FCC"/>
    <w:rsid w:val="006B1A1A"/>
    <w:rsid w:val="006B1CF5"/>
    <w:rsid w:val="006B2065"/>
    <w:rsid w:val="006B262C"/>
    <w:rsid w:val="006B28CC"/>
    <w:rsid w:val="006B2E49"/>
    <w:rsid w:val="006B3590"/>
    <w:rsid w:val="006B3EE0"/>
    <w:rsid w:val="006B4671"/>
    <w:rsid w:val="006B4909"/>
    <w:rsid w:val="006B4BF2"/>
    <w:rsid w:val="006B5622"/>
    <w:rsid w:val="006B7833"/>
    <w:rsid w:val="006B78FA"/>
    <w:rsid w:val="006C079F"/>
    <w:rsid w:val="006C0942"/>
    <w:rsid w:val="006C12A2"/>
    <w:rsid w:val="006C1840"/>
    <w:rsid w:val="006C1BF5"/>
    <w:rsid w:val="006C2CBB"/>
    <w:rsid w:val="006C33D4"/>
    <w:rsid w:val="006C3587"/>
    <w:rsid w:val="006C377E"/>
    <w:rsid w:val="006C38F2"/>
    <w:rsid w:val="006C46D1"/>
    <w:rsid w:val="006C6416"/>
    <w:rsid w:val="006C64E1"/>
    <w:rsid w:val="006C6956"/>
    <w:rsid w:val="006C69DE"/>
    <w:rsid w:val="006C764E"/>
    <w:rsid w:val="006C773F"/>
    <w:rsid w:val="006C7822"/>
    <w:rsid w:val="006C791C"/>
    <w:rsid w:val="006C7CB9"/>
    <w:rsid w:val="006D0962"/>
    <w:rsid w:val="006D0F51"/>
    <w:rsid w:val="006D10D2"/>
    <w:rsid w:val="006D1237"/>
    <w:rsid w:val="006D146D"/>
    <w:rsid w:val="006D1AFA"/>
    <w:rsid w:val="006D2031"/>
    <w:rsid w:val="006D2C31"/>
    <w:rsid w:val="006D2C35"/>
    <w:rsid w:val="006D2CA8"/>
    <w:rsid w:val="006D2FFF"/>
    <w:rsid w:val="006D32DF"/>
    <w:rsid w:val="006D33FA"/>
    <w:rsid w:val="006D3B0D"/>
    <w:rsid w:val="006D3CB6"/>
    <w:rsid w:val="006D4709"/>
    <w:rsid w:val="006D4C5E"/>
    <w:rsid w:val="006D4D69"/>
    <w:rsid w:val="006D50A0"/>
    <w:rsid w:val="006D55B9"/>
    <w:rsid w:val="006D5BA7"/>
    <w:rsid w:val="006D61F3"/>
    <w:rsid w:val="006D65A7"/>
    <w:rsid w:val="006D681F"/>
    <w:rsid w:val="006D682B"/>
    <w:rsid w:val="006D6B35"/>
    <w:rsid w:val="006D6EC2"/>
    <w:rsid w:val="006D6FB8"/>
    <w:rsid w:val="006D76A9"/>
    <w:rsid w:val="006E090B"/>
    <w:rsid w:val="006E1424"/>
    <w:rsid w:val="006E17E3"/>
    <w:rsid w:val="006E1DC4"/>
    <w:rsid w:val="006E22A9"/>
    <w:rsid w:val="006E2971"/>
    <w:rsid w:val="006E2A6C"/>
    <w:rsid w:val="006E2FB4"/>
    <w:rsid w:val="006E3185"/>
    <w:rsid w:val="006E33AB"/>
    <w:rsid w:val="006E33F6"/>
    <w:rsid w:val="006E3432"/>
    <w:rsid w:val="006E3647"/>
    <w:rsid w:val="006E4847"/>
    <w:rsid w:val="006E57DC"/>
    <w:rsid w:val="006E5D02"/>
    <w:rsid w:val="006E6286"/>
    <w:rsid w:val="006E652B"/>
    <w:rsid w:val="006E65A3"/>
    <w:rsid w:val="006E663B"/>
    <w:rsid w:val="006E7175"/>
    <w:rsid w:val="006E7995"/>
    <w:rsid w:val="006F0392"/>
    <w:rsid w:val="006F16C9"/>
    <w:rsid w:val="006F1927"/>
    <w:rsid w:val="006F1BB2"/>
    <w:rsid w:val="006F1C53"/>
    <w:rsid w:val="006F1D92"/>
    <w:rsid w:val="006F2499"/>
    <w:rsid w:val="006F26B1"/>
    <w:rsid w:val="006F29E5"/>
    <w:rsid w:val="006F30A5"/>
    <w:rsid w:val="006F33E5"/>
    <w:rsid w:val="006F34CB"/>
    <w:rsid w:val="006F3DD5"/>
    <w:rsid w:val="006F402E"/>
    <w:rsid w:val="006F4077"/>
    <w:rsid w:val="006F4C24"/>
    <w:rsid w:val="006F5944"/>
    <w:rsid w:val="006F5960"/>
    <w:rsid w:val="006F5D4C"/>
    <w:rsid w:val="006F5EE0"/>
    <w:rsid w:val="006F631E"/>
    <w:rsid w:val="006F6E23"/>
    <w:rsid w:val="006F78AE"/>
    <w:rsid w:val="006F79FB"/>
    <w:rsid w:val="006F7B00"/>
    <w:rsid w:val="006F7ECA"/>
    <w:rsid w:val="0070001C"/>
    <w:rsid w:val="0070054D"/>
    <w:rsid w:val="0070098A"/>
    <w:rsid w:val="00702D5D"/>
    <w:rsid w:val="00703520"/>
    <w:rsid w:val="00703613"/>
    <w:rsid w:val="00703D22"/>
    <w:rsid w:val="00703E7F"/>
    <w:rsid w:val="00703F07"/>
    <w:rsid w:val="007045F0"/>
    <w:rsid w:val="00704824"/>
    <w:rsid w:val="0070503B"/>
    <w:rsid w:val="007053B3"/>
    <w:rsid w:val="0070553C"/>
    <w:rsid w:val="00705960"/>
    <w:rsid w:val="00705B4A"/>
    <w:rsid w:val="00706008"/>
    <w:rsid w:val="00706870"/>
    <w:rsid w:val="00706B23"/>
    <w:rsid w:val="0070712F"/>
    <w:rsid w:val="007076B2"/>
    <w:rsid w:val="00707B7A"/>
    <w:rsid w:val="007102C9"/>
    <w:rsid w:val="00710BDE"/>
    <w:rsid w:val="00710FF4"/>
    <w:rsid w:val="00711734"/>
    <w:rsid w:val="0071182E"/>
    <w:rsid w:val="0071192F"/>
    <w:rsid w:val="00712299"/>
    <w:rsid w:val="007123D6"/>
    <w:rsid w:val="007128ED"/>
    <w:rsid w:val="007128F1"/>
    <w:rsid w:val="00712BA1"/>
    <w:rsid w:val="00712D96"/>
    <w:rsid w:val="00712E81"/>
    <w:rsid w:val="0071304F"/>
    <w:rsid w:val="007138F8"/>
    <w:rsid w:val="0071394E"/>
    <w:rsid w:val="00713AD3"/>
    <w:rsid w:val="00713D9A"/>
    <w:rsid w:val="00714079"/>
    <w:rsid w:val="007144CA"/>
    <w:rsid w:val="007147FA"/>
    <w:rsid w:val="007148AA"/>
    <w:rsid w:val="0071493C"/>
    <w:rsid w:val="00714999"/>
    <w:rsid w:val="00714D5E"/>
    <w:rsid w:val="00715C1B"/>
    <w:rsid w:val="00715ED0"/>
    <w:rsid w:val="00716EC8"/>
    <w:rsid w:val="00716FD3"/>
    <w:rsid w:val="00717727"/>
    <w:rsid w:val="00717878"/>
    <w:rsid w:val="007178ED"/>
    <w:rsid w:val="00720CC4"/>
    <w:rsid w:val="0072113F"/>
    <w:rsid w:val="00722218"/>
    <w:rsid w:val="0072253F"/>
    <w:rsid w:val="00722685"/>
    <w:rsid w:val="00722E1B"/>
    <w:rsid w:val="00722EC9"/>
    <w:rsid w:val="00724666"/>
    <w:rsid w:val="00724A31"/>
    <w:rsid w:val="00724BE4"/>
    <w:rsid w:val="00725076"/>
    <w:rsid w:val="00725288"/>
    <w:rsid w:val="007254FE"/>
    <w:rsid w:val="00725C53"/>
    <w:rsid w:val="0073088C"/>
    <w:rsid w:val="00730BF9"/>
    <w:rsid w:val="00730C46"/>
    <w:rsid w:val="00730D42"/>
    <w:rsid w:val="00731349"/>
    <w:rsid w:val="007315BC"/>
    <w:rsid w:val="007317BE"/>
    <w:rsid w:val="00731DD6"/>
    <w:rsid w:val="00732279"/>
    <w:rsid w:val="007326BB"/>
    <w:rsid w:val="0073270B"/>
    <w:rsid w:val="00733329"/>
    <w:rsid w:val="007335CD"/>
    <w:rsid w:val="00734209"/>
    <w:rsid w:val="00734AF6"/>
    <w:rsid w:val="007354BB"/>
    <w:rsid w:val="0073633F"/>
    <w:rsid w:val="007367B3"/>
    <w:rsid w:val="0073681D"/>
    <w:rsid w:val="00736965"/>
    <w:rsid w:val="00736BEF"/>
    <w:rsid w:val="00736D59"/>
    <w:rsid w:val="00736E59"/>
    <w:rsid w:val="007373D8"/>
    <w:rsid w:val="00737563"/>
    <w:rsid w:val="007403D2"/>
    <w:rsid w:val="00740697"/>
    <w:rsid w:val="0074089F"/>
    <w:rsid w:val="00740DE3"/>
    <w:rsid w:val="007413B7"/>
    <w:rsid w:val="0074148D"/>
    <w:rsid w:val="00741B0B"/>
    <w:rsid w:val="0074267A"/>
    <w:rsid w:val="0074334A"/>
    <w:rsid w:val="00743365"/>
    <w:rsid w:val="00743517"/>
    <w:rsid w:val="00743525"/>
    <w:rsid w:val="00743FD0"/>
    <w:rsid w:val="00744024"/>
    <w:rsid w:val="007440CD"/>
    <w:rsid w:val="00744656"/>
    <w:rsid w:val="00744850"/>
    <w:rsid w:val="007448FA"/>
    <w:rsid w:val="007453FA"/>
    <w:rsid w:val="0074566F"/>
    <w:rsid w:val="007456CE"/>
    <w:rsid w:val="00745D85"/>
    <w:rsid w:val="00745EB9"/>
    <w:rsid w:val="00746C54"/>
    <w:rsid w:val="00746EA0"/>
    <w:rsid w:val="0074756C"/>
    <w:rsid w:val="0075000E"/>
    <w:rsid w:val="007505F0"/>
    <w:rsid w:val="0075074A"/>
    <w:rsid w:val="0075091C"/>
    <w:rsid w:val="00750CF9"/>
    <w:rsid w:val="0075208A"/>
    <w:rsid w:val="00752688"/>
    <w:rsid w:val="00752A01"/>
    <w:rsid w:val="00752AC3"/>
    <w:rsid w:val="00752EFB"/>
    <w:rsid w:val="00753186"/>
    <w:rsid w:val="00753288"/>
    <w:rsid w:val="00753368"/>
    <w:rsid w:val="0075373A"/>
    <w:rsid w:val="007544BF"/>
    <w:rsid w:val="00754704"/>
    <w:rsid w:val="00754CED"/>
    <w:rsid w:val="00754D93"/>
    <w:rsid w:val="00754DCD"/>
    <w:rsid w:val="00754DD5"/>
    <w:rsid w:val="0075511A"/>
    <w:rsid w:val="00755153"/>
    <w:rsid w:val="00755277"/>
    <w:rsid w:val="0075554B"/>
    <w:rsid w:val="00755606"/>
    <w:rsid w:val="00755A94"/>
    <w:rsid w:val="00755D78"/>
    <w:rsid w:val="00755F1B"/>
    <w:rsid w:val="0075671C"/>
    <w:rsid w:val="00756D70"/>
    <w:rsid w:val="0075718B"/>
    <w:rsid w:val="00757253"/>
    <w:rsid w:val="00757390"/>
    <w:rsid w:val="00757BFA"/>
    <w:rsid w:val="00757CFE"/>
    <w:rsid w:val="007600A9"/>
    <w:rsid w:val="00760ACA"/>
    <w:rsid w:val="00760D37"/>
    <w:rsid w:val="0076154E"/>
    <w:rsid w:val="007616C3"/>
    <w:rsid w:val="00761827"/>
    <w:rsid w:val="00761852"/>
    <w:rsid w:val="00761FC9"/>
    <w:rsid w:val="007622D4"/>
    <w:rsid w:val="0076289B"/>
    <w:rsid w:val="007634F2"/>
    <w:rsid w:val="00763C58"/>
    <w:rsid w:val="007641A7"/>
    <w:rsid w:val="00764246"/>
    <w:rsid w:val="00764534"/>
    <w:rsid w:val="00764A27"/>
    <w:rsid w:val="00764FB8"/>
    <w:rsid w:val="0076515D"/>
    <w:rsid w:val="00765693"/>
    <w:rsid w:val="00765FA8"/>
    <w:rsid w:val="0076646F"/>
    <w:rsid w:val="00766772"/>
    <w:rsid w:val="00766A3D"/>
    <w:rsid w:val="00766D1F"/>
    <w:rsid w:val="00767885"/>
    <w:rsid w:val="00767A8C"/>
    <w:rsid w:val="00770987"/>
    <w:rsid w:val="00770AA6"/>
    <w:rsid w:val="00770E2E"/>
    <w:rsid w:val="00771572"/>
    <w:rsid w:val="0077161D"/>
    <w:rsid w:val="00771FCA"/>
    <w:rsid w:val="00772E85"/>
    <w:rsid w:val="00772FAA"/>
    <w:rsid w:val="007738DD"/>
    <w:rsid w:val="007742E8"/>
    <w:rsid w:val="00774371"/>
    <w:rsid w:val="00774BD4"/>
    <w:rsid w:val="00774DA2"/>
    <w:rsid w:val="0077503B"/>
    <w:rsid w:val="00775B66"/>
    <w:rsid w:val="00775BA1"/>
    <w:rsid w:val="00775CBC"/>
    <w:rsid w:val="00781103"/>
    <w:rsid w:val="0078174E"/>
    <w:rsid w:val="00782112"/>
    <w:rsid w:val="007828A4"/>
    <w:rsid w:val="00782A43"/>
    <w:rsid w:val="00782CFD"/>
    <w:rsid w:val="00782E5D"/>
    <w:rsid w:val="00782EA1"/>
    <w:rsid w:val="007835F4"/>
    <w:rsid w:val="00783D63"/>
    <w:rsid w:val="00783EE6"/>
    <w:rsid w:val="0078421A"/>
    <w:rsid w:val="007842C3"/>
    <w:rsid w:val="0078450C"/>
    <w:rsid w:val="00784650"/>
    <w:rsid w:val="007855F0"/>
    <w:rsid w:val="0078573F"/>
    <w:rsid w:val="0078580D"/>
    <w:rsid w:val="0078596F"/>
    <w:rsid w:val="00785992"/>
    <w:rsid w:val="00785BAB"/>
    <w:rsid w:val="00785BD2"/>
    <w:rsid w:val="00785D8C"/>
    <w:rsid w:val="0078634B"/>
    <w:rsid w:val="007866D8"/>
    <w:rsid w:val="00786739"/>
    <w:rsid w:val="00787217"/>
    <w:rsid w:val="007877B5"/>
    <w:rsid w:val="00787A2C"/>
    <w:rsid w:val="00787BDD"/>
    <w:rsid w:val="00787BE8"/>
    <w:rsid w:val="00790D5B"/>
    <w:rsid w:val="00790D69"/>
    <w:rsid w:val="0079104E"/>
    <w:rsid w:val="0079115C"/>
    <w:rsid w:val="0079140B"/>
    <w:rsid w:val="0079152D"/>
    <w:rsid w:val="00791558"/>
    <w:rsid w:val="007915FB"/>
    <w:rsid w:val="00791828"/>
    <w:rsid w:val="00791BDB"/>
    <w:rsid w:val="007927F2"/>
    <w:rsid w:val="00792EF7"/>
    <w:rsid w:val="007932D5"/>
    <w:rsid w:val="00793363"/>
    <w:rsid w:val="00793485"/>
    <w:rsid w:val="00793FD6"/>
    <w:rsid w:val="00795986"/>
    <w:rsid w:val="00796894"/>
    <w:rsid w:val="00796CF1"/>
    <w:rsid w:val="00796F15"/>
    <w:rsid w:val="0079723C"/>
    <w:rsid w:val="00797451"/>
    <w:rsid w:val="007978DD"/>
    <w:rsid w:val="00797904"/>
    <w:rsid w:val="007A03EA"/>
    <w:rsid w:val="007A126E"/>
    <w:rsid w:val="007A13D8"/>
    <w:rsid w:val="007A19DD"/>
    <w:rsid w:val="007A1E4D"/>
    <w:rsid w:val="007A2335"/>
    <w:rsid w:val="007A2826"/>
    <w:rsid w:val="007A2BA8"/>
    <w:rsid w:val="007A2BB2"/>
    <w:rsid w:val="007A2D46"/>
    <w:rsid w:val="007A37B1"/>
    <w:rsid w:val="007A3800"/>
    <w:rsid w:val="007A3A05"/>
    <w:rsid w:val="007A3A46"/>
    <w:rsid w:val="007A44C1"/>
    <w:rsid w:val="007A56B5"/>
    <w:rsid w:val="007A6490"/>
    <w:rsid w:val="007A6652"/>
    <w:rsid w:val="007A6D6B"/>
    <w:rsid w:val="007A6DC7"/>
    <w:rsid w:val="007A6F57"/>
    <w:rsid w:val="007A7294"/>
    <w:rsid w:val="007A7606"/>
    <w:rsid w:val="007A76B3"/>
    <w:rsid w:val="007A7A23"/>
    <w:rsid w:val="007B00F7"/>
    <w:rsid w:val="007B071A"/>
    <w:rsid w:val="007B09B3"/>
    <w:rsid w:val="007B0D66"/>
    <w:rsid w:val="007B0D93"/>
    <w:rsid w:val="007B118B"/>
    <w:rsid w:val="007B11DF"/>
    <w:rsid w:val="007B1B44"/>
    <w:rsid w:val="007B2211"/>
    <w:rsid w:val="007B23E1"/>
    <w:rsid w:val="007B2E6E"/>
    <w:rsid w:val="007B2E86"/>
    <w:rsid w:val="007B3381"/>
    <w:rsid w:val="007B3749"/>
    <w:rsid w:val="007B3AAE"/>
    <w:rsid w:val="007B453A"/>
    <w:rsid w:val="007B4B58"/>
    <w:rsid w:val="007B5822"/>
    <w:rsid w:val="007B5DD6"/>
    <w:rsid w:val="007B6901"/>
    <w:rsid w:val="007B6BA9"/>
    <w:rsid w:val="007B6CB5"/>
    <w:rsid w:val="007B6E14"/>
    <w:rsid w:val="007B7741"/>
    <w:rsid w:val="007C05B6"/>
    <w:rsid w:val="007C0FE1"/>
    <w:rsid w:val="007C205D"/>
    <w:rsid w:val="007C21DC"/>
    <w:rsid w:val="007C2315"/>
    <w:rsid w:val="007C2943"/>
    <w:rsid w:val="007C2EED"/>
    <w:rsid w:val="007C305A"/>
    <w:rsid w:val="007C3091"/>
    <w:rsid w:val="007C3698"/>
    <w:rsid w:val="007C3CC6"/>
    <w:rsid w:val="007C3EC3"/>
    <w:rsid w:val="007C5D18"/>
    <w:rsid w:val="007C74CC"/>
    <w:rsid w:val="007C7E22"/>
    <w:rsid w:val="007D004D"/>
    <w:rsid w:val="007D0328"/>
    <w:rsid w:val="007D0796"/>
    <w:rsid w:val="007D0814"/>
    <w:rsid w:val="007D0BED"/>
    <w:rsid w:val="007D0E6B"/>
    <w:rsid w:val="007D134C"/>
    <w:rsid w:val="007D1A06"/>
    <w:rsid w:val="007D1F6A"/>
    <w:rsid w:val="007D2077"/>
    <w:rsid w:val="007D2DBC"/>
    <w:rsid w:val="007D377D"/>
    <w:rsid w:val="007D3F41"/>
    <w:rsid w:val="007D452C"/>
    <w:rsid w:val="007D4584"/>
    <w:rsid w:val="007D55B5"/>
    <w:rsid w:val="007D5B18"/>
    <w:rsid w:val="007D6B0A"/>
    <w:rsid w:val="007D6D0B"/>
    <w:rsid w:val="007D6EC3"/>
    <w:rsid w:val="007E02A0"/>
    <w:rsid w:val="007E0896"/>
    <w:rsid w:val="007E0FD5"/>
    <w:rsid w:val="007E1603"/>
    <w:rsid w:val="007E1D86"/>
    <w:rsid w:val="007E1DEA"/>
    <w:rsid w:val="007E280B"/>
    <w:rsid w:val="007E2B9C"/>
    <w:rsid w:val="007E2BCF"/>
    <w:rsid w:val="007E2E80"/>
    <w:rsid w:val="007E35F9"/>
    <w:rsid w:val="007E38F3"/>
    <w:rsid w:val="007E3A78"/>
    <w:rsid w:val="007E3DA4"/>
    <w:rsid w:val="007E41B1"/>
    <w:rsid w:val="007E43A9"/>
    <w:rsid w:val="007E5EFF"/>
    <w:rsid w:val="007E61AE"/>
    <w:rsid w:val="007E67F1"/>
    <w:rsid w:val="007E72A2"/>
    <w:rsid w:val="007E7AC3"/>
    <w:rsid w:val="007E7C5E"/>
    <w:rsid w:val="007F0B79"/>
    <w:rsid w:val="007F0B7E"/>
    <w:rsid w:val="007F0FA1"/>
    <w:rsid w:val="007F1000"/>
    <w:rsid w:val="007F1BB2"/>
    <w:rsid w:val="007F208F"/>
    <w:rsid w:val="007F2378"/>
    <w:rsid w:val="007F257B"/>
    <w:rsid w:val="007F29D2"/>
    <w:rsid w:val="007F29F6"/>
    <w:rsid w:val="007F2ED9"/>
    <w:rsid w:val="007F3F3B"/>
    <w:rsid w:val="007F414C"/>
    <w:rsid w:val="007F474D"/>
    <w:rsid w:val="007F4AFA"/>
    <w:rsid w:val="007F4FC9"/>
    <w:rsid w:val="007F5090"/>
    <w:rsid w:val="007F5503"/>
    <w:rsid w:val="007F58AD"/>
    <w:rsid w:val="007F58E3"/>
    <w:rsid w:val="007F6CDC"/>
    <w:rsid w:val="008001F0"/>
    <w:rsid w:val="0080032B"/>
    <w:rsid w:val="00800E73"/>
    <w:rsid w:val="008011D9"/>
    <w:rsid w:val="00801360"/>
    <w:rsid w:val="0080158B"/>
    <w:rsid w:val="00801DD4"/>
    <w:rsid w:val="00802173"/>
    <w:rsid w:val="0080227D"/>
    <w:rsid w:val="0080297D"/>
    <w:rsid w:val="00802B44"/>
    <w:rsid w:val="00803034"/>
    <w:rsid w:val="0080333C"/>
    <w:rsid w:val="00803598"/>
    <w:rsid w:val="008035A1"/>
    <w:rsid w:val="008040ED"/>
    <w:rsid w:val="00804A96"/>
    <w:rsid w:val="00804F4D"/>
    <w:rsid w:val="00805CD0"/>
    <w:rsid w:val="00805D85"/>
    <w:rsid w:val="008068E9"/>
    <w:rsid w:val="008073D2"/>
    <w:rsid w:val="0080790A"/>
    <w:rsid w:val="00807AD2"/>
    <w:rsid w:val="00810799"/>
    <w:rsid w:val="00811524"/>
    <w:rsid w:val="0081192B"/>
    <w:rsid w:val="008120A6"/>
    <w:rsid w:val="0081240E"/>
    <w:rsid w:val="00812BE9"/>
    <w:rsid w:val="00812CAA"/>
    <w:rsid w:val="00812E0D"/>
    <w:rsid w:val="008130A5"/>
    <w:rsid w:val="00813E0A"/>
    <w:rsid w:val="00813E2C"/>
    <w:rsid w:val="00814F10"/>
    <w:rsid w:val="008150C5"/>
    <w:rsid w:val="008151A2"/>
    <w:rsid w:val="0081522C"/>
    <w:rsid w:val="00815969"/>
    <w:rsid w:val="00815993"/>
    <w:rsid w:val="00815E6B"/>
    <w:rsid w:val="00815EF3"/>
    <w:rsid w:val="00816734"/>
    <w:rsid w:val="00816B01"/>
    <w:rsid w:val="00816E29"/>
    <w:rsid w:val="00817015"/>
    <w:rsid w:val="0081705B"/>
    <w:rsid w:val="00817852"/>
    <w:rsid w:val="00817B2C"/>
    <w:rsid w:val="00817DF1"/>
    <w:rsid w:val="00817F1B"/>
    <w:rsid w:val="0082013D"/>
    <w:rsid w:val="00820595"/>
    <w:rsid w:val="008207A7"/>
    <w:rsid w:val="008208FE"/>
    <w:rsid w:val="0082097A"/>
    <w:rsid w:val="00820A73"/>
    <w:rsid w:val="00820DEA"/>
    <w:rsid w:val="008213C1"/>
    <w:rsid w:val="00821656"/>
    <w:rsid w:val="00821A6D"/>
    <w:rsid w:val="00823426"/>
    <w:rsid w:val="0082344A"/>
    <w:rsid w:val="0082352E"/>
    <w:rsid w:val="00823A86"/>
    <w:rsid w:val="00823B90"/>
    <w:rsid w:val="0082404A"/>
    <w:rsid w:val="0082406D"/>
    <w:rsid w:val="0082444E"/>
    <w:rsid w:val="00824ECA"/>
    <w:rsid w:val="008251DE"/>
    <w:rsid w:val="0082545F"/>
    <w:rsid w:val="00825808"/>
    <w:rsid w:val="0082585F"/>
    <w:rsid w:val="008259E8"/>
    <w:rsid w:val="00826A1E"/>
    <w:rsid w:val="00826F2A"/>
    <w:rsid w:val="00827A66"/>
    <w:rsid w:val="00827B08"/>
    <w:rsid w:val="00830795"/>
    <w:rsid w:val="00830A5F"/>
    <w:rsid w:val="00830D7F"/>
    <w:rsid w:val="0083106E"/>
    <w:rsid w:val="00831423"/>
    <w:rsid w:val="00831A94"/>
    <w:rsid w:val="00831FE5"/>
    <w:rsid w:val="008329CC"/>
    <w:rsid w:val="0083447A"/>
    <w:rsid w:val="0083485A"/>
    <w:rsid w:val="00834BDE"/>
    <w:rsid w:val="00835427"/>
    <w:rsid w:val="00835864"/>
    <w:rsid w:val="008358FD"/>
    <w:rsid w:val="00835906"/>
    <w:rsid w:val="00835AAD"/>
    <w:rsid w:val="00835E3C"/>
    <w:rsid w:val="0083631E"/>
    <w:rsid w:val="0083637A"/>
    <w:rsid w:val="008364D4"/>
    <w:rsid w:val="00836DA7"/>
    <w:rsid w:val="008371AC"/>
    <w:rsid w:val="0083771A"/>
    <w:rsid w:val="00837EFE"/>
    <w:rsid w:val="008405E3"/>
    <w:rsid w:val="00840852"/>
    <w:rsid w:val="00840863"/>
    <w:rsid w:val="0084113F"/>
    <w:rsid w:val="00841636"/>
    <w:rsid w:val="0084196E"/>
    <w:rsid w:val="00841C6F"/>
    <w:rsid w:val="00842019"/>
    <w:rsid w:val="0084281A"/>
    <w:rsid w:val="00842F09"/>
    <w:rsid w:val="0084305E"/>
    <w:rsid w:val="0084355F"/>
    <w:rsid w:val="00843A11"/>
    <w:rsid w:val="0084428A"/>
    <w:rsid w:val="008446A3"/>
    <w:rsid w:val="0084492E"/>
    <w:rsid w:val="00844A68"/>
    <w:rsid w:val="00844FC1"/>
    <w:rsid w:val="00846AC4"/>
    <w:rsid w:val="00846AEA"/>
    <w:rsid w:val="00846DFF"/>
    <w:rsid w:val="008475A7"/>
    <w:rsid w:val="00847A00"/>
    <w:rsid w:val="00847FD6"/>
    <w:rsid w:val="0085019B"/>
    <w:rsid w:val="008502A3"/>
    <w:rsid w:val="0085099A"/>
    <w:rsid w:val="00850DDC"/>
    <w:rsid w:val="00851A3B"/>
    <w:rsid w:val="00851F7E"/>
    <w:rsid w:val="00851F9C"/>
    <w:rsid w:val="008524D7"/>
    <w:rsid w:val="0085273F"/>
    <w:rsid w:val="00853DCB"/>
    <w:rsid w:val="0085409E"/>
    <w:rsid w:val="008542D6"/>
    <w:rsid w:val="00854B1D"/>
    <w:rsid w:val="00855559"/>
    <w:rsid w:val="00855C4F"/>
    <w:rsid w:val="008560E3"/>
    <w:rsid w:val="0085612E"/>
    <w:rsid w:val="008569AE"/>
    <w:rsid w:val="00856C8B"/>
    <w:rsid w:val="00856DF6"/>
    <w:rsid w:val="00857000"/>
    <w:rsid w:val="0085793E"/>
    <w:rsid w:val="008579C5"/>
    <w:rsid w:val="00857EDE"/>
    <w:rsid w:val="00860545"/>
    <w:rsid w:val="00860DED"/>
    <w:rsid w:val="00861E2D"/>
    <w:rsid w:val="00861FC1"/>
    <w:rsid w:val="0086289F"/>
    <w:rsid w:val="008639C9"/>
    <w:rsid w:val="008639DB"/>
    <w:rsid w:val="00863DC5"/>
    <w:rsid w:val="00863EAE"/>
    <w:rsid w:val="00864607"/>
    <w:rsid w:val="00864674"/>
    <w:rsid w:val="00865EEB"/>
    <w:rsid w:val="00866096"/>
    <w:rsid w:val="008660A5"/>
    <w:rsid w:val="008661A8"/>
    <w:rsid w:val="008663C9"/>
    <w:rsid w:val="00866AC3"/>
    <w:rsid w:val="00866D7D"/>
    <w:rsid w:val="008670F0"/>
    <w:rsid w:val="0086759F"/>
    <w:rsid w:val="00867A1D"/>
    <w:rsid w:val="00867AC2"/>
    <w:rsid w:val="00867D63"/>
    <w:rsid w:val="008705B8"/>
    <w:rsid w:val="008709D6"/>
    <w:rsid w:val="008710B8"/>
    <w:rsid w:val="00871492"/>
    <w:rsid w:val="0087155A"/>
    <w:rsid w:val="00871599"/>
    <w:rsid w:val="00872102"/>
    <w:rsid w:val="00872411"/>
    <w:rsid w:val="0087277C"/>
    <w:rsid w:val="008728EB"/>
    <w:rsid w:val="00872FBA"/>
    <w:rsid w:val="00873CD7"/>
    <w:rsid w:val="00874643"/>
    <w:rsid w:val="00874955"/>
    <w:rsid w:val="0087592E"/>
    <w:rsid w:val="0087709A"/>
    <w:rsid w:val="008770BD"/>
    <w:rsid w:val="00877557"/>
    <w:rsid w:val="008779AB"/>
    <w:rsid w:val="00880258"/>
    <w:rsid w:val="008803C3"/>
    <w:rsid w:val="008806AB"/>
    <w:rsid w:val="00880D47"/>
    <w:rsid w:val="00880F40"/>
    <w:rsid w:val="00881070"/>
    <w:rsid w:val="0088111D"/>
    <w:rsid w:val="0088134A"/>
    <w:rsid w:val="0088141F"/>
    <w:rsid w:val="00881DBF"/>
    <w:rsid w:val="00882BB2"/>
    <w:rsid w:val="008831BE"/>
    <w:rsid w:val="00883D09"/>
    <w:rsid w:val="00883F2B"/>
    <w:rsid w:val="008846E6"/>
    <w:rsid w:val="008849DB"/>
    <w:rsid w:val="00884EA3"/>
    <w:rsid w:val="00884F1D"/>
    <w:rsid w:val="00885036"/>
    <w:rsid w:val="0088560A"/>
    <w:rsid w:val="00885C4F"/>
    <w:rsid w:val="008860B2"/>
    <w:rsid w:val="00886F89"/>
    <w:rsid w:val="00887558"/>
    <w:rsid w:val="008876EA"/>
    <w:rsid w:val="00887779"/>
    <w:rsid w:val="008878EF"/>
    <w:rsid w:val="00887B15"/>
    <w:rsid w:val="008900C5"/>
    <w:rsid w:val="00890869"/>
    <w:rsid w:val="008908C6"/>
    <w:rsid w:val="00890D42"/>
    <w:rsid w:val="00891388"/>
    <w:rsid w:val="0089200A"/>
    <w:rsid w:val="008921FA"/>
    <w:rsid w:val="0089277B"/>
    <w:rsid w:val="00892DFE"/>
    <w:rsid w:val="008930F4"/>
    <w:rsid w:val="00893556"/>
    <w:rsid w:val="008935B9"/>
    <w:rsid w:val="008939B2"/>
    <w:rsid w:val="00894126"/>
    <w:rsid w:val="00894212"/>
    <w:rsid w:val="00894228"/>
    <w:rsid w:val="0089436E"/>
    <w:rsid w:val="00894ACE"/>
    <w:rsid w:val="00895C44"/>
    <w:rsid w:val="00895FA1"/>
    <w:rsid w:val="00896133"/>
    <w:rsid w:val="0089648F"/>
    <w:rsid w:val="00897312"/>
    <w:rsid w:val="008978C8"/>
    <w:rsid w:val="00897A79"/>
    <w:rsid w:val="008A0040"/>
    <w:rsid w:val="008A0BCF"/>
    <w:rsid w:val="008A16B8"/>
    <w:rsid w:val="008A17A4"/>
    <w:rsid w:val="008A1BCB"/>
    <w:rsid w:val="008A1C5E"/>
    <w:rsid w:val="008A1C63"/>
    <w:rsid w:val="008A1EE9"/>
    <w:rsid w:val="008A21F0"/>
    <w:rsid w:val="008A251F"/>
    <w:rsid w:val="008A265F"/>
    <w:rsid w:val="008A2894"/>
    <w:rsid w:val="008A2CC3"/>
    <w:rsid w:val="008A2D1B"/>
    <w:rsid w:val="008A2DD1"/>
    <w:rsid w:val="008A3D54"/>
    <w:rsid w:val="008A4591"/>
    <w:rsid w:val="008A4776"/>
    <w:rsid w:val="008A4D89"/>
    <w:rsid w:val="008A52E2"/>
    <w:rsid w:val="008A545F"/>
    <w:rsid w:val="008A57DC"/>
    <w:rsid w:val="008A5EFC"/>
    <w:rsid w:val="008A6026"/>
    <w:rsid w:val="008A617A"/>
    <w:rsid w:val="008A6195"/>
    <w:rsid w:val="008A6261"/>
    <w:rsid w:val="008A65EE"/>
    <w:rsid w:val="008A6742"/>
    <w:rsid w:val="008A6987"/>
    <w:rsid w:val="008A6B92"/>
    <w:rsid w:val="008A719E"/>
    <w:rsid w:val="008A7351"/>
    <w:rsid w:val="008A7B06"/>
    <w:rsid w:val="008B0135"/>
    <w:rsid w:val="008B0258"/>
    <w:rsid w:val="008B11ED"/>
    <w:rsid w:val="008B1662"/>
    <w:rsid w:val="008B1750"/>
    <w:rsid w:val="008B1FA6"/>
    <w:rsid w:val="008B25B7"/>
    <w:rsid w:val="008B2781"/>
    <w:rsid w:val="008B3746"/>
    <w:rsid w:val="008B37D6"/>
    <w:rsid w:val="008B3975"/>
    <w:rsid w:val="008B3C3C"/>
    <w:rsid w:val="008B4674"/>
    <w:rsid w:val="008B4C14"/>
    <w:rsid w:val="008B4EF5"/>
    <w:rsid w:val="008B579C"/>
    <w:rsid w:val="008B5FD6"/>
    <w:rsid w:val="008B63DB"/>
    <w:rsid w:val="008B64CE"/>
    <w:rsid w:val="008B6880"/>
    <w:rsid w:val="008B6D30"/>
    <w:rsid w:val="008B6E39"/>
    <w:rsid w:val="008B6EE7"/>
    <w:rsid w:val="008B71FB"/>
    <w:rsid w:val="008B760C"/>
    <w:rsid w:val="008B7AF2"/>
    <w:rsid w:val="008C0611"/>
    <w:rsid w:val="008C0ADA"/>
    <w:rsid w:val="008C0EF1"/>
    <w:rsid w:val="008C1681"/>
    <w:rsid w:val="008C1CC4"/>
    <w:rsid w:val="008C2E4B"/>
    <w:rsid w:val="008C2F2C"/>
    <w:rsid w:val="008C337C"/>
    <w:rsid w:val="008C3930"/>
    <w:rsid w:val="008C3A85"/>
    <w:rsid w:val="008C4F08"/>
    <w:rsid w:val="008C55A5"/>
    <w:rsid w:val="008C563A"/>
    <w:rsid w:val="008C59CF"/>
    <w:rsid w:val="008C5A19"/>
    <w:rsid w:val="008C6256"/>
    <w:rsid w:val="008C6504"/>
    <w:rsid w:val="008C68B6"/>
    <w:rsid w:val="008C6ABD"/>
    <w:rsid w:val="008C7207"/>
    <w:rsid w:val="008C7920"/>
    <w:rsid w:val="008D0323"/>
    <w:rsid w:val="008D03DF"/>
    <w:rsid w:val="008D07E6"/>
    <w:rsid w:val="008D092B"/>
    <w:rsid w:val="008D0FAF"/>
    <w:rsid w:val="008D135D"/>
    <w:rsid w:val="008D14EC"/>
    <w:rsid w:val="008D16D8"/>
    <w:rsid w:val="008D18A0"/>
    <w:rsid w:val="008D1EF0"/>
    <w:rsid w:val="008D21AD"/>
    <w:rsid w:val="008D2520"/>
    <w:rsid w:val="008D2860"/>
    <w:rsid w:val="008D2E5F"/>
    <w:rsid w:val="008D2ED8"/>
    <w:rsid w:val="008D3081"/>
    <w:rsid w:val="008D30D8"/>
    <w:rsid w:val="008D32C2"/>
    <w:rsid w:val="008D3402"/>
    <w:rsid w:val="008D3526"/>
    <w:rsid w:val="008D3569"/>
    <w:rsid w:val="008D3BCF"/>
    <w:rsid w:val="008D3DBD"/>
    <w:rsid w:val="008D4008"/>
    <w:rsid w:val="008D42B1"/>
    <w:rsid w:val="008D4364"/>
    <w:rsid w:val="008D491F"/>
    <w:rsid w:val="008D4B74"/>
    <w:rsid w:val="008D4C7E"/>
    <w:rsid w:val="008D4D87"/>
    <w:rsid w:val="008D51CB"/>
    <w:rsid w:val="008D51F5"/>
    <w:rsid w:val="008D5C6C"/>
    <w:rsid w:val="008D5CBE"/>
    <w:rsid w:val="008D6BC7"/>
    <w:rsid w:val="008D7686"/>
    <w:rsid w:val="008D76DB"/>
    <w:rsid w:val="008D77CE"/>
    <w:rsid w:val="008D7B00"/>
    <w:rsid w:val="008D7F80"/>
    <w:rsid w:val="008E0330"/>
    <w:rsid w:val="008E0888"/>
    <w:rsid w:val="008E0BDF"/>
    <w:rsid w:val="008E0D7A"/>
    <w:rsid w:val="008E1A68"/>
    <w:rsid w:val="008E2C24"/>
    <w:rsid w:val="008E2DEB"/>
    <w:rsid w:val="008E32FC"/>
    <w:rsid w:val="008E33CD"/>
    <w:rsid w:val="008E3879"/>
    <w:rsid w:val="008E3A8D"/>
    <w:rsid w:val="008E3AD4"/>
    <w:rsid w:val="008E3CBF"/>
    <w:rsid w:val="008E40D9"/>
    <w:rsid w:val="008E4B3F"/>
    <w:rsid w:val="008E5133"/>
    <w:rsid w:val="008E53D8"/>
    <w:rsid w:val="008E561D"/>
    <w:rsid w:val="008E597F"/>
    <w:rsid w:val="008E5E54"/>
    <w:rsid w:val="008E671B"/>
    <w:rsid w:val="008E6F0E"/>
    <w:rsid w:val="008E7079"/>
    <w:rsid w:val="008E7331"/>
    <w:rsid w:val="008E748A"/>
    <w:rsid w:val="008F0BCE"/>
    <w:rsid w:val="008F0EA0"/>
    <w:rsid w:val="008F1958"/>
    <w:rsid w:val="008F1992"/>
    <w:rsid w:val="008F1B37"/>
    <w:rsid w:val="008F22C8"/>
    <w:rsid w:val="008F2674"/>
    <w:rsid w:val="008F28F3"/>
    <w:rsid w:val="008F3041"/>
    <w:rsid w:val="008F31F1"/>
    <w:rsid w:val="008F323F"/>
    <w:rsid w:val="008F3336"/>
    <w:rsid w:val="008F33EC"/>
    <w:rsid w:val="008F3DBA"/>
    <w:rsid w:val="008F3E36"/>
    <w:rsid w:val="008F4129"/>
    <w:rsid w:val="008F4774"/>
    <w:rsid w:val="008F482E"/>
    <w:rsid w:val="008F4AFC"/>
    <w:rsid w:val="008F4C7D"/>
    <w:rsid w:val="008F4C82"/>
    <w:rsid w:val="008F5226"/>
    <w:rsid w:val="008F588C"/>
    <w:rsid w:val="008F5E20"/>
    <w:rsid w:val="008F675E"/>
    <w:rsid w:val="008F7949"/>
    <w:rsid w:val="009001C6"/>
    <w:rsid w:val="00900217"/>
    <w:rsid w:val="00901127"/>
    <w:rsid w:val="0090119A"/>
    <w:rsid w:val="009013AC"/>
    <w:rsid w:val="00901677"/>
    <w:rsid w:val="0090195B"/>
    <w:rsid w:val="00901E9C"/>
    <w:rsid w:val="0090279E"/>
    <w:rsid w:val="0090283F"/>
    <w:rsid w:val="00903451"/>
    <w:rsid w:val="0090362D"/>
    <w:rsid w:val="0090368E"/>
    <w:rsid w:val="009037CA"/>
    <w:rsid w:val="00903B7A"/>
    <w:rsid w:val="00903F69"/>
    <w:rsid w:val="009040A6"/>
    <w:rsid w:val="00904C14"/>
    <w:rsid w:val="009051C6"/>
    <w:rsid w:val="0090562D"/>
    <w:rsid w:val="00905BBE"/>
    <w:rsid w:val="0090635F"/>
    <w:rsid w:val="00906479"/>
    <w:rsid w:val="009068C4"/>
    <w:rsid w:val="00906BDB"/>
    <w:rsid w:val="00906CBB"/>
    <w:rsid w:val="00907818"/>
    <w:rsid w:val="00907CA9"/>
    <w:rsid w:val="009104BE"/>
    <w:rsid w:val="00910609"/>
    <w:rsid w:val="0091075A"/>
    <w:rsid w:val="00910C04"/>
    <w:rsid w:val="009113B5"/>
    <w:rsid w:val="009117AE"/>
    <w:rsid w:val="00911D1C"/>
    <w:rsid w:val="009120B4"/>
    <w:rsid w:val="009124AD"/>
    <w:rsid w:val="0091265C"/>
    <w:rsid w:val="009126E1"/>
    <w:rsid w:val="00912786"/>
    <w:rsid w:val="00912AA7"/>
    <w:rsid w:val="00912AC9"/>
    <w:rsid w:val="0091303A"/>
    <w:rsid w:val="009133D8"/>
    <w:rsid w:val="00913452"/>
    <w:rsid w:val="00913E16"/>
    <w:rsid w:val="0091449D"/>
    <w:rsid w:val="00914E9D"/>
    <w:rsid w:val="00915661"/>
    <w:rsid w:val="009159D2"/>
    <w:rsid w:val="00915B21"/>
    <w:rsid w:val="00916503"/>
    <w:rsid w:val="00916CAA"/>
    <w:rsid w:val="00916FC9"/>
    <w:rsid w:val="00917045"/>
    <w:rsid w:val="009174CD"/>
    <w:rsid w:val="009175D7"/>
    <w:rsid w:val="00917C10"/>
    <w:rsid w:val="00917EC4"/>
    <w:rsid w:val="009201A0"/>
    <w:rsid w:val="00920853"/>
    <w:rsid w:val="00920891"/>
    <w:rsid w:val="00920D8C"/>
    <w:rsid w:val="009226F3"/>
    <w:rsid w:val="009228AF"/>
    <w:rsid w:val="00922E8F"/>
    <w:rsid w:val="00923433"/>
    <w:rsid w:val="00923CC9"/>
    <w:rsid w:val="00923EB6"/>
    <w:rsid w:val="00924683"/>
    <w:rsid w:val="009247CB"/>
    <w:rsid w:val="00925038"/>
    <w:rsid w:val="009257EF"/>
    <w:rsid w:val="009258D9"/>
    <w:rsid w:val="00926363"/>
    <w:rsid w:val="0092647B"/>
    <w:rsid w:val="00926926"/>
    <w:rsid w:val="00926A57"/>
    <w:rsid w:val="00926E1F"/>
    <w:rsid w:val="009273FB"/>
    <w:rsid w:val="0092743A"/>
    <w:rsid w:val="00927544"/>
    <w:rsid w:val="00927774"/>
    <w:rsid w:val="0092798A"/>
    <w:rsid w:val="009302DA"/>
    <w:rsid w:val="00930310"/>
    <w:rsid w:val="009306D9"/>
    <w:rsid w:val="00930785"/>
    <w:rsid w:val="00930C01"/>
    <w:rsid w:val="00931104"/>
    <w:rsid w:val="0093148D"/>
    <w:rsid w:val="00931913"/>
    <w:rsid w:val="00931ACD"/>
    <w:rsid w:val="00932120"/>
    <w:rsid w:val="009323C2"/>
    <w:rsid w:val="0093240F"/>
    <w:rsid w:val="00932412"/>
    <w:rsid w:val="00932900"/>
    <w:rsid w:val="00933343"/>
    <w:rsid w:val="009335EA"/>
    <w:rsid w:val="00933771"/>
    <w:rsid w:val="0093388D"/>
    <w:rsid w:val="00933C57"/>
    <w:rsid w:val="00934742"/>
    <w:rsid w:val="00934821"/>
    <w:rsid w:val="0093526F"/>
    <w:rsid w:val="0093527A"/>
    <w:rsid w:val="009355A8"/>
    <w:rsid w:val="00935667"/>
    <w:rsid w:val="00935A3A"/>
    <w:rsid w:val="00935B82"/>
    <w:rsid w:val="00935D56"/>
    <w:rsid w:val="00935EC1"/>
    <w:rsid w:val="00935F59"/>
    <w:rsid w:val="009360B6"/>
    <w:rsid w:val="009360C6"/>
    <w:rsid w:val="009362BC"/>
    <w:rsid w:val="00936EDD"/>
    <w:rsid w:val="009375AB"/>
    <w:rsid w:val="0093774F"/>
    <w:rsid w:val="00940478"/>
    <w:rsid w:val="009406BE"/>
    <w:rsid w:val="00940A94"/>
    <w:rsid w:val="00940E93"/>
    <w:rsid w:val="009411D3"/>
    <w:rsid w:val="009419B3"/>
    <w:rsid w:val="00942227"/>
    <w:rsid w:val="00942CD5"/>
    <w:rsid w:val="0094343B"/>
    <w:rsid w:val="00943885"/>
    <w:rsid w:val="009441F3"/>
    <w:rsid w:val="00944A8D"/>
    <w:rsid w:val="00944C3B"/>
    <w:rsid w:val="00946274"/>
    <w:rsid w:val="009467C9"/>
    <w:rsid w:val="00946ABB"/>
    <w:rsid w:val="009471EF"/>
    <w:rsid w:val="009477B8"/>
    <w:rsid w:val="0095077F"/>
    <w:rsid w:val="00950BA3"/>
    <w:rsid w:val="00950CFC"/>
    <w:rsid w:val="00950E08"/>
    <w:rsid w:val="0095194C"/>
    <w:rsid w:val="00951D22"/>
    <w:rsid w:val="00951D4C"/>
    <w:rsid w:val="00951DBD"/>
    <w:rsid w:val="0095217E"/>
    <w:rsid w:val="00952923"/>
    <w:rsid w:val="009535E7"/>
    <w:rsid w:val="009538FB"/>
    <w:rsid w:val="00953F98"/>
    <w:rsid w:val="00954098"/>
    <w:rsid w:val="00954137"/>
    <w:rsid w:val="00954E2D"/>
    <w:rsid w:val="00954FA0"/>
    <w:rsid w:val="0095531C"/>
    <w:rsid w:val="0095551E"/>
    <w:rsid w:val="00955673"/>
    <w:rsid w:val="00955685"/>
    <w:rsid w:val="00955948"/>
    <w:rsid w:val="009568A2"/>
    <w:rsid w:val="00956E78"/>
    <w:rsid w:val="0095705B"/>
    <w:rsid w:val="00957334"/>
    <w:rsid w:val="009574B6"/>
    <w:rsid w:val="00957847"/>
    <w:rsid w:val="00957B6B"/>
    <w:rsid w:val="00957EBA"/>
    <w:rsid w:val="0096004B"/>
    <w:rsid w:val="00960E4B"/>
    <w:rsid w:val="009611D3"/>
    <w:rsid w:val="00961501"/>
    <w:rsid w:val="0096152F"/>
    <w:rsid w:val="009615F5"/>
    <w:rsid w:val="00961EC4"/>
    <w:rsid w:val="009628B7"/>
    <w:rsid w:val="00962946"/>
    <w:rsid w:val="00962FEC"/>
    <w:rsid w:val="009637D8"/>
    <w:rsid w:val="0096383C"/>
    <w:rsid w:val="009640DD"/>
    <w:rsid w:val="0096453A"/>
    <w:rsid w:val="00964EDD"/>
    <w:rsid w:val="00965604"/>
    <w:rsid w:val="00965CB7"/>
    <w:rsid w:val="00965E3E"/>
    <w:rsid w:val="00966273"/>
    <w:rsid w:val="00966ABF"/>
    <w:rsid w:val="0096714A"/>
    <w:rsid w:val="0096719C"/>
    <w:rsid w:val="00967229"/>
    <w:rsid w:val="009702E9"/>
    <w:rsid w:val="00970794"/>
    <w:rsid w:val="009714B9"/>
    <w:rsid w:val="00971AEE"/>
    <w:rsid w:val="00971DD9"/>
    <w:rsid w:val="00971FA3"/>
    <w:rsid w:val="00971FE4"/>
    <w:rsid w:val="00972071"/>
    <w:rsid w:val="009729AE"/>
    <w:rsid w:val="009729D0"/>
    <w:rsid w:val="009730B6"/>
    <w:rsid w:val="00973279"/>
    <w:rsid w:val="00973FB0"/>
    <w:rsid w:val="009741D0"/>
    <w:rsid w:val="009748D8"/>
    <w:rsid w:val="00974959"/>
    <w:rsid w:val="009753A6"/>
    <w:rsid w:val="009759DB"/>
    <w:rsid w:val="00976B2F"/>
    <w:rsid w:val="00977620"/>
    <w:rsid w:val="009776EA"/>
    <w:rsid w:val="009778E8"/>
    <w:rsid w:val="009807BD"/>
    <w:rsid w:val="00980CAB"/>
    <w:rsid w:val="00981473"/>
    <w:rsid w:val="009815C0"/>
    <w:rsid w:val="00981773"/>
    <w:rsid w:val="00981BD2"/>
    <w:rsid w:val="00981C60"/>
    <w:rsid w:val="00981DB9"/>
    <w:rsid w:val="00982913"/>
    <w:rsid w:val="00983390"/>
    <w:rsid w:val="00983629"/>
    <w:rsid w:val="00983F09"/>
    <w:rsid w:val="00983F3B"/>
    <w:rsid w:val="00984076"/>
    <w:rsid w:val="009841DE"/>
    <w:rsid w:val="009842F5"/>
    <w:rsid w:val="00984655"/>
    <w:rsid w:val="0098524C"/>
    <w:rsid w:val="00985349"/>
    <w:rsid w:val="0098575A"/>
    <w:rsid w:val="009865F1"/>
    <w:rsid w:val="009866E6"/>
    <w:rsid w:val="00986844"/>
    <w:rsid w:val="00986C2F"/>
    <w:rsid w:val="00986C61"/>
    <w:rsid w:val="00986D13"/>
    <w:rsid w:val="00986F44"/>
    <w:rsid w:val="0098745A"/>
    <w:rsid w:val="00987F58"/>
    <w:rsid w:val="00990815"/>
    <w:rsid w:val="00990EC3"/>
    <w:rsid w:val="009914C3"/>
    <w:rsid w:val="009918A8"/>
    <w:rsid w:val="0099190E"/>
    <w:rsid w:val="00991B91"/>
    <w:rsid w:val="00992371"/>
    <w:rsid w:val="00992827"/>
    <w:rsid w:val="00992D35"/>
    <w:rsid w:val="00993881"/>
    <w:rsid w:val="00993D9E"/>
    <w:rsid w:val="009942EA"/>
    <w:rsid w:val="0099463F"/>
    <w:rsid w:val="009947E4"/>
    <w:rsid w:val="00995938"/>
    <w:rsid w:val="009963A2"/>
    <w:rsid w:val="00997163"/>
    <w:rsid w:val="0099729C"/>
    <w:rsid w:val="009973A8"/>
    <w:rsid w:val="009973CF"/>
    <w:rsid w:val="009976DF"/>
    <w:rsid w:val="00997F7D"/>
    <w:rsid w:val="009A0316"/>
    <w:rsid w:val="009A0769"/>
    <w:rsid w:val="009A0868"/>
    <w:rsid w:val="009A095E"/>
    <w:rsid w:val="009A0981"/>
    <w:rsid w:val="009A0A3E"/>
    <w:rsid w:val="009A0D02"/>
    <w:rsid w:val="009A0D6F"/>
    <w:rsid w:val="009A0E9F"/>
    <w:rsid w:val="009A1023"/>
    <w:rsid w:val="009A1613"/>
    <w:rsid w:val="009A16BF"/>
    <w:rsid w:val="009A1BA9"/>
    <w:rsid w:val="009A1F38"/>
    <w:rsid w:val="009A209A"/>
    <w:rsid w:val="009A2111"/>
    <w:rsid w:val="009A2BF3"/>
    <w:rsid w:val="009A3963"/>
    <w:rsid w:val="009A3ED9"/>
    <w:rsid w:val="009A4125"/>
    <w:rsid w:val="009A4680"/>
    <w:rsid w:val="009A4C07"/>
    <w:rsid w:val="009A570B"/>
    <w:rsid w:val="009A5AA9"/>
    <w:rsid w:val="009A5B24"/>
    <w:rsid w:val="009A6658"/>
    <w:rsid w:val="009A73C2"/>
    <w:rsid w:val="009A73F2"/>
    <w:rsid w:val="009A77A7"/>
    <w:rsid w:val="009A7E55"/>
    <w:rsid w:val="009A7E5C"/>
    <w:rsid w:val="009B027B"/>
    <w:rsid w:val="009B06E4"/>
    <w:rsid w:val="009B0FB9"/>
    <w:rsid w:val="009B0FCC"/>
    <w:rsid w:val="009B0FF9"/>
    <w:rsid w:val="009B167A"/>
    <w:rsid w:val="009B173A"/>
    <w:rsid w:val="009B2329"/>
    <w:rsid w:val="009B2690"/>
    <w:rsid w:val="009B283A"/>
    <w:rsid w:val="009B28A2"/>
    <w:rsid w:val="009B336B"/>
    <w:rsid w:val="009B367E"/>
    <w:rsid w:val="009B3B0D"/>
    <w:rsid w:val="009B3B2C"/>
    <w:rsid w:val="009B4789"/>
    <w:rsid w:val="009B5299"/>
    <w:rsid w:val="009B5A18"/>
    <w:rsid w:val="009B5C67"/>
    <w:rsid w:val="009B5CC5"/>
    <w:rsid w:val="009B5EB9"/>
    <w:rsid w:val="009B7032"/>
    <w:rsid w:val="009B70E5"/>
    <w:rsid w:val="009B7CE3"/>
    <w:rsid w:val="009C0014"/>
    <w:rsid w:val="009C07BD"/>
    <w:rsid w:val="009C0BC7"/>
    <w:rsid w:val="009C1320"/>
    <w:rsid w:val="009C1DC9"/>
    <w:rsid w:val="009C2209"/>
    <w:rsid w:val="009C2A0B"/>
    <w:rsid w:val="009C2A5F"/>
    <w:rsid w:val="009C3284"/>
    <w:rsid w:val="009C364A"/>
    <w:rsid w:val="009C38FF"/>
    <w:rsid w:val="009C494C"/>
    <w:rsid w:val="009C4D0A"/>
    <w:rsid w:val="009C4F34"/>
    <w:rsid w:val="009C5D25"/>
    <w:rsid w:val="009C60C5"/>
    <w:rsid w:val="009C655E"/>
    <w:rsid w:val="009C6857"/>
    <w:rsid w:val="009C6953"/>
    <w:rsid w:val="009C6CD5"/>
    <w:rsid w:val="009C70CE"/>
    <w:rsid w:val="009C7A86"/>
    <w:rsid w:val="009C7F14"/>
    <w:rsid w:val="009D0C2C"/>
    <w:rsid w:val="009D1C62"/>
    <w:rsid w:val="009D1D4E"/>
    <w:rsid w:val="009D4040"/>
    <w:rsid w:val="009D48F2"/>
    <w:rsid w:val="009D51AD"/>
    <w:rsid w:val="009D5553"/>
    <w:rsid w:val="009D5836"/>
    <w:rsid w:val="009D59F9"/>
    <w:rsid w:val="009D5EB6"/>
    <w:rsid w:val="009D5FFE"/>
    <w:rsid w:val="009D7377"/>
    <w:rsid w:val="009D7913"/>
    <w:rsid w:val="009D7B46"/>
    <w:rsid w:val="009D7BD4"/>
    <w:rsid w:val="009E10B3"/>
    <w:rsid w:val="009E180B"/>
    <w:rsid w:val="009E1A12"/>
    <w:rsid w:val="009E1C88"/>
    <w:rsid w:val="009E1DFC"/>
    <w:rsid w:val="009E2451"/>
    <w:rsid w:val="009E259D"/>
    <w:rsid w:val="009E39D8"/>
    <w:rsid w:val="009E3A81"/>
    <w:rsid w:val="009E4554"/>
    <w:rsid w:val="009E486C"/>
    <w:rsid w:val="009E51AC"/>
    <w:rsid w:val="009E5621"/>
    <w:rsid w:val="009E562D"/>
    <w:rsid w:val="009E586E"/>
    <w:rsid w:val="009E5D55"/>
    <w:rsid w:val="009E5F87"/>
    <w:rsid w:val="009E6231"/>
    <w:rsid w:val="009E6F3C"/>
    <w:rsid w:val="009E755E"/>
    <w:rsid w:val="009E7A8E"/>
    <w:rsid w:val="009F0051"/>
    <w:rsid w:val="009F0BBE"/>
    <w:rsid w:val="009F191F"/>
    <w:rsid w:val="009F1BA2"/>
    <w:rsid w:val="009F2858"/>
    <w:rsid w:val="009F2E2C"/>
    <w:rsid w:val="009F3A4A"/>
    <w:rsid w:val="009F3ACC"/>
    <w:rsid w:val="009F407C"/>
    <w:rsid w:val="009F4585"/>
    <w:rsid w:val="009F4AEB"/>
    <w:rsid w:val="009F4FEC"/>
    <w:rsid w:val="009F5CD7"/>
    <w:rsid w:val="009F5F1F"/>
    <w:rsid w:val="009F653B"/>
    <w:rsid w:val="009F6A24"/>
    <w:rsid w:val="009F6C09"/>
    <w:rsid w:val="00A001DA"/>
    <w:rsid w:val="00A002A9"/>
    <w:rsid w:val="00A00346"/>
    <w:rsid w:val="00A0073E"/>
    <w:rsid w:val="00A0075B"/>
    <w:rsid w:val="00A011DA"/>
    <w:rsid w:val="00A01D98"/>
    <w:rsid w:val="00A01E50"/>
    <w:rsid w:val="00A0204E"/>
    <w:rsid w:val="00A0211E"/>
    <w:rsid w:val="00A0213C"/>
    <w:rsid w:val="00A021CF"/>
    <w:rsid w:val="00A027EE"/>
    <w:rsid w:val="00A03187"/>
    <w:rsid w:val="00A031E2"/>
    <w:rsid w:val="00A031F0"/>
    <w:rsid w:val="00A03A93"/>
    <w:rsid w:val="00A03C19"/>
    <w:rsid w:val="00A03C23"/>
    <w:rsid w:val="00A047C6"/>
    <w:rsid w:val="00A048AF"/>
    <w:rsid w:val="00A05B57"/>
    <w:rsid w:val="00A06629"/>
    <w:rsid w:val="00A06679"/>
    <w:rsid w:val="00A06893"/>
    <w:rsid w:val="00A069CD"/>
    <w:rsid w:val="00A06A4E"/>
    <w:rsid w:val="00A06DBF"/>
    <w:rsid w:val="00A06E32"/>
    <w:rsid w:val="00A073D0"/>
    <w:rsid w:val="00A07684"/>
    <w:rsid w:val="00A07BE7"/>
    <w:rsid w:val="00A10238"/>
    <w:rsid w:val="00A1054F"/>
    <w:rsid w:val="00A10BC9"/>
    <w:rsid w:val="00A10C7A"/>
    <w:rsid w:val="00A10CF6"/>
    <w:rsid w:val="00A11CDE"/>
    <w:rsid w:val="00A121B6"/>
    <w:rsid w:val="00A12875"/>
    <w:rsid w:val="00A13089"/>
    <w:rsid w:val="00A131BD"/>
    <w:rsid w:val="00A13467"/>
    <w:rsid w:val="00A1346C"/>
    <w:rsid w:val="00A135B3"/>
    <w:rsid w:val="00A13EC4"/>
    <w:rsid w:val="00A13ED1"/>
    <w:rsid w:val="00A14B06"/>
    <w:rsid w:val="00A1523A"/>
    <w:rsid w:val="00A15944"/>
    <w:rsid w:val="00A15E71"/>
    <w:rsid w:val="00A15EAE"/>
    <w:rsid w:val="00A1709C"/>
    <w:rsid w:val="00A17995"/>
    <w:rsid w:val="00A179EF"/>
    <w:rsid w:val="00A17C60"/>
    <w:rsid w:val="00A20307"/>
    <w:rsid w:val="00A206B9"/>
    <w:rsid w:val="00A20BCC"/>
    <w:rsid w:val="00A211AA"/>
    <w:rsid w:val="00A2139F"/>
    <w:rsid w:val="00A21900"/>
    <w:rsid w:val="00A219E8"/>
    <w:rsid w:val="00A21B69"/>
    <w:rsid w:val="00A22148"/>
    <w:rsid w:val="00A2279C"/>
    <w:rsid w:val="00A22B71"/>
    <w:rsid w:val="00A23BE7"/>
    <w:rsid w:val="00A23F4C"/>
    <w:rsid w:val="00A24793"/>
    <w:rsid w:val="00A253EA"/>
    <w:rsid w:val="00A2544D"/>
    <w:rsid w:val="00A25BEA"/>
    <w:rsid w:val="00A26543"/>
    <w:rsid w:val="00A2677B"/>
    <w:rsid w:val="00A267E8"/>
    <w:rsid w:val="00A267EF"/>
    <w:rsid w:val="00A26B9B"/>
    <w:rsid w:val="00A272DB"/>
    <w:rsid w:val="00A30099"/>
    <w:rsid w:val="00A30C8A"/>
    <w:rsid w:val="00A30F27"/>
    <w:rsid w:val="00A30F87"/>
    <w:rsid w:val="00A31222"/>
    <w:rsid w:val="00A31715"/>
    <w:rsid w:val="00A318A5"/>
    <w:rsid w:val="00A31A22"/>
    <w:rsid w:val="00A31AF8"/>
    <w:rsid w:val="00A31F6C"/>
    <w:rsid w:val="00A3205C"/>
    <w:rsid w:val="00A32232"/>
    <w:rsid w:val="00A32624"/>
    <w:rsid w:val="00A32734"/>
    <w:rsid w:val="00A327EF"/>
    <w:rsid w:val="00A327F8"/>
    <w:rsid w:val="00A328C8"/>
    <w:rsid w:val="00A32A67"/>
    <w:rsid w:val="00A32ADC"/>
    <w:rsid w:val="00A32C2E"/>
    <w:rsid w:val="00A32D8F"/>
    <w:rsid w:val="00A32F2A"/>
    <w:rsid w:val="00A33490"/>
    <w:rsid w:val="00A343D2"/>
    <w:rsid w:val="00A34587"/>
    <w:rsid w:val="00A34759"/>
    <w:rsid w:val="00A34E6A"/>
    <w:rsid w:val="00A34E99"/>
    <w:rsid w:val="00A34F39"/>
    <w:rsid w:val="00A35489"/>
    <w:rsid w:val="00A35B9E"/>
    <w:rsid w:val="00A362D5"/>
    <w:rsid w:val="00A36D3D"/>
    <w:rsid w:val="00A36F2C"/>
    <w:rsid w:val="00A36F40"/>
    <w:rsid w:val="00A372F3"/>
    <w:rsid w:val="00A3762B"/>
    <w:rsid w:val="00A379B0"/>
    <w:rsid w:val="00A40093"/>
    <w:rsid w:val="00A4043F"/>
    <w:rsid w:val="00A40624"/>
    <w:rsid w:val="00A416C5"/>
    <w:rsid w:val="00A417A3"/>
    <w:rsid w:val="00A41C2B"/>
    <w:rsid w:val="00A41DAC"/>
    <w:rsid w:val="00A42193"/>
    <w:rsid w:val="00A4236E"/>
    <w:rsid w:val="00A423E5"/>
    <w:rsid w:val="00A4247E"/>
    <w:rsid w:val="00A4289D"/>
    <w:rsid w:val="00A42CA8"/>
    <w:rsid w:val="00A43E17"/>
    <w:rsid w:val="00A44361"/>
    <w:rsid w:val="00A446C3"/>
    <w:rsid w:val="00A44DA4"/>
    <w:rsid w:val="00A44E9E"/>
    <w:rsid w:val="00A45185"/>
    <w:rsid w:val="00A452DD"/>
    <w:rsid w:val="00A4542A"/>
    <w:rsid w:val="00A458CE"/>
    <w:rsid w:val="00A45A5E"/>
    <w:rsid w:val="00A46AAE"/>
    <w:rsid w:val="00A46DBA"/>
    <w:rsid w:val="00A470B0"/>
    <w:rsid w:val="00A47443"/>
    <w:rsid w:val="00A47938"/>
    <w:rsid w:val="00A47B3B"/>
    <w:rsid w:val="00A47F53"/>
    <w:rsid w:val="00A47F6D"/>
    <w:rsid w:val="00A5021D"/>
    <w:rsid w:val="00A504EF"/>
    <w:rsid w:val="00A5061D"/>
    <w:rsid w:val="00A507AC"/>
    <w:rsid w:val="00A509F8"/>
    <w:rsid w:val="00A50A75"/>
    <w:rsid w:val="00A50BA8"/>
    <w:rsid w:val="00A50F42"/>
    <w:rsid w:val="00A52012"/>
    <w:rsid w:val="00A52A96"/>
    <w:rsid w:val="00A52BE5"/>
    <w:rsid w:val="00A53518"/>
    <w:rsid w:val="00A536EB"/>
    <w:rsid w:val="00A53756"/>
    <w:rsid w:val="00A537A8"/>
    <w:rsid w:val="00A53808"/>
    <w:rsid w:val="00A54116"/>
    <w:rsid w:val="00A5459E"/>
    <w:rsid w:val="00A546B0"/>
    <w:rsid w:val="00A55298"/>
    <w:rsid w:val="00A55BFA"/>
    <w:rsid w:val="00A571FF"/>
    <w:rsid w:val="00A575FC"/>
    <w:rsid w:val="00A60371"/>
    <w:rsid w:val="00A6047F"/>
    <w:rsid w:val="00A608BA"/>
    <w:rsid w:val="00A60A75"/>
    <w:rsid w:val="00A60B19"/>
    <w:rsid w:val="00A6175E"/>
    <w:rsid w:val="00A628AE"/>
    <w:rsid w:val="00A629AC"/>
    <w:rsid w:val="00A62CFD"/>
    <w:rsid w:val="00A62DF6"/>
    <w:rsid w:val="00A63297"/>
    <w:rsid w:val="00A637CE"/>
    <w:rsid w:val="00A642C8"/>
    <w:rsid w:val="00A6437F"/>
    <w:rsid w:val="00A649E6"/>
    <w:rsid w:val="00A64A34"/>
    <w:rsid w:val="00A64B1C"/>
    <w:rsid w:val="00A64E73"/>
    <w:rsid w:val="00A66D22"/>
    <w:rsid w:val="00A674C7"/>
    <w:rsid w:val="00A677E5"/>
    <w:rsid w:val="00A67978"/>
    <w:rsid w:val="00A67D70"/>
    <w:rsid w:val="00A703A4"/>
    <w:rsid w:val="00A705DD"/>
    <w:rsid w:val="00A709A1"/>
    <w:rsid w:val="00A70D90"/>
    <w:rsid w:val="00A70E5E"/>
    <w:rsid w:val="00A7160F"/>
    <w:rsid w:val="00A716A7"/>
    <w:rsid w:val="00A71BDB"/>
    <w:rsid w:val="00A71C78"/>
    <w:rsid w:val="00A71E4A"/>
    <w:rsid w:val="00A71EFE"/>
    <w:rsid w:val="00A7238E"/>
    <w:rsid w:val="00A731F3"/>
    <w:rsid w:val="00A73788"/>
    <w:rsid w:val="00A73ECD"/>
    <w:rsid w:val="00A73F7C"/>
    <w:rsid w:val="00A74596"/>
    <w:rsid w:val="00A746C8"/>
    <w:rsid w:val="00A74AC0"/>
    <w:rsid w:val="00A74EB6"/>
    <w:rsid w:val="00A7582D"/>
    <w:rsid w:val="00A75960"/>
    <w:rsid w:val="00A76405"/>
    <w:rsid w:val="00A77182"/>
    <w:rsid w:val="00A77277"/>
    <w:rsid w:val="00A772E8"/>
    <w:rsid w:val="00A77EE7"/>
    <w:rsid w:val="00A805C9"/>
    <w:rsid w:val="00A8075C"/>
    <w:rsid w:val="00A80BDB"/>
    <w:rsid w:val="00A80CCB"/>
    <w:rsid w:val="00A813A6"/>
    <w:rsid w:val="00A81E93"/>
    <w:rsid w:val="00A82069"/>
    <w:rsid w:val="00A8225D"/>
    <w:rsid w:val="00A8254B"/>
    <w:rsid w:val="00A82AAC"/>
    <w:rsid w:val="00A82C74"/>
    <w:rsid w:val="00A82E4A"/>
    <w:rsid w:val="00A83165"/>
    <w:rsid w:val="00A833FD"/>
    <w:rsid w:val="00A83917"/>
    <w:rsid w:val="00A83D80"/>
    <w:rsid w:val="00A8403B"/>
    <w:rsid w:val="00A8412F"/>
    <w:rsid w:val="00A84717"/>
    <w:rsid w:val="00A84AE1"/>
    <w:rsid w:val="00A84B3D"/>
    <w:rsid w:val="00A84C50"/>
    <w:rsid w:val="00A8504C"/>
    <w:rsid w:val="00A8564C"/>
    <w:rsid w:val="00A8675D"/>
    <w:rsid w:val="00A869D3"/>
    <w:rsid w:val="00A877D0"/>
    <w:rsid w:val="00A87FEB"/>
    <w:rsid w:val="00A90427"/>
    <w:rsid w:val="00A90954"/>
    <w:rsid w:val="00A90A21"/>
    <w:rsid w:val="00A90ACB"/>
    <w:rsid w:val="00A90C60"/>
    <w:rsid w:val="00A9130E"/>
    <w:rsid w:val="00A91BC9"/>
    <w:rsid w:val="00A91F6C"/>
    <w:rsid w:val="00A920F8"/>
    <w:rsid w:val="00A92348"/>
    <w:rsid w:val="00A92591"/>
    <w:rsid w:val="00A9318E"/>
    <w:rsid w:val="00A934BB"/>
    <w:rsid w:val="00A9405E"/>
    <w:rsid w:val="00A94595"/>
    <w:rsid w:val="00A95322"/>
    <w:rsid w:val="00A95FA8"/>
    <w:rsid w:val="00A960FF"/>
    <w:rsid w:val="00A961D9"/>
    <w:rsid w:val="00A964C3"/>
    <w:rsid w:val="00A96FBD"/>
    <w:rsid w:val="00A97456"/>
    <w:rsid w:val="00A97FA4"/>
    <w:rsid w:val="00AA00BC"/>
    <w:rsid w:val="00AA0EFD"/>
    <w:rsid w:val="00AA1C0F"/>
    <w:rsid w:val="00AA1D5F"/>
    <w:rsid w:val="00AA31AB"/>
    <w:rsid w:val="00AA3290"/>
    <w:rsid w:val="00AA346B"/>
    <w:rsid w:val="00AA3A6D"/>
    <w:rsid w:val="00AA3DC5"/>
    <w:rsid w:val="00AA421C"/>
    <w:rsid w:val="00AA4464"/>
    <w:rsid w:val="00AA4944"/>
    <w:rsid w:val="00AA4A5F"/>
    <w:rsid w:val="00AA4ABC"/>
    <w:rsid w:val="00AA4FFD"/>
    <w:rsid w:val="00AA550B"/>
    <w:rsid w:val="00AA5B53"/>
    <w:rsid w:val="00AA5C04"/>
    <w:rsid w:val="00AA5EDF"/>
    <w:rsid w:val="00AA5EEC"/>
    <w:rsid w:val="00AA69B2"/>
    <w:rsid w:val="00AA6D17"/>
    <w:rsid w:val="00AA6D8D"/>
    <w:rsid w:val="00AA733C"/>
    <w:rsid w:val="00AA73D0"/>
    <w:rsid w:val="00AA76DE"/>
    <w:rsid w:val="00AA7EB2"/>
    <w:rsid w:val="00AB1470"/>
    <w:rsid w:val="00AB1AE4"/>
    <w:rsid w:val="00AB1B9C"/>
    <w:rsid w:val="00AB259E"/>
    <w:rsid w:val="00AB25CA"/>
    <w:rsid w:val="00AB33AD"/>
    <w:rsid w:val="00AB3B0C"/>
    <w:rsid w:val="00AB3F98"/>
    <w:rsid w:val="00AB4629"/>
    <w:rsid w:val="00AB4819"/>
    <w:rsid w:val="00AB4F49"/>
    <w:rsid w:val="00AB5118"/>
    <w:rsid w:val="00AB5296"/>
    <w:rsid w:val="00AB56E3"/>
    <w:rsid w:val="00AB5AEA"/>
    <w:rsid w:val="00AB619A"/>
    <w:rsid w:val="00AB7001"/>
    <w:rsid w:val="00AB7137"/>
    <w:rsid w:val="00AB7F06"/>
    <w:rsid w:val="00AC0053"/>
    <w:rsid w:val="00AC0CF1"/>
    <w:rsid w:val="00AC0EB0"/>
    <w:rsid w:val="00AC1583"/>
    <w:rsid w:val="00AC1953"/>
    <w:rsid w:val="00AC1D0C"/>
    <w:rsid w:val="00AC1F6C"/>
    <w:rsid w:val="00AC2566"/>
    <w:rsid w:val="00AC2611"/>
    <w:rsid w:val="00AC2894"/>
    <w:rsid w:val="00AC28F4"/>
    <w:rsid w:val="00AC2A20"/>
    <w:rsid w:val="00AC43E4"/>
    <w:rsid w:val="00AC483B"/>
    <w:rsid w:val="00AC4857"/>
    <w:rsid w:val="00AC4A20"/>
    <w:rsid w:val="00AC4BFB"/>
    <w:rsid w:val="00AC4E38"/>
    <w:rsid w:val="00AC50BC"/>
    <w:rsid w:val="00AC5206"/>
    <w:rsid w:val="00AC53C9"/>
    <w:rsid w:val="00AC5B9D"/>
    <w:rsid w:val="00AC5D43"/>
    <w:rsid w:val="00AC5F4D"/>
    <w:rsid w:val="00AC63F7"/>
    <w:rsid w:val="00AC6846"/>
    <w:rsid w:val="00AC698F"/>
    <w:rsid w:val="00AC6AAE"/>
    <w:rsid w:val="00AC6BD3"/>
    <w:rsid w:val="00AC6FC9"/>
    <w:rsid w:val="00AC764F"/>
    <w:rsid w:val="00AC765B"/>
    <w:rsid w:val="00AC79D9"/>
    <w:rsid w:val="00AC7ACD"/>
    <w:rsid w:val="00AC7DE5"/>
    <w:rsid w:val="00AD0797"/>
    <w:rsid w:val="00AD0C33"/>
    <w:rsid w:val="00AD0FAF"/>
    <w:rsid w:val="00AD10D3"/>
    <w:rsid w:val="00AD14B5"/>
    <w:rsid w:val="00AD15EC"/>
    <w:rsid w:val="00AD1C80"/>
    <w:rsid w:val="00AD1CB6"/>
    <w:rsid w:val="00AD1CF0"/>
    <w:rsid w:val="00AD26B3"/>
    <w:rsid w:val="00AD2EE6"/>
    <w:rsid w:val="00AD3294"/>
    <w:rsid w:val="00AD3587"/>
    <w:rsid w:val="00AD429C"/>
    <w:rsid w:val="00AD4953"/>
    <w:rsid w:val="00AD55BE"/>
    <w:rsid w:val="00AD5D90"/>
    <w:rsid w:val="00AD5ED7"/>
    <w:rsid w:val="00AD6C61"/>
    <w:rsid w:val="00AD6D7F"/>
    <w:rsid w:val="00AD717A"/>
    <w:rsid w:val="00AD751A"/>
    <w:rsid w:val="00AD77B3"/>
    <w:rsid w:val="00AD7D01"/>
    <w:rsid w:val="00AE0453"/>
    <w:rsid w:val="00AE0656"/>
    <w:rsid w:val="00AE075F"/>
    <w:rsid w:val="00AE0AC7"/>
    <w:rsid w:val="00AE0EC4"/>
    <w:rsid w:val="00AE136A"/>
    <w:rsid w:val="00AE1630"/>
    <w:rsid w:val="00AE173B"/>
    <w:rsid w:val="00AE2041"/>
    <w:rsid w:val="00AE25DA"/>
    <w:rsid w:val="00AE26B4"/>
    <w:rsid w:val="00AE2988"/>
    <w:rsid w:val="00AE2ABB"/>
    <w:rsid w:val="00AE2E5B"/>
    <w:rsid w:val="00AE36E0"/>
    <w:rsid w:val="00AE402F"/>
    <w:rsid w:val="00AE4195"/>
    <w:rsid w:val="00AE4490"/>
    <w:rsid w:val="00AE4871"/>
    <w:rsid w:val="00AE4A2C"/>
    <w:rsid w:val="00AE4B79"/>
    <w:rsid w:val="00AE4DDF"/>
    <w:rsid w:val="00AE4E58"/>
    <w:rsid w:val="00AE53E3"/>
    <w:rsid w:val="00AE561D"/>
    <w:rsid w:val="00AE57E5"/>
    <w:rsid w:val="00AE5B4E"/>
    <w:rsid w:val="00AE63D0"/>
    <w:rsid w:val="00AE6CCE"/>
    <w:rsid w:val="00AF002C"/>
    <w:rsid w:val="00AF079A"/>
    <w:rsid w:val="00AF107F"/>
    <w:rsid w:val="00AF1604"/>
    <w:rsid w:val="00AF1920"/>
    <w:rsid w:val="00AF22D4"/>
    <w:rsid w:val="00AF27ED"/>
    <w:rsid w:val="00AF296B"/>
    <w:rsid w:val="00AF2A08"/>
    <w:rsid w:val="00AF3607"/>
    <w:rsid w:val="00AF3902"/>
    <w:rsid w:val="00AF3952"/>
    <w:rsid w:val="00AF45A5"/>
    <w:rsid w:val="00AF559F"/>
    <w:rsid w:val="00AF5989"/>
    <w:rsid w:val="00AF59CE"/>
    <w:rsid w:val="00AF6E05"/>
    <w:rsid w:val="00AF6EFA"/>
    <w:rsid w:val="00AF7F21"/>
    <w:rsid w:val="00B002BC"/>
    <w:rsid w:val="00B00C02"/>
    <w:rsid w:val="00B00DA6"/>
    <w:rsid w:val="00B00E5B"/>
    <w:rsid w:val="00B0226F"/>
    <w:rsid w:val="00B02648"/>
    <w:rsid w:val="00B029AB"/>
    <w:rsid w:val="00B02F00"/>
    <w:rsid w:val="00B03A59"/>
    <w:rsid w:val="00B03E19"/>
    <w:rsid w:val="00B03E6A"/>
    <w:rsid w:val="00B04275"/>
    <w:rsid w:val="00B04299"/>
    <w:rsid w:val="00B04A1F"/>
    <w:rsid w:val="00B04CA6"/>
    <w:rsid w:val="00B04D9A"/>
    <w:rsid w:val="00B05000"/>
    <w:rsid w:val="00B0546F"/>
    <w:rsid w:val="00B05638"/>
    <w:rsid w:val="00B0563B"/>
    <w:rsid w:val="00B05EFB"/>
    <w:rsid w:val="00B06C02"/>
    <w:rsid w:val="00B06F51"/>
    <w:rsid w:val="00B07336"/>
    <w:rsid w:val="00B07D80"/>
    <w:rsid w:val="00B10237"/>
    <w:rsid w:val="00B103C3"/>
    <w:rsid w:val="00B110BE"/>
    <w:rsid w:val="00B1126B"/>
    <w:rsid w:val="00B11587"/>
    <w:rsid w:val="00B11E94"/>
    <w:rsid w:val="00B1203B"/>
    <w:rsid w:val="00B12276"/>
    <w:rsid w:val="00B122F2"/>
    <w:rsid w:val="00B1253A"/>
    <w:rsid w:val="00B126A9"/>
    <w:rsid w:val="00B1282A"/>
    <w:rsid w:val="00B12F53"/>
    <w:rsid w:val="00B139FB"/>
    <w:rsid w:val="00B1406D"/>
    <w:rsid w:val="00B143BE"/>
    <w:rsid w:val="00B14C38"/>
    <w:rsid w:val="00B15283"/>
    <w:rsid w:val="00B15603"/>
    <w:rsid w:val="00B15D7A"/>
    <w:rsid w:val="00B1620B"/>
    <w:rsid w:val="00B16232"/>
    <w:rsid w:val="00B1756E"/>
    <w:rsid w:val="00B176CE"/>
    <w:rsid w:val="00B17C9C"/>
    <w:rsid w:val="00B201D6"/>
    <w:rsid w:val="00B2061A"/>
    <w:rsid w:val="00B20BF0"/>
    <w:rsid w:val="00B21224"/>
    <w:rsid w:val="00B21260"/>
    <w:rsid w:val="00B212DB"/>
    <w:rsid w:val="00B213A9"/>
    <w:rsid w:val="00B21D20"/>
    <w:rsid w:val="00B21F47"/>
    <w:rsid w:val="00B22109"/>
    <w:rsid w:val="00B22840"/>
    <w:rsid w:val="00B22A0B"/>
    <w:rsid w:val="00B24146"/>
    <w:rsid w:val="00B247C5"/>
    <w:rsid w:val="00B25478"/>
    <w:rsid w:val="00B25B78"/>
    <w:rsid w:val="00B26A66"/>
    <w:rsid w:val="00B26B04"/>
    <w:rsid w:val="00B26E63"/>
    <w:rsid w:val="00B26EBA"/>
    <w:rsid w:val="00B26EDA"/>
    <w:rsid w:val="00B27A35"/>
    <w:rsid w:val="00B27E11"/>
    <w:rsid w:val="00B317A1"/>
    <w:rsid w:val="00B317E1"/>
    <w:rsid w:val="00B31A93"/>
    <w:rsid w:val="00B31BC1"/>
    <w:rsid w:val="00B324B5"/>
    <w:rsid w:val="00B324E2"/>
    <w:rsid w:val="00B325AD"/>
    <w:rsid w:val="00B325BE"/>
    <w:rsid w:val="00B32BF3"/>
    <w:rsid w:val="00B32E89"/>
    <w:rsid w:val="00B334CD"/>
    <w:rsid w:val="00B33850"/>
    <w:rsid w:val="00B33ADD"/>
    <w:rsid w:val="00B33BA9"/>
    <w:rsid w:val="00B34312"/>
    <w:rsid w:val="00B347B2"/>
    <w:rsid w:val="00B3486C"/>
    <w:rsid w:val="00B35154"/>
    <w:rsid w:val="00B35AB4"/>
    <w:rsid w:val="00B35B24"/>
    <w:rsid w:val="00B35D05"/>
    <w:rsid w:val="00B36204"/>
    <w:rsid w:val="00B3689A"/>
    <w:rsid w:val="00B368C9"/>
    <w:rsid w:val="00B369D1"/>
    <w:rsid w:val="00B36F26"/>
    <w:rsid w:val="00B374E4"/>
    <w:rsid w:val="00B37581"/>
    <w:rsid w:val="00B376A8"/>
    <w:rsid w:val="00B379D3"/>
    <w:rsid w:val="00B40178"/>
    <w:rsid w:val="00B4032D"/>
    <w:rsid w:val="00B408DB"/>
    <w:rsid w:val="00B40C09"/>
    <w:rsid w:val="00B40C8B"/>
    <w:rsid w:val="00B40E1C"/>
    <w:rsid w:val="00B40F43"/>
    <w:rsid w:val="00B4147E"/>
    <w:rsid w:val="00B4158F"/>
    <w:rsid w:val="00B415D0"/>
    <w:rsid w:val="00B41E35"/>
    <w:rsid w:val="00B41E9E"/>
    <w:rsid w:val="00B421CB"/>
    <w:rsid w:val="00B42353"/>
    <w:rsid w:val="00B42390"/>
    <w:rsid w:val="00B42B31"/>
    <w:rsid w:val="00B42BD3"/>
    <w:rsid w:val="00B431CB"/>
    <w:rsid w:val="00B43495"/>
    <w:rsid w:val="00B436D4"/>
    <w:rsid w:val="00B43820"/>
    <w:rsid w:val="00B43A00"/>
    <w:rsid w:val="00B44704"/>
    <w:rsid w:val="00B44766"/>
    <w:rsid w:val="00B44817"/>
    <w:rsid w:val="00B4490C"/>
    <w:rsid w:val="00B4558C"/>
    <w:rsid w:val="00B45B02"/>
    <w:rsid w:val="00B45CA6"/>
    <w:rsid w:val="00B45FDA"/>
    <w:rsid w:val="00B460DC"/>
    <w:rsid w:val="00B46374"/>
    <w:rsid w:val="00B4684D"/>
    <w:rsid w:val="00B46ACA"/>
    <w:rsid w:val="00B46F12"/>
    <w:rsid w:val="00B478D8"/>
    <w:rsid w:val="00B5060E"/>
    <w:rsid w:val="00B51345"/>
    <w:rsid w:val="00B523BE"/>
    <w:rsid w:val="00B52830"/>
    <w:rsid w:val="00B5290D"/>
    <w:rsid w:val="00B531C9"/>
    <w:rsid w:val="00B53370"/>
    <w:rsid w:val="00B53549"/>
    <w:rsid w:val="00B538DC"/>
    <w:rsid w:val="00B53A13"/>
    <w:rsid w:val="00B53FA8"/>
    <w:rsid w:val="00B549EB"/>
    <w:rsid w:val="00B54C48"/>
    <w:rsid w:val="00B556AB"/>
    <w:rsid w:val="00B5645E"/>
    <w:rsid w:val="00B5647E"/>
    <w:rsid w:val="00B5669C"/>
    <w:rsid w:val="00B56864"/>
    <w:rsid w:val="00B5699C"/>
    <w:rsid w:val="00B569C0"/>
    <w:rsid w:val="00B5709A"/>
    <w:rsid w:val="00B5730F"/>
    <w:rsid w:val="00B5764D"/>
    <w:rsid w:val="00B577AC"/>
    <w:rsid w:val="00B5787F"/>
    <w:rsid w:val="00B60183"/>
    <w:rsid w:val="00B60EAD"/>
    <w:rsid w:val="00B6109C"/>
    <w:rsid w:val="00B61364"/>
    <w:rsid w:val="00B62611"/>
    <w:rsid w:val="00B627D9"/>
    <w:rsid w:val="00B6297A"/>
    <w:rsid w:val="00B6336C"/>
    <w:rsid w:val="00B63909"/>
    <w:rsid w:val="00B63BC5"/>
    <w:rsid w:val="00B64428"/>
    <w:rsid w:val="00B651CF"/>
    <w:rsid w:val="00B65325"/>
    <w:rsid w:val="00B65BC9"/>
    <w:rsid w:val="00B6610E"/>
    <w:rsid w:val="00B66594"/>
    <w:rsid w:val="00B67247"/>
    <w:rsid w:val="00B67ADC"/>
    <w:rsid w:val="00B67AE2"/>
    <w:rsid w:val="00B67AFB"/>
    <w:rsid w:val="00B67E75"/>
    <w:rsid w:val="00B7040D"/>
    <w:rsid w:val="00B7046D"/>
    <w:rsid w:val="00B704F8"/>
    <w:rsid w:val="00B70DAE"/>
    <w:rsid w:val="00B70F74"/>
    <w:rsid w:val="00B712A9"/>
    <w:rsid w:val="00B718D6"/>
    <w:rsid w:val="00B71A2E"/>
    <w:rsid w:val="00B72285"/>
    <w:rsid w:val="00B722D8"/>
    <w:rsid w:val="00B72570"/>
    <w:rsid w:val="00B72B8D"/>
    <w:rsid w:val="00B72F54"/>
    <w:rsid w:val="00B73373"/>
    <w:rsid w:val="00B73414"/>
    <w:rsid w:val="00B73639"/>
    <w:rsid w:val="00B73DBC"/>
    <w:rsid w:val="00B73FA5"/>
    <w:rsid w:val="00B740A5"/>
    <w:rsid w:val="00B743E2"/>
    <w:rsid w:val="00B74545"/>
    <w:rsid w:val="00B74B6B"/>
    <w:rsid w:val="00B7592F"/>
    <w:rsid w:val="00B75E30"/>
    <w:rsid w:val="00B7633C"/>
    <w:rsid w:val="00B763B5"/>
    <w:rsid w:val="00B765C7"/>
    <w:rsid w:val="00B76864"/>
    <w:rsid w:val="00B76C9C"/>
    <w:rsid w:val="00B7752B"/>
    <w:rsid w:val="00B778EE"/>
    <w:rsid w:val="00B77925"/>
    <w:rsid w:val="00B77C2A"/>
    <w:rsid w:val="00B77D85"/>
    <w:rsid w:val="00B80321"/>
    <w:rsid w:val="00B80A98"/>
    <w:rsid w:val="00B811D1"/>
    <w:rsid w:val="00B81847"/>
    <w:rsid w:val="00B81D1B"/>
    <w:rsid w:val="00B81D43"/>
    <w:rsid w:val="00B828CF"/>
    <w:rsid w:val="00B83030"/>
    <w:rsid w:val="00B835E9"/>
    <w:rsid w:val="00B83791"/>
    <w:rsid w:val="00B83B14"/>
    <w:rsid w:val="00B83C38"/>
    <w:rsid w:val="00B83CEA"/>
    <w:rsid w:val="00B84F8D"/>
    <w:rsid w:val="00B85327"/>
    <w:rsid w:val="00B853C9"/>
    <w:rsid w:val="00B85E67"/>
    <w:rsid w:val="00B86013"/>
    <w:rsid w:val="00B86948"/>
    <w:rsid w:val="00B86D1B"/>
    <w:rsid w:val="00B871D3"/>
    <w:rsid w:val="00B87C8E"/>
    <w:rsid w:val="00B87D16"/>
    <w:rsid w:val="00B87E12"/>
    <w:rsid w:val="00B902FC"/>
    <w:rsid w:val="00B90BEF"/>
    <w:rsid w:val="00B90FF0"/>
    <w:rsid w:val="00B915D2"/>
    <w:rsid w:val="00B9172C"/>
    <w:rsid w:val="00B917DD"/>
    <w:rsid w:val="00B91B91"/>
    <w:rsid w:val="00B92115"/>
    <w:rsid w:val="00B92351"/>
    <w:rsid w:val="00B9284F"/>
    <w:rsid w:val="00B92C63"/>
    <w:rsid w:val="00B92D97"/>
    <w:rsid w:val="00B9408B"/>
    <w:rsid w:val="00B945CF"/>
    <w:rsid w:val="00B94856"/>
    <w:rsid w:val="00B94E43"/>
    <w:rsid w:val="00B95527"/>
    <w:rsid w:val="00B95B1B"/>
    <w:rsid w:val="00B9691C"/>
    <w:rsid w:val="00B97288"/>
    <w:rsid w:val="00B97628"/>
    <w:rsid w:val="00B979DA"/>
    <w:rsid w:val="00B97A42"/>
    <w:rsid w:val="00B97BB6"/>
    <w:rsid w:val="00B97BE0"/>
    <w:rsid w:val="00B97EC1"/>
    <w:rsid w:val="00BA09FA"/>
    <w:rsid w:val="00BA0A0A"/>
    <w:rsid w:val="00BA0ACA"/>
    <w:rsid w:val="00BA0AE2"/>
    <w:rsid w:val="00BA0B84"/>
    <w:rsid w:val="00BA14BE"/>
    <w:rsid w:val="00BA14E4"/>
    <w:rsid w:val="00BA1634"/>
    <w:rsid w:val="00BA1923"/>
    <w:rsid w:val="00BA2A48"/>
    <w:rsid w:val="00BA2AA8"/>
    <w:rsid w:val="00BA2D81"/>
    <w:rsid w:val="00BA3367"/>
    <w:rsid w:val="00BA36BB"/>
    <w:rsid w:val="00BA3A43"/>
    <w:rsid w:val="00BA51B4"/>
    <w:rsid w:val="00BA5C72"/>
    <w:rsid w:val="00BA5DA8"/>
    <w:rsid w:val="00BA628D"/>
    <w:rsid w:val="00BA6A5C"/>
    <w:rsid w:val="00BA7364"/>
    <w:rsid w:val="00BA7912"/>
    <w:rsid w:val="00BA7A5E"/>
    <w:rsid w:val="00BB09AB"/>
    <w:rsid w:val="00BB1230"/>
    <w:rsid w:val="00BB130E"/>
    <w:rsid w:val="00BB18DD"/>
    <w:rsid w:val="00BB195A"/>
    <w:rsid w:val="00BB227D"/>
    <w:rsid w:val="00BB238B"/>
    <w:rsid w:val="00BB2598"/>
    <w:rsid w:val="00BB2A38"/>
    <w:rsid w:val="00BB3075"/>
    <w:rsid w:val="00BB3403"/>
    <w:rsid w:val="00BB34FB"/>
    <w:rsid w:val="00BB4100"/>
    <w:rsid w:val="00BB4744"/>
    <w:rsid w:val="00BB4B79"/>
    <w:rsid w:val="00BB526D"/>
    <w:rsid w:val="00BB559C"/>
    <w:rsid w:val="00BB56AB"/>
    <w:rsid w:val="00BB5D03"/>
    <w:rsid w:val="00BB5F59"/>
    <w:rsid w:val="00BB609A"/>
    <w:rsid w:val="00BB62F1"/>
    <w:rsid w:val="00BB7228"/>
    <w:rsid w:val="00BB732A"/>
    <w:rsid w:val="00BB7B1A"/>
    <w:rsid w:val="00BC090E"/>
    <w:rsid w:val="00BC18E8"/>
    <w:rsid w:val="00BC2131"/>
    <w:rsid w:val="00BC2192"/>
    <w:rsid w:val="00BC2AFC"/>
    <w:rsid w:val="00BC322A"/>
    <w:rsid w:val="00BC4573"/>
    <w:rsid w:val="00BC48C4"/>
    <w:rsid w:val="00BC4949"/>
    <w:rsid w:val="00BC4B19"/>
    <w:rsid w:val="00BC4F49"/>
    <w:rsid w:val="00BC5839"/>
    <w:rsid w:val="00BC59D9"/>
    <w:rsid w:val="00BC5FAD"/>
    <w:rsid w:val="00BC61FB"/>
    <w:rsid w:val="00BC64DF"/>
    <w:rsid w:val="00BC6B8E"/>
    <w:rsid w:val="00BC6FF9"/>
    <w:rsid w:val="00BC7128"/>
    <w:rsid w:val="00BC7627"/>
    <w:rsid w:val="00BC7632"/>
    <w:rsid w:val="00BC7D52"/>
    <w:rsid w:val="00BC7EAE"/>
    <w:rsid w:val="00BC7F28"/>
    <w:rsid w:val="00BC7F54"/>
    <w:rsid w:val="00BC7FBA"/>
    <w:rsid w:val="00BD07F6"/>
    <w:rsid w:val="00BD097D"/>
    <w:rsid w:val="00BD0982"/>
    <w:rsid w:val="00BD0B4C"/>
    <w:rsid w:val="00BD0E5F"/>
    <w:rsid w:val="00BD0F39"/>
    <w:rsid w:val="00BD16A2"/>
    <w:rsid w:val="00BD1EBE"/>
    <w:rsid w:val="00BD21BA"/>
    <w:rsid w:val="00BD2921"/>
    <w:rsid w:val="00BD2B0D"/>
    <w:rsid w:val="00BD36C2"/>
    <w:rsid w:val="00BD3C5F"/>
    <w:rsid w:val="00BD3E4D"/>
    <w:rsid w:val="00BD45BB"/>
    <w:rsid w:val="00BD484A"/>
    <w:rsid w:val="00BD486F"/>
    <w:rsid w:val="00BD4C00"/>
    <w:rsid w:val="00BD4D84"/>
    <w:rsid w:val="00BD4FF1"/>
    <w:rsid w:val="00BD513C"/>
    <w:rsid w:val="00BD52CE"/>
    <w:rsid w:val="00BD56E2"/>
    <w:rsid w:val="00BD5A2A"/>
    <w:rsid w:val="00BD5DD9"/>
    <w:rsid w:val="00BD5F5A"/>
    <w:rsid w:val="00BD61E5"/>
    <w:rsid w:val="00BD65F4"/>
    <w:rsid w:val="00BD6A08"/>
    <w:rsid w:val="00BD6D0F"/>
    <w:rsid w:val="00BD7721"/>
    <w:rsid w:val="00BD77DC"/>
    <w:rsid w:val="00BD7A2D"/>
    <w:rsid w:val="00BD7CAD"/>
    <w:rsid w:val="00BE002B"/>
    <w:rsid w:val="00BE08D9"/>
    <w:rsid w:val="00BE0C42"/>
    <w:rsid w:val="00BE0D75"/>
    <w:rsid w:val="00BE0F15"/>
    <w:rsid w:val="00BE12FC"/>
    <w:rsid w:val="00BE13A2"/>
    <w:rsid w:val="00BE16E7"/>
    <w:rsid w:val="00BE177C"/>
    <w:rsid w:val="00BE1FC9"/>
    <w:rsid w:val="00BE1FE0"/>
    <w:rsid w:val="00BE2361"/>
    <w:rsid w:val="00BE2464"/>
    <w:rsid w:val="00BE25DF"/>
    <w:rsid w:val="00BE2A70"/>
    <w:rsid w:val="00BE2D53"/>
    <w:rsid w:val="00BE30CB"/>
    <w:rsid w:val="00BE3323"/>
    <w:rsid w:val="00BE3661"/>
    <w:rsid w:val="00BE38E6"/>
    <w:rsid w:val="00BE3B25"/>
    <w:rsid w:val="00BE3DA7"/>
    <w:rsid w:val="00BE3E56"/>
    <w:rsid w:val="00BE40A3"/>
    <w:rsid w:val="00BE48E5"/>
    <w:rsid w:val="00BE4B38"/>
    <w:rsid w:val="00BE4FE7"/>
    <w:rsid w:val="00BE5752"/>
    <w:rsid w:val="00BE599F"/>
    <w:rsid w:val="00BE6093"/>
    <w:rsid w:val="00BE6179"/>
    <w:rsid w:val="00BE62F1"/>
    <w:rsid w:val="00BE63C4"/>
    <w:rsid w:val="00BE672A"/>
    <w:rsid w:val="00BE6E9D"/>
    <w:rsid w:val="00BE6ED4"/>
    <w:rsid w:val="00BE74D0"/>
    <w:rsid w:val="00BE78CB"/>
    <w:rsid w:val="00BE7D14"/>
    <w:rsid w:val="00BF05B2"/>
    <w:rsid w:val="00BF07BD"/>
    <w:rsid w:val="00BF0A28"/>
    <w:rsid w:val="00BF0BBE"/>
    <w:rsid w:val="00BF0EEB"/>
    <w:rsid w:val="00BF1BEE"/>
    <w:rsid w:val="00BF203A"/>
    <w:rsid w:val="00BF20D3"/>
    <w:rsid w:val="00BF2773"/>
    <w:rsid w:val="00BF2B59"/>
    <w:rsid w:val="00BF2B93"/>
    <w:rsid w:val="00BF2D94"/>
    <w:rsid w:val="00BF30AA"/>
    <w:rsid w:val="00BF3A35"/>
    <w:rsid w:val="00BF3A72"/>
    <w:rsid w:val="00BF405E"/>
    <w:rsid w:val="00BF4615"/>
    <w:rsid w:val="00BF4F90"/>
    <w:rsid w:val="00BF5638"/>
    <w:rsid w:val="00BF67F2"/>
    <w:rsid w:val="00BF6B0A"/>
    <w:rsid w:val="00BF6E78"/>
    <w:rsid w:val="00BF78C0"/>
    <w:rsid w:val="00BF78CA"/>
    <w:rsid w:val="00BF7B29"/>
    <w:rsid w:val="00C001C0"/>
    <w:rsid w:val="00C00497"/>
    <w:rsid w:val="00C0097D"/>
    <w:rsid w:val="00C009D2"/>
    <w:rsid w:val="00C009DB"/>
    <w:rsid w:val="00C00CA3"/>
    <w:rsid w:val="00C01055"/>
    <w:rsid w:val="00C01309"/>
    <w:rsid w:val="00C0168D"/>
    <w:rsid w:val="00C01E8D"/>
    <w:rsid w:val="00C01FB1"/>
    <w:rsid w:val="00C027D4"/>
    <w:rsid w:val="00C02CB4"/>
    <w:rsid w:val="00C02FAD"/>
    <w:rsid w:val="00C03AC7"/>
    <w:rsid w:val="00C04123"/>
    <w:rsid w:val="00C047F3"/>
    <w:rsid w:val="00C04B6B"/>
    <w:rsid w:val="00C05051"/>
    <w:rsid w:val="00C05366"/>
    <w:rsid w:val="00C05DFF"/>
    <w:rsid w:val="00C06238"/>
    <w:rsid w:val="00C06423"/>
    <w:rsid w:val="00C065DE"/>
    <w:rsid w:val="00C06AA7"/>
    <w:rsid w:val="00C06CCC"/>
    <w:rsid w:val="00C07E56"/>
    <w:rsid w:val="00C10C05"/>
    <w:rsid w:val="00C10DFE"/>
    <w:rsid w:val="00C114E9"/>
    <w:rsid w:val="00C11DB0"/>
    <w:rsid w:val="00C121D0"/>
    <w:rsid w:val="00C1223A"/>
    <w:rsid w:val="00C1239F"/>
    <w:rsid w:val="00C139FA"/>
    <w:rsid w:val="00C14346"/>
    <w:rsid w:val="00C150BC"/>
    <w:rsid w:val="00C151AE"/>
    <w:rsid w:val="00C15AF5"/>
    <w:rsid w:val="00C15C60"/>
    <w:rsid w:val="00C15CA5"/>
    <w:rsid w:val="00C15CC9"/>
    <w:rsid w:val="00C168A0"/>
    <w:rsid w:val="00C16E12"/>
    <w:rsid w:val="00C17B9B"/>
    <w:rsid w:val="00C17CA2"/>
    <w:rsid w:val="00C202A1"/>
    <w:rsid w:val="00C205DD"/>
    <w:rsid w:val="00C20967"/>
    <w:rsid w:val="00C21138"/>
    <w:rsid w:val="00C212E7"/>
    <w:rsid w:val="00C213F4"/>
    <w:rsid w:val="00C220EE"/>
    <w:rsid w:val="00C2320F"/>
    <w:rsid w:val="00C239E6"/>
    <w:rsid w:val="00C23DFB"/>
    <w:rsid w:val="00C24958"/>
    <w:rsid w:val="00C24A73"/>
    <w:rsid w:val="00C24DA7"/>
    <w:rsid w:val="00C259B2"/>
    <w:rsid w:val="00C25D30"/>
    <w:rsid w:val="00C25FFF"/>
    <w:rsid w:val="00C2616B"/>
    <w:rsid w:val="00C261A6"/>
    <w:rsid w:val="00C262CF"/>
    <w:rsid w:val="00C26694"/>
    <w:rsid w:val="00C26C65"/>
    <w:rsid w:val="00C26ECF"/>
    <w:rsid w:val="00C26F5A"/>
    <w:rsid w:val="00C27077"/>
    <w:rsid w:val="00C27140"/>
    <w:rsid w:val="00C2751A"/>
    <w:rsid w:val="00C275C8"/>
    <w:rsid w:val="00C27948"/>
    <w:rsid w:val="00C27FCD"/>
    <w:rsid w:val="00C302BB"/>
    <w:rsid w:val="00C30B9C"/>
    <w:rsid w:val="00C31144"/>
    <w:rsid w:val="00C318EA"/>
    <w:rsid w:val="00C31DBD"/>
    <w:rsid w:val="00C324C7"/>
    <w:rsid w:val="00C3272B"/>
    <w:rsid w:val="00C32A22"/>
    <w:rsid w:val="00C32A32"/>
    <w:rsid w:val="00C32E6E"/>
    <w:rsid w:val="00C32EBC"/>
    <w:rsid w:val="00C34400"/>
    <w:rsid w:val="00C34DB9"/>
    <w:rsid w:val="00C34F23"/>
    <w:rsid w:val="00C3577A"/>
    <w:rsid w:val="00C35C0E"/>
    <w:rsid w:val="00C36123"/>
    <w:rsid w:val="00C36440"/>
    <w:rsid w:val="00C369D3"/>
    <w:rsid w:val="00C371D3"/>
    <w:rsid w:val="00C374A3"/>
    <w:rsid w:val="00C4009C"/>
    <w:rsid w:val="00C40D4F"/>
    <w:rsid w:val="00C40F28"/>
    <w:rsid w:val="00C41236"/>
    <w:rsid w:val="00C41491"/>
    <w:rsid w:val="00C414F0"/>
    <w:rsid w:val="00C4176C"/>
    <w:rsid w:val="00C41B88"/>
    <w:rsid w:val="00C41FA6"/>
    <w:rsid w:val="00C423E1"/>
    <w:rsid w:val="00C42831"/>
    <w:rsid w:val="00C43F8C"/>
    <w:rsid w:val="00C446D0"/>
    <w:rsid w:val="00C446F1"/>
    <w:rsid w:val="00C451E2"/>
    <w:rsid w:val="00C453C5"/>
    <w:rsid w:val="00C4545B"/>
    <w:rsid w:val="00C456E2"/>
    <w:rsid w:val="00C457FF"/>
    <w:rsid w:val="00C45821"/>
    <w:rsid w:val="00C45A84"/>
    <w:rsid w:val="00C45F4A"/>
    <w:rsid w:val="00C46971"/>
    <w:rsid w:val="00C46FC0"/>
    <w:rsid w:val="00C47116"/>
    <w:rsid w:val="00C47162"/>
    <w:rsid w:val="00C47E8C"/>
    <w:rsid w:val="00C47F1A"/>
    <w:rsid w:val="00C511C6"/>
    <w:rsid w:val="00C5124A"/>
    <w:rsid w:val="00C5134C"/>
    <w:rsid w:val="00C51B5B"/>
    <w:rsid w:val="00C5202A"/>
    <w:rsid w:val="00C522A2"/>
    <w:rsid w:val="00C52577"/>
    <w:rsid w:val="00C5258E"/>
    <w:rsid w:val="00C527B9"/>
    <w:rsid w:val="00C52B86"/>
    <w:rsid w:val="00C52F25"/>
    <w:rsid w:val="00C54756"/>
    <w:rsid w:val="00C55BDD"/>
    <w:rsid w:val="00C55D10"/>
    <w:rsid w:val="00C5669D"/>
    <w:rsid w:val="00C56960"/>
    <w:rsid w:val="00C579DF"/>
    <w:rsid w:val="00C57A26"/>
    <w:rsid w:val="00C601DB"/>
    <w:rsid w:val="00C611C5"/>
    <w:rsid w:val="00C61470"/>
    <w:rsid w:val="00C61989"/>
    <w:rsid w:val="00C61E21"/>
    <w:rsid w:val="00C61F1D"/>
    <w:rsid w:val="00C61F36"/>
    <w:rsid w:val="00C633CA"/>
    <w:rsid w:val="00C64308"/>
    <w:rsid w:val="00C64555"/>
    <w:rsid w:val="00C645C0"/>
    <w:rsid w:val="00C646B7"/>
    <w:rsid w:val="00C6474B"/>
    <w:rsid w:val="00C651B5"/>
    <w:rsid w:val="00C66DE6"/>
    <w:rsid w:val="00C7032F"/>
    <w:rsid w:val="00C70B2E"/>
    <w:rsid w:val="00C70BE3"/>
    <w:rsid w:val="00C70C93"/>
    <w:rsid w:val="00C710BB"/>
    <w:rsid w:val="00C7166E"/>
    <w:rsid w:val="00C71781"/>
    <w:rsid w:val="00C72055"/>
    <w:rsid w:val="00C72198"/>
    <w:rsid w:val="00C72268"/>
    <w:rsid w:val="00C722BC"/>
    <w:rsid w:val="00C7231E"/>
    <w:rsid w:val="00C72368"/>
    <w:rsid w:val="00C72778"/>
    <w:rsid w:val="00C729C3"/>
    <w:rsid w:val="00C72C6D"/>
    <w:rsid w:val="00C72CA9"/>
    <w:rsid w:val="00C733E3"/>
    <w:rsid w:val="00C73665"/>
    <w:rsid w:val="00C7388F"/>
    <w:rsid w:val="00C73AF2"/>
    <w:rsid w:val="00C73C9D"/>
    <w:rsid w:val="00C74083"/>
    <w:rsid w:val="00C74634"/>
    <w:rsid w:val="00C75312"/>
    <w:rsid w:val="00C759EB"/>
    <w:rsid w:val="00C75AF2"/>
    <w:rsid w:val="00C75E58"/>
    <w:rsid w:val="00C75E7F"/>
    <w:rsid w:val="00C761DA"/>
    <w:rsid w:val="00C763F0"/>
    <w:rsid w:val="00C76F4A"/>
    <w:rsid w:val="00C77811"/>
    <w:rsid w:val="00C77ABC"/>
    <w:rsid w:val="00C80439"/>
    <w:rsid w:val="00C80FF0"/>
    <w:rsid w:val="00C824DB"/>
    <w:rsid w:val="00C832DB"/>
    <w:rsid w:val="00C833F3"/>
    <w:rsid w:val="00C8344E"/>
    <w:rsid w:val="00C837C4"/>
    <w:rsid w:val="00C83FCE"/>
    <w:rsid w:val="00C84617"/>
    <w:rsid w:val="00C84AF8"/>
    <w:rsid w:val="00C85326"/>
    <w:rsid w:val="00C855D2"/>
    <w:rsid w:val="00C86604"/>
    <w:rsid w:val="00C86988"/>
    <w:rsid w:val="00C870B0"/>
    <w:rsid w:val="00C875B2"/>
    <w:rsid w:val="00C9022E"/>
    <w:rsid w:val="00C90706"/>
    <w:rsid w:val="00C90DAB"/>
    <w:rsid w:val="00C9116E"/>
    <w:rsid w:val="00C917B0"/>
    <w:rsid w:val="00C92C07"/>
    <w:rsid w:val="00C934F3"/>
    <w:rsid w:val="00C93689"/>
    <w:rsid w:val="00C93A34"/>
    <w:rsid w:val="00C93E1A"/>
    <w:rsid w:val="00C93F72"/>
    <w:rsid w:val="00C940D1"/>
    <w:rsid w:val="00C9492F"/>
    <w:rsid w:val="00C953C9"/>
    <w:rsid w:val="00C9546A"/>
    <w:rsid w:val="00C96343"/>
    <w:rsid w:val="00C9649C"/>
    <w:rsid w:val="00C9656B"/>
    <w:rsid w:val="00C9688F"/>
    <w:rsid w:val="00C96A8E"/>
    <w:rsid w:val="00C97636"/>
    <w:rsid w:val="00CA08FC"/>
    <w:rsid w:val="00CA1A3F"/>
    <w:rsid w:val="00CA1EFC"/>
    <w:rsid w:val="00CA2A21"/>
    <w:rsid w:val="00CA2E46"/>
    <w:rsid w:val="00CA2EF4"/>
    <w:rsid w:val="00CA3313"/>
    <w:rsid w:val="00CA3315"/>
    <w:rsid w:val="00CA3592"/>
    <w:rsid w:val="00CA38DE"/>
    <w:rsid w:val="00CA4153"/>
    <w:rsid w:val="00CA42A5"/>
    <w:rsid w:val="00CA4E21"/>
    <w:rsid w:val="00CA5A34"/>
    <w:rsid w:val="00CA5B90"/>
    <w:rsid w:val="00CA5C16"/>
    <w:rsid w:val="00CA5EC1"/>
    <w:rsid w:val="00CA6148"/>
    <w:rsid w:val="00CA68D5"/>
    <w:rsid w:val="00CA7776"/>
    <w:rsid w:val="00CA7970"/>
    <w:rsid w:val="00CA7CDF"/>
    <w:rsid w:val="00CB038B"/>
    <w:rsid w:val="00CB0A67"/>
    <w:rsid w:val="00CB0AD2"/>
    <w:rsid w:val="00CB14F1"/>
    <w:rsid w:val="00CB170D"/>
    <w:rsid w:val="00CB21BC"/>
    <w:rsid w:val="00CB25C1"/>
    <w:rsid w:val="00CB36D2"/>
    <w:rsid w:val="00CB409F"/>
    <w:rsid w:val="00CB4231"/>
    <w:rsid w:val="00CB4CFC"/>
    <w:rsid w:val="00CB55E7"/>
    <w:rsid w:val="00CB5C62"/>
    <w:rsid w:val="00CB603B"/>
    <w:rsid w:val="00CB60B4"/>
    <w:rsid w:val="00CB637B"/>
    <w:rsid w:val="00CB63E8"/>
    <w:rsid w:val="00CB64C1"/>
    <w:rsid w:val="00CB65BD"/>
    <w:rsid w:val="00CB68F3"/>
    <w:rsid w:val="00CB6F1C"/>
    <w:rsid w:val="00CB7699"/>
    <w:rsid w:val="00CB7712"/>
    <w:rsid w:val="00CB79FB"/>
    <w:rsid w:val="00CC05D3"/>
    <w:rsid w:val="00CC05FB"/>
    <w:rsid w:val="00CC0A47"/>
    <w:rsid w:val="00CC0FBF"/>
    <w:rsid w:val="00CC130B"/>
    <w:rsid w:val="00CC1CA6"/>
    <w:rsid w:val="00CC20C3"/>
    <w:rsid w:val="00CC2CC7"/>
    <w:rsid w:val="00CC37E5"/>
    <w:rsid w:val="00CC456D"/>
    <w:rsid w:val="00CC4BBE"/>
    <w:rsid w:val="00CC4FBD"/>
    <w:rsid w:val="00CC6674"/>
    <w:rsid w:val="00CC7858"/>
    <w:rsid w:val="00CC7EEE"/>
    <w:rsid w:val="00CD05C0"/>
    <w:rsid w:val="00CD0716"/>
    <w:rsid w:val="00CD12A4"/>
    <w:rsid w:val="00CD1B7D"/>
    <w:rsid w:val="00CD2451"/>
    <w:rsid w:val="00CD2522"/>
    <w:rsid w:val="00CD253C"/>
    <w:rsid w:val="00CD2728"/>
    <w:rsid w:val="00CD32DD"/>
    <w:rsid w:val="00CD3677"/>
    <w:rsid w:val="00CD42E7"/>
    <w:rsid w:val="00CD4B13"/>
    <w:rsid w:val="00CD4FE2"/>
    <w:rsid w:val="00CD56AC"/>
    <w:rsid w:val="00CD61FE"/>
    <w:rsid w:val="00CD6399"/>
    <w:rsid w:val="00CD6941"/>
    <w:rsid w:val="00CD6B62"/>
    <w:rsid w:val="00CD6E20"/>
    <w:rsid w:val="00CD7A56"/>
    <w:rsid w:val="00CE0702"/>
    <w:rsid w:val="00CE0D2A"/>
    <w:rsid w:val="00CE1809"/>
    <w:rsid w:val="00CE1ADB"/>
    <w:rsid w:val="00CE1ED2"/>
    <w:rsid w:val="00CE2FAE"/>
    <w:rsid w:val="00CE32A2"/>
    <w:rsid w:val="00CE3416"/>
    <w:rsid w:val="00CE3451"/>
    <w:rsid w:val="00CE3668"/>
    <w:rsid w:val="00CE3D40"/>
    <w:rsid w:val="00CE3D42"/>
    <w:rsid w:val="00CE40B4"/>
    <w:rsid w:val="00CE40F6"/>
    <w:rsid w:val="00CE4456"/>
    <w:rsid w:val="00CE4BD4"/>
    <w:rsid w:val="00CE507B"/>
    <w:rsid w:val="00CE5598"/>
    <w:rsid w:val="00CE5F80"/>
    <w:rsid w:val="00CE5F9F"/>
    <w:rsid w:val="00CE6356"/>
    <w:rsid w:val="00CE68C8"/>
    <w:rsid w:val="00CE6B9C"/>
    <w:rsid w:val="00CE6ED8"/>
    <w:rsid w:val="00CE7057"/>
    <w:rsid w:val="00CE756A"/>
    <w:rsid w:val="00CE76FB"/>
    <w:rsid w:val="00CE770E"/>
    <w:rsid w:val="00CE7BB2"/>
    <w:rsid w:val="00CF0470"/>
    <w:rsid w:val="00CF052F"/>
    <w:rsid w:val="00CF0535"/>
    <w:rsid w:val="00CF07D9"/>
    <w:rsid w:val="00CF109F"/>
    <w:rsid w:val="00CF121F"/>
    <w:rsid w:val="00CF1AD8"/>
    <w:rsid w:val="00CF23B2"/>
    <w:rsid w:val="00CF24ED"/>
    <w:rsid w:val="00CF28D8"/>
    <w:rsid w:val="00CF2E83"/>
    <w:rsid w:val="00CF3445"/>
    <w:rsid w:val="00CF35B3"/>
    <w:rsid w:val="00CF3AB7"/>
    <w:rsid w:val="00CF5308"/>
    <w:rsid w:val="00CF5A05"/>
    <w:rsid w:val="00CF5F79"/>
    <w:rsid w:val="00CF637A"/>
    <w:rsid w:val="00CF6410"/>
    <w:rsid w:val="00CF6969"/>
    <w:rsid w:val="00CF7048"/>
    <w:rsid w:val="00CF73EC"/>
    <w:rsid w:val="00CF7687"/>
    <w:rsid w:val="00CF7800"/>
    <w:rsid w:val="00CF7D2F"/>
    <w:rsid w:val="00D00169"/>
    <w:rsid w:val="00D0041B"/>
    <w:rsid w:val="00D00AB5"/>
    <w:rsid w:val="00D016E7"/>
    <w:rsid w:val="00D01ED6"/>
    <w:rsid w:val="00D02312"/>
    <w:rsid w:val="00D033C4"/>
    <w:rsid w:val="00D05198"/>
    <w:rsid w:val="00D0539F"/>
    <w:rsid w:val="00D056E6"/>
    <w:rsid w:val="00D05E2F"/>
    <w:rsid w:val="00D062E3"/>
    <w:rsid w:val="00D06A05"/>
    <w:rsid w:val="00D06AC0"/>
    <w:rsid w:val="00D06B24"/>
    <w:rsid w:val="00D06B4F"/>
    <w:rsid w:val="00D10343"/>
    <w:rsid w:val="00D1041B"/>
    <w:rsid w:val="00D11406"/>
    <w:rsid w:val="00D114FC"/>
    <w:rsid w:val="00D116E1"/>
    <w:rsid w:val="00D12081"/>
    <w:rsid w:val="00D1277F"/>
    <w:rsid w:val="00D12C6F"/>
    <w:rsid w:val="00D13039"/>
    <w:rsid w:val="00D1361A"/>
    <w:rsid w:val="00D138D6"/>
    <w:rsid w:val="00D13C54"/>
    <w:rsid w:val="00D13E38"/>
    <w:rsid w:val="00D13EBC"/>
    <w:rsid w:val="00D1424B"/>
    <w:rsid w:val="00D14287"/>
    <w:rsid w:val="00D14396"/>
    <w:rsid w:val="00D14B5B"/>
    <w:rsid w:val="00D156FC"/>
    <w:rsid w:val="00D1571B"/>
    <w:rsid w:val="00D15D48"/>
    <w:rsid w:val="00D15FCB"/>
    <w:rsid w:val="00D1629E"/>
    <w:rsid w:val="00D16929"/>
    <w:rsid w:val="00D16A60"/>
    <w:rsid w:val="00D16E41"/>
    <w:rsid w:val="00D17025"/>
    <w:rsid w:val="00D178F7"/>
    <w:rsid w:val="00D17992"/>
    <w:rsid w:val="00D17FD7"/>
    <w:rsid w:val="00D20182"/>
    <w:rsid w:val="00D21061"/>
    <w:rsid w:val="00D210C8"/>
    <w:rsid w:val="00D2141B"/>
    <w:rsid w:val="00D2197F"/>
    <w:rsid w:val="00D21D10"/>
    <w:rsid w:val="00D21E4E"/>
    <w:rsid w:val="00D22033"/>
    <w:rsid w:val="00D229C1"/>
    <w:rsid w:val="00D22F74"/>
    <w:rsid w:val="00D23092"/>
    <w:rsid w:val="00D237EA"/>
    <w:rsid w:val="00D23A47"/>
    <w:rsid w:val="00D23FB8"/>
    <w:rsid w:val="00D24D6B"/>
    <w:rsid w:val="00D24EC0"/>
    <w:rsid w:val="00D251F5"/>
    <w:rsid w:val="00D25513"/>
    <w:rsid w:val="00D26832"/>
    <w:rsid w:val="00D26871"/>
    <w:rsid w:val="00D26A9C"/>
    <w:rsid w:val="00D26F76"/>
    <w:rsid w:val="00D300A9"/>
    <w:rsid w:val="00D300DD"/>
    <w:rsid w:val="00D30AED"/>
    <w:rsid w:val="00D30C84"/>
    <w:rsid w:val="00D30F30"/>
    <w:rsid w:val="00D31029"/>
    <w:rsid w:val="00D318D9"/>
    <w:rsid w:val="00D31BB5"/>
    <w:rsid w:val="00D31C11"/>
    <w:rsid w:val="00D31C1B"/>
    <w:rsid w:val="00D325BA"/>
    <w:rsid w:val="00D32806"/>
    <w:rsid w:val="00D32DF6"/>
    <w:rsid w:val="00D32E45"/>
    <w:rsid w:val="00D34019"/>
    <w:rsid w:val="00D3402C"/>
    <w:rsid w:val="00D344F2"/>
    <w:rsid w:val="00D345E6"/>
    <w:rsid w:val="00D349AE"/>
    <w:rsid w:val="00D34D67"/>
    <w:rsid w:val="00D34E1B"/>
    <w:rsid w:val="00D354DC"/>
    <w:rsid w:val="00D35635"/>
    <w:rsid w:val="00D35ED8"/>
    <w:rsid w:val="00D36165"/>
    <w:rsid w:val="00D36ACE"/>
    <w:rsid w:val="00D36B83"/>
    <w:rsid w:val="00D3767D"/>
    <w:rsid w:val="00D37787"/>
    <w:rsid w:val="00D378DC"/>
    <w:rsid w:val="00D37F04"/>
    <w:rsid w:val="00D40C68"/>
    <w:rsid w:val="00D410EC"/>
    <w:rsid w:val="00D411DD"/>
    <w:rsid w:val="00D4147E"/>
    <w:rsid w:val="00D417B2"/>
    <w:rsid w:val="00D41F7B"/>
    <w:rsid w:val="00D427F3"/>
    <w:rsid w:val="00D42C99"/>
    <w:rsid w:val="00D42D01"/>
    <w:rsid w:val="00D432B8"/>
    <w:rsid w:val="00D434D5"/>
    <w:rsid w:val="00D43AE4"/>
    <w:rsid w:val="00D43D5E"/>
    <w:rsid w:val="00D43F88"/>
    <w:rsid w:val="00D44419"/>
    <w:rsid w:val="00D4482E"/>
    <w:rsid w:val="00D44941"/>
    <w:rsid w:val="00D44A7D"/>
    <w:rsid w:val="00D44D97"/>
    <w:rsid w:val="00D456B4"/>
    <w:rsid w:val="00D4653F"/>
    <w:rsid w:val="00D465AC"/>
    <w:rsid w:val="00D4676C"/>
    <w:rsid w:val="00D46B2B"/>
    <w:rsid w:val="00D47472"/>
    <w:rsid w:val="00D50174"/>
    <w:rsid w:val="00D50573"/>
    <w:rsid w:val="00D505CB"/>
    <w:rsid w:val="00D50A10"/>
    <w:rsid w:val="00D50C67"/>
    <w:rsid w:val="00D512EA"/>
    <w:rsid w:val="00D51472"/>
    <w:rsid w:val="00D5157B"/>
    <w:rsid w:val="00D51956"/>
    <w:rsid w:val="00D51B62"/>
    <w:rsid w:val="00D51BDC"/>
    <w:rsid w:val="00D51D10"/>
    <w:rsid w:val="00D51DE2"/>
    <w:rsid w:val="00D52086"/>
    <w:rsid w:val="00D521A2"/>
    <w:rsid w:val="00D52797"/>
    <w:rsid w:val="00D52986"/>
    <w:rsid w:val="00D52B15"/>
    <w:rsid w:val="00D52B6B"/>
    <w:rsid w:val="00D52D45"/>
    <w:rsid w:val="00D52E14"/>
    <w:rsid w:val="00D53B2F"/>
    <w:rsid w:val="00D5449B"/>
    <w:rsid w:val="00D544A9"/>
    <w:rsid w:val="00D5516C"/>
    <w:rsid w:val="00D553C1"/>
    <w:rsid w:val="00D554B5"/>
    <w:rsid w:val="00D558E0"/>
    <w:rsid w:val="00D55907"/>
    <w:rsid w:val="00D55B29"/>
    <w:rsid w:val="00D56602"/>
    <w:rsid w:val="00D56D30"/>
    <w:rsid w:val="00D56F4E"/>
    <w:rsid w:val="00D6092D"/>
    <w:rsid w:val="00D60A67"/>
    <w:rsid w:val="00D60D51"/>
    <w:rsid w:val="00D62E48"/>
    <w:rsid w:val="00D63083"/>
    <w:rsid w:val="00D638E7"/>
    <w:rsid w:val="00D643C9"/>
    <w:rsid w:val="00D64C71"/>
    <w:rsid w:val="00D6576C"/>
    <w:rsid w:val="00D659E1"/>
    <w:rsid w:val="00D65A09"/>
    <w:rsid w:val="00D65D5F"/>
    <w:rsid w:val="00D65D75"/>
    <w:rsid w:val="00D66679"/>
    <w:rsid w:val="00D66C13"/>
    <w:rsid w:val="00D67105"/>
    <w:rsid w:val="00D672AD"/>
    <w:rsid w:val="00D67D6C"/>
    <w:rsid w:val="00D7079C"/>
    <w:rsid w:val="00D70B31"/>
    <w:rsid w:val="00D70B87"/>
    <w:rsid w:val="00D71270"/>
    <w:rsid w:val="00D71310"/>
    <w:rsid w:val="00D71394"/>
    <w:rsid w:val="00D71BD0"/>
    <w:rsid w:val="00D71C96"/>
    <w:rsid w:val="00D72160"/>
    <w:rsid w:val="00D732FA"/>
    <w:rsid w:val="00D73442"/>
    <w:rsid w:val="00D736A8"/>
    <w:rsid w:val="00D73C97"/>
    <w:rsid w:val="00D74300"/>
    <w:rsid w:val="00D7438A"/>
    <w:rsid w:val="00D746AA"/>
    <w:rsid w:val="00D75239"/>
    <w:rsid w:val="00D753F6"/>
    <w:rsid w:val="00D75EA4"/>
    <w:rsid w:val="00D76391"/>
    <w:rsid w:val="00D7657C"/>
    <w:rsid w:val="00D76825"/>
    <w:rsid w:val="00D76ABE"/>
    <w:rsid w:val="00D77163"/>
    <w:rsid w:val="00D7748E"/>
    <w:rsid w:val="00D77846"/>
    <w:rsid w:val="00D77F88"/>
    <w:rsid w:val="00D80FAB"/>
    <w:rsid w:val="00D810F0"/>
    <w:rsid w:val="00D8117E"/>
    <w:rsid w:val="00D8208C"/>
    <w:rsid w:val="00D8250F"/>
    <w:rsid w:val="00D82772"/>
    <w:rsid w:val="00D8282B"/>
    <w:rsid w:val="00D834E9"/>
    <w:rsid w:val="00D83879"/>
    <w:rsid w:val="00D838FC"/>
    <w:rsid w:val="00D83D5C"/>
    <w:rsid w:val="00D841CD"/>
    <w:rsid w:val="00D844B5"/>
    <w:rsid w:val="00D84A4B"/>
    <w:rsid w:val="00D84C6F"/>
    <w:rsid w:val="00D84F86"/>
    <w:rsid w:val="00D850BD"/>
    <w:rsid w:val="00D85627"/>
    <w:rsid w:val="00D858CC"/>
    <w:rsid w:val="00D86106"/>
    <w:rsid w:val="00D865C3"/>
    <w:rsid w:val="00D866D3"/>
    <w:rsid w:val="00D87384"/>
    <w:rsid w:val="00D87423"/>
    <w:rsid w:val="00D87545"/>
    <w:rsid w:val="00D878A0"/>
    <w:rsid w:val="00D87BC7"/>
    <w:rsid w:val="00D91932"/>
    <w:rsid w:val="00D91938"/>
    <w:rsid w:val="00D9205C"/>
    <w:rsid w:val="00D92D80"/>
    <w:rsid w:val="00D93474"/>
    <w:rsid w:val="00D939F4"/>
    <w:rsid w:val="00D9408C"/>
    <w:rsid w:val="00D94200"/>
    <w:rsid w:val="00D94588"/>
    <w:rsid w:val="00D9472D"/>
    <w:rsid w:val="00D94DDE"/>
    <w:rsid w:val="00D94F2E"/>
    <w:rsid w:val="00D95054"/>
    <w:rsid w:val="00D955EE"/>
    <w:rsid w:val="00D95893"/>
    <w:rsid w:val="00D95B59"/>
    <w:rsid w:val="00D96094"/>
    <w:rsid w:val="00D965E3"/>
    <w:rsid w:val="00D9674A"/>
    <w:rsid w:val="00D967D4"/>
    <w:rsid w:val="00D96AD7"/>
    <w:rsid w:val="00D9706B"/>
    <w:rsid w:val="00D97735"/>
    <w:rsid w:val="00D97DBD"/>
    <w:rsid w:val="00D97F0B"/>
    <w:rsid w:val="00DA006B"/>
    <w:rsid w:val="00DA0EAA"/>
    <w:rsid w:val="00DA1297"/>
    <w:rsid w:val="00DA15BE"/>
    <w:rsid w:val="00DA1B8A"/>
    <w:rsid w:val="00DA200D"/>
    <w:rsid w:val="00DA203D"/>
    <w:rsid w:val="00DA249C"/>
    <w:rsid w:val="00DA2A20"/>
    <w:rsid w:val="00DA3270"/>
    <w:rsid w:val="00DA3AEA"/>
    <w:rsid w:val="00DA3D73"/>
    <w:rsid w:val="00DA3FAD"/>
    <w:rsid w:val="00DA596C"/>
    <w:rsid w:val="00DA5E9B"/>
    <w:rsid w:val="00DA6069"/>
    <w:rsid w:val="00DA65BD"/>
    <w:rsid w:val="00DA6B17"/>
    <w:rsid w:val="00DA784D"/>
    <w:rsid w:val="00DB0018"/>
    <w:rsid w:val="00DB01AF"/>
    <w:rsid w:val="00DB03D8"/>
    <w:rsid w:val="00DB0B08"/>
    <w:rsid w:val="00DB107C"/>
    <w:rsid w:val="00DB13DE"/>
    <w:rsid w:val="00DB163F"/>
    <w:rsid w:val="00DB2268"/>
    <w:rsid w:val="00DB3625"/>
    <w:rsid w:val="00DB3862"/>
    <w:rsid w:val="00DB3906"/>
    <w:rsid w:val="00DB3E1B"/>
    <w:rsid w:val="00DB433B"/>
    <w:rsid w:val="00DB433F"/>
    <w:rsid w:val="00DB43D8"/>
    <w:rsid w:val="00DB44BD"/>
    <w:rsid w:val="00DB4B4F"/>
    <w:rsid w:val="00DB5A05"/>
    <w:rsid w:val="00DB676E"/>
    <w:rsid w:val="00DB6A44"/>
    <w:rsid w:val="00DB7085"/>
    <w:rsid w:val="00DB7ADF"/>
    <w:rsid w:val="00DB7B18"/>
    <w:rsid w:val="00DB7C74"/>
    <w:rsid w:val="00DB7CE4"/>
    <w:rsid w:val="00DC026A"/>
    <w:rsid w:val="00DC08FF"/>
    <w:rsid w:val="00DC09E7"/>
    <w:rsid w:val="00DC1767"/>
    <w:rsid w:val="00DC1839"/>
    <w:rsid w:val="00DC209E"/>
    <w:rsid w:val="00DC3418"/>
    <w:rsid w:val="00DC4722"/>
    <w:rsid w:val="00DC4825"/>
    <w:rsid w:val="00DC5061"/>
    <w:rsid w:val="00DC5108"/>
    <w:rsid w:val="00DC5FDF"/>
    <w:rsid w:val="00DC63CA"/>
    <w:rsid w:val="00DC646B"/>
    <w:rsid w:val="00DC6777"/>
    <w:rsid w:val="00DC72A8"/>
    <w:rsid w:val="00DC73DA"/>
    <w:rsid w:val="00DC79A0"/>
    <w:rsid w:val="00DC79F2"/>
    <w:rsid w:val="00DD0C07"/>
    <w:rsid w:val="00DD13AE"/>
    <w:rsid w:val="00DD1A30"/>
    <w:rsid w:val="00DD1AF2"/>
    <w:rsid w:val="00DD1D5F"/>
    <w:rsid w:val="00DD1D6C"/>
    <w:rsid w:val="00DD218E"/>
    <w:rsid w:val="00DD2978"/>
    <w:rsid w:val="00DD2CDF"/>
    <w:rsid w:val="00DD2EA5"/>
    <w:rsid w:val="00DD3013"/>
    <w:rsid w:val="00DD34B3"/>
    <w:rsid w:val="00DD3D3E"/>
    <w:rsid w:val="00DD3D3F"/>
    <w:rsid w:val="00DD44EF"/>
    <w:rsid w:val="00DD4568"/>
    <w:rsid w:val="00DD4902"/>
    <w:rsid w:val="00DD5936"/>
    <w:rsid w:val="00DD604F"/>
    <w:rsid w:val="00DD6329"/>
    <w:rsid w:val="00DD63D4"/>
    <w:rsid w:val="00DD68A6"/>
    <w:rsid w:val="00DE06B6"/>
    <w:rsid w:val="00DE0C79"/>
    <w:rsid w:val="00DE1FFC"/>
    <w:rsid w:val="00DE2107"/>
    <w:rsid w:val="00DE2985"/>
    <w:rsid w:val="00DE2A1D"/>
    <w:rsid w:val="00DE2D03"/>
    <w:rsid w:val="00DE2E97"/>
    <w:rsid w:val="00DE356B"/>
    <w:rsid w:val="00DE37F9"/>
    <w:rsid w:val="00DE3B0D"/>
    <w:rsid w:val="00DE3D5A"/>
    <w:rsid w:val="00DE3EDE"/>
    <w:rsid w:val="00DE4195"/>
    <w:rsid w:val="00DE465A"/>
    <w:rsid w:val="00DE4B84"/>
    <w:rsid w:val="00DE4E48"/>
    <w:rsid w:val="00DE4FDF"/>
    <w:rsid w:val="00DE527A"/>
    <w:rsid w:val="00DE586D"/>
    <w:rsid w:val="00DE5DAC"/>
    <w:rsid w:val="00DE6420"/>
    <w:rsid w:val="00DE6BC0"/>
    <w:rsid w:val="00DE6D45"/>
    <w:rsid w:val="00DE7647"/>
    <w:rsid w:val="00DE7674"/>
    <w:rsid w:val="00DE7683"/>
    <w:rsid w:val="00DE7A1C"/>
    <w:rsid w:val="00DE7EF2"/>
    <w:rsid w:val="00DF002E"/>
    <w:rsid w:val="00DF0572"/>
    <w:rsid w:val="00DF0652"/>
    <w:rsid w:val="00DF068F"/>
    <w:rsid w:val="00DF0E11"/>
    <w:rsid w:val="00DF0F93"/>
    <w:rsid w:val="00DF1615"/>
    <w:rsid w:val="00DF1731"/>
    <w:rsid w:val="00DF1876"/>
    <w:rsid w:val="00DF1A66"/>
    <w:rsid w:val="00DF2147"/>
    <w:rsid w:val="00DF25D6"/>
    <w:rsid w:val="00DF3147"/>
    <w:rsid w:val="00DF3BE4"/>
    <w:rsid w:val="00DF3D3A"/>
    <w:rsid w:val="00DF4559"/>
    <w:rsid w:val="00DF4AA7"/>
    <w:rsid w:val="00DF4FA2"/>
    <w:rsid w:val="00DF5686"/>
    <w:rsid w:val="00DF59FB"/>
    <w:rsid w:val="00DF5FB3"/>
    <w:rsid w:val="00DF5FCF"/>
    <w:rsid w:val="00DF67A7"/>
    <w:rsid w:val="00DF6845"/>
    <w:rsid w:val="00DF6879"/>
    <w:rsid w:val="00DF7546"/>
    <w:rsid w:val="00DF7DF8"/>
    <w:rsid w:val="00E0034F"/>
    <w:rsid w:val="00E011C4"/>
    <w:rsid w:val="00E013CE"/>
    <w:rsid w:val="00E015DE"/>
    <w:rsid w:val="00E01740"/>
    <w:rsid w:val="00E01AB0"/>
    <w:rsid w:val="00E01CF0"/>
    <w:rsid w:val="00E01D12"/>
    <w:rsid w:val="00E01D7A"/>
    <w:rsid w:val="00E01F42"/>
    <w:rsid w:val="00E02243"/>
    <w:rsid w:val="00E02A76"/>
    <w:rsid w:val="00E02E1A"/>
    <w:rsid w:val="00E03014"/>
    <w:rsid w:val="00E039E4"/>
    <w:rsid w:val="00E043D0"/>
    <w:rsid w:val="00E0483F"/>
    <w:rsid w:val="00E04BC2"/>
    <w:rsid w:val="00E04C47"/>
    <w:rsid w:val="00E0545F"/>
    <w:rsid w:val="00E05AF1"/>
    <w:rsid w:val="00E06CD0"/>
    <w:rsid w:val="00E06EAB"/>
    <w:rsid w:val="00E0735F"/>
    <w:rsid w:val="00E07C6D"/>
    <w:rsid w:val="00E07D31"/>
    <w:rsid w:val="00E10175"/>
    <w:rsid w:val="00E10A92"/>
    <w:rsid w:val="00E11923"/>
    <w:rsid w:val="00E11C04"/>
    <w:rsid w:val="00E126A8"/>
    <w:rsid w:val="00E141CB"/>
    <w:rsid w:val="00E14F31"/>
    <w:rsid w:val="00E160D7"/>
    <w:rsid w:val="00E1641F"/>
    <w:rsid w:val="00E16474"/>
    <w:rsid w:val="00E1693E"/>
    <w:rsid w:val="00E16E9A"/>
    <w:rsid w:val="00E173F9"/>
    <w:rsid w:val="00E17691"/>
    <w:rsid w:val="00E17A3F"/>
    <w:rsid w:val="00E17B5E"/>
    <w:rsid w:val="00E17D07"/>
    <w:rsid w:val="00E17DE9"/>
    <w:rsid w:val="00E20329"/>
    <w:rsid w:val="00E203B2"/>
    <w:rsid w:val="00E20937"/>
    <w:rsid w:val="00E20C23"/>
    <w:rsid w:val="00E20C8E"/>
    <w:rsid w:val="00E21586"/>
    <w:rsid w:val="00E2164A"/>
    <w:rsid w:val="00E21832"/>
    <w:rsid w:val="00E21980"/>
    <w:rsid w:val="00E2304B"/>
    <w:rsid w:val="00E23317"/>
    <w:rsid w:val="00E236BC"/>
    <w:rsid w:val="00E23B58"/>
    <w:rsid w:val="00E24056"/>
    <w:rsid w:val="00E2446D"/>
    <w:rsid w:val="00E2538C"/>
    <w:rsid w:val="00E255DA"/>
    <w:rsid w:val="00E25653"/>
    <w:rsid w:val="00E25998"/>
    <w:rsid w:val="00E259F1"/>
    <w:rsid w:val="00E25B70"/>
    <w:rsid w:val="00E25DFE"/>
    <w:rsid w:val="00E2619E"/>
    <w:rsid w:val="00E261E0"/>
    <w:rsid w:val="00E26341"/>
    <w:rsid w:val="00E26685"/>
    <w:rsid w:val="00E26E36"/>
    <w:rsid w:val="00E2704E"/>
    <w:rsid w:val="00E275E6"/>
    <w:rsid w:val="00E30234"/>
    <w:rsid w:val="00E3073B"/>
    <w:rsid w:val="00E30DCF"/>
    <w:rsid w:val="00E318DB"/>
    <w:rsid w:val="00E31CC3"/>
    <w:rsid w:val="00E32078"/>
    <w:rsid w:val="00E32C7E"/>
    <w:rsid w:val="00E33E60"/>
    <w:rsid w:val="00E34116"/>
    <w:rsid w:val="00E34C1C"/>
    <w:rsid w:val="00E36070"/>
    <w:rsid w:val="00E36225"/>
    <w:rsid w:val="00E36644"/>
    <w:rsid w:val="00E36A03"/>
    <w:rsid w:val="00E36A49"/>
    <w:rsid w:val="00E372FE"/>
    <w:rsid w:val="00E3777B"/>
    <w:rsid w:val="00E37EA1"/>
    <w:rsid w:val="00E400F0"/>
    <w:rsid w:val="00E40988"/>
    <w:rsid w:val="00E41690"/>
    <w:rsid w:val="00E41BC9"/>
    <w:rsid w:val="00E41C0D"/>
    <w:rsid w:val="00E41EB0"/>
    <w:rsid w:val="00E4225C"/>
    <w:rsid w:val="00E42E42"/>
    <w:rsid w:val="00E4311F"/>
    <w:rsid w:val="00E43337"/>
    <w:rsid w:val="00E434BB"/>
    <w:rsid w:val="00E43554"/>
    <w:rsid w:val="00E435B5"/>
    <w:rsid w:val="00E43677"/>
    <w:rsid w:val="00E43F03"/>
    <w:rsid w:val="00E44264"/>
    <w:rsid w:val="00E446E0"/>
    <w:rsid w:val="00E448D3"/>
    <w:rsid w:val="00E44F01"/>
    <w:rsid w:val="00E4551B"/>
    <w:rsid w:val="00E458FB"/>
    <w:rsid w:val="00E46004"/>
    <w:rsid w:val="00E463E1"/>
    <w:rsid w:val="00E47515"/>
    <w:rsid w:val="00E478E8"/>
    <w:rsid w:val="00E47B97"/>
    <w:rsid w:val="00E506BB"/>
    <w:rsid w:val="00E50B1F"/>
    <w:rsid w:val="00E50E60"/>
    <w:rsid w:val="00E51086"/>
    <w:rsid w:val="00E5110F"/>
    <w:rsid w:val="00E517C3"/>
    <w:rsid w:val="00E51B5D"/>
    <w:rsid w:val="00E5219E"/>
    <w:rsid w:val="00E524AE"/>
    <w:rsid w:val="00E526F2"/>
    <w:rsid w:val="00E529BD"/>
    <w:rsid w:val="00E52C80"/>
    <w:rsid w:val="00E53184"/>
    <w:rsid w:val="00E535A2"/>
    <w:rsid w:val="00E5370F"/>
    <w:rsid w:val="00E53B9D"/>
    <w:rsid w:val="00E53D21"/>
    <w:rsid w:val="00E53EB7"/>
    <w:rsid w:val="00E54437"/>
    <w:rsid w:val="00E546F9"/>
    <w:rsid w:val="00E54A65"/>
    <w:rsid w:val="00E55833"/>
    <w:rsid w:val="00E55F17"/>
    <w:rsid w:val="00E564E1"/>
    <w:rsid w:val="00E57397"/>
    <w:rsid w:val="00E57B1E"/>
    <w:rsid w:val="00E57D86"/>
    <w:rsid w:val="00E57F6C"/>
    <w:rsid w:val="00E57F73"/>
    <w:rsid w:val="00E604ED"/>
    <w:rsid w:val="00E6053E"/>
    <w:rsid w:val="00E60572"/>
    <w:rsid w:val="00E607F5"/>
    <w:rsid w:val="00E60B68"/>
    <w:rsid w:val="00E60B77"/>
    <w:rsid w:val="00E60E63"/>
    <w:rsid w:val="00E60F9D"/>
    <w:rsid w:val="00E6234D"/>
    <w:rsid w:val="00E626CF"/>
    <w:rsid w:val="00E632A1"/>
    <w:rsid w:val="00E639AC"/>
    <w:rsid w:val="00E63C89"/>
    <w:rsid w:val="00E643BB"/>
    <w:rsid w:val="00E64C29"/>
    <w:rsid w:val="00E64CF0"/>
    <w:rsid w:val="00E64D67"/>
    <w:rsid w:val="00E64E0B"/>
    <w:rsid w:val="00E6520D"/>
    <w:rsid w:val="00E65254"/>
    <w:rsid w:val="00E655A7"/>
    <w:rsid w:val="00E658A4"/>
    <w:rsid w:val="00E66542"/>
    <w:rsid w:val="00E66A3E"/>
    <w:rsid w:val="00E66A98"/>
    <w:rsid w:val="00E66C61"/>
    <w:rsid w:val="00E66D42"/>
    <w:rsid w:val="00E6759F"/>
    <w:rsid w:val="00E67920"/>
    <w:rsid w:val="00E67A7D"/>
    <w:rsid w:val="00E70205"/>
    <w:rsid w:val="00E7058C"/>
    <w:rsid w:val="00E70BDC"/>
    <w:rsid w:val="00E70CB0"/>
    <w:rsid w:val="00E71DAF"/>
    <w:rsid w:val="00E71E7C"/>
    <w:rsid w:val="00E72CD1"/>
    <w:rsid w:val="00E72CD7"/>
    <w:rsid w:val="00E72DE0"/>
    <w:rsid w:val="00E72EF6"/>
    <w:rsid w:val="00E733DF"/>
    <w:rsid w:val="00E73AF2"/>
    <w:rsid w:val="00E73F03"/>
    <w:rsid w:val="00E73FCA"/>
    <w:rsid w:val="00E7427A"/>
    <w:rsid w:val="00E74342"/>
    <w:rsid w:val="00E74C0F"/>
    <w:rsid w:val="00E74ECC"/>
    <w:rsid w:val="00E75131"/>
    <w:rsid w:val="00E75880"/>
    <w:rsid w:val="00E75D7D"/>
    <w:rsid w:val="00E76403"/>
    <w:rsid w:val="00E767EE"/>
    <w:rsid w:val="00E771F7"/>
    <w:rsid w:val="00E778CF"/>
    <w:rsid w:val="00E77AC4"/>
    <w:rsid w:val="00E77BDD"/>
    <w:rsid w:val="00E77E35"/>
    <w:rsid w:val="00E77E5B"/>
    <w:rsid w:val="00E80B03"/>
    <w:rsid w:val="00E80B85"/>
    <w:rsid w:val="00E814EF"/>
    <w:rsid w:val="00E824AE"/>
    <w:rsid w:val="00E828BF"/>
    <w:rsid w:val="00E82B09"/>
    <w:rsid w:val="00E82DFD"/>
    <w:rsid w:val="00E82F25"/>
    <w:rsid w:val="00E82F29"/>
    <w:rsid w:val="00E831D0"/>
    <w:rsid w:val="00E833B8"/>
    <w:rsid w:val="00E83842"/>
    <w:rsid w:val="00E84067"/>
    <w:rsid w:val="00E842B1"/>
    <w:rsid w:val="00E84932"/>
    <w:rsid w:val="00E852E1"/>
    <w:rsid w:val="00E85854"/>
    <w:rsid w:val="00E85E36"/>
    <w:rsid w:val="00E85F56"/>
    <w:rsid w:val="00E8688B"/>
    <w:rsid w:val="00E87997"/>
    <w:rsid w:val="00E87E8F"/>
    <w:rsid w:val="00E90787"/>
    <w:rsid w:val="00E91330"/>
    <w:rsid w:val="00E91948"/>
    <w:rsid w:val="00E9251F"/>
    <w:rsid w:val="00E927D0"/>
    <w:rsid w:val="00E93918"/>
    <w:rsid w:val="00E93976"/>
    <w:rsid w:val="00E944C0"/>
    <w:rsid w:val="00E949EF"/>
    <w:rsid w:val="00E94BF9"/>
    <w:rsid w:val="00E9502E"/>
    <w:rsid w:val="00E950C4"/>
    <w:rsid w:val="00E951BA"/>
    <w:rsid w:val="00E95253"/>
    <w:rsid w:val="00E95A21"/>
    <w:rsid w:val="00E95BFC"/>
    <w:rsid w:val="00E9609E"/>
    <w:rsid w:val="00E96FAE"/>
    <w:rsid w:val="00E9700F"/>
    <w:rsid w:val="00E97690"/>
    <w:rsid w:val="00E97A8D"/>
    <w:rsid w:val="00EA0F27"/>
    <w:rsid w:val="00EA1648"/>
    <w:rsid w:val="00EA17DA"/>
    <w:rsid w:val="00EA1E63"/>
    <w:rsid w:val="00EA209F"/>
    <w:rsid w:val="00EA27AA"/>
    <w:rsid w:val="00EA2EC4"/>
    <w:rsid w:val="00EA31AC"/>
    <w:rsid w:val="00EA3848"/>
    <w:rsid w:val="00EA3F44"/>
    <w:rsid w:val="00EA4673"/>
    <w:rsid w:val="00EA477F"/>
    <w:rsid w:val="00EA4EEC"/>
    <w:rsid w:val="00EA5FA8"/>
    <w:rsid w:val="00EA6D7A"/>
    <w:rsid w:val="00EA738A"/>
    <w:rsid w:val="00EA7DDD"/>
    <w:rsid w:val="00EA7FF4"/>
    <w:rsid w:val="00EB0114"/>
    <w:rsid w:val="00EB01FB"/>
    <w:rsid w:val="00EB0A97"/>
    <w:rsid w:val="00EB0FE5"/>
    <w:rsid w:val="00EB1517"/>
    <w:rsid w:val="00EB18D3"/>
    <w:rsid w:val="00EB1CDE"/>
    <w:rsid w:val="00EB2BBA"/>
    <w:rsid w:val="00EB2D27"/>
    <w:rsid w:val="00EB3519"/>
    <w:rsid w:val="00EB36A1"/>
    <w:rsid w:val="00EB36E0"/>
    <w:rsid w:val="00EB374F"/>
    <w:rsid w:val="00EB41B0"/>
    <w:rsid w:val="00EB481C"/>
    <w:rsid w:val="00EB4B45"/>
    <w:rsid w:val="00EB4D68"/>
    <w:rsid w:val="00EB54DD"/>
    <w:rsid w:val="00EB551C"/>
    <w:rsid w:val="00EB5F90"/>
    <w:rsid w:val="00EB6355"/>
    <w:rsid w:val="00EB6392"/>
    <w:rsid w:val="00EB6934"/>
    <w:rsid w:val="00EB6D42"/>
    <w:rsid w:val="00EB72C5"/>
    <w:rsid w:val="00EB773A"/>
    <w:rsid w:val="00EB78D6"/>
    <w:rsid w:val="00EB7B0D"/>
    <w:rsid w:val="00EC0DF8"/>
    <w:rsid w:val="00EC14AA"/>
    <w:rsid w:val="00EC1D6C"/>
    <w:rsid w:val="00EC2226"/>
    <w:rsid w:val="00EC29D7"/>
    <w:rsid w:val="00EC2E24"/>
    <w:rsid w:val="00EC3724"/>
    <w:rsid w:val="00EC3921"/>
    <w:rsid w:val="00EC3957"/>
    <w:rsid w:val="00EC3AF4"/>
    <w:rsid w:val="00EC47C5"/>
    <w:rsid w:val="00EC5BF3"/>
    <w:rsid w:val="00EC5F6F"/>
    <w:rsid w:val="00EC66BB"/>
    <w:rsid w:val="00EC7A3F"/>
    <w:rsid w:val="00EC7AA2"/>
    <w:rsid w:val="00EC7C0E"/>
    <w:rsid w:val="00ED01AC"/>
    <w:rsid w:val="00ED145F"/>
    <w:rsid w:val="00ED1B37"/>
    <w:rsid w:val="00ED1F9E"/>
    <w:rsid w:val="00ED2D1A"/>
    <w:rsid w:val="00ED31BF"/>
    <w:rsid w:val="00ED326F"/>
    <w:rsid w:val="00ED3308"/>
    <w:rsid w:val="00ED4099"/>
    <w:rsid w:val="00ED47ED"/>
    <w:rsid w:val="00ED493F"/>
    <w:rsid w:val="00ED4C62"/>
    <w:rsid w:val="00ED5920"/>
    <w:rsid w:val="00ED5E20"/>
    <w:rsid w:val="00ED5FF8"/>
    <w:rsid w:val="00ED6197"/>
    <w:rsid w:val="00ED665D"/>
    <w:rsid w:val="00ED67A3"/>
    <w:rsid w:val="00ED6E3B"/>
    <w:rsid w:val="00ED6F36"/>
    <w:rsid w:val="00ED749E"/>
    <w:rsid w:val="00ED7A67"/>
    <w:rsid w:val="00EE00AF"/>
    <w:rsid w:val="00EE0183"/>
    <w:rsid w:val="00EE0557"/>
    <w:rsid w:val="00EE135B"/>
    <w:rsid w:val="00EE14DD"/>
    <w:rsid w:val="00EE214C"/>
    <w:rsid w:val="00EE2397"/>
    <w:rsid w:val="00EE25D5"/>
    <w:rsid w:val="00EE2A02"/>
    <w:rsid w:val="00EE2DCE"/>
    <w:rsid w:val="00EE2F03"/>
    <w:rsid w:val="00EE350D"/>
    <w:rsid w:val="00EE35CD"/>
    <w:rsid w:val="00EE36F8"/>
    <w:rsid w:val="00EE4482"/>
    <w:rsid w:val="00EE453C"/>
    <w:rsid w:val="00EE46A8"/>
    <w:rsid w:val="00EE4B38"/>
    <w:rsid w:val="00EE4BA1"/>
    <w:rsid w:val="00EE4BBA"/>
    <w:rsid w:val="00EE4BDE"/>
    <w:rsid w:val="00EE4BFD"/>
    <w:rsid w:val="00EE5439"/>
    <w:rsid w:val="00EE60C2"/>
    <w:rsid w:val="00EE6576"/>
    <w:rsid w:val="00EE6659"/>
    <w:rsid w:val="00EE66FE"/>
    <w:rsid w:val="00EE699F"/>
    <w:rsid w:val="00EE6CAA"/>
    <w:rsid w:val="00EE6D12"/>
    <w:rsid w:val="00EE72D6"/>
    <w:rsid w:val="00EE732D"/>
    <w:rsid w:val="00EE73A6"/>
    <w:rsid w:val="00EE7617"/>
    <w:rsid w:val="00EE78D3"/>
    <w:rsid w:val="00EE7AFC"/>
    <w:rsid w:val="00EF0051"/>
    <w:rsid w:val="00EF046D"/>
    <w:rsid w:val="00EF0484"/>
    <w:rsid w:val="00EF067C"/>
    <w:rsid w:val="00EF134E"/>
    <w:rsid w:val="00EF150C"/>
    <w:rsid w:val="00EF1DFA"/>
    <w:rsid w:val="00EF20A2"/>
    <w:rsid w:val="00EF241A"/>
    <w:rsid w:val="00EF2495"/>
    <w:rsid w:val="00EF2655"/>
    <w:rsid w:val="00EF2679"/>
    <w:rsid w:val="00EF2E7E"/>
    <w:rsid w:val="00EF3013"/>
    <w:rsid w:val="00EF3112"/>
    <w:rsid w:val="00EF35DC"/>
    <w:rsid w:val="00EF36F5"/>
    <w:rsid w:val="00EF3731"/>
    <w:rsid w:val="00EF3E98"/>
    <w:rsid w:val="00EF4DE4"/>
    <w:rsid w:val="00EF5041"/>
    <w:rsid w:val="00EF5675"/>
    <w:rsid w:val="00EF59D4"/>
    <w:rsid w:val="00EF5CFF"/>
    <w:rsid w:val="00EF5F60"/>
    <w:rsid w:val="00EF64F5"/>
    <w:rsid w:val="00EF66BA"/>
    <w:rsid w:val="00EF6935"/>
    <w:rsid w:val="00EF6997"/>
    <w:rsid w:val="00EF6D0A"/>
    <w:rsid w:val="00EF7D19"/>
    <w:rsid w:val="00EF7E5D"/>
    <w:rsid w:val="00F0037A"/>
    <w:rsid w:val="00F00DC9"/>
    <w:rsid w:val="00F0135C"/>
    <w:rsid w:val="00F01453"/>
    <w:rsid w:val="00F01B94"/>
    <w:rsid w:val="00F01DA4"/>
    <w:rsid w:val="00F02501"/>
    <w:rsid w:val="00F025AC"/>
    <w:rsid w:val="00F02A81"/>
    <w:rsid w:val="00F02C7D"/>
    <w:rsid w:val="00F039CF"/>
    <w:rsid w:val="00F04303"/>
    <w:rsid w:val="00F04AD0"/>
    <w:rsid w:val="00F0524D"/>
    <w:rsid w:val="00F05FE3"/>
    <w:rsid w:val="00F062EF"/>
    <w:rsid w:val="00F06CF4"/>
    <w:rsid w:val="00F07968"/>
    <w:rsid w:val="00F07E1C"/>
    <w:rsid w:val="00F07E88"/>
    <w:rsid w:val="00F10009"/>
    <w:rsid w:val="00F10701"/>
    <w:rsid w:val="00F10A69"/>
    <w:rsid w:val="00F10B50"/>
    <w:rsid w:val="00F1137E"/>
    <w:rsid w:val="00F1166A"/>
    <w:rsid w:val="00F117A4"/>
    <w:rsid w:val="00F119A4"/>
    <w:rsid w:val="00F12010"/>
    <w:rsid w:val="00F120FC"/>
    <w:rsid w:val="00F1210D"/>
    <w:rsid w:val="00F12BC8"/>
    <w:rsid w:val="00F13311"/>
    <w:rsid w:val="00F139F2"/>
    <w:rsid w:val="00F13CDB"/>
    <w:rsid w:val="00F14B87"/>
    <w:rsid w:val="00F14C3D"/>
    <w:rsid w:val="00F15900"/>
    <w:rsid w:val="00F15C4F"/>
    <w:rsid w:val="00F15D91"/>
    <w:rsid w:val="00F15E3C"/>
    <w:rsid w:val="00F1605D"/>
    <w:rsid w:val="00F16494"/>
    <w:rsid w:val="00F16E04"/>
    <w:rsid w:val="00F17624"/>
    <w:rsid w:val="00F201FB"/>
    <w:rsid w:val="00F2034A"/>
    <w:rsid w:val="00F20822"/>
    <w:rsid w:val="00F20FB4"/>
    <w:rsid w:val="00F21BB1"/>
    <w:rsid w:val="00F221C8"/>
    <w:rsid w:val="00F229E2"/>
    <w:rsid w:val="00F236A0"/>
    <w:rsid w:val="00F23731"/>
    <w:rsid w:val="00F23A38"/>
    <w:rsid w:val="00F23A56"/>
    <w:rsid w:val="00F23ABD"/>
    <w:rsid w:val="00F24D0B"/>
    <w:rsid w:val="00F2534B"/>
    <w:rsid w:val="00F25EF4"/>
    <w:rsid w:val="00F269EE"/>
    <w:rsid w:val="00F26A0F"/>
    <w:rsid w:val="00F26D70"/>
    <w:rsid w:val="00F26F8F"/>
    <w:rsid w:val="00F2742F"/>
    <w:rsid w:val="00F3005A"/>
    <w:rsid w:val="00F3064A"/>
    <w:rsid w:val="00F30AD7"/>
    <w:rsid w:val="00F310B5"/>
    <w:rsid w:val="00F31480"/>
    <w:rsid w:val="00F31C15"/>
    <w:rsid w:val="00F32614"/>
    <w:rsid w:val="00F3277B"/>
    <w:rsid w:val="00F336A9"/>
    <w:rsid w:val="00F343DB"/>
    <w:rsid w:val="00F34629"/>
    <w:rsid w:val="00F3504A"/>
    <w:rsid w:val="00F357D2"/>
    <w:rsid w:val="00F363D2"/>
    <w:rsid w:val="00F3661C"/>
    <w:rsid w:val="00F3691E"/>
    <w:rsid w:val="00F36FE4"/>
    <w:rsid w:val="00F37553"/>
    <w:rsid w:val="00F40B49"/>
    <w:rsid w:val="00F40C33"/>
    <w:rsid w:val="00F41F15"/>
    <w:rsid w:val="00F42096"/>
    <w:rsid w:val="00F4324A"/>
    <w:rsid w:val="00F43473"/>
    <w:rsid w:val="00F43628"/>
    <w:rsid w:val="00F43A42"/>
    <w:rsid w:val="00F43DA6"/>
    <w:rsid w:val="00F43F18"/>
    <w:rsid w:val="00F44237"/>
    <w:rsid w:val="00F443FF"/>
    <w:rsid w:val="00F444F8"/>
    <w:rsid w:val="00F44599"/>
    <w:rsid w:val="00F45021"/>
    <w:rsid w:val="00F455D7"/>
    <w:rsid w:val="00F45F90"/>
    <w:rsid w:val="00F46009"/>
    <w:rsid w:val="00F461A1"/>
    <w:rsid w:val="00F46638"/>
    <w:rsid w:val="00F46721"/>
    <w:rsid w:val="00F47CB7"/>
    <w:rsid w:val="00F50081"/>
    <w:rsid w:val="00F5023C"/>
    <w:rsid w:val="00F5099C"/>
    <w:rsid w:val="00F50AD8"/>
    <w:rsid w:val="00F50C39"/>
    <w:rsid w:val="00F51564"/>
    <w:rsid w:val="00F51BE0"/>
    <w:rsid w:val="00F52963"/>
    <w:rsid w:val="00F53713"/>
    <w:rsid w:val="00F54047"/>
    <w:rsid w:val="00F54851"/>
    <w:rsid w:val="00F54C6A"/>
    <w:rsid w:val="00F54CF4"/>
    <w:rsid w:val="00F54E45"/>
    <w:rsid w:val="00F5539E"/>
    <w:rsid w:val="00F5598D"/>
    <w:rsid w:val="00F55DA6"/>
    <w:rsid w:val="00F566B2"/>
    <w:rsid w:val="00F56A1C"/>
    <w:rsid w:val="00F56B11"/>
    <w:rsid w:val="00F56C46"/>
    <w:rsid w:val="00F57037"/>
    <w:rsid w:val="00F57551"/>
    <w:rsid w:val="00F6000C"/>
    <w:rsid w:val="00F60D11"/>
    <w:rsid w:val="00F60E8A"/>
    <w:rsid w:val="00F61DBB"/>
    <w:rsid w:val="00F62563"/>
    <w:rsid w:val="00F626C1"/>
    <w:rsid w:val="00F627F9"/>
    <w:rsid w:val="00F6300A"/>
    <w:rsid w:val="00F63BD8"/>
    <w:rsid w:val="00F64648"/>
    <w:rsid w:val="00F64C01"/>
    <w:rsid w:val="00F64C48"/>
    <w:rsid w:val="00F65687"/>
    <w:rsid w:val="00F65F4E"/>
    <w:rsid w:val="00F66157"/>
    <w:rsid w:val="00F66871"/>
    <w:rsid w:val="00F668B2"/>
    <w:rsid w:val="00F67170"/>
    <w:rsid w:val="00F676CA"/>
    <w:rsid w:val="00F67BFD"/>
    <w:rsid w:val="00F67BFE"/>
    <w:rsid w:val="00F7096C"/>
    <w:rsid w:val="00F70BBF"/>
    <w:rsid w:val="00F70C89"/>
    <w:rsid w:val="00F71841"/>
    <w:rsid w:val="00F71E08"/>
    <w:rsid w:val="00F71F71"/>
    <w:rsid w:val="00F7223C"/>
    <w:rsid w:val="00F722CC"/>
    <w:rsid w:val="00F72462"/>
    <w:rsid w:val="00F72E0E"/>
    <w:rsid w:val="00F73506"/>
    <w:rsid w:val="00F73A2C"/>
    <w:rsid w:val="00F744B4"/>
    <w:rsid w:val="00F74535"/>
    <w:rsid w:val="00F7463B"/>
    <w:rsid w:val="00F75932"/>
    <w:rsid w:val="00F75B32"/>
    <w:rsid w:val="00F75D41"/>
    <w:rsid w:val="00F762E5"/>
    <w:rsid w:val="00F76B7B"/>
    <w:rsid w:val="00F76CCB"/>
    <w:rsid w:val="00F76F28"/>
    <w:rsid w:val="00F7703B"/>
    <w:rsid w:val="00F772FB"/>
    <w:rsid w:val="00F80A17"/>
    <w:rsid w:val="00F80B73"/>
    <w:rsid w:val="00F81138"/>
    <w:rsid w:val="00F81BBF"/>
    <w:rsid w:val="00F823B4"/>
    <w:rsid w:val="00F82480"/>
    <w:rsid w:val="00F82EEA"/>
    <w:rsid w:val="00F83032"/>
    <w:rsid w:val="00F83C3A"/>
    <w:rsid w:val="00F849CA"/>
    <w:rsid w:val="00F85A5F"/>
    <w:rsid w:val="00F85B2A"/>
    <w:rsid w:val="00F861CC"/>
    <w:rsid w:val="00F86721"/>
    <w:rsid w:val="00F87D82"/>
    <w:rsid w:val="00F87F3D"/>
    <w:rsid w:val="00F90706"/>
    <w:rsid w:val="00F91152"/>
    <w:rsid w:val="00F915EB"/>
    <w:rsid w:val="00F91821"/>
    <w:rsid w:val="00F92384"/>
    <w:rsid w:val="00F9384A"/>
    <w:rsid w:val="00F93EBB"/>
    <w:rsid w:val="00F94117"/>
    <w:rsid w:val="00F94568"/>
    <w:rsid w:val="00F9467E"/>
    <w:rsid w:val="00F949EF"/>
    <w:rsid w:val="00F9538D"/>
    <w:rsid w:val="00F955D5"/>
    <w:rsid w:val="00F95961"/>
    <w:rsid w:val="00F95DEA"/>
    <w:rsid w:val="00F96BC0"/>
    <w:rsid w:val="00F96FD9"/>
    <w:rsid w:val="00F97D0C"/>
    <w:rsid w:val="00F97F42"/>
    <w:rsid w:val="00FA0249"/>
    <w:rsid w:val="00FA0D55"/>
    <w:rsid w:val="00FA0F3D"/>
    <w:rsid w:val="00FA19C1"/>
    <w:rsid w:val="00FA20A1"/>
    <w:rsid w:val="00FA2162"/>
    <w:rsid w:val="00FA31E6"/>
    <w:rsid w:val="00FA37A9"/>
    <w:rsid w:val="00FA3E8D"/>
    <w:rsid w:val="00FA451A"/>
    <w:rsid w:val="00FA462D"/>
    <w:rsid w:val="00FA4D44"/>
    <w:rsid w:val="00FA4EC5"/>
    <w:rsid w:val="00FA4F7F"/>
    <w:rsid w:val="00FA5D9E"/>
    <w:rsid w:val="00FA5EF3"/>
    <w:rsid w:val="00FA5FDD"/>
    <w:rsid w:val="00FA63A8"/>
    <w:rsid w:val="00FA64C5"/>
    <w:rsid w:val="00FA6C93"/>
    <w:rsid w:val="00FA6CF1"/>
    <w:rsid w:val="00FA6E71"/>
    <w:rsid w:val="00FA7452"/>
    <w:rsid w:val="00FA763E"/>
    <w:rsid w:val="00FA7D3B"/>
    <w:rsid w:val="00FB009A"/>
    <w:rsid w:val="00FB01F3"/>
    <w:rsid w:val="00FB0356"/>
    <w:rsid w:val="00FB08F2"/>
    <w:rsid w:val="00FB1166"/>
    <w:rsid w:val="00FB185C"/>
    <w:rsid w:val="00FB2819"/>
    <w:rsid w:val="00FB2B1B"/>
    <w:rsid w:val="00FB3C7A"/>
    <w:rsid w:val="00FB3FC9"/>
    <w:rsid w:val="00FB415E"/>
    <w:rsid w:val="00FB48A7"/>
    <w:rsid w:val="00FB48F6"/>
    <w:rsid w:val="00FB52FE"/>
    <w:rsid w:val="00FB53B1"/>
    <w:rsid w:val="00FB553E"/>
    <w:rsid w:val="00FB5766"/>
    <w:rsid w:val="00FB67D0"/>
    <w:rsid w:val="00FB6D73"/>
    <w:rsid w:val="00FB709F"/>
    <w:rsid w:val="00FB70C7"/>
    <w:rsid w:val="00FB70D4"/>
    <w:rsid w:val="00FB78B8"/>
    <w:rsid w:val="00FB7A60"/>
    <w:rsid w:val="00FC0145"/>
    <w:rsid w:val="00FC018F"/>
    <w:rsid w:val="00FC0851"/>
    <w:rsid w:val="00FC12C3"/>
    <w:rsid w:val="00FC18D8"/>
    <w:rsid w:val="00FC254C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12F"/>
    <w:rsid w:val="00FC6222"/>
    <w:rsid w:val="00FC644E"/>
    <w:rsid w:val="00FC6533"/>
    <w:rsid w:val="00FC6642"/>
    <w:rsid w:val="00FC6758"/>
    <w:rsid w:val="00FC785F"/>
    <w:rsid w:val="00FD0723"/>
    <w:rsid w:val="00FD117C"/>
    <w:rsid w:val="00FD14D9"/>
    <w:rsid w:val="00FD16EB"/>
    <w:rsid w:val="00FD19B7"/>
    <w:rsid w:val="00FD20DC"/>
    <w:rsid w:val="00FD26AA"/>
    <w:rsid w:val="00FD2D84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D6BA8"/>
    <w:rsid w:val="00FE0021"/>
    <w:rsid w:val="00FE0A51"/>
    <w:rsid w:val="00FE0AD7"/>
    <w:rsid w:val="00FE0EAD"/>
    <w:rsid w:val="00FE28E2"/>
    <w:rsid w:val="00FE2FA4"/>
    <w:rsid w:val="00FE3255"/>
    <w:rsid w:val="00FE352A"/>
    <w:rsid w:val="00FE37A6"/>
    <w:rsid w:val="00FE3FFF"/>
    <w:rsid w:val="00FE41E8"/>
    <w:rsid w:val="00FE4B27"/>
    <w:rsid w:val="00FE4D2E"/>
    <w:rsid w:val="00FE6486"/>
    <w:rsid w:val="00FE6705"/>
    <w:rsid w:val="00FE67E6"/>
    <w:rsid w:val="00FE747B"/>
    <w:rsid w:val="00FE7ACA"/>
    <w:rsid w:val="00FE7D5A"/>
    <w:rsid w:val="00FE7D6D"/>
    <w:rsid w:val="00FF06AE"/>
    <w:rsid w:val="00FF082F"/>
    <w:rsid w:val="00FF129D"/>
    <w:rsid w:val="00FF1773"/>
    <w:rsid w:val="00FF18FA"/>
    <w:rsid w:val="00FF2257"/>
    <w:rsid w:val="00FF2E9F"/>
    <w:rsid w:val="00FF328B"/>
    <w:rsid w:val="00FF3490"/>
    <w:rsid w:val="00FF34DC"/>
    <w:rsid w:val="00FF3B87"/>
    <w:rsid w:val="00FF4579"/>
    <w:rsid w:val="00FF494C"/>
    <w:rsid w:val="00FF49C9"/>
    <w:rsid w:val="00FF4F77"/>
    <w:rsid w:val="00FF514B"/>
    <w:rsid w:val="00FF5810"/>
    <w:rsid w:val="00FF5BD8"/>
    <w:rsid w:val="00FF5CFC"/>
    <w:rsid w:val="00FF5D42"/>
    <w:rsid w:val="00FF62E6"/>
    <w:rsid w:val="00FF65FF"/>
    <w:rsid w:val="00FF6799"/>
    <w:rsid w:val="00FF6D40"/>
    <w:rsid w:val="00FF77A2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DB30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6453A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1665</TotalTime>
  <Pages>21</Pages>
  <Words>3887</Words>
  <Characters>23326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1202</cp:revision>
  <dcterms:created xsi:type="dcterms:W3CDTF">2019-09-09T02:39:00Z</dcterms:created>
  <dcterms:modified xsi:type="dcterms:W3CDTF">2019-09-12T14:45:00Z</dcterms:modified>
</cp:coreProperties>
</file>