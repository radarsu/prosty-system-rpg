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45" w:rsidRPr="001B736C" w:rsidRDefault="00DB76A0" w:rsidP="00695345">
      <w:pPr>
        <w:pStyle w:val="Nagwek1"/>
      </w:pPr>
      <w:r>
        <w:t>Aasimari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4C53BA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4C53BA" w:rsidRPr="00295F3D" w:rsidRDefault="00442A0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C53BA" w:rsidRPr="00295F3D" w:rsidTr="006F29C4">
        <w:trPr>
          <w:trHeight w:val="520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niebiański </w:t>
            </w:r>
          </w:p>
        </w:tc>
        <w:tc>
          <w:tcPr>
            <w:tcW w:w="3720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4C53BA" w:rsidRPr="00295F3D" w:rsidRDefault="007F6CC7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3720" w:type="pct"/>
          </w:tcPr>
          <w:p w:rsidR="004C53BA" w:rsidRPr="00295F3D" w:rsidRDefault="00D4451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</w:t>
            </w:r>
            <w:r w:rsidR="0004164D" w:rsidRPr="00295F3D">
              <w:rPr>
                <w:sz w:val="22"/>
                <w:szCs w:val="22"/>
              </w:rPr>
              <w:t>dodatkowa</w:t>
            </w:r>
            <w:r w:rsidR="00733EFA" w:rsidRPr="00295F3D">
              <w:rPr>
                <w:sz w:val="22"/>
                <w:szCs w:val="22"/>
              </w:rPr>
              <w:t>. M</w:t>
            </w:r>
            <w:r w:rsidR="004C53BA" w:rsidRPr="00295F3D">
              <w:rPr>
                <w:sz w:val="22"/>
                <w:szCs w:val="22"/>
              </w:rPr>
              <w:t>ożesz raz dziennie przywrócić K4 PŻ poprzez dotyk.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2AF6" w:rsidRPr="00295F3D">
              <w:rPr>
                <w:sz w:val="22"/>
                <w:szCs w:val="22"/>
              </w:rPr>
              <w:t>:</w:t>
            </w:r>
            <w:r w:rsidR="005C11C1" w:rsidRPr="00295F3D">
              <w:rPr>
                <w:sz w:val="22"/>
                <w:szCs w:val="22"/>
              </w:rPr>
              <w:t xml:space="preserve"> </w:t>
            </w:r>
            <w:r w:rsidR="00C33ACA">
              <w:rPr>
                <w:sz w:val="22"/>
                <w:szCs w:val="22"/>
              </w:rPr>
              <w:t>N</w:t>
            </w:r>
            <w:r w:rsidRPr="00295F3D">
              <w:rPr>
                <w:sz w:val="22"/>
                <w:szCs w:val="22"/>
              </w:rPr>
              <w:t>ekromancj</w:t>
            </w:r>
            <w:r w:rsidR="00542AF6" w:rsidRPr="00295F3D">
              <w:rPr>
                <w:sz w:val="22"/>
                <w:szCs w:val="22"/>
              </w:rPr>
              <w:t>a</w:t>
            </w:r>
          </w:p>
        </w:tc>
        <w:tc>
          <w:tcPr>
            <w:tcW w:w="3720" w:type="pct"/>
          </w:tcPr>
          <w:p w:rsidR="004C53BA" w:rsidRPr="00295F3D" w:rsidRDefault="004C53B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695345">
      <w:pPr>
        <w:pStyle w:val="Nagwek1"/>
      </w:pPr>
      <w:r>
        <w:t>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D8236F" w:rsidRPr="00295F3D" w:rsidTr="006F29C4">
        <w:trPr>
          <w:jc w:val="left"/>
        </w:trPr>
        <w:tc>
          <w:tcPr>
            <w:tcW w:w="1088" w:type="pct"/>
          </w:tcPr>
          <w:p w:rsidR="00D8236F" w:rsidRPr="00295F3D" w:rsidRDefault="00300F6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Wytrwałość</w:t>
            </w:r>
          </w:p>
        </w:tc>
        <w:tc>
          <w:tcPr>
            <w:tcW w:w="3720" w:type="pct"/>
          </w:tcPr>
          <w:p w:rsidR="00D8236F" w:rsidRPr="00295F3D" w:rsidRDefault="00BB145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Energii.</w:t>
            </w:r>
          </w:p>
        </w:tc>
        <w:tc>
          <w:tcPr>
            <w:tcW w:w="192" w:type="pct"/>
          </w:tcPr>
          <w:p w:rsidR="00D8236F" w:rsidRPr="00295F3D" w:rsidRDefault="00D8236F" w:rsidP="00D8236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251511" w:rsidRPr="001B736C" w:rsidRDefault="00251511" w:rsidP="00CD0193">
      <w:pPr>
        <w:pStyle w:val="Nagwek1"/>
      </w:pPr>
      <w:r>
        <w:t>Diablę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demoniczny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AE1CE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86670B" w:rsidRPr="00295F3D" w:rsidTr="006F29C4">
        <w:trPr>
          <w:trHeight w:val="363"/>
          <w:jc w:val="left"/>
        </w:trPr>
        <w:tc>
          <w:tcPr>
            <w:tcW w:w="1088" w:type="pct"/>
          </w:tcPr>
          <w:p w:rsidR="0086670B" w:rsidRPr="00295F3D" w:rsidRDefault="0086670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Kamuflaż*</w:t>
            </w:r>
          </w:p>
        </w:tc>
        <w:tc>
          <w:tcPr>
            <w:tcW w:w="3720" w:type="pct"/>
          </w:tcPr>
          <w:p w:rsidR="0086670B" w:rsidRPr="00295F3D" w:rsidRDefault="0086670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Ukrywasz swój prawdziwy wygląd, dopóki nie zostaniesz rozpoznany.</w:t>
            </w:r>
          </w:p>
        </w:tc>
        <w:tc>
          <w:tcPr>
            <w:tcW w:w="192" w:type="pct"/>
          </w:tcPr>
          <w:p w:rsidR="0086670B" w:rsidRPr="00295F3D" w:rsidRDefault="008667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8106F" w:rsidRPr="00295F3D">
              <w:rPr>
                <w:sz w:val="22"/>
                <w:szCs w:val="22"/>
              </w:rPr>
              <w:t xml:space="preserve">: </w:t>
            </w:r>
            <w:r w:rsidR="000A2A45">
              <w:rPr>
                <w:sz w:val="22"/>
                <w:szCs w:val="22"/>
              </w:rPr>
              <w:t>O</w:t>
            </w:r>
            <w:r w:rsidRPr="00295F3D">
              <w:rPr>
                <w:sz w:val="22"/>
                <w:szCs w:val="22"/>
              </w:rPr>
              <w:t>gień</w:t>
            </w:r>
            <w:r w:rsidR="001B209C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721384" w:rsidRPr="001B736C" w:rsidRDefault="00721384" w:rsidP="00721384">
      <w:pPr>
        <w:pStyle w:val="Nagwek1"/>
      </w:pPr>
      <w:r>
        <w:t>Drakon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721384" w:rsidRPr="00295F3D" w:rsidTr="00C3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r>
              <w:rPr>
                <w:sz w:val="22"/>
                <w:szCs w:val="22"/>
              </w:rPr>
              <w:t>drakoński</w:t>
            </w:r>
          </w:p>
        </w:tc>
        <w:tc>
          <w:tcPr>
            <w:tcW w:w="3720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47135" w:rsidRPr="00295F3D" w:rsidTr="00C32C50">
        <w:trPr>
          <w:trHeight w:val="363"/>
          <w:jc w:val="left"/>
        </w:trPr>
        <w:tc>
          <w:tcPr>
            <w:tcW w:w="1088" w:type="pct"/>
          </w:tcPr>
          <w:p w:rsidR="00447135" w:rsidRPr="00295F3D" w:rsidRDefault="00447135" w:rsidP="0044713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Niepowstrzymany</w:t>
            </w:r>
          </w:p>
        </w:tc>
        <w:tc>
          <w:tcPr>
            <w:tcW w:w="3720" w:type="pct"/>
          </w:tcPr>
          <w:p w:rsidR="00447135" w:rsidRPr="00295F3D" w:rsidRDefault="00447135" w:rsidP="00447135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 efekty unieruchomienia i paraliżu.</w:t>
            </w:r>
          </w:p>
        </w:tc>
        <w:tc>
          <w:tcPr>
            <w:tcW w:w="192" w:type="pct"/>
          </w:tcPr>
          <w:p w:rsidR="00447135" w:rsidRPr="00295F3D" w:rsidRDefault="00447135" w:rsidP="00447135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Odporność: </w:t>
            </w:r>
            <w:r w:rsidR="00867A9F">
              <w:rPr>
                <w:sz w:val="22"/>
                <w:szCs w:val="22"/>
              </w:rPr>
              <w:t>O</w:t>
            </w:r>
            <w:r w:rsidRPr="00295F3D">
              <w:rPr>
                <w:sz w:val="22"/>
                <w:szCs w:val="22"/>
              </w:rPr>
              <w:t>gień</w:t>
            </w:r>
            <w:r w:rsidR="001B209C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721384" w:rsidRPr="00295F3D" w:rsidRDefault="00721384" w:rsidP="00CC209B">
            <w:pPr>
              <w:spacing w:line="240" w:lineRule="auto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721384" w:rsidRPr="00295F3D" w:rsidRDefault="0072138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721384" w:rsidRPr="00295F3D" w:rsidTr="00C32C50">
        <w:trPr>
          <w:trHeight w:val="363"/>
          <w:jc w:val="left"/>
        </w:trPr>
        <w:tc>
          <w:tcPr>
            <w:tcW w:w="1088" w:type="pct"/>
          </w:tcPr>
          <w:p w:rsidR="00721384" w:rsidRPr="00295F3D" w:rsidRDefault="0013141F" w:rsidP="00CC209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Smoczy oddech</w:t>
            </w:r>
            <w:r w:rsidR="00484AB8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721384" w:rsidRPr="00295F3D" w:rsidRDefault="00B33EAC" w:rsidP="00CC209B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Jak zaklęcie dotykowe ognia</w:t>
            </w:r>
            <w:r w:rsidR="00B55631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721384" w:rsidRPr="00295F3D" w:rsidRDefault="00BC1B55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</w:tr>
    </w:tbl>
    <w:p w:rsidR="00251511" w:rsidRPr="001B736C" w:rsidRDefault="00251511" w:rsidP="00721384">
      <w:pPr>
        <w:pStyle w:val="Nagwek1"/>
      </w:pPr>
      <w:r>
        <w:t>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B3542" w:rsidRPr="00295F3D" w:rsidTr="006F29C4">
        <w:trPr>
          <w:trHeight w:val="363"/>
          <w:jc w:val="left"/>
        </w:trPr>
        <w:tc>
          <w:tcPr>
            <w:tcW w:w="1088" w:type="pct"/>
          </w:tcPr>
          <w:p w:rsidR="004B3542" w:rsidRPr="00295F3D" w:rsidRDefault="004B354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Defensywna łowcy</w:t>
            </w:r>
            <w:r w:rsidR="00484AB8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4B3542" w:rsidRPr="00295F3D" w:rsidRDefault="00666205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Strzelectwo</w:t>
            </w:r>
            <w:r w:rsidR="00484AB8" w:rsidRPr="0096453A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4B3542" w:rsidRPr="00295F3D" w:rsidRDefault="00592855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143D6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Język elficki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143D6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92006" w:rsidRPr="00295F3D" w:rsidTr="006F29C4">
        <w:trPr>
          <w:trHeight w:val="363"/>
          <w:jc w:val="left"/>
        </w:trPr>
        <w:tc>
          <w:tcPr>
            <w:tcW w:w="1088" w:type="pct"/>
          </w:tcPr>
          <w:p w:rsidR="00C92006" w:rsidRPr="00295F3D" w:rsidRDefault="00EC46E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Niezwyciężony umysł</w:t>
            </w:r>
          </w:p>
        </w:tc>
        <w:tc>
          <w:tcPr>
            <w:tcW w:w="3720" w:type="pct"/>
          </w:tcPr>
          <w:p w:rsidR="00C92006" w:rsidRPr="00295F3D" w:rsidRDefault="00EC46E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 na</w:t>
            </w:r>
            <w:r w:rsidR="00A03D64">
              <w:rPr>
                <w:sz w:val="22"/>
                <w:szCs w:val="22"/>
              </w:rPr>
              <w:t xml:space="preserve"> przerażenie i</w:t>
            </w:r>
            <w:r w:rsidRPr="000402D7">
              <w:rPr>
                <w:sz w:val="22"/>
                <w:szCs w:val="22"/>
              </w:rPr>
              <w:t xml:space="preserve"> efekty kontroli umysłu (zauroczenie). Nie dotyczy iluzji.</w:t>
            </w:r>
          </w:p>
        </w:tc>
        <w:tc>
          <w:tcPr>
            <w:tcW w:w="192" w:type="pct"/>
          </w:tcPr>
          <w:p w:rsidR="00C92006" w:rsidRPr="00295F3D" w:rsidRDefault="00C92006" w:rsidP="00C9200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6049AF" w:rsidRDefault="006049AF" w:rsidP="00CD0193">
      <w:pPr>
        <w:pStyle w:val="Nagwek1"/>
      </w:pPr>
      <w:r>
        <w:t>Firbol</w:t>
      </w:r>
      <w:r w:rsidR="008E3B76">
        <w:t>g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6049AF" w:rsidRPr="00295F3D" w:rsidTr="00C3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6049AF" w:rsidRPr="00295F3D" w:rsidRDefault="006049A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661ADD" w:rsidRPr="00295F3D" w:rsidTr="00C32C50">
        <w:trPr>
          <w:jc w:val="left"/>
        </w:trPr>
        <w:tc>
          <w:tcPr>
            <w:tcW w:w="1088" w:type="pct"/>
          </w:tcPr>
          <w:p w:rsidR="00661ADD" w:rsidRDefault="00661AD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Mowa zwierząt</w:t>
            </w:r>
            <w:r w:rsidR="00A446B5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661ADD" w:rsidRDefault="00263D9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108EE">
              <w:rPr>
                <w:sz w:val="22"/>
                <w:szCs w:val="22"/>
              </w:rPr>
              <w:t>Porozumiewanie się ze zwierzętami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661ADD" w:rsidRDefault="00263D9E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049AF" w:rsidRPr="00295F3D" w:rsidTr="00C32C50">
        <w:trPr>
          <w:jc w:val="left"/>
        </w:trPr>
        <w:tc>
          <w:tcPr>
            <w:tcW w:w="1088" w:type="pct"/>
          </w:tcPr>
          <w:p w:rsidR="006049AF" w:rsidRPr="00295F3D" w:rsidRDefault="00EE25E8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786E81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agia</w:t>
            </w:r>
          </w:p>
        </w:tc>
        <w:tc>
          <w:tcPr>
            <w:tcW w:w="3720" w:type="pct"/>
          </w:tcPr>
          <w:p w:rsidR="006049AF" w:rsidRPr="00295F3D" w:rsidRDefault="003C3AF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dzień możesz powtórzyć rzut na obronę przed dowolnym zaklęciem.</w:t>
            </w:r>
          </w:p>
        </w:tc>
        <w:tc>
          <w:tcPr>
            <w:tcW w:w="192" w:type="pct"/>
          </w:tcPr>
          <w:p w:rsidR="006049AF" w:rsidRPr="00295F3D" w:rsidRDefault="005E337F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6049AF" w:rsidRPr="00295F3D" w:rsidTr="00C32C50">
        <w:trPr>
          <w:jc w:val="left"/>
        </w:trPr>
        <w:tc>
          <w:tcPr>
            <w:tcW w:w="1088" w:type="pct"/>
          </w:tcPr>
          <w:p w:rsidR="006049AF" w:rsidRPr="00295F3D" w:rsidRDefault="00291EB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Uczłowieczenie</w:t>
            </w:r>
            <w:r w:rsidR="004B3542">
              <w:rPr>
                <w:sz w:val="22"/>
                <w:szCs w:val="22"/>
              </w:rPr>
              <w:t>*</w:t>
            </w:r>
          </w:p>
        </w:tc>
        <w:tc>
          <w:tcPr>
            <w:tcW w:w="3720" w:type="pct"/>
          </w:tcPr>
          <w:p w:rsidR="006049AF" w:rsidRPr="00295F3D" w:rsidRDefault="002B10A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291EBF">
              <w:rPr>
                <w:sz w:val="22"/>
                <w:szCs w:val="22"/>
              </w:rPr>
              <w:t>iewielka zmiana koloru skóry, włosów, wzrostu.</w:t>
            </w:r>
          </w:p>
        </w:tc>
        <w:tc>
          <w:tcPr>
            <w:tcW w:w="192" w:type="pct"/>
          </w:tcPr>
          <w:p w:rsidR="006049AF" w:rsidRPr="00295F3D" w:rsidRDefault="003C03F4" w:rsidP="00C32C50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6049AF">
      <w:pPr>
        <w:pStyle w:val="Nagwek1"/>
      </w:pPr>
      <w:r>
        <w:t>Gnom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Odporność: magia</w:t>
            </w:r>
          </w:p>
        </w:tc>
        <w:tc>
          <w:tcPr>
            <w:tcW w:w="3720" w:type="pct"/>
          </w:tcPr>
          <w:p w:rsidR="003C3AF6" w:rsidRPr="00CE5598" w:rsidRDefault="003C3AF6" w:rsidP="003C3AF6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 na dzień możesz </w:t>
            </w:r>
            <w:r>
              <w:rPr>
                <w:sz w:val="22"/>
                <w:szCs w:val="22"/>
              </w:rPr>
              <w:t>powtórzyć rzut na obronę przed dowolnym zaklęciem.</w:t>
            </w:r>
          </w:p>
        </w:tc>
        <w:tc>
          <w:tcPr>
            <w:tcW w:w="192" w:type="pct"/>
          </w:tcPr>
          <w:p w:rsidR="003C3AF6" w:rsidRPr="00295F3D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CC6674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Szalony naukowiec</w:t>
            </w:r>
          </w:p>
        </w:tc>
        <w:tc>
          <w:tcPr>
            <w:tcW w:w="3720" w:type="pct"/>
          </w:tcPr>
          <w:p w:rsidR="003C3AF6" w:rsidRPr="00CC6674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>Podczas tworzenia przedmiotów, jeśli wyrzucisz 15-20 tworzysz coś pozytywnie nieoczekiwanego, zaś przy 1-5 negatywnego.</w:t>
            </w:r>
          </w:p>
        </w:tc>
        <w:tc>
          <w:tcPr>
            <w:tcW w:w="192" w:type="pct"/>
          </w:tcPr>
          <w:p w:rsidR="003C3AF6" w:rsidRPr="00CC6674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C3AF6" w:rsidRPr="00295F3D" w:rsidTr="006F29C4">
        <w:trPr>
          <w:jc w:val="left"/>
        </w:trPr>
        <w:tc>
          <w:tcPr>
            <w:tcW w:w="1088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3C3AF6" w:rsidRPr="00295F3D" w:rsidRDefault="003C3AF6" w:rsidP="003C3AF6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3C3AF6" w:rsidRPr="00295F3D" w:rsidRDefault="003C3AF6" w:rsidP="003C3AF6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EF3D50" w:rsidRPr="00EF3D50" w:rsidRDefault="00EF3D50" w:rsidP="00EF3D50">
      <w:pPr>
        <w:pStyle w:val="Nagwek1"/>
      </w:pPr>
      <w:r>
        <w:t>Goblin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EF3D50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EF3D50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63934" w:rsidRPr="00295F3D" w:rsidTr="006F29C4">
        <w:trPr>
          <w:jc w:val="left"/>
        </w:trPr>
        <w:tc>
          <w:tcPr>
            <w:tcW w:w="1088" w:type="pct"/>
          </w:tcPr>
          <w:p w:rsidR="00363934" w:rsidRPr="00295F3D" w:rsidRDefault="00363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363934" w:rsidRPr="00295F3D" w:rsidRDefault="00363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363934" w:rsidRPr="00295F3D" w:rsidRDefault="00363934" w:rsidP="00363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1C6CD6" w:rsidRPr="00295F3D" w:rsidTr="006F29C4">
        <w:trPr>
          <w:jc w:val="left"/>
        </w:trPr>
        <w:tc>
          <w:tcPr>
            <w:tcW w:w="1088" w:type="pct"/>
          </w:tcPr>
          <w:p w:rsidR="001C6CD6" w:rsidRDefault="001C6CD6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Chuchro</w:t>
            </w:r>
          </w:p>
        </w:tc>
        <w:tc>
          <w:tcPr>
            <w:tcW w:w="3720" w:type="pct"/>
          </w:tcPr>
          <w:p w:rsidR="001C6CD6" w:rsidRPr="00295F3D" w:rsidRDefault="006B308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Wady</w:t>
            </w:r>
            <w:r w:rsidR="001C6CD6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1C6CD6" w:rsidRDefault="001C6CD6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CB624D" w:rsidRPr="00295F3D" w:rsidTr="006F29C4">
        <w:trPr>
          <w:jc w:val="left"/>
        </w:trPr>
        <w:tc>
          <w:tcPr>
            <w:tcW w:w="1088" w:type="pct"/>
          </w:tcPr>
          <w:p w:rsidR="00CB624D" w:rsidRPr="00295F3D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 gobliński</w:t>
            </w:r>
          </w:p>
        </w:tc>
        <w:tc>
          <w:tcPr>
            <w:tcW w:w="3720" w:type="pct"/>
          </w:tcPr>
          <w:p w:rsidR="00CB624D" w:rsidRPr="00295F3D" w:rsidRDefault="00CB624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CB624D" w:rsidRPr="00295F3D" w:rsidRDefault="000C29C2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29C2" w:rsidRPr="00295F3D" w:rsidTr="006F29C4">
        <w:trPr>
          <w:jc w:val="left"/>
        </w:trPr>
        <w:tc>
          <w:tcPr>
            <w:tcW w:w="1088" w:type="pct"/>
          </w:tcPr>
          <w:p w:rsidR="000C29C2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274C9B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rucizna</w:t>
            </w:r>
          </w:p>
        </w:tc>
        <w:tc>
          <w:tcPr>
            <w:tcW w:w="3720" w:type="pct"/>
          </w:tcPr>
          <w:p w:rsidR="000C29C2" w:rsidRPr="00295F3D" w:rsidRDefault="000C29C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C29C2" w:rsidRDefault="000C29C2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184744" w:rsidRPr="00295F3D" w:rsidTr="006F29C4">
        <w:trPr>
          <w:jc w:val="left"/>
        </w:trPr>
        <w:tc>
          <w:tcPr>
            <w:tcW w:w="1088" w:type="pct"/>
          </w:tcPr>
          <w:p w:rsidR="00184744" w:rsidRPr="00295F3D" w:rsidRDefault="0018474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Pechowiec</w:t>
            </w:r>
          </w:p>
        </w:tc>
        <w:tc>
          <w:tcPr>
            <w:tcW w:w="3720" w:type="pct"/>
          </w:tcPr>
          <w:p w:rsidR="00184744" w:rsidRPr="00295F3D" w:rsidRDefault="00AB1B1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CC6674">
              <w:rPr>
                <w:sz w:val="22"/>
                <w:szCs w:val="22"/>
              </w:rPr>
              <w:t xml:space="preserve">Przy każdym </w:t>
            </w:r>
            <w:r>
              <w:rPr>
                <w:sz w:val="22"/>
                <w:szCs w:val="22"/>
              </w:rPr>
              <w:t xml:space="preserve">twoim </w:t>
            </w:r>
            <w:r w:rsidRPr="00CC6674">
              <w:rPr>
                <w:sz w:val="22"/>
                <w:szCs w:val="22"/>
              </w:rPr>
              <w:t>rzucie 1 na K20 dzieje się coś złego.</w:t>
            </w:r>
            <w:r>
              <w:rPr>
                <w:sz w:val="22"/>
                <w:szCs w:val="22"/>
              </w:rPr>
              <w:t xml:space="preserve"> Rzut 20 nie jest dla Ciebie bezwzględnym sukcesem.</w:t>
            </w:r>
          </w:p>
        </w:tc>
        <w:tc>
          <w:tcPr>
            <w:tcW w:w="192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-1</w:t>
            </w:r>
          </w:p>
        </w:tc>
      </w:tr>
    </w:tbl>
    <w:p w:rsidR="00251511" w:rsidRPr="001B736C" w:rsidRDefault="00251511" w:rsidP="00CD0193">
      <w:pPr>
        <w:pStyle w:val="Nagwek1"/>
      </w:pPr>
      <w:r>
        <w:t>Krasnolud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93B3E" w:rsidRPr="00295F3D" w:rsidTr="006F29C4">
        <w:trPr>
          <w:jc w:val="left"/>
        </w:trPr>
        <w:tc>
          <w:tcPr>
            <w:tcW w:w="1088" w:type="pct"/>
          </w:tcPr>
          <w:p w:rsidR="00393B3E" w:rsidRPr="00295F3D" w:rsidRDefault="00393B3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Język krasnoludzki</w:t>
            </w:r>
          </w:p>
        </w:tc>
        <w:tc>
          <w:tcPr>
            <w:tcW w:w="3720" w:type="pct"/>
          </w:tcPr>
          <w:p w:rsidR="00393B3E" w:rsidRPr="00295F3D" w:rsidRDefault="00393B3E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393B3E" w:rsidRPr="00295F3D" w:rsidRDefault="00393B3E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C3933" w:rsidRPr="00295F3D" w:rsidTr="006F29C4">
        <w:trPr>
          <w:jc w:val="left"/>
        </w:trPr>
        <w:tc>
          <w:tcPr>
            <w:tcW w:w="1088" w:type="pct"/>
          </w:tcPr>
          <w:p w:rsidR="00DC3933" w:rsidRPr="00295F3D" w:rsidRDefault="00743CAB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Odporność: </w:t>
            </w:r>
            <w:r w:rsidR="00274C9B">
              <w:rPr>
                <w:sz w:val="22"/>
                <w:szCs w:val="22"/>
              </w:rPr>
              <w:t>R</w:t>
            </w:r>
            <w:bookmarkStart w:id="0" w:name="_GoBack"/>
            <w:bookmarkEnd w:id="0"/>
            <w:r>
              <w:rPr>
                <w:sz w:val="22"/>
                <w:szCs w:val="22"/>
              </w:rPr>
              <w:t>any</w:t>
            </w:r>
          </w:p>
        </w:tc>
        <w:tc>
          <w:tcPr>
            <w:tcW w:w="3720" w:type="pct"/>
          </w:tcPr>
          <w:p w:rsidR="00DC3933" w:rsidRPr="00295F3D" w:rsidRDefault="005B74A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Odejmujesz 5 od rzutu na czas trwania rany.</w:t>
            </w:r>
          </w:p>
        </w:tc>
        <w:tc>
          <w:tcPr>
            <w:tcW w:w="192" w:type="pct"/>
          </w:tcPr>
          <w:p w:rsidR="00DC3933" w:rsidRPr="00295F3D" w:rsidRDefault="005768F7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62757" w:rsidRPr="00295F3D" w:rsidTr="006F29C4">
        <w:trPr>
          <w:jc w:val="left"/>
        </w:trPr>
        <w:tc>
          <w:tcPr>
            <w:tcW w:w="1088" w:type="pct"/>
          </w:tcPr>
          <w:p w:rsidR="00662757" w:rsidRPr="00295F3D" w:rsidRDefault="00662757" w:rsidP="0066275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3720" w:type="pct"/>
          </w:tcPr>
          <w:p w:rsidR="00662757" w:rsidRPr="00295F3D" w:rsidRDefault="00662757" w:rsidP="00662757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zdrowie powiększone jest o poziom / </w:t>
            </w:r>
            <w:r>
              <w:rPr>
                <w:sz w:val="22"/>
                <w:szCs w:val="22"/>
              </w:rPr>
              <w:t>3</w:t>
            </w:r>
            <w:r w:rsidRPr="00295F3D">
              <w:rPr>
                <w:sz w:val="22"/>
                <w:szCs w:val="22"/>
              </w:rPr>
              <w:t xml:space="preserve"> zamiast / 4.</w:t>
            </w:r>
          </w:p>
        </w:tc>
        <w:tc>
          <w:tcPr>
            <w:tcW w:w="192" w:type="pct"/>
          </w:tcPr>
          <w:p w:rsidR="00662757" w:rsidRPr="00295F3D" w:rsidRDefault="00662757" w:rsidP="0066275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lastRenderedPageBreak/>
        <w:t>Niziołek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A95097" w:rsidRPr="00295F3D" w:rsidTr="006F29C4">
        <w:trPr>
          <w:jc w:val="left"/>
        </w:trPr>
        <w:tc>
          <w:tcPr>
            <w:tcW w:w="1088" w:type="pct"/>
          </w:tcPr>
          <w:p w:rsidR="00A95097" w:rsidRPr="00295F3D" w:rsidRDefault="00A9509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Chuchro</w:t>
            </w:r>
          </w:p>
        </w:tc>
        <w:tc>
          <w:tcPr>
            <w:tcW w:w="3720" w:type="pct"/>
          </w:tcPr>
          <w:p w:rsidR="00A95097" w:rsidRPr="00295F3D" w:rsidRDefault="00A95097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A95097" w:rsidRDefault="00A95097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</w:t>
            </w:r>
          </w:p>
        </w:tc>
      </w:tr>
      <w:tr w:rsidR="0009305A" w:rsidRPr="00295F3D" w:rsidTr="006F29C4">
        <w:trPr>
          <w:jc w:val="left"/>
        </w:trPr>
        <w:tc>
          <w:tcPr>
            <w:tcW w:w="1088" w:type="pct"/>
          </w:tcPr>
          <w:p w:rsidR="0009305A" w:rsidRDefault="0009305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Chyży</w:t>
            </w:r>
          </w:p>
        </w:tc>
        <w:tc>
          <w:tcPr>
            <w:tcW w:w="3720" w:type="pct"/>
          </w:tcPr>
          <w:p w:rsidR="0009305A" w:rsidRDefault="00B24C12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Zręczność</w:t>
            </w:r>
            <w:r w:rsidR="0009305A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09305A" w:rsidRDefault="000930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192" w:type="pct"/>
          </w:tcPr>
          <w:p w:rsidR="000D4AA9" w:rsidRPr="00295F3D" w:rsidRDefault="006B7788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t>Ork</w:t>
      </w:r>
      <w:r w:rsidR="004A0467">
        <w:t xml:space="preserve"> </w:t>
      </w:r>
      <w:r>
        <w:t>/</w:t>
      </w:r>
      <w:r w:rsidR="004A0467">
        <w:t xml:space="preserve"> </w:t>
      </w:r>
      <w:r>
        <w:t>Półork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0D4AA9" w:rsidRPr="00295F3D" w:rsidRDefault="000D4AA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05060F" w:rsidRPr="00295F3D" w:rsidTr="006F29C4">
        <w:trPr>
          <w:jc w:val="left"/>
        </w:trPr>
        <w:tc>
          <w:tcPr>
            <w:tcW w:w="1088" w:type="pct"/>
          </w:tcPr>
          <w:p w:rsidR="0005060F" w:rsidRPr="00295F3D" w:rsidRDefault="0005060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3720" w:type="pct"/>
          </w:tcPr>
          <w:p w:rsidR="0005060F" w:rsidRPr="00295F3D" w:rsidRDefault="005A2CAD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Raz na walkę n</w:t>
            </w:r>
            <w:r w:rsidR="003652AC">
              <w:rPr>
                <w:sz w:val="22"/>
                <w:szCs w:val="22"/>
              </w:rPr>
              <w:t>a K4 tur</w:t>
            </w:r>
            <w:r w:rsidR="00C666D0">
              <w:rPr>
                <w:sz w:val="22"/>
                <w:szCs w:val="22"/>
              </w:rPr>
              <w:t xml:space="preserve"> możesz</w:t>
            </w:r>
            <w:r w:rsidR="003652AC">
              <w:rPr>
                <w:sz w:val="22"/>
                <w:szCs w:val="22"/>
              </w:rPr>
              <w:t xml:space="preserve"> wprowadz</w:t>
            </w:r>
            <w:r w:rsidR="00C666D0">
              <w:rPr>
                <w:sz w:val="22"/>
                <w:szCs w:val="22"/>
              </w:rPr>
              <w:t>ić</w:t>
            </w:r>
            <w:r w:rsidR="003652AC">
              <w:rPr>
                <w:sz w:val="22"/>
                <w:szCs w:val="22"/>
              </w:rPr>
              <w:t xml:space="preserve"> się w szał.</w:t>
            </w:r>
          </w:p>
        </w:tc>
        <w:tc>
          <w:tcPr>
            <w:tcW w:w="192" w:type="pct"/>
          </w:tcPr>
          <w:p w:rsidR="0005060F" w:rsidRPr="00295F3D" w:rsidRDefault="00B417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Półelf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C07910" w:rsidRPr="00295F3D" w:rsidTr="006F29C4">
        <w:trPr>
          <w:jc w:val="left"/>
        </w:trPr>
        <w:tc>
          <w:tcPr>
            <w:tcW w:w="1088" w:type="pct"/>
          </w:tcPr>
          <w:p w:rsidR="00C07910" w:rsidRDefault="00C07910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Charyzma</w:t>
            </w:r>
          </w:p>
        </w:tc>
        <w:tc>
          <w:tcPr>
            <w:tcW w:w="3720" w:type="pct"/>
          </w:tcPr>
          <w:p w:rsidR="00C07910" w:rsidRDefault="006543C9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Podczas handlu sprzedając przedmiot </w:t>
            </w:r>
            <w:r w:rsidR="00945F39">
              <w:rPr>
                <w:sz w:val="22"/>
                <w:szCs w:val="22"/>
              </w:rPr>
              <w:t>możesz zwiększyć</w:t>
            </w:r>
            <w:r>
              <w:rPr>
                <w:sz w:val="22"/>
                <w:szCs w:val="22"/>
              </w:rPr>
              <w:t xml:space="preserve"> jego</w:t>
            </w:r>
            <w:r w:rsidR="00945F39">
              <w:rPr>
                <w:sz w:val="22"/>
                <w:szCs w:val="22"/>
              </w:rPr>
              <w:t xml:space="preserve"> wartość o </w:t>
            </w:r>
            <w:r>
              <w:rPr>
                <w:sz w:val="22"/>
                <w:szCs w:val="22"/>
              </w:rPr>
              <w:t>5</w:t>
            </w:r>
            <w:r w:rsidR="00945F39">
              <w:rPr>
                <w:sz w:val="22"/>
                <w:szCs w:val="22"/>
              </w:rPr>
              <w:t>0%</w:t>
            </w:r>
            <w:r w:rsidR="0014448D">
              <w:rPr>
                <w:sz w:val="22"/>
                <w:szCs w:val="22"/>
              </w:rPr>
              <w:t xml:space="preserve"> przy rzucie powyżej 15.</w:t>
            </w:r>
          </w:p>
        </w:tc>
        <w:tc>
          <w:tcPr>
            <w:tcW w:w="192" w:type="pct"/>
          </w:tcPr>
          <w:p w:rsidR="00C07910" w:rsidRDefault="002933AE" w:rsidP="007F60A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F60A1" w:rsidRPr="00295F3D" w:rsidTr="006F29C4">
        <w:trPr>
          <w:jc w:val="left"/>
        </w:trPr>
        <w:tc>
          <w:tcPr>
            <w:tcW w:w="1088" w:type="pct"/>
          </w:tcPr>
          <w:p w:rsidR="007F60A1" w:rsidRPr="00295F3D" w:rsidRDefault="007C593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Sprzyjający los</w:t>
            </w:r>
          </w:p>
        </w:tc>
        <w:tc>
          <w:tcPr>
            <w:tcW w:w="3720" w:type="pct"/>
          </w:tcPr>
          <w:p w:rsidR="007F60A1" w:rsidRPr="00295F3D" w:rsidRDefault="007F60A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</w:t>
            </w:r>
            <w:r>
              <w:rPr>
                <w:sz w:val="22"/>
                <w:szCs w:val="22"/>
              </w:rPr>
              <w:t xml:space="preserve"> do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testów fabularnych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7F60A1" w:rsidRPr="00295F3D" w:rsidRDefault="007F60A1" w:rsidP="007F60A1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</w:tbl>
    <w:p w:rsidR="000D4AA9" w:rsidRPr="001B736C" w:rsidRDefault="00251511" w:rsidP="00CD0193">
      <w:pPr>
        <w:pStyle w:val="Nagwek1"/>
      </w:pPr>
      <w:r>
        <w:t>Szczuroczłowiek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EF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3720" w:type="pct"/>
          </w:tcPr>
          <w:p w:rsidR="00251511" w:rsidRPr="00295F3D" w:rsidRDefault="008D44DF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podmroczny</w:t>
            </w:r>
          </w:p>
        </w:tc>
        <w:tc>
          <w:tcPr>
            <w:tcW w:w="3720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251511" w:rsidRPr="00295F3D" w:rsidRDefault="00431139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7171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choroby</w:t>
            </w:r>
          </w:p>
        </w:tc>
        <w:tc>
          <w:tcPr>
            <w:tcW w:w="3720" w:type="pct"/>
          </w:tcPr>
          <w:p w:rsidR="00251511" w:rsidRPr="00295F3D" w:rsidRDefault="00251511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251511" w:rsidRPr="00295F3D" w:rsidRDefault="009435FA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:rsidR="00A73EE3" w:rsidRPr="001B736C" w:rsidRDefault="00A73EE3" w:rsidP="00A73EE3">
      <w:pPr>
        <w:pStyle w:val="Nagwek1"/>
      </w:pPr>
      <w:r>
        <w:t>Tabaxi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A73EE3" w:rsidRPr="00295F3D" w:rsidTr="000C1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3720" w:type="pct"/>
          </w:tcPr>
          <w:p w:rsidR="00A73EE3" w:rsidRPr="00295F3D" w:rsidRDefault="005E64C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na spostrzegawczość.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r>
              <w:rPr>
                <w:sz w:val="22"/>
                <w:szCs w:val="22"/>
              </w:rPr>
              <w:t>kotowaty</w:t>
            </w:r>
          </w:p>
        </w:tc>
        <w:tc>
          <w:tcPr>
            <w:tcW w:w="3720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613924" w:rsidRPr="00295F3D" w:rsidTr="000C1A2A">
        <w:trPr>
          <w:trHeight w:val="363"/>
          <w:jc w:val="left"/>
        </w:trPr>
        <w:tc>
          <w:tcPr>
            <w:tcW w:w="1088" w:type="pct"/>
          </w:tcPr>
          <w:p w:rsidR="00613924" w:rsidRPr="00295F3D" w:rsidRDefault="0061392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Pazury</w:t>
            </w:r>
          </w:p>
        </w:tc>
        <w:tc>
          <w:tcPr>
            <w:tcW w:w="3720" w:type="pct"/>
          </w:tcPr>
          <w:p w:rsidR="00816F8A" w:rsidRDefault="00613924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Walcząc </w:t>
            </w:r>
            <w:r w:rsidR="005C4163">
              <w:rPr>
                <w:sz w:val="22"/>
                <w:szCs w:val="22"/>
              </w:rPr>
              <w:t>przy użyciu gołych łap</w:t>
            </w:r>
            <w:r>
              <w:rPr>
                <w:sz w:val="22"/>
                <w:szCs w:val="22"/>
              </w:rPr>
              <w:t xml:space="preserve"> zadajesz +1 obrażeń</w:t>
            </w:r>
            <w:r w:rsidR="00816F8A">
              <w:rPr>
                <w:sz w:val="22"/>
                <w:szCs w:val="22"/>
              </w:rPr>
              <w:t>.</w:t>
            </w:r>
          </w:p>
          <w:p w:rsidR="00613924" w:rsidRPr="00295F3D" w:rsidRDefault="00816F8A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+5 do testów uwalniania się z oplątania, więzów i tym podobnych.</w:t>
            </w:r>
          </w:p>
        </w:tc>
        <w:tc>
          <w:tcPr>
            <w:tcW w:w="192" w:type="pct"/>
          </w:tcPr>
          <w:p w:rsidR="00613924" w:rsidRPr="00295F3D" w:rsidRDefault="007C4642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A73EE3" w:rsidRPr="00295F3D" w:rsidTr="000C1A2A">
        <w:trPr>
          <w:trHeight w:val="363"/>
          <w:jc w:val="left"/>
        </w:trPr>
        <w:tc>
          <w:tcPr>
            <w:tcW w:w="1088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Widzenie w ciem.</w:t>
            </w:r>
          </w:p>
        </w:tc>
        <w:tc>
          <w:tcPr>
            <w:tcW w:w="3720" w:type="pct"/>
          </w:tcPr>
          <w:p w:rsidR="00A73EE3" w:rsidRPr="00295F3D" w:rsidRDefault="00A73EE3" w:rsidP="00CC209B">
            <w:pPr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A73EE3" w:rsidRPr="00295F3D" w:rsidRDefault="00A73EE3" w:rsidP="000C1A2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4A0E47" w:rsidRDefault="004A0E47" w:rsidP="004A0E47"/>
    <w:p w:rsidR="00007B78" w:rsidRDefault="004A0E47" w:rsidP="004A0E47">
      <w:r>
        <w:t xml:space="preserve">* </w:t>
      </w:r>
      <w:r w:rsidR="00AD4CF7">
        <w:rPr>
          <w:sz w:val="22"/>
          <w:szCs w:val="22"/>
        </w:rPr>
        <w:t>–</w:t>
      </w:r>
      <w:r>
        <w:t xml:space="preserve"> Opcjonalne</w:t>
      </w:r>
    </w:p>
    <w:sectPr w:rsidR="00007B78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EEB" w:rsidRDefault="00CF0EEB">
      <w:pPr>
        <w:spacing w:after="0" w:line="240" w:lineRule="auto"/>
      </w:pPr>
      <w:r>
        <w:separator/>
      </w:r>
    </w:p>
  </w:endnote>
  <w:endnote w:type="continuationSeparator" w:id="0">
    <w:p w:rsidR="00CF0EEB" w:rsidRDefault="00CF0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EEB" w:rsidRDefault="00CF0EEB">
      <w:pPr>
        <w:spacing w:after="0" w:line="240" w:lineRule="auto"/>
      </w:pPr>
      <w:r>
        <w:separator/>
      </w:r>
    </w:p>
  </w:footnote>
  <w:footnote w:type="continuationSeparator" w:id="0">
    <w:p w:rsidR="00CF0EEB" w:rsidRDefault="00CF0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77C37"/>
    <w:multiLevelType w:val="hybridMultilevel"/>
    <w:tmpl w:val="3DDC7FE8"/>
    <w:lvl w:ilvl="0" w:tplc="0912452C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EF3"/>
    <w:rsid w:val="00001460"/>
    <w:rsid w:val="00001BDC"/>
    <w:rsid w:val="000026B6"/>
    <w:rsid w:val="00002ACE"/>
    <w:rsid w:val="00004B5A"/>
    <w:rsid w:val="00006DA8"/>
    <w:rsid w:val="000071EE"/>
    <w:rsid w:val="00007B78"/>
    <w:rsid w:val="00007D4E"/>
    <w:rsid w:val="00010943"/>
    <w:rsid w:val="00010A10"/>
    <w:rsid w:val="00010A41"/>
    <w:rsid w:val="000111EB"/>
    <w:rsid w:val="00011379"/>
    <w:rsid w:val="00011AF3"/>
    <w:rsid w:val="00011D70"/>
    <w:rsid w:val="00011FD2"/>
    <w:rsid w:val="00012581"/>
    <w:rsid w:val="00012719"/>
    <w:rsid w:val="00012B30"/>
    <w:rsid w:val="0001359E"/>
    <w:rsid w:val="00014788"/>
    <w:rsid w:val="0001485B"/>
    <w:rsid w:val="00015516"/>
    <w:rsid w:val="00015AEF"/>
    <w:rsid w:val="00016129"/>
    <w:rsid w:val="000165CF"/>
    <w:rsid w:val="00016CCB"/>
    <w:rsid w:val="00016D61"/>
    <w:rsid w:val="0001798B"/>
    <w:rsid w:val="00017C77"/>
    <w:rsid w:val="000208C4"/>
    <w:rsid w:val="0002193B"/>
    <w:rsid w:val="000221D5"/>
    <w:rsid w:val="00023316"/>
    <w:rsid w:val="000240C3"/>
    <w:rsid w:val="00024F2F"/>
    <w:rsid w:val="0002541C"/>
    <w:rsid w:val="0002586C"/>
    <w:rsid w:val="00030EAB"/>
    <w:rsid w:val="00033933"/>
    <w:rsid w:val="00033EED"/>
    <w:rsid w:val="0003470E"/>
    <w:rsid w:val="00034CD2"/>
    <w:rsid w:val="00034CF5"/>
    <w:rsid w:val="00034D42"/>
    <w:rsid w:val="00034FB5"/>
    <w:rsid w:val="000358AB"/>
    <w:rsid w:val="00035B6B"/>
    <w:rsid w:val="00035F44"/>
    <w:rsid w:val="000366AA"/>
    <w:rsid w:val="00036B25"/>
    <w:rsid w:val="00040A0B"/>
    <w:rsid w:val="0004164D"/>
    <w:rsid w:val="00042BE8"/>
    <w:rsid w:val="00043823"/>
    <w:rsid w:val="00044AE7"/>
    <w:rsid w:val="000474CA"/>
    <w:rsid w:val="0005060F"/>
    <w:rsid w:val="00050D61"/>
    <w:rsid w:val="000510F6"/>
    <w:rsid w:val="00051510"/>
    <w:rsid w:val="00051CF4"/>
    <w:rsid w:val="000520DC"/>
    <w:rsid w:val="000523D8"/>
    <w:rsid w:val="00052F55"/>
    <w:rsid w:val="000538F0"/>
    <w:rsid w:val="00055236"/>
    <w:rsid w:val="00055412"/>
    <w:rsid w:val="00055BE8"/>
    <w:rsid w:val="00055CF5"/>
    <w:rsid w:val="0005645A"/>
    <w:rsid w:val="00056A9E"/>
    <w:rsid w:val="00057CF4"/>
    <w:rsid w:val="00060B6D"/>
    <w:rsid w:val="00062140"/>
    <w:rsid w:val="00062C7D"/>
    <w:rsid w:val="00062D3B"/>
    <w:rsid w:val="00063E37"/>
    <w:rsid w:val="00063F04"/>
    <w:rsid w:val="00064082"/>
    <w:rsid w:val="000656CC"/>
    <w:rsid w:val="00065A3D"/>
    <w:rsid w:val="00066E2E"/>
    <w:rsid w:val="00067446"/>
    <w:rsid w:val="000706BE"/>
    <w:rsid w:val="000706CF"/>
    <w:rsid w:val="0007168A"/>
    <w:rsid w:val="00071C5F"/>
    <w:rsid w:val="000722FA"/>
    <w:rsid w:val="00072F1E"/>
    <w:rsid w:val="00073E06"/>
    <w:rsid w:val="00075A5A"/>
    <w:rsid w:val="00077136"/>
    <w:rsid w:val="000775D8"/>
    <w:rsid w:val="0008001D"/>
    <w:rsid w:val="00080459"/>
    <w:rsid w:val="00080AC2"/>
    <w:rsid w:val="000819EB"/>
    <w:rsid w:val="000823D5"/>
    <w:rsid w:val="00082534"/>
    <w:rsid w:val="00082EE2"/>
    <w:rsid w:val="00083BA9"/>
    <w:rsid w:val="0008513B"/>
    <w:rsid w:val="00085CC8"/>
    <w:rsid w:val="00086423"/>
    <w:rsid w:val="000877AA"/>
    <w:rsid w:val="000908D7"/>
    <w:rsid w:val="000915B1"/>
    <w:rsid w:val="00091624"/>
    <w:rsid w:val="00091A88"/>
    <w:rsid w:val="00092159"/>
    <w:rsid w:val="00092C37"/>
    <w:rsid w:val="00092D18"/>
    <w:rsid w:val="0009305A"/>
    <w:rsid w:val="000930FD"/>
    <w:rsid w:val="000934F5"/>
    <w:rsid w:val="00093C20"/>
    <w:rsid w:val="00094094"/>
    <w:rsid w:val="00094236"/>
    <w:rsid w:val="0009426A"/>
    <w:rsid w:val="000960AD"/>
    <w:rsid w:val="00096140"/>
    <w:rsid w:val="00096CCE"/>
    <w:rsid w:val="000972F9"/>
    <w:rsid w:val="00097DA6"/>
    <w:rsid w:val="00097DCE"/>
    <w:rsid w:val="000A1027"/>
    <w:rsid w:val="000A168A"/>
    <w:rsid w:val="000A1815"/>
    <w:rsid w:val="000A2A45"/>
    <w:rsid w:val="000A43B9"/>
    <w:rsid w:val="000A5115"/>
    <w:rsid w:val="000A53F4"/>
    <w:rsid w:val="000A5445"/>
    <w:rsid w:val="000A5773"/>
    <w:rsid w:val="000A68F7"/>
    <w:rsid w:val="000A795F"/>
    <w:rsid w:val="000A79B0"/>
    <w:rsid w:val="000B0D65"/>
    <w:rsid w:val="000B0F0E"/>
    <w:rsid w:val="000B1BA2"/>
    <w:rsid w:val="000B2BD3"/>
    <w:rsid w:val="000B39AA"/>
    <w:rsid w:val="000B4964"/>
    <w:rsid w:val="000B58CF"/>
    <w:rsid w:val="000B5E20"/>
    <w:rsid w:val="000B75DF"/>
    <w:rsid w:val="000B7B73"/>
    <w:rsid w:val="000C05D7"/>
    <w:rsid w:val="000C1467"/>
    <w:rsid w:val="000C146A"/>
    <w:rsid w:val="000C29C2"/>
    <w:rsid w:val="000C29D7"/>
    <w:rsid w:val="000C30C1"/>
    <w:rsid w:val="000C3C03"/>
    <w:rsid w:val="000C4541"/>
    <w:rsid w:val="000C4F0F"/>
    <w:rsid w:val="000C677F"/>
    <w:rsid w:val="000C7FFD"/>
    <w:rsid w:val="000D0553"/>
    <w:rsid w:val="000D10ED"/>
    <w:rsid w:val="000D12EE"/>
    <w:rsid w:val="000D1E49"/>
    <w:rsid w:val="000D2A70"/>
    <w:rsid w:val="000D38FA"/>
    <w:rsid w:val="000D4076"/>
    <w:rsid w:val="000D41B4"/>
    <w:rsid w:val="000D4AA9"/>
    <w:rsid w:val="000D4E96"/>
    <w:rsid w:val="000D54DE"/>
    <w:rsid w:val="000D5B98"/>
    <w:rsid w:val="000D6815"/>
    <w:rsid w:val="000D6BC8"/>
    <w:rsid w:val="000D6E45"/>
    <w:rsid w:val="000E2065"/>
    <w:rsid w:val="000E2579"/>
    <w:rsid w:val="000E4915"/>
    <w:rsid w:val="000E4F6B"/>
    <w:rsid w:val="000E516E"/>
    <w:rsid w:val="000E7646"/>
    <w:rsid w:val="000F0403"/>
    <w:rsid w:val="000F09BC"/>
    <w:rsid w:val="000F104F"/>
    <w:rsid w:val="000F1300"/>
    <w:rsid w:val="000F21EA"/>
    <w:rsid w:val="000F27A2"/>
    <w:rsid w:val="000F2B95"/>
    <w:rsid w:val="000F36CC"/>
    <w:rsid w:val="000F3BEF"/>
    <w:rsid w:val="000F466B"/>
    <w:rsid w:val="001001BA"/>
    <w:rsid w:val="00100314"/>
    <w:rsid w:val="0010150D"/>
    <w:rsid w:val="0010203E"/>
    <w:rsid w:val="001026D6"/>
    <w:rsid w:val="001050D4"/>
    <w:rsid w:val="00105280"/>
    <w:rsid w:val="00105A1E"/>
    <w:rsid w:val="00106428"/>
    <w:rsid w:val="00107F45"/>
    <w:rsid w:val="0011227D"/>
    <w:rsid w:val="00112608"/>
    <w:rsid w:val="001126D9"/>
    <w:rsid w:val="00113185"/>
    <w:rsid w:val="00113E74"/>
    <w:rsid w:val="00114106"/>
    <w:rsid w:val="00115C68"/>
    <w:rsid w:val="00117737"/>
    <w:rsid w:val="00120286"/>
    <w:rsid w:val="00120485"/>
    <w:rsid w:val="0012147D"/>
    <w:rsid w:val="00121E10"/>
    <w:rsid w:val="00121E87"/>
    <w:rsid w:val="00122B6D"/>
    <w:rsid w:val="00122B9A"/>
    <w:rsid w:val="001236FA"/>
    <w:rsid w:val="00124346"/>
    <w:rsid w:val="00124629"/>
    <w:rsid w:val="00125250"/>
    <w:rsid w:val="00125283"/>
    <w:rsid w:val="00126759"/>
    <w:rsid w:val="00126C16"/>
    <w:rsid w:val="00126CE2"/>
    <w:rsid w:val="00126F70"/>
    <w:rsid w:val="00130C07"/>
    <w:rsid w:val="0013141F"/>
    <w:rsid w:val="00131C6D"/>
    <w:rsid w:val="00132888"/>
    <w:rsid w:val="0013325E"/>
    <w:rsid w:val="00133C49"/>
    <w:rsid w:val="001348D2"/>
    <w:rsid w:val="00134B93"/>
    <w:rsid w:val="00134CB4"/>
    <w:rsid w:val="001355C8"/>
    <w:rsid w:val="00137A38"/>
    <w:rsid w:val="00140DB2"/>
    <w:rsid w:val="00141947"/>
    <w:rsid w:val="0014267E"/>
    <w:rsid w:val="00142FBC"/>
    <w:rsid w:val="00143777"/>
    <w:rsid w:val="00143CF1"/>
    <w:rsid w:val="00143D64"/>
    <w:rsid w:val="00143F79"/>
    <w:rsid w:val="0014448D"/>
    <w:rsid w:val="00144794"/>
    <w:rsid w:val="001449B1"/>
    <w:rsid w:val="00144AE6"/>
    <w:rsid w:val="00145EA4"/>
    <w:rsid w:val="00146831"/>
    <w:rsid w:val="00146EE1"/>
    <w:rsid w:val="00147E1C"/>
    <w:rsid w:val="001500B1"/>
    <w:rsid w:val="001500C9"/>
    <w:rsid w:val="001509A6"/>
    <w:rsid w:val="0015260D"/>
    <w:rsid w:val="00152786"/>
    <w:rsid w:val="00152C10"/>
    <w:rsid w:val="00152E96"/>
    <w:rsid w:val="00152FBD"/>
    <w:rsid w:val="00154149"/>
    <w:rsid w:val="00161804"/>
    <w:rsid w:val="00162C91"/>
    <w:rsid w:val="0016318E"/>
    <w:rsid w:val="00165CAA"/>
    <w:rsid w:val="00167F79"/>
    <w:rsid w:val="00170336"/>
    <w:rsid w:val="001703F9"/>
    <w:rsid w:val="00170B29"/>
    <w:rsid w:val="00170C58"/>
    <w:rsid w:val="001717C9"/>
    <w:rsid w:val="00171D20"/>
    <w:rsid w:val="00171F0C"/>
    <w:rsid w:val="001722A3"/>
    <w:rsid w:val="001751D8"/>
    <w:rsid w:val="00176C82"/>
    <w:rsid w:val="001776C5"/>
    <w:rsid w:val="001814F3"/>
    <w:rsid w:val="00181ADD"/>
    <w:rsid w:val="00182B36"/>
    <w:rsid w:val="00183147"/>
    <w:rsid w:val="00184744"/>
    <w:rsid w:val="0018528D"/>
    <w:rsid w:val="00186405"/>
    <w:rsid w:val="001877EC"/>
    <w:rsid w:val="00187849"/>
    <w:rsid w:val="001903D6"/>
    <w:rsid w:val="00190F90"/>
    <w:rsid w:val="001910D5"/>
    <w:rsid w:val="00191695"/>
    <w:rsid w:val="00191A62"/>
    <w:rsid w:val="0019286B"/>
    <w:rsid w:val="001932A1"/>
    <w:rsid w:val="001933D4"/>
    <w:rsid w:val="001939A5"/>
    <w:rsid w:val="00195ACE"/>
    <w:rsid w:val="00196312"/>
    <w:rsid w:val="001A00A3"/>
    <w:rsid w:val="001A13A0"/>
    <w:rsid w:val="001A3291"/>
    <w:rsid w:val="001A352A"/>
    <w:rsid w:val="001A37E6"/>
    <w:rsid w:val="001A3D9D"/>
    <w:rsid w:val="001A40BC"/>
    <w:rsid w:val="001A5387"/>
    <w:rsid w:val="001A6AFC"/>
    <w:rsid w:val="001A6BD9"/>
    <w:rsid w:val="001A6E39"/>
    <w:rsid w:val="001B0CAE"/>
    <w:rsid w:val="001B209C"/>
    <w:rsid w:val="001B2DCB"/>
    <w:rsid w:val="001B42C0"/>
    <w:rsid w:val="001B53AB"/>
    <w:rsid w:val="001B5BCD"/>
    <w:rsid w:val="001B5C3A"/>
    <w:rsid w:val="001B6A08"/>
    <w:rsid w:val="001B6F2E"/>
    <w:rsid w:val="001B736C"/>
    <w:rsid w:val="001B7D12"/>
    <w:rsid w:val="001C0126"/>
    <w:rsid w:val="001C029F"/>
    <w:rsid w:val="001C10BD"/>
    <w:rsid w:val="001C1389"/>
    <w:rsid w:val="001C1BE8"/>
    <w:rsid w:val="001C2083"/>
    <w:rsid w:val="001C3FEA"/>
    <w:rsid w:val="001C4E72"/>
    <w:rsid w:val="001C6CD6"/>
    <w:rsid w:val="001C6DDD"/>
    <w:rsid w:val="001C6EE8"/>
    <w:rsid w:val="001C7A01"/>
    <w:rsid w:val="001D106F"/>
    <w:rsid w:val="001D21FF"/>
    <w:rsid w:val="001D27EF"/>
    <w:rsid w:val="001D2AE8"/>
    <w:rsid w:val="001D39DC"/>
    <w:rsid w:val="001D6979"/>
    <w:rsid w:val="001E0F1F"/>
    <w:rsid w:val="001E1054"/>
    <w:rsid w:val="001E200C"/>
    <w:rsid w:val="001E272D"/>
    <w:rsid w:val="001E2DCD"/>
    <w:rsid w:val="001E3BB7"/>
    <w:rsid w:val="001E4331"/>
    <w:rsid w:val="001E4351"/>
    <w:rsid w:val="001E4566"/>
    <w:rsid w:val="001E5792"/>
    <w:rsid w:val="001E5BE9"/>
    <w:rsid w:val="001E5C82"/>
    <w:rsid w:val="001E5D99"/>
    <w:rsid w:val="001E6867"/>
    <w:rsid w:val="001E78D7"/>
    <w:rsid w:val="001F0191"/>
    <w:rsid w:val="001F1E54"/>
    <w:rsid w:val="001F1FDB"/>
    <w:rsid w:val="001F2BE6"/>
    <w:rsid w:val="001F4B07"/>
    <w:rsid w:val="001F4E3D"/>
    <w:rsid w:val="001F4F66"/>
    <w:rsid w:val="001F509C"/>
    <w:rsid w:val="001F5815"/>
    <w:rsid w:val="001F5A89"/>
    <w:rsid w:val="001F6308"/>
    <w:rsid w:val="001F68F3"/>
    <w:rsid w:val="001F79C7"/>
    <w:rsid w:val="0020101B"/>
    <w:rsid w:val="002021DD"/>
    <w:rsid w:val="00202B84"/>
    <w:rsid w:val="00202BFD"/>
    <w:rsid w:val="0020358B"/>
    <w:rsid w:val="0020361A"/>
    <w:rsid w:val="002037D8"/>
    <w:rsid w:val="002040D2"/>
    <w:rsid w:val="0020594A"/>
    <w:rsid w:val="00206E71"/>
    <w:rsid w:val="002071C8"/>
    <w:rsid w:val="0020725B"/>
    <w:rsid w:val="0021037E"/>
    <w:rsid w:val="002115C7"/>
    <w:rsid w:val="0021179F"/>
    <w:rsid w:val="00212487"/>
    <w:rsid w:val="00212B77"/>
    <w:rsid w:val="00216BCF"/>
    <w:rsid w:val="00217B8B"/>
    <w:rsid w:val="0022053F"/>
    <w:rsid w:val="00222DA8"/>
    <w:rsid w:val="002233B2"/>
    <w:rsid w:val="002239E0"/>
    <w:rsid w:val="00225D5C"/>
    <w:rsid w:val="00227A32"/>
    <w:rsid w:val="0023028B"/>
    <w:rsid w:val="00230D1B"/>
    <w:rsid w:val="002336A4"/>
    <w:rsid w:val="002341D5"/>
    <w:rsid w:val="00234489"/>
    <w:rsid w:val="0023454D"/>
    <w:rsid w:val="002346F7"/>
    <w:rsid w:val="00234F01"/>
    <w:rsid w:val="002350EC"/>
    <w:rsid w:val="0023769C"/>
    <w:rsid w:val="00240728"/>
    <w:rsid w:val="002414F8"/>
    <w:rsid w:val="00242A8E"/>
    <w:rsid w:val="00242B55"/>
    <w:rsid w:val="00243F35"/>
    <w:rsid w:val="00244F95"/>
    <w:rsid w:val="0024546E"/>
    <w:rsid w:val="0024557C"/>
    <w:rsid w:val="00245812"/>
    <w:rsid w:val="0024596E"/>
    <w:rsid w:val="00246436"/>
    <w:rsid w:val="00246670"/>
    <w:rsid w:val="00247485"/>
    <w:rsid w:val="002477C4"/>
    <w:rsid w:val="00247D1B"/>
    <w:rsid w:val="00247D56"/>
    <w:rsid w:val="00247E74"/>
    <w:rsid w:val="0025034D"/>
    <w:rsid w:val="0025088A"/>
    <w:rsid w:val="00250C6D"/>
    <w:rsid w:val="00251511"/>
    <w:rsid w:val="00251DE6"/>
    <w:rsid w:val="002522A6"/>
    <w:rsid w:val="002527ED"/>
    <w:rsid w:val="002529B9"/>
    <w:rsid w:val="002536D0"/>
    <w:rsid w:val="00253E49"/>
    <w:rsid w:val="0025407A"/>
    <w:rsid w:val="0025470E"/>
    <w:rsid w:val="00254BFE"/>
    <w:rsid w:val="002569FD"/>
    <w:rsid w:val="00256AE3"/>
    <w:rsid w:val="00257BBC"/>
    <w:rsid w:val="00257CAD"/>
    <w:rsid w:val="002603AC"/>
    <w:rsid w:val="0026085F"/>
    <w:rsid w:val="002608CE"/>
    <w:rsid w:val="002613D1"/>
    <w:rsid w:val="00261D6A"/>
    <w:rsid w:val="002628D7"/>
    <w:rsid w:val="00263D9E"/>
    <w:rsid w:val="002643FC"/>
    <w:rsid w:val="00264A43"/>
    <w:rsid w:val="00264A5F"/>
    <w:rsid w:val="00265DB5"/>
    <w:rsid w:val="0026625B"/>
    <w:rsid w:val="00266BE6"/>
    <w:rsid w:val="00267053"/>
    <w:rsid w:val="00267EBC"/>
    <w:rsid w:val="002707C8"/>
    <w:rsid w:val="00271CD7"/>
    <w:rsid w:val="00272414"/>
    <w:rsid w:val="002729F7"/>
    <w:rsid w:val="00272B1C"/>
    <w:rsid w:val="002731C6"/>
    <w:rsid w:val="002731DE"/>
    <w:rsid w:val="00273394"/>
    <w:rsid w:val="00273975"/>
    <w:rsid w:val="00274C9B"/>
    <w:rsid w:val="002752FF"/>
    <w:rsid w:val="00275301"/>
    <w:rsid w:val="0027546F"/>
    <w:rsid w:val="002757BF"/>
    <w:rsid w:val="00276279"/>
    <w:rsid w:val="00277781"/>
    <w:rsid w:val="002804A9"/>
    <w:rsid w:val="00280CE0"/>
    <w:rsid w:val="00282A9F"/>
    <w:rsid w:val="0028417D"/>
    <w:rsid w:val="0028443E"/>
    <w:rsid w:val="00284D87"/>
    <w:rsid w:val="00285425"/>
    <w:rsid w:val="0028618B"/>
    <w:rsid w:val="00287119"/>
    <w:rsid w:val="00290178"/>
    <w:rsid w:val="0029073D"/>
    <w:rsid w:val="00290DDC"/>
    <w:rsid w:val="00291876"/>
    <w:rsid w:val="00291EBF"/>
    <w:rsid w:val="00292EDF"/>
    <w:rsid w:val="002933AE"/>
    <w:rsid w:val="00294453"/>
    <w:rsid w:val="002944F1"/>
    <w:rsid w:val="00295F3D"/>
    <w:rsid w:val="00296956"/>
    <w:rsid w:val="002A07E0"/>
    <w:rsid w:val="002A0853"/>
    <w:rsid w:val="002A0960"/>
    <w:rsid w:val="002A1D54"/>
    <w:rsid w:val="002A1D92"/>
    <w:rsid w:val="002A1DDC"/>
    <w:rsid w:val="002A27B1"/>
    <w:rsid w:val="002A2C16"/>
    <w:rsid w:val="002A374D"/>
    <w:rsid w:val="002A376D"/>
    <w:rsid w:val="002A3CE5"/>
    <w:rsid w:val="002A5436"/>
    <w:rsid w:val="002A54C5"/>
    <w:rsid w:val="002A56AD"/>
    <w:rsid w:val="002A61AD"/>
    <w:rsid w:val="002A626E"/>
    <w:rsid w:val="002A7066"/>
    <w:rsid w:val="002B02EE"/>
    <w:rsid w:val="002B03D3"/>
    <w:rsid w:val="002B10A7"/>
    <w:rsid w:val="002B1D97"/>
    <w:rsid w:val="002B2195"/>
    <w:rsid w:val="002B308F"/>
    <w:rsid w:val="002B3A7C"/>
    <w:rsid w:val="002B4D96"/>
    <w:rsid w:val="002C0F67"/>
    <w:rsid w:val="002C1AB6"/>
    <w:rsid w:val="002C39A5"/>
    <w:rsid w:val="002D0887"/>
    <w:rsid w:val="002D096C"/>
    <w:rsid w:val="002D1435"/>
    <w:rsid w:val="002D160A"/>
    <w:rsid w:val="002D1A54"/>
    <w:rsid w:val="002D1E3E"/>
    <w:rsid w:val="002D2093"/>
    <w:rsid w:val="002D347F"/>
    <w:rsid w:val="002D3D91"/>
    <w:rsid w:val="002D4D30"/>
    <w:rsid w:val="002D5BA9"/>
    <w:rsid w:val="002D5F26"/>
    <w:rsid w:val="002D7816"/>
    <w:rsid w:val="002E06A7"/>
    <w:rsid w:val="002E0E2F"/>
    <w:rsid w:val="002E12D6"/>
    <w:rsid w:val="002E1E4B"/>
    <w:rsid w:val="002E29E9"/>
    <w:rsid w:val="002E346C"/>
    <w:rsid w:val="002E36EE"/>
    <w:rsid w:val="002E371B"/>
    <w:rsid w:val="002E5C38"/>
    <w:rsid w:val="002E64E9"/>
    <w:rsid w:val="002E767E"/>
    <w:rsid w:val="002F0500"/>
    <w:rsid w:val="002F1B49"/>
    <w:rsid w:val="002F2240"/>
    <w:rsid w:val="002F5C4E"/>
    <w:rsid w:val="002F649A"/>
    <w:rsid w:val="002F76F3"/>
    <w:rsid w:val="003000C3"/>
    <w:rsid w:val="00300352"/>
    <w:rsid w:val="0030086F"/>
    <w:rsid w:val="00300F66"/>
    <w:rsid w:val="0030378D"/>
    <w:rsid w:val="00303B32"/>
    <w:rsid w:val="00303CBC"/>
    <w:rsid w:val="00303D4B"/>
    <w:rsid w:val="0030476B"/>
    <w:rsid w:val="003056B5"/>
    <w:rsid w:val="003060B5"/>
    <w:rsid w:val="00306100"/>
    <w:rsid w:val="003069E4"/>
    <w:rsid w:val="00311154"/>
    <w:rsid w:val="0031261F"/>
    <w:rsid w:val="003131BD"/>
    <w:rsid w:val="0031540A"/>
    <w:rsid w:val="00315BD2"/>
    <w:rsid w:val="00316E05"/>
    <w:rsid w:val="00320AD5"/>
    <w:rsid w:val="00322230"/>
    <w:rsid w:val="003235D0"/>
    <w:rsid w:val="003246C8"/>
    <w:rsid w:val="00325F97"/>
    <w:rsid w:val="00330032"/>
    <w:rsid w:val="003301CA"/>
    <w:rsid w:val="00330B30"/>
    <w:rsid w:val="0033183B"/>
    <w:rsid w:val="00331884"/>
    <w:rsid w:val="00336BAA"/>
    <w:rsid w:val="00337087"/>
    <w:rsid w:val="00337DF9"/>
    <w:rsid w:val="00340E2F"/>
    <w:rsid w:val="00341FCA"/>
    <w:rsid w:val="00342111"/>
    <w:rsid w:val="00342174"/>
    <w:rsid w:val="00342437"/>
    <w:rsid w:val="0034695C"/>
    <w:rsid w:val="003471A6"/>
    <w:rsid w:val="003474CC"/>
    <w:rsid w:val="003478B4"/>
    <w:rsid w:val="00351598"/>
    <w:rsid w:val="00351A1C"/>
    <w:rsid w:val="0035215C"/>
    <w:rsid w:val="003524A7"/>
    <w:rsid w:val="0035298F"/>
    <w:rsid w:val="00353B06"/>
    <w:rsid w:val="00355366"/>
    <w:rsid w:val="003565F6"/>
    <w:rsid w:val="003566C3"/>
    <w:rsid w:val="00357280"/>
    <w:rsid w:val="003574BD"/>
    <w:rsid w:val="003577A5"/>
    <w:rsid w:val="0036044E"/>
    <w:rsid w:val="00361303"/>
    <w:rsid w:val="003615A1"/>
    <w:rsid w:val="00361C98"/>
    <w:rsid w:val="00363137"/>
    <w:rsid w:val="00363509"/>
    <w:rsid w:val="00363934"/>
    <w:rsid w:val="00364333"/>
    <w:rsid w:val="003645CC"/>
    <w:rsid w:val="003652AC"/>
    <w:rsid w:val="003673C3"/>
    <w:rsid w:val="003673CD"/>
    <w:rsid w:val="00367CEF"/>
    <w:rsid w:val="003710E4"/>
    <w:rsid w:val="003714A9"/>
    <w:rsid w:val="00372983"/>
    <w:rsid w:val="00372E4C"/>
    <w:rsid w:val="00376715"/>
    <w:rsid w:val="00380DF3"/>
    <w:rsid w:val="00384168"/>
    <w:rsid w:val="00384B95"/>
    <w:rsid w:val="003867F6"/>
    <w:rsid w:val="00386C1E"/>
    <w:rsid w:val="003872FA"/>
    <w:rsid w:val="00387873"/>
    <w:rsid w:val="00390946"/>
    <w:rsid w:val="00390C5D"/>
    <w:rsid w:val="00390D13"/>
    <w:rsid w:val="00391391"/>
    <w:rsid w:val="00391400"/>
    <w:rsid w:val="00392624"/>
    <w:rsid w:val="00392C15"/>
    <w:rsid w:val="003934DB"/>
    <w:rsid w:val="00393B3E"/>
    <w:rsid w:val="00394B43"/>
    <w:rsid w:val="00394C1F"/>
    <w:rsid w:val="003957C5"/>
    <w:rsid w:val="00395DE5"/>
    <w:rsid w:val="00397283"/>
    <w:rsid w:val="003975AF"/>
    <w:rsid w:val="0039768C"/>
    <w:rsid w:val="0039775C"/>
    <w:rsid w:val="00397FAF"/>
    <w:rsid w:val="003A01C6"/>
    <w:rsid w:val="003A0FCB"/>
    <w:rsid w:val="003A1347"/>
    <w:rsid w:val="003A2244"/>
    <w:rsid w:val="003A2701"/>
    <w:rsid w:val="003A4EEB"/>
    <w:rsid w:val="003A541D"/>
    <w:rsid w:val="003A59E3"/>
    <w:rsid w:val="003A613A"/>
    <w:rsid w:val="003A6D52"/>
    <w:rsid w:val="003A70E9"/>
    <w:rsid w:val="003A746D"/>
    <w:rsid w:val="003A758E"/>
    <w:rsid w:val="003A7AFD"/>
    <w:rsid w:val="003B0C85"/>
    <w:rsid w:val="003B1230"/>
    <w:rsid w:val="003B1CFC"/>
    <w:rsid w:val="003B2C50"/>
    <w:rsid w:val="003B2F2B"/>
    <w:rsid w:val="003B34C6"/>
    <w:rsid w:val="003B3A9F"/>
    <w:rsid w:val="003B42C9"/>
    <w:rsid w:val="003B6686"/>
    <w:rsid w:val="003B67DF"/>
    <w:rsid w:val="003B7C69"/>
    <w:rsid w:val="003C03F4"/>
    <w:rsid w:val="003C0692"/>
    <w:rsid w:val="003C086D"/>
    <w:rsid w:val="003C0AE2"/>
    <w:rsid w:val="003C0CD6"/>
    <w:rsid w:val="003C13D4"/>
    <w:rsid w:val="003C3AF6"/>
    <w:rsid w:val="003C56C3"/>
    <w:rsid w:val="003C5EB4"/>
    <w:rsid w:val="003C68EB"/>
    <w:rsid w:val="003D17DB"/>
    <w:rsid w:val="003D1B81"/>
    <w:rsid w:val="003D20DA"/>
    <w:rsid w:val="003D273E"/>
    <w:rsid w:val="003D2FBF"/>
    <w:rsid w:val="003D3A4F"/>
    <w:rsid w:val="003D5C05"/>
    <w:rsid w:val="003D5E56"/>
    <w:rsid w:val="003D6AD9"/>
    <w:rsid w:val="003D6DB6"/>
    <w:rsid w:val="003D6EB0"/>
    <w:rsid w:val="003D7907"/>
    <w:rsid w:val="003E089B"/>
    <w:rsid w:val="003E15AB"/>
    <w:rsid w:val="003E191D"/>
    <w:rsid w:val="003E20CC"/>
    <w:rsid w:val="003E403D"/>
    <w:rsid w:val="003E43F6"/>
    <w:rsid w:val="003E5B10"/>
    <w:rsid w:val="003E5D97"/>
    <w:rsid w:val="003E6B3C"/>
    <w:rsid w:val="003E7D4D"/>
    <w:rsid w:val="003F00C1"/>
    <w:rsid w:val="003F0AE5"/>
    <w:rsid w:val="003F1451"/>
    <w:rsid w:val="003F16FC"/>
    <w:rsid w:val="003F4127"/>
    <w:rsid w:val="003F4B64"/>
    <w:rsid w:val="003F4DCA"/>
    <w:rsid w:val="003F4F8F"/>
    <w:rsid w:val="003F7A71"/>
    <w:rsid w:val="003F7ACF"/>
    <w:rsid w:val="00400C97"/>
    <w:rsid w:val="00400EB0"/>
    <w:rsid w:val="00402578"/>
    <w:rsid w:val="00402682"/>
    <w:rsid w:val="004028B0"/>
    <w:rsid w:val="0040393B"/>
    <w:rsid w:val="00403D93"/>
    <w:rsid w:val="0040460E"/>
    <w:rsid w:val="0040542E"/>
    <w:rsid w:val="00407B6C"/>
    <w:rsid w:val="0041012D"/>
    <w:rsid w:val="00410554"/>
    <w:rsid w:val="00410BD1"/>
    <w:rsid w:val="00411F7C"/>
    <w:rsid w:val="004121A9"/>
    <w:rsid w:val="00412B52"/>
    <w:rsid w:val="00413136"/>
    <w:rsid w:val="004137BA"/>
    <w:rsid w:val="00414A6F"/>
    <w:rsid w:val="00414B0A"/>
    <w:rsid w:val="0041797D"/>
    <w:rsid w:val="00420A55"/>
    <w:rsid w:val="00420C69"/>
    <w:rsid w:val="00420E64"/>
    <w:rsid w:val="00421352"/>
    <w:rsid w:val="00421A19"/>
    <w:rsid w:val="004227BA"/>
    <w:rsid w:val="00424DE6"/>
    <w:rsid w:val="00424E82"/>
    <w:rsid w:val="0042607E"/>
    <w:rsid w:val="0042630E"/>
    <w:rsid w:val="00431139"/>
    <w:rsid w:val="004318DF"/>
    <w:rsid w:val="00432465"/>
    <w:rsid w:val="004328F0"/>
    <w:rsid w:val="00432A86"/>
    <w:rsid w:val="004332F9"/>
    <w:rsid w:val="0043398C"/>
    <w:rsid w:val="00433AA2"/>
    <w:rsid w:val="00433D7E"/>
    <w:rsid w:val="00436582"/>
    <w:rsid w:val="004370C6"/>
    <w:rsid w:val="00437741"/>
    <w:rsid w:val="00440050"/>
    <w:rsid w:val="004418A0"/>
    <w:rsid w:val="00441A06"/>
    <w:rsid w:val="00441DBF"/>
    <w:rsid w:val="0044252E"/>
    <w:rsid w:val="00442667"/>
    <w:rsid w:val="00442A0B"/>
    <w:rsid w:val="00443028"/>
    <w:rsid w:val="00443312"/>
    <w:rsid w:val="004435BA"/>
    <w:rsid w:val="00443C95"/>
    <w:rsid w:val="00444233"/>
    <w:rsid w:val="00445A71"/>
    <w:rsid w:val="00446767"/>
    <w:rsid w:val="00447017"/>
    <w:rsid w:val="00447135"/>
    <w:rsid w:val="00447C6D"/>
    <w:rsid w:val="00452319"/>
    <w:rsid w:val="00452611"/>
    <w:rsid w:val="00452676"/>
    <w:rsid w:val="00452ADA"/>
    <w:rsid w:val="00452FA8"/>
    <w:rsid w:val="004532B7"/>
    <w:rsid w:val="004538D1"/>
    <w:rsid w:val="004544D2"/>
    <w:rsid w:val="004547C8"/>
    <w:rsid w:val="00454B0E"/>
    <w:rsid w:val="00454B95"/>
    <w:rsid w:val="00454FC5"/>
    <w:rsid w:val="0045514D"/>
    <w:rsid w:val="00455190"/>
    <w:rsid w:val="004564C8"/>
    <w:rsid w:val="0045678D"/>
    <w:rsid w:val="00456FA6"/>
    <w:rsid w:val="00457393"/>
    <w:rsid w:val="0046012B"/>
    <w:rsid w:val="0046025D"/>
    <w:rsid w:val="00460D35"/>
    <w:rsid w:val="004619F7"/>
    <w:rsid w:val="004631E5"/>
    <w:rsid w:val="00463DE6"/>
    <w:rsid w:val="00464274"/>
    <w:rsid w:val="00464B31"/>
    <w:rsid w:val="00465DD2"/>
    <w:rsid w:val="00465E9E"/>
    <w:rsid w:val="00470A5F"/>
    <w:rsid w:val="00471B23"/>
    <w:rsid w:val="004721F9"/>
    <w:rsid w:val="00472B24"/>
    <w:rsid w:val="00472CC2"/>
    <w:rsid w:val="00472F6E"/>
    <w:rsid w:val="00473767"/>
    <w:rsid w:val="00473863"/>
    <w:rsid w:val="004739BD"/>
    <w:rsid w:val="0047431C"/>
    <w:rsid w:val="00475184"/>
    <w:rsid w:val="0047526B"/>
    <w:rsid w:val="00475707"/>
    <w:rsid w:val="0047584C"/>
    <w:rsid w:val="00475B31"/>
    <w:rsid w:val="00476FB6"/>
    <w:rsid w:val="004775A2"/>
    <w:rsid w:val="0047766C"/>
    <w:rsid w:val="00477D78"/>
    <w:rsid w:val="00480772"/>
    <w:rsid w:val="00480CEE"/>
    <w:rsid w:val="00481575"/>
    <w:rsid w:val="0048159B"/>
    <w:rsid w:val="00484AB8"/>
    <w:rsid w:val="00484EF3"/>
    <w:rsid w:val="00485261"/>
    <w:rsid w:val="00486248"/>
    <w:rsid w:val="004873AD"/>
    <w:rsid w:val="0049060E"/>
    <w:rsid w:val="00491ED3"/>
    <w:rsid w:val="00492F62"/>
    <w:rsid w:val="00492F90"/>
    <w:rsid w:val="00492FA2"/>
    <w:rsid w:val="004934C0"/>
    <w:rsid w:val="00493CFB"/>
    <w:rsid w:val="00494DA5"/>
    <w:rsid w:val="00495133"/>
    <w:rsid w:val="0049544A"/>
    <w:rsid w:val="004963BC"/>
    <w:rsid w:val="00497093"/>
    <w:rsid w:val="0049740C"/>
    <w:rsid w:val="00497CDD"/>
    <w:rsid w:val="00497EEE"/>
    <w:rsid w:val="004A02A9"/>
    <w:rsid w:val="004A039F"/>
    <w:rsid w:val="004A0467"/>
    <w:rsid w:val="004A09E3"/>
    <w:rsid w:val="004A0E47"/>
    <w:rsid w:val="004A12EF"/>
    <w:rsid w:val="004A26BE"/>
    <w:rsid w:val="004A3533"/>
    <w:rsid w:val="004A4363"/>
    <w:rsid w:val="004A592B"/>
    <w:rsid w:val="004A60E1"/>
    <w:rsid w:val="004A6E4E"/>
    <w:rsid w:val="004A7023"/>
    <w:rsid w:val="004B3542"/>
    <w:rsid w:val="004B3C12"/>
    <w:rsid w:val="004B4935"/>
    <w:rsid w:val="004B4F47"/>
    <w:rsid w:val="004B5F1D"/>
    <w:rsid w:val="004B65F3"/>
    <w:rsid w:val="004B66EB"/>
    <w:rsid w:val="004B6C29"/>
    <w:rsid w:val="004B6E4E"/>
    <w:rsid w:val="004B72E1"/>
    <w:rsid w:val="004B79DF"/>
    <w:rsid w:val="004B7F7E"/>
    <w:rsid w:val="004C09E8"/>
    <w:rsid w:val="004C12FE"/>
    <w:rsid w:val="004C243F"/>
    <w:rsid w:val="004C2C62"/>
    <w:rsid w:val="004C4255"/>
    <w:rsid w:val="004C44AC"/>
    <w:rsid w:val="004C48FC"/>
    <w:rsid w:val="004C53BA"/>
    <w:rsid w:val="004C5EE0"/>
    <w:rsid w:val="004C7B4E"/>
    <w:rsid w:val="004C7D25"/>
    <w:rsid w:val="004D0241"/>
    <w:rsid w:val="004D0283"/>
    <w:rsid w:val="004D1359"/>
    <w:rsid w:val="004D15B1"/>
    <w:rsid w:val="004D24E3"/>
    <w:rsid w:val="004D284E"/>
    <w:rsid w:val="004D56C4"/>
    <w:rsid w:val="004D57C5"/>
    <w:rsid w:val="004D5D44"/>
    <w:rsid w:val="004D65CE"/>
    <w:rsid w:val="004D66B9"/>
    <w:rsid w:val="004D7664"/>
    <w:rsid w:val="004E0031"/>
    <w:rsid w:val="004E32C9"/>
    <w:rsid w:val="004E3C18"/>
    <w:rsid w:val="004E40FD"/>
    <w:rsid w:val="004E4791"/>
    <w:rsid w:val="004E5A4A"/>
    <w:rsid w:val="004E691B"/>
    <w:rsid w:val="004E6B22"/>
    <w:rsid w:val="004F0577"/>
    <w:rsid w:val="004F21BC"/>
    <w:rsid w:val="004F2560"/>
    <w:rsid w:val="004F2933"/>
    <w:rsid w:val="004F2F5A"/>
    <w:rsid w:val="004F3C91"/>
    <w:rsid w:val="004F5D8F"/>
    <w:rsid w:val="004F6B63"/>
    <w:rsid w:val="004F719B"/>
    <w:rsid w:val="004F78E7"/>
    <w:rsid w:val="004F7E3B"/>
    <w:rsid w:val="00503314"/>
    <w:rsid w:val="0050352C"/>
    <w:rsid w:val="00503615"/>
    <w:rsid w:val="0050500B"/>
    <w:rsid w:val="005051E9"/>
    <w:rsid w:val="00505300"/>
    <w:rsid w:val="005058BA"/>
    <w:rsid w:val="00505A5B"/>
    <w:rsid w:val="00505FFF"/>
    <w:rsid w:val="0050652F"/>
    <w:rsid w:val="00506D5B"/>
    <w:rsid w:val="00506EA0"/>
    <w:rsid w:val="0050755E"/>
    <w:rsid w:val="00507F54"/>
    <w:rsid w:val="00511BEE"/>
    <w:rsid w:val="00511C38"/>
    <w:rsid w:val="00512172"/>
    <w:rsid w:val="0051384A"/>
    <w:rsid w:val="00514241"/>
    <w:rsid w:val="00514D1B"/>
    <w:rsid w:val="00516025"/>
    <w:rsid w:val="00516539"/>
    <w:rsid w:val="00517D35"/>
    <w:rsid w:val="00520279"/>
    <w:rsid w:val="0052243C"/>
    <w:rsid w:val="00522AAF"/>
    <w:rsid w:val="005231D3"/>
    <w:rsid w:val="005237AF"/>
    <w:rsid w:val="00523E43"/>
    <w:rsid w:val="00524896"/>
    <w:rsid w:val="0052587C"/>
    <w:rsid w:val="00526218"/>
    <w:rsid w:val="00527B8F"/>
    <w:rsid w:val="00532925"/>
    <w:rsid w:val="00533CE0"/>
    <w:rsid w:val="0053554F"/>
    <w:rsid w:val="0053571A"/>
    <w:rsid w:val="005362FC"/>
    <w:rsid w:val="00536E82"/>
    <w:rsid w:val="00540677"/>
    <w:rsid w:val="005413C1"/>
    <w:rsid w:val="00542AF6"/>
    <w:rsid w:val="00542F74"/>
    <w:rsid w:val="005435EF"/>
    <w:rsid w:val="00543744"/>
    <w:rsid w:val="00544902"/>
    <w:rsid w:val="00544DA8"/>
    <w:rsid w:val="00545458"/>
    <w:rsid w:val="00547151"/>
    <w:rsid w:val="00547171"/>
    <w:rsid w:val="005475EF"/>
    <w:rsid w:val="00551188"/>
    <w:rsid w:val="005515E3"/>
    <w:rsid w:val="00551674"/>
    <w:rsid w:val="0055238C"/>
    <w:rsid w:val="00553913"/>
    <w:rsid w:val="0055503E"/>
    <w:rsid w:val="00555295"/>
    <w:rsid w:val="00556AFB"/>
    <w:rsid w:val="0055710F"/>
    <w:rsid w:val="00562CAA"/>
    <w:rsid w:val="0056357A"/>
    <w:rsid w:val="00563AF9"/>
    <w:rsid w:val="00564060"/>
    <w:rsid w:val="00564125"/>
    <w:rsid w:val="00564A59"/>
    <w:rsid w:val="00565243"/>
    <w:rsid w:val="0056546B"/>
    <w:rsid w:val="00567018"/>
    <w:rsid w:val="005707EC"/>
    <w:rsid w:val="00570E0F"/>
    <w:rsid w:val="00571289"/>
    <w:rsid w:val="00571FD9"/>
    <w:rsid w:val="005727FF"/>
    <w:rsid w:val="005730FA"/>
    <w:rsid w:val="005737C9"/>
    <w:rsid w:val="00575A33"/>
    <w:rsid w:val="00575ECA"/>
    <w:rsid w:val="005761E3"/>
    <w:rsid w:val="005762C2"/>
    <w:rsid w:val="005768F7"/>
    <w:rsid w:val="005771C6"/>
    <w:rsid w:val="00577234"/>
    <w:rsid w:val="0058106F"/>
    <w:rsid w:val="005811ED"/>
    <w:rsid w:val="00582095"/>
    <w:rsid w:val="00582DDE"/>
    <w:rsid w:val="005863A2"/>
    <w:rsid w:val="00586D61"/>
    <w:rsid w:val="00587857"/>
    <w:rsid w:val="005900ED"/>
    <w:rsid w:val="00590ED5"/>
    <w:rsid w:val="00591B7F"/>
    <w:rsid w:val="00592082"/>
    <w:rsid w:val="00592855"/>
    <w:rsid w:val="0059305E"/>
    <w:rsid w:val="0059390B"/>
    <w:rsid w:val="00593953"/>
    <w:rsid w:val="00593A48"/>
    <w:rsid w:val="00593D20"/>
    <w:rsid w:val="00593E18"/>
    <w:rsid w:val="00594BBD"/>
    <w:rsid w:val="0059665F"/>
    <w:rsid w:val="00596C2B"/>
    <w:rsid w:val="0059737F"/>
    <w:rsid w:val="00597B3F"/>
    <w:rsid w:val="00597FCC"/>
    <w:rsid w:val="005A0992"/>
    <w:rsid w:val="005A0EEC"/>
    <w:rsid w:val="005A165E"/>
    <w:rsid w:val="005A2AEB"/>
    <w:rsid w:val="005A2CAD"/>
    <w:rsid w:val="005A4689"/>
    <w:rsid w:val="005A55A5"/>
    <w:rsid w:val="005A57ED"/>
    <w:rsid w:val="005A5D5C"/>
    <w:rsid w:val="005A720B"/>
    <w:rsid w:val="005A7670"/>
    <w:rsid w:val="005A7E03"/>
    <w:rsid w:val="005B02BA"/>
    <w:rsid w:val="005B0D0F"/>
    <w:rsid w:val="005B1C0F"/>
    <w:rsid w:val="005B2A77"/>
    <w:rsid w:val="005B432D"/>
    <w:rsid w:val="005B4639"/>
    <w:rsid w:val="005B5459"/>
    <w:rsid w:val="005B74A7"/>
    <w:rsid w:val="005B78E2"/>
    <w:rsid w:val="005C0282"/>
    <w:rsid w:val="005C1039"/>
    <w:rsid w:val="005C11C1"/>
    <w:rsid w:val="005C16F8"/>
    <w:rsid w:val="005C301D"/>
    <w:rsid w:val="005C3652"/>
    <w:rsid w:val="005C3DCC"/>
    <w:rsid w:val="005C4163"/>
    <w:rsid w:val="005C45AF"/>
    <w:rsid w:val="005C5236"/>
    <w:rsid w:val="005D0F41"/>
    <w:rsid w:val="005D1CA8"/>
    <w:rsid w:val="005D2835"/>
    <w:rsid w:val="005D2FE2"/>
    <w:rsid w:val="005D4359"/>
    <w:rsid w:val="005D43A6"/>
    <w:rsid w:val="005D4B16"/>
    <w:rsid w:val="005D4F54"/>
    <w:rsid w:val="005D6458"/>
    <w:rsid w:val="005E26E8"/>
    <w:rsid w:val="005E2F47"/>
    <w:rsid w:val="005E337F"/>
    <w:rsid w:val="005E3F0E"/>
    <w:rsid w:val="005E4C9B"/>
    <w:rsid w:val="005E50A4"/>
    <w:rsid w:val="005E58C2"/>
    <w:rsid w:val="005E6307"/>
    <w:rsid w:val="005E64CA"/>
    <w:rsid w:val="005E688B"/>
    <w:rsid w:val="005E6A0F"/>
    <w:rsid w:val="005E7D14"/>
    <w:rsid w:val="005E7D2E"/>
    <w:rsid w:val="005F0420"/>
    <w:rsid w:val="005F0654"/>
    <w:rsid w:val="005F0B5B"/>
    <w:rsid w:val="005F0BEB"/>
    <w:rsid w:val="005F1B2F"/>
    <w:rsid w:val="005F1C65"/>
    <w:rsid w:val="005F2417"/>
    <w:rsid w:val="005F2D29"/>
    <w:rsid w:val="005F2F01"/>
    <w:rsid w:val="005F393A"/>
    <w:rsid w:val="005F3ABC"/>
    <w:rsid w:val="005F3BE9"/>
    <w:rsid w:val="005F4250"/>
    <w:rsid w:val="005F441F"/>
    <w:rsid w:val="005F66C4"/>
    <w:rsid w:val="005F6E29"/>
    <w:rsid w:val="005F77E3"/>
    <w:rsid w:val="005F7B31"/>
    <w:rsid w:val="005F7B7E"/>
    <w:rsid w:val="006008CC"/>
    <w:rsid w:val="0060108B"/>
    <w:rsid w:val="006012FC"/>
    <w:rsid w:val="006019E4"/>
    <w:rsid w:val="00603D89"/>
    <w:rsid w:val="006049AF"/>
    <w:rsid w:val="00606546"/>
    <w:rsid w:val="006075EF"/>
    <w:rsid w:val="006077A2"/>
    <w:rsid w:val="00607DA4"/>
    <w:rsid w:val="00610E50"/>
    <w:rsid w:val="006114EB"/>
    <w:rsid w:val="00612888"/>
    <w:rsid w:val="0061386A"/>
    <w:rsid w:val="00613924"/>
    <w:rsid w:val="00614721"/>
    <w:rsid w:val="00615FCC"/>
    <w:rsid w:val="00616F07"/>
    <w:rsid w:val="00620BFC"/>
    <w:rsid w:val="00622733"/>
    <w:rsid w:val="00624783"/>
    <w:rsid w:val="00624B20"/>
    <w:rsid w:val="00624FBD"/>
    <w:rsid w:val="00624FE3"/>
    <w:rsid w:val="00625742"/>
    <w:rsid w:val="0062619C"/>
    <w:rsid w:val="00626375"/>
    <w:rsid w:val="0062793D"/>
    <w:rsid w:val="00630606"/>
    <w:rsid w:val="0063133C"/>
    <w:rsid w:val="0063145D"/>
    <w:rsid w:val="00631544"/>
    <w:rsid w:val="00631A89"/>
    <w:rsid w:val="00632F42"/>
    <w:rsid w:val="00633E34"/>
    <w:rsid w:val="00634686"/>
    <w:rsid w:val="006347CF"/>
    <w:rsid w:val="006348D2"/>
    <w:rsid w:val="0063504F"/>
    <w:rsid w:val="0063588B"/>
    <w:rsid w:val="006358C2"/>
    <w:rsid w:val="006368ED"/>
    <w:rsid w:val="00636BEA"/>
    <w:rsid w:val="006372B3"/>
    <w:rsid w:val="00637EE6"/>
    <w:rsid w:val="00642435"/>
    <w:rsid w:val="00642C6A"/>
    <w:rsid w:val="006442A9"/>
    <w:rsid w:val="00644571"/>
    <w:rsid w:val="00644D24"/>
    <w:rsid w:val="00645247"/>
    <w:rsid w:val="0064576B"/>
    <w:rsid w:val="00647B7C"/>
    <w:rsid w:val="00650300"/>
    <w:rsid w:val="00650BDE"/>
    <w:rsid w:val="006514F9"/>
    <w:rsid w:val="006534E2"/>
    <w:rsid w:val="00653974"/>
    <w:rsid w:val="006543C9"/>
    <w:rsid w:val="006546E7"/>
    <w:rsid w:val="00655B07"/>
    <w:rsid w:val="00655E9C"/>
    <w:rsid w:val="0065641C"/>
    <w:rsid w:val="006575DE"/>
    <w:rsid w:val="0065786A"/>
    <w:rsid w:val="00657C05"/>
    <w:rsid w:val="00660209"/>
    <w:rsid w:val="00660239"/>
    <w:rsid w:val="00660A3B"/>
    <w:rsid w:val="0066155A"/>
    <w:rsid w:val="00661ADD"/>
    <w:rsid w:val="00662014"/>
    <w:rsid w:val="00662757"/>
    <w:rsid w:val="00662A33"/>
    <w:rsid w:val="006638AE"/>
    <w:rsid w:val="006638C2"/>
    <w:rsid w:val="00663C31"/>
    <w:rsid w:val="00664036"/>
    <w:rsid w:val="00664829"/>
    <w:rsid w:val="00666205"/>
    <w:rsid w:val="00667816"/>
    <w:rsid w:val="006708EB"/>
    <w:rsid w:val="00672F3B"/>
    <w:rsid w:val="006739EF"/>
    <w:rsid w:val="00675158"/>
    <w:rsid w:val="00675453"/>
    <w:rsid w:val="0067558D"/>
    <w:rsid w:val="0067784F"/>
    <w:rsid w:val="0067793C"/>
    <w:rsid w:val="006804C6"/>
    <w:rsid w:val="0068311C"/>
    <w:rsid w:val="00684C68"/>
    <w:rsid w:val="00685AEC"/>
    <w:rsid w:val="00685F29"/>
    <w:rsid w:val="00686414"/>
    <w:rsid w:val="00687367"/>
    <w:rsid w:val="006878D8"/>
    <w:rsid w:val="006912D1"/>
    <w:rsid w:val="00693F55"/>
    <w:rsid w:val="00695345"/>
    <w:rsid w:val="006954AA"/>
    <w:rsid w:val="00695D1A"/>
    <w:rsid w:val="006961D8"/>
    <w:rsid w:val="00696B98"/>
    <w:rsid w:val="006973A5"/>
    <w:rsid w:val="00697940"/>
    <w:rsid w:val="00697B30"/>
    <w:rsid w:val="006A02A8"/>
    <w:rsid w:val="006A0D17"/>
    <w:rsid w:val="006A199F"/>
    <w:rsid w:val="006A2648"/>
    <w:rsid w:val="006A2D85"/>
    <w:rsid w:val="006A30BB"/>
    <w:rsid w:val="006A3626"/>
    <w:rsid w:val="006A50D8"/>
    <w:rsid w:val="006A76FB"/>
    <w:rsid w:val="006A7737"/>
    <w:rsid w:val="006A7AC4"/>
    <w:rsid w:val="006B0CF4"/>
    <w:rsid w:val="006B0FCC"/>
    <w:rsid w:val="006B262C"/>
    <w:rsid w:val="006B28CC"/>
    <w:rsid w:val="006B3081"/>
    <w:rsid w:val="006B3EE0"/>
    <w:rsid w:val="006B4BF2"/>
    <w:rsid w:val="006B5622"/>
    <w:rsid w:val="006B7788"/>
    <w:rsid w:val="006B7833"/>
    <w:rsid w:val="006C1840"/>
    <w:rsid w:val="006C1BF5"/>
    <w:rsid w:val="006C2CBB"/>
    <w:rsid w:val="006C377E"/>
    <w:rsid w:val="006C38F2"/>
    <w:rsid w:val="006C3CAD"/>
    <w:rsid w:val="006C6416"/>
    <w:rsid w:val="006C7822"/>
    <w:rsid w:val="006D10D2"/>
    <w:rsid w:val="006D1237"/>
    <w:rsid w:val="006D2C31"/>
    <w:rsid w:val="006D2CA8"/>
    <w:rsid w:val="006D3CB6"/>
    <w:rsid w:val="006D4D69"/>
    <w:rsid w:val="006D50A0"/>
    <w:rsid w:val="006D5BA7"/>
    <w:rsid w:val="006D61F3"/>
    <w:rsid w:val="006D681F"/>
    <w:rsid w:val="006D6B35"/>
    <w:rsid w:val="006D6EC2"/>
    <w:rsid w:val="006D6FB8"/>
    <w:rsid w:val="006D76A9"/>
    <w:rsid w:val="006E22A9"/>
    <w:rsid w:val="006E2971"/>
    <w:rsid w:val="006E2A6C"/>
    <w:rsid w:val="006E3432"/>
    <w:rsid w:val="006E4847"/>
    <w:rsid w:val="006E6286"/>
    <w:rsid w:val="006E652B"/>
    <w:rsid w:val="006E7995"/>
    <w:rsid w:val="006F1BB2"/>
    <w:rsid w:val="006F1C53"/>
    <w:rsid w:val="006F2499"/>
    <w:rsid w:val="006F26B1"/>
    <w:rsid w:val="006F29C4"/>
    <w:rsid w:val="006F30A5"/>
    <w:rsid w:val="006F4C24"/>
    <w:rsid w:val="006F5944"/>
    <w:rsid w:val="006F5960"/>
    <w:rsid w:val="006F5EE0"/>
    <w:rsid w:val="006F6DCD"/>
    <w:rsid w:val="006F70D1"/>
    <w:rsid w:val="006F79FB"/>
    <w:rsid w:val="0070054D"/>
    <w:rsid w:val="00700713"/>
    <w:rsid w:val="0070098A"/>
    <w:rsid w:val="00703613"/>
    <w:rsid w:val="00703D22"/>
    <w:rsid w:val="00703E7F"/>
    <w:rsid w:val="00703F07"/>
    <w:rsid w:val="00704313"/>
    <w:rsid w:val="007045F0"/>
    <w:rsid w:val="00704824"/>
    <w:rsid w:val="0070491B"/>
    <w:rsid w:val="00704D10"/>
    <w:rsid w:val="0070503B"/>
    <w:rsid w:val="0070553C"/>
    <w:rsid w:val="00705960"/>
    <w:rsid w:val="00705B4A"/>
    <w:rsid w:val="00706B23"/>
    <w:rsid w:val="00707B7A"/>
    <w:rsid w:val="007102C9"/>
    <w:rsid w:val="00710FF4"/>
    <w:rsid w:val="00711734"/>
    <w:rsid w:val="0071192F"/>
    <w:rsid w:val="007123D6"/>
    <w:rsid w:val="00712BA1"/>
    <w:rsid w:val="0071394E"/>
    <w:rsid w:val="00713AD3"/>
    <w:rsid w:val="00713D9A"/>
    <w:rsid w:val="007144CA"/>
    <w:rsid w:val="00715ED0"/>
    <w:rsid w:val="00716EC8"/>
    <w:rsid w:val="007171F2"/>
    <w:rsid w:val="00717727"/>
    <w:rsid w:val="007178ED"/>
    <w:rsid w:val="0072113F"/>
    <w:rsid w:val="00721384"/>
    <w:rsid w:val="0072253F"/>
    <w:rsid w:val="00722E1B"/>
    <w:rsid w:val="00722EC9"/>
    <w:rsid w:val="00724BE4"/>
    <w:rsid w:val="00725076"/>
    <w:rsid w:val="00725288"/>
    <w:rsid w:val="007254FE"/>
    <w:rsid w:val="00730BF9"/>
    <w:rsid w:val="00730D42"/>
    <w:rsid w:val="007315BC"/>
    <w:rsid w:val="007317BE"/>
    <w:rsid w:val="007326BB"/>
    <w:rsid w:val="007335CD"/>
    <w:rsid w:val="00733EFA"/>
    <w:rsid w:val="00734209"/>
    <w:rsid w:val="007354BB"/>
    <w:rsid w:val="007367B3"/>
    <w:rsid w:val="0073681D"/>
    <w:rsid w:val="00736965"/>
    <w:rsid w:val="00737563"/>
    <w:rsid w:val="00740DE3"/>
    <w:rsid w:val="0074148D"/>
    <w:rsid w:val="00741B0B"/>
    <w:rsid w:val="00743365"/>
    <w:rsid w:val="00743517"/>
    <w:rsid w:val="00743525"/>
    <w:rsid w:val="00743CAB"/>
    <w:rsid w:val="00744656"/>
    <w:rsid w:val="007448FA"/>
    <w:rsid w:val="007453FA"/>
    <w:rsid w:val="007456CE"/>
    <w:rsid w:val="00745D85"/>
    <w:rsid w:val="00746C54"/>
    <w:rsid w:val="0074756C"/>
    <w:rsid w:val="00750393"/>
    <w:rsid w:val="0075074A"/>
    <w:rsid w:val="0075208A"/>
    <w:rsid w:val="00752688"/>
    <w:rsid w:val="00752A01"/>
    <w:rsid w:val="00752AC3"/>
    <w:rsid w:val="00752EFB"/>
    <w:rsid w:val="00753186"/>
    <w:rsid w:val="0075373A"/>
    <w:rsid w:val="0075445A"/>
    <w:rsid w:val="00754DCD"/>
    <w:rsid w:val="00754DD5"/>
    <w:rsid w:val="0075511A"/>
    <w:rsid w:val="0075554B"/>
    <w:rsid w:val="00755A94"/>
    <w:rsid w:val="00755D78"/>
    <w:rsid w:val="0075671C"/>
    <w:rsid w:val="00757390"/>
    <w:rsid w:val="00757BFA"/>
    <w:rsid w:val="00757CFE"/>
    <w:rsid w:val="007600A9"/>
    <w:rsid w:val="00760ACA"/>
    <w:rsid w:val="0076154E"/>
    <w:rsid w:val="007616C3"/>
    <w:rsid w:val="00763C58"/>
    <w:rsid w:val="007641A7"/>
    <w:rsid w:val="00764A27"/>
    <w:rsid w:val="00765242"/>
    <w:rsid w:val="00766772"/>
    <w:rsid w:val="00766850"/>
    <w:rsid w:val="00766A3D"/>
    <w:rsid w:val="00767119"/>
    <w:rsid w:val="00767885"/>
    <w:rsid w:val="00767A8C"/>
    <w:rsid w:val="00770AA6"/>
    <w:rsid w:val="00772E85"/>
    <w:rsid w:val="007738DD"/>
    <w:rsid w:val="00774BD4"/>
    <w:rsid w:val="00775B66"/>
    <w:rsid w:val="00775BA1"/>
    <w:rsid w:val="00781103"/>
    <w:rsid w:val="00782112"/>
    <w:rsid w:val="00782A43"/>
    <w:rsid w:val="00782E5D"/>
    <w:rsid w:val="00782EA1"/>
    <w:rsid w:val="007842C3"/>
    <w:rsid w:val="0078450C"/>
    <w:rsid w:val="007855F0"/>
    <w:rsid w:val="00785BD2"/>
    <w:rsid w:val="00785D8C"/>
    <w:rsid w:val="00786E81"/>
    <w:rsid w:val="007877B5"/>
    <w:rsid w:val="00787A2C"/>
    <w:rsid w:val="00787BDD"/>
    <w:rsid w:val="0079140B"/>
    <w:rsid w:val="00791558"/>
    <w:rsid w:val="00791828"/>
    <w:rsid w:val="007927F2"/>
    <w:rsid w:val="00796894"/>
    <w:rsid w:val="00796CF1"/>
    <w:rsid w:val="00796F15"/>
    <w:rsid w:val="00797451"/>
    <w:rsid w:val="00797904"/>
    <w:rsid w:val="007A1E4D"/>
    <w:rsid w:val="007A2335"/>
    <w:rsid w:val="007A2826"/>
    <w:rsid w:val="007A2BA8"/>
    <w:rsid w:val="007A2BB2"/>
    <w:rsid w:val="007A3A46"/>
    <w:rsid w:val="007A44C1"/>
    <w:rsid w:val="007A6DC7"/>
    <w:rsid w:val="007A7294"/>
    <w:rsid w:val="007A76FD"/>
    <w:rsid w:val="007A7A23"/>
    <w:rsid w:val="007B084C"/>
    <w:rsid w:val="007B09B3"/>
    <w:rsid w:val="007B0D93"/>
    <w:rsid w:val="007B118B"/>
    <w:rsid w:val="007B11DF"/>
    <w:rsid w:val="007B1B44"/>
    <w:rsid w:val="007B2211"/>
    <w:rsid w:val="007B29C3"/>
    <w:rsid w:val="007B2E6E"/>
    <w:rsid w:val="007B3381"/>
    <w:rsid w:val="007B453A"/>
    <w:rsid w:val="007B4B58"/>
    <w:rsid w:val="007B5822"/>
    <w:rsid w:val="007B6901"/>
    <w:rsid w:val="007C05B6"/>
    <w:rsid w:val="007C205D"/>
    <w:rsid w:val="007C21DC"/>
    <w:rsid w:val="007C22D8"/>
    <w:rsid w:val="007C2315"/>
    <w:rsid w:val="007C2874"/>
    <w:rsid w:val="007C36CA"/>
    <w:rsid w:val="007C3CC6"/>
    <w:rsid w:val="007C4642"/>
    <w:rsid w:val="007C4748"/>
    <w:rsid w:val="007C5934"/>
    <w:rsid w:val="007C74CC"/>
    <w:rsid w:val="007D004D"/>
    <w:rsid w:val="007D1A06"/>
    <w:rsid w:val="007D3F41"/>
    <w:rsid w:val="007D452C"/>
    <w:rsid w:val="007D4584"/>
    <w:rsid w:val="007D5B18"/>
    <w:rsid w:val="007D6B0A"/>
    <w:rsid w:val="007D7939"/>
    <w:rsid w:val="007E1D86"/>
    <w:rsid w:val="007E1DEA"/>
    <w:rsid w:val="007E280B"/>
    <w:rsid w:val="007E2B9C"/>
    <w:rsid w:val="007E327D"/>
    <w:rsid w:val="007E38F3"/>
    <w:rsid w:val="007E41B1"/>
    <w:rsid w:val="007E5EFF"/>
    <w:rsid w:val="007E78B7"/>
    <w:rsid w:val="007E7AC3"/>
    <w:rsid w:val="007F0B79"/>
    <w:rsid w:val="007F0B7E"/>
    <w:rsid w:val="007F1BB2"/>
    <w:rsid w:val="007F208F"/>
    <w:rsid w:val="007F2378"/>
    <w:rsid w:val="007F257B"/>
    <w:rsid w:val="007F29D2"/>
    <w:rsid w:val="007F2ED9"/>
    <w:rsid w:val="007F3F3B"/>
    <w:rsid w:val="007F414C"/>
    <w:rsid w:val="007F474D"/>
    <w:rsid w:val="007F4FC9"/>
    <w:rsid w:val="007F5090"/>
    <w:rsid w:val="007F5503"/>
    <w:rsid w:val="007F60A1"/>
    <w:rsid w:val="007F6CC7"/>
    <w:rsid w:val="008001F0"/>
    <w:rsid w:val="00800AA4"/>
    <w:rsid w:val="00800DD4"/>
    <w:rsid w:val="00800E73"/>
    <w:rsid w:val="008011D9"/>
    <w:rsid w:val="0080158B"/>
    <w:rsid w:val="0080297D"/>
    <w:rsid w:val="0080333C"/>
    <w:rsid w:val="008035A1"/>
    <w:rsid w:val="00804A96"/>
    <w:rsid w:val="00805D85"/>
    <w:rsid w:val="0081192B"/>
    <w:rsid w:val="008120A6"/>
    <w:rsid w:val="00812CAA"/>
    <w:rsid w:val="00812E0D"/>
    <w:rsid w:val="008130A5"/>
    <w:rsid w:val="00813DF8"/>
    <w:rsid w:val="00813E0A"/>
    <w:rsid w:val="00813E2C"/>
    <w:rsid w:val="00814F10"/>
    <w:rsid w:val="00815969"/>
    <w:rsid w:val="00815E6B"/>
    <w:rsid w:val="00815EF3"/>
    <w:rsid w:val="00816F8A"/>
    <w:rsid w:val="00817015"/>
    <w:rsid w:val="00817DF1"/>
    <w:rsid w:val="00817F1B"/>
    <w:rsid w:val="0082013D"/>
    <w:rsid w:val="00820595"/>
    <w:rsid w:val="0082097A"/>
    <w:rsid w:val="00820DEA"/>
    <w:rsid w:val="00821582"/>
    <w:rsid w:val="00821A6D"/>
    <w:rsid w:val="00821DF0"/>
    <w:rsid w:val="0082319B"/>
    <w:rsid w:val="008232BE"/>
    <w:rsid w:val="00823426"/>
    <w:rsid w:val="0082344A"/>
    <w:rsid w:val="00823A86"/>
    <w:rsid w:val="00823B90"/>
    <w:rsid w:val="0082406D"/>
    <w:rsid w:val="00824368"/>
    <w:rsid w:val="008247A2"/>
    <w:rsid w:val="00824ECA"/>
    <w:rsid w:val="00825808"/>
    <w:rsid w:val="0082581E"/>
    <w:rsid w:val="0082585F"/>
    <w:rsid w:val="008259E8"/>
    <w:rsid w:val="008279D7"/>
    <w:rsid w:val="00831A94"/>
    <w:rsid w:val="00831FE5"/>
    <w:rsid w:val="0083447A"/>
    <w:rsid w:val="00834BDE"/>
    <w:rsid w:val="00835427"/>
    <w:rsid w:val="0083631E"/>
    <w:rsid w:val="00837BFC"/>
    <w:rsid w:val="00837EFE"/>
    <w:rsid w:val="00840852"/>
    <w:rsid w:val="00841636"/>
    <w:rsid w:val="0084196E"/>
    <w:rsid w:val="00842F09"/>
    <w:rsid w:val="00843A11"/>
    <w:rsid w:val="008446A3"/>
    <w:rsid w:val="0084492E"/>
    <w:rsid w:val="00844FC1"/>
    <w:rsid w:val="00847A00"/>
    <w:rsid w:val="0085019B"/>
    <w:rsid w:val="0085099A"/>
    <w:rsid w:val="00851F9C"/>
    <w:rsid w:val="0085273F"/>
    <w:rsid w:val="00853DCB"/>
    <w:rsid w:val="00854902"/>
    <w:rsid w:val="00855559"/>
    <w:rsid w:val="00855C4F"/>
    <w:rsid w:val="00856DF6"/>
    <w:rsid w:val="008579C5"/>
    <w:rsid w:val="00860400"/>
    <w:rsid w:val="00860446"/>
    <w:rsid w:val="00860D12"/>
    <w:rsid w:val="00861FC1"/>
    <w:rsid w:val="00863DC5"/>
    <w:rsid w:val="008657DA"/>
    <w:rsid w:val="00865EEB"/>
    <w:rsid w:val="008660A5"/>
    <w:rsid w:val="0086670B"/>
    <w:rsid w:val="00866AC3"/>
    <w:rsid w:val="00866D7D"/>
    <w:rsid w:val="0086759F"/>
    <w:rsid w:val="00867A1D"/>
    <w:rsid w:val="00867A9F"/>
    <w:rsid w:val="00867D63"/>
    <w:rsid w:val="008705B8"/>
    <w:rsid w:val="00870D22"/>
    <w:rsid w:val="008710B8"/>
    <w:rsid w:val="00871492"/>
    <w:rsid w:val="00871599"/>
    <w:rsid w:val="00872102"/>
    <w:rsid w:val="008728EB"/>
    <w:rsid w:val="00872FBA"/>
    <w:rsid w:val="00873790"/>
    <w:rsid w:val="00876433"/>
    <w:rsid w:val="008779AB"/>
    <w:rsid w:val="00880F40"/>
    <w:rsid w:val="0088141F"/>
    <w:rsid w:val="00882AC4"/>
    <w:rsid w:val="008846E6"/>
    <w:rsid w:val="00884F1D"/>
    <w:rsid w:val="0088560A"/>
    <w:rsid w:val="00885C4F"/>
    <w:rsid w:val="00886F89"/>
    <w:rsid w:val="00887558"/>
    <w:rsid w:val="008900C5"/>
    <w:rsid w:val="00890D42"/>
    <w:rsid w:val="00891388"/>
    <w:rsid w:val="0089200A"/>
    <w:rsid w:val="0089277B"/>
    <w:rsid w:val="00892DFE"/>
    <w:rsid w:val="00893556"/>
    <w:rsid w:val="00896133"/>
    <w:rsid w:val="008963DC"/>
    <w:rsid w:val="00897312"/>
    <w:rsid w:val="008978C8"/>
    <w:rsid w:val="00897A79"/>
    <w:rsid w:val="008A16B8"/>
    <w:rsid w:val="008A17A4"/>
    <w:rsid w:val="008A21F0"/>
    <w:rsid w:val="008A2894"/>
    <w:rsid w:val="008A2DD1"/>
    <w:rsid w:val="008A3D54"/>
    <w:rsid w:val="008A4591"/>
    <w:rsid w:val="008A4D89"/>
    <w:rsid w:val="008A6B92"/>
    <w:rsid w:val="008A719E"/>
    <w:rsid w:val="008B0DDF"/>
    <w:rsid w:val="008B11ED"/>
    <w:rsid w:val="008B1662"/>
    <w:rsid w:val="008B1750"/>
    <w:rsid w:val="008B1FA6"/>
    <w:rsid w:val="008B22C0"/>
    <w:rsid w:val="008B37D6"/>
    <w:rsid w:val="008B3975"/>
    <w:rsid w:val="008B6D30"/>
    <w:rsid w:val="008C0611"/>
    <w:rsid w:val="008C1681"/>
    <w:rsid w:val="008C2E4B"/>
    <w:rsid w:val="008C3A85"/>
    <w:rsid w:val="008C563A"/>
    <w:rsid w:val="008C59CF"/>
    <w:rsid w:val="008C6256"/>
    <w:rsid w:val="008C6ABD"/>
    <w:rsid w:val="008D18A0"/>
    <w:rsid w:val="008D2860"/>
    <w:rsid w:val="008D2ED8"/>
    <w:rsid w:val="008D30D8"/>
    <w:rsid w:val="008D3402"/>
    <w:rsid w:val="008D3BCF"/>
    <w:rsid w:val="008D42B1"/>
    <w:rsid w:val="008D44DF"/>
    <w:rsid w:val="008D491F"/>
    <w:rsid w:val="008D4B74"/>
    <w:rsid w:val="008D4D87"/>
    <w:rsid w:val="008D51CB"/>
    <w:rsid w:val="008D51F5"/>
    <w:rsid w:val="008D77CE"/>
    <w:rsid w:val="008E0330"/>
    <w:rsid w:val="008E0888"/>
    <w:rsid w:val="008E0D7A"/>
    <w:rsid w:val="008E2124"/>
    <w:rsid w:val="008E2DEB"/>
    <w:rsid w:val="008E33CD"/>
    <w:rsid w:val="008E3A8D"/>
    <w:rsid w:val="008E3B76"/>
    <w:rsid w:val="008E3B94"/>
    <w:rsid w:val="008E4E66"/>
    <w:rsid w:val="008E53D8"/>
    <w:rsid w:val="008E6F0E"/>
    <w:rsid w:val="008F0FC3"/>
    <w:rsid w:val="008F0FF5"/>
    <w:rsid w:val="008F1958"/>
    <w:rsid w:val="008F1992"/>
    <w:rsid w:val="008F1B37"/>
    <w:rsid w:val="008F22C8"/>
    <w:rsid w:val="008F3188"/>
    <w:rsid w:val="008F31F1"/>
    <w:rsid w:val="008F482E"/>
    <w:rsid w:val="008F4AFC"/>
    <w:rsid w:val="008F4C82"/>
    <w:rsid w:val="008F5E20"/>
    <w:rsid w:val="008F6B7D"/>
    <w:rsid w:val="008F70CC"/>
    <w:rsid w:val="00901127"/>
    <w:rsid w:val="009013AC"/>
    <w:rsid w:val="00901677"/>
    <w:rsid w:val="00903451"/>
    <w:rsid w:val="0090362D"/>
    <w:rsid w:val="009037CA"/>
    <w:rsid w:val="00904C14"/>
    <w:rsid w:val="00904F7A"/>
    <w:rsid w:val="009051C6"/>
    <w:rsid w:val="0090562D"/>
    <w:rsid w:val="009068D6"/>
    <w:rsid w:val="00906CBB"/>
    <w:rsid w:val="00907818"/>
    <w:rsid w:val="00907CA9"/>
    <w:rsid w:val="0091075A"/>
    <w:rsid w:val="00910C04"/>
    <w:rsid w:val="009120B4"/>
    <w:rsid w:val="00912786"/>
    <w:rsid w:val="00912AA7"/>
    <w:rsid w:val="00912AC9"/>
    <w:rsid w:val="00912C1F"/>
    <w:rsid w:val="0091303A"/>
    <w:rsid w:val="009133D8"/>
    <w:rsid w:val="00913452"/>
    <w:rsid w:val="00914E9D"/>
    <w:rsid w:val="00916503"/>
    <w:rsid w:val="00916E06"/>
    <w:rsid w:val="009174CD"/>
    <w:rsid w:val="00917EC4"/>
    <w:rsid w:val="009201A0"/>
    <w:rsid w:val="00920853"/>
    <w:rsid w:val="009228AF"/>
    <w:rsid w:val="00923EB6"/>
    <w:rsid w:val="00925038"/>
    <w:rsid w:val="009258EF"/>
    <w:rsid w:val="00926363"/>
    <w:rsid w:val="00926A57"/>
    <w:rsid w:val="0092798A"/>
    <w:rsid w:val="009306D9"/>
    <w:rsid w:val="00930785"/>
    <w:rsid w:val="0093120A"/>
    <w:rsid w:val="009323C2"/>
    <w:rsid w:val="00932412"/>
    <w:rsid w:val="00933343"/>
    <w:rsid w:val="0093388D"/>
    <w:rsid w:val="00934821"/>
    <w:rsid w:val="00935667"/>
    <w:rsid w:val="00935BA0"/>
    <w:rsid w:val="00935F59"/>
    <w:rsid w:val="009360B6"/>
    <w:rsid w:val="009362BC"/>
    <w:rsid w:val="009375AB"/>
    <w:rsid w:val="00940A94"/>
    <w:rsid w:val="009411D3"/>
    <w:rsid w:val="00942227"/>
    <w:rsid w:val="00942CD5"/>
    <w:rsid w:val="009435FA"/>
    <w:rsid w:val="00943730"/>
    <w:rsid w:val="009441F3"/>
    <w:rsid w:val="00945F39"/>
    <w:rsid w:val="009469A2"/>
    <w:rsid w:val="00950BA3"/>
    <w:rsid w:val="00950CFC"/>
    <w:rsid w:val="00951D4C"/>
    <w:rsid w:val="00952923"/>
    <w:rsid w:val="00952C0A"/>
    <w:rsid w:val="00952D14"/>
    <w:rsid w:val="009538FB"/>
    <w:rsid w:val="00953F98"/>
    <w:rsid w:val="00954137"/>
    <w:rsid w:val="00954FA0"/>
    <w:rsid w:val="0095531C"/>
    <w:rsid w:val="0095551E"/>
    <w:rsid w:val="009568A2"/>
    <w:rsid w:val="0095705B"/>
    <w:rsid w:val="00957334"/>
    <w:rsid w:val="009574B6"/>
    <w:rsid w:val="00957EBA"/>
    <w:rsid w:val="00961501"/>
    <w:rsid w:val="00962946"/>
    <w:rsid w:val="00962FEC"/>
    <w:rsid w:val="009635CE"/>
    <w:rsid w:val="009637D8"/>
    <w:rsid w:val="009640DD"/>
    <w:rsid w:val="00965604"/>
    <w:rsid w:val="00965E3E"/>
    <w:rsid w:val="00966ABF"/>
    <w:rsid w:val="0096700B"/>
    <w:rsid w:val="00971FA3"/>
    <w:rsid w:val="00972071"/>
    <w:rsid w:val="009729AE"/>
    <w:rsid w:val="009730C0"/>
    <w:rsid w:val="00973279"/>
    <w:rsid w:val="00973FB0"/>
    <w:rsid w:val="009748D8"/>
    <w:rsid w:val="009759DB"/>
    <w:rsid w:val="00977620"/>
    <w:rsid w:val="009807BD"/>
    <w:rsid w:val="00981773"/>
    <w:rsid w:val="00981BD2"/>
    <w:rsid w:val="00981C60"/>
    <w:rsid w:val="00981DB9"/>
    <w:rsid w:val="009828CC"/>
    <w:rsid w:val="00983629"/>
    <w:rsid w:val="0098441A"/>
    <w:rsid w:val="00984655"/>
    <w:rsid w:val="00985349"/>
    <w:rsid w:val="0098575A"/>
    <w:rsid w:val="00986721"/>
    <w:rsid w:val="00986C61"/>
    <w:rsid w:val="00986D13"/>
    <w:rsid w:val="00990815"/>
    <w:rsid w:val="00990877"/>
    <w:rsid w:val="00991B91"/>
    <w:rsid w:val="0099463F"/>
    <w:rsid w:val="00995938"/>
    <w:rsid w:val="009976DF"/>
    <w:rsid w:val="00997F7D"/>
    <w:rsid w:val="009A0769"/>
    <w:rsid w:val="009A0A3E"/>
    <w:rsid w:val="009A0D6F"/>
    <w:rsid w:val="009A1023"/>
    <w:rsid w:val="009A2BF3"/>
    <w:rsid w:val="009A3BFE"/>
    <w:rsid w:val="009A4125"/>
    <w:rsid w:val="009A4680"/>
    <w:rsid w:val="009A4C07"/>
    <w:rsid w:val="009A4E03"/>
    <w:rsid w:val="009A5B24"/>
    <w:rsid w:val="009A6658"/>
    <w:rsid w:val="009A73C2"/>
    <w:rsid w:val="009A7E55"/>
    <w:rsid w:val="009A7E5C"/>
    <w:rsid w:val="009B027B"/>
    <w:rsid w:val="009B0FB9"/>
    <w:rsid w:val="009B0FCC"/>
    <w:rsid w:val="009B167A"/>
    <w:rsid w:val="009B19C2"/>
    <w:rsid w:val="009B2556"/>
    <w:rsid w:val="009B28A2"/>
    <w:rsid w:val="009B3B2C"/>
    <w:rsid w:val="009B4789"/>
    <w:rsid w:val="009B508A"/>
    <w:rsid w:val="009B5CC5"/>
    <w:rsid w:val="009B7032"/>
    <w:rsid w:val="009B70E5"/>
    <w:rsid w:val="009C0014"/>
    <w:rsid w:val="009C0E95"/>
    <w:rsid w:val="009C1320"/>
    <w:rsid w:val="009C2A5F"/>
    <w:rsid w:val="009C2E06"/>
    <w:rsid w:val="009C3284"/>
    <w:rsid w:val="009C3376"/>
    <w:rsid w:val="009C3535"/>
    <w:rsid w:val="009C364A"/>
    <w:rsid w:val="009C4F34"/>
    <w:rsid w:val="009C5D25"/>
    <w:rsid w:val="009C60C5"/>
    <w:rsid w:val="009C655E"/>
    <w:rsid w:val="009C6857"/>
    <w:rsid w:val="009C6CD5"/>
    <w:rsid w:val="009C70CE"/>
    <w:rsid w:val="009D4040"/>
    <w:rsid w:val="009D48F2"/>
    <w:rsid w:val="009D59F9"/>
    <w:rsid w:val="009D70AF"/>
    <w:rsid w:val="009D7530"/>
    <w:rsid w:val="009D7B46"/>
    <w:rsid w:val="009E10B3"/>
    <w:rsid w:val="009E1DFC"/>
    <w:rsid w:val="009E259D"/>
    <w:rsid w:val="009E3A81"/>
    <w:rsid w:val="009E4554"/>
    <w:rsid w:val="009E586E"/>
    <w:rsid w:val="009E5BAD"/>
    <w:rsid w:val="009E6231"/>
    <w:rsid w:val="009F191F"/>
    <w:rsid w:val="009F2E2C"/>
    <w:rsid w:val="009F3A4A"/>
    <w:rsid w:val="009F4585"/>
    <w:rsid w:val="009F4AEB"/>
    <w:rsid w:val="009F4FEC"/>
    <w:rsid w:val="009F5CD7"/>
    <w:rsid w:val="009F5F1F"/>
    <w:rsid w:val="009F653B"/>
    <w:rsid w:val="009F6A24"/>
    <w:rsid w:val="00A001DA"/>
    <w:rsid w:val="00A00346"/>
    <w:rsid w:val="00A0073E"/>
    <w:rsid w:val="00A011DA"/>
    <w:rsid w:val="00A01578"/>
    <w:rsid w:val="00A0204E"/>
    <w:rsid w:val="00A0211E"/>
    <w:rsid w:val="00A0213C"/>
    <w:rsid w:val="00A03187"/>
    <w:rsid w:val="00A031E2"/>
    <w:rsid w:val="00A03A93"/>
    <w:rsid w:val="00A03D64"/>
    <w:rsid w:val="00A047C6"/>
    <w:rsid w:val="00A06679"/>
    <w:rsid w:val="00A06893"/>
    <w:rsid w:val="00A073D0"/>
    <w:rsid w:val="00A07684"/>
    <w:rsid w:val="00A10BC9"/>
    <w:rsid w:val="00A10C7A"/>
    <w:rsid w:val="00A13226"/>
    <w:rsid w:val="00A13EC4"/>
    <w:rsid w:val="00A15EAE"/>
    <w:rsid w:val="00A160A2"/>
    <w:rsid w:val="00A1709C"/>
    <w:rsid w:val="00A20307"/>
    <w:rsid w:val="00A206B9"/>
    <w:rsid w:val="00A20BCC"/>
    <w:rsid w:val="00A21900"/>
    <w:rsid w:val="00A21B69"/>
    <w:rsid w:val="00A24EC9"/>
    <w:rsid w:val="00A253EA"/>
    <w:rsid w:val="00A2544D"/>
    <w:rsid w:val="00A25BEA"/>
    <w:rsid w:val="00A267E8"/>
    <w:rsid w:val="00A267EF"/>
    <w:rsid w:val="00A26B9B"/>
    <w:rsid w:val="00A272DB"/>
    <w:rsid w:val="00A30C8A"/>
    <w:rsid w:val="00A30F27"/>
    <w:rsid w:val="00A31222"/>
    <w:rsid w:val="00A31715"/>
    <w:rsid w:val="00A31A22"/>
    <w:rsid w:val="00A31F6C"/>
    <w:rsid w:val="00A32624"/>
    <w:rsid w:val="00A327EF"/>
    <w:rsid w:val="00A327F8"/>
    <w:rsid w:val="00A328C8"/>
    <w:rsid w:val="00A32A67"/>
    <w:rsid w:val="00A32ADC"/>
    <w:rsid w:val="00A34759"/>
    <w:rsid w:val="00A35489"/>
    <w:rsid w:val="00A35B9E"/>
    <w:rsid w:val="00A362D5"/>
    <w:rsid w:val="00A36D3D"/>
    <w:rsid w:val="00A36F40"/>
    <w:rsid w:val="00A372F3"/>
    <w:rsid w:val="00A379B0"/>
    <w:rsid w:val="00A40624"/>
    <w:rsid w:val="00A417A3"/>
    <w:rsid w:val="00A41C2B"/>
    <w:rsid w:val="00A42193"/>
    <w:rsid w:val="00A4247E"/>
    <w:rsid w:val="00A446B5"/>
    <w:rsid w:val="00A446C3"/>
    <w:rsid w:val="00A44DA4"/>
    <w:rsid w:val="00A44E9E"/>
    <w:rsid w:val="00A45185"/>
    <w:rsid w:val="00A458CE"/>
    <w:rsid w:val="00A47443"/>
    <w:rsid w:val="00A47B3B"/>
    <w:rsid w:val="00A47F6D"/>
    <w:rsid w:val="00A5021D"/>
    <w:rsid w:val="00A504EF"/>
    <w:rsid w:val="00A507AC"/>
    <w:rsid w:val="00A509F8"/>
    <w:rsid w:val="00A50F42"/>
    <w:rsid w:val="00A52A96"/>
    <w:rsid w:val="00A52BE5"/>
    <w:rsid w:val="00A53808"/>
    <w:rsid w:val="00A54116"/>
    <w:rsid w:val="00A546B0"/>
    <w:rsid w:val="00A60B19"/>
    <w:rsid w:val="00A628AE"/>
    <w:rsid w:val="00A629AC"/>
    <w:rsid w:val="00A62CFD"/>
    <w:rsid w:val="00A63297"/>
    <w:rsid w:val="00A637CE"/>
    <w:rsid w:val="00A642C8"/>
    <w:rsid w:val="00A66398"/>
    <w:rsid w:val="00A674C7"/>
    <w:rsid w:val="00A67978"/>
    <w:rsid w:val="00A67D70"/>
    <w:rsid w:val="00A705DD"/>
    <w:rsid w:val="00A709A1"/>
    <w:rsid w:val="00A70E5E"/>
    <w:rsid w:val="00A7160F"/>
    <w:rsid w:val="00A716A7"/>
    <w:rsid w:val="00A71BDB"/>
    <w:rsid w:val="00A71E4A"/>
    <w:rsid w:val="00A73C10"/>
    <w:rsid w:val="00A73EE3"/>
    <w:rsid w:val="00A73F7C"/>
    <w:rsid w:val="00A746C8"/>
    <w:rsid w:val="00A76405"/>
    <w:rsid w:val="00A77277"/>
    <w:rsid w:val="00A80CCB"/>
    <w:rsid w:val="00A81074"/>
    <w:rsid w:val="00A8254B"/>
    <w:rsid w:val="00A82AAC"/>
    <w:rsid w:val="00A82C74"/>
    <w:rsid w:val="00A82E4A"/>
    <w:rsid w:val="00A83165"/>
    <w:rsid w:val="00A83D80"/>
    <w:rsid w:val="00A84717"/>
    <w:rsid w:val="00A84B3D"/>
    <w:rsid w:val="00A8504C"/>
    <w:rsid w:val="00A8564C"/>
    <w:rsid w:val="00A8675D"/>
    <w:rsid w:val="00A90954"/>
    <w:rsid w:val="00A920F8"/>
    <w:rsid w:val="00A92591"/>
    <w:rsid w:val="00A93B66"/>
    <w:rsid w:val="00A9405E"/>
    <w:rsid w:val="00A95097"/>
    <w:rsid w:val="00A95FA8"/>
    <w:rsid w:val="00A961D9"/>
    <w:rsid w:val="00AA00BC"/>
    <w:rsid w:val="00AA081E"/>
    <w:rsid w:val="00AA1D5F"/>
    <w:rsid w:val="00AA2C3E"/>
    <w:rsid w:val="00AA3290"/>
    <w:rsid w:val="00AA3A6D"/>
    <w:rsid w:val="00AA421C"/>
    <w:rsid w:val="00AA4464"/>
    <w:rsid w:val="00AA4A5F"/>
    <w:rsid w:val="00AA550B"/>
    <w:rsid w:val="00AA6749"/>
    <w:rsid w:val="00AA6D17"/>
    <w:rsid w:val="00AA6D8D"/>
    <w:rsid w:val="00AA6FDA"/>
    <w:rsid w:val="00AA733C"/>
    <w:rsid w:val="00AA73D0"/>
    <w:rsid w:val="00AB1B13"/>
    <w:rsid w:val="00AB1B9C"/>
    <w:rsid w:val="00AB25CA"/>
    <w:rsid w:val="00AB33AD"/>
    <w:rsid w:val="00AB4629"/>
    <w:rsid w:val="00AB4819"/>
    <w:rsid w:val="00AB4F49"/>
    <w:rsid w:val="00AB5118"/>
    <w:rsid w:val="00AB5296"/>
    <w:rsid w:val="00AB619A"/>
    <w:rsid w:val="00AC0053"/>
    <w:rsid w:val="00AC0CF1"/>
    <w:rsid w:val="00AC1D0C"/>
    <w:rsid w:val="00AC2A20"/>
    <w:rsid w:val="00AC43E4"/>
    <w:rsid w:val="00AC4857"/>
    <w:rsid w:val="00AC4A20"/>
    <w:rsid w:val="00AC4BFB"/>
    <w:rsid w:val="00AC50BC"/>
    <w:rsid w:val="00AC5206"/>
    <w:rsid w:val="00AC5505"/>
    <w:rsid w:val="00AC5D43"/>
    <w:rsid w:val="00AC63F7"/>
    <w:rsid w:val="00AC652A"/>
    <w:rsid w:val="00AC698F"/>
    <w:rsid w:val="00AC6AAE"/>
    <w:rsid w:val="00AC7DE5"/>
    <w:rsid w:val="00AD0797"/>
    <w:rsid w:val="00AD15EC"/>
    <w:rsid w:val="00AD1C80"/>
    <w:rsid w:val="00AD26B3"/>
    <w:rsid w:val="00AD3587"/>
    <w:rsid w:val="00AD429C"/>
    <w:rsid w:val="00AD4953"/>
    <w:rsid w:val="00AD4CF7"/>
    <w:rsid w:val="00AD5803"/>
    <w:rsid w:val="00AD72E7"/>
    <w:rsid w:val="00AE1630"/>
    <w:rsid w:val="00AE173B"/>
    <w:rsid w:val="00AE1CED"/>
    <w:rsid w:val="00AE2041"/>
    <w:rsid w:val="00AE28D3"/>
    <w:rsid w:val="00AE2988"/>
    <w:rsid w:val="00AE36E0"/>
    <w:rsid w:val="00AE402F"/>
    <w:rsid w:val="00AE4871"/>
    <w:rsid w:val="00AE4B79"/>
    <w:rsid w:val="00AE4DDF"/>
    <w:rsid w:val="00AE4E58"/>
    <w:rsid w:val="00AE5B4E"/>
    <w:rsid w:val="00AE68FA"/>
    <w:rsid w:val="00AE7C46"/>
    <w:rsid w:val="00AF107F"/>
    <w:rsid w:val="00AF12C0"/>
    <w:rsid w:val="00AF20F6"/>
    <w:rsid w:val="00AF3902"/>
    <w:rsid w:val="00AF3952"/>
    <w:rsid w:val="00AF559F"/>
    <w:rsid w:val="00AF6EFA"/>
    <w:rsid w:val="00AF75C7"/>
    <w:rsid w:val="00B0075E"/>
    <w:rsid w:val="00B02648"/>
    <w:rsid w:val="00B029AB"/>
    <w:rsid w:val="00B02F00"/>
    <w:rsid w:val="00B03A59"/>
    <w:rsid w:val="00B04CA6"/>
    <w:rsid w:val="00B0546F"/>
    <w:rsid w:val="00B103C3"/>
    <w:rsid w:val="00B11587"/>
    <w:rsid w:val="00B11E94"/>
    <w:rsid w:val="00B1282A"/>
    <w:rsid w:val="00B143BE"/>
    <w:rsid w:val="00B14C38"/>
    <w:rsid w:val="00B15283"/>
    <w:rsid w:val="00B15D7A"/>
    <w:rsid w:val="00B1620B"/>
    <w:rsid w:val="00B17C9C"/>
    <w:rsid w:val="00B201D6"/>
    <w:rsid w:val="00B209D1"/>
    <w:rsid w:val="00B21260"/>
    <w:rsid w:val="00B212DB"/>
    <w:rsid w:val="00B213A9"/>
    <w:rsid w:val="00B22109"/>
    <w:rsid w:val="00B22840"/>
    <w:rsid w:val="00B22A0B"/>
    <w:rsid w:val="00B23C92"/>
    <w:rsid w:val="00B247C5"/>
    <w:rsid w:val="00B2497C"/>
    <w:rsid w:val="00B24C12"/>
    <w:rsid w:val="00B25B78"/>
    <w:rsid w:val="00B26B04"/>
    <w:rsid w:val="00B26E63"/>
    <w:rsid w:val="00B26EBA"/>
    <w:rsid w:val="00B26EDA"/>
    <w:rsid w:val="00B324B5"/>
    <w:rsid w:val="00B324E2"/>
    <w:rsid w:val="00B325AD"/>
    <w:rsid w:val="00B325BE"/>
    <w:rsid w:val="00B334CD"/>
    <w:rsid w:val="00B33BA9"/>
    <w:rsid w:val="00B33EAC"/>
    <w:rsid w:val="00B357FF"/>
    <w:rsid w:val="00B35AB4"/>
    <w:rsid w:val="00B35B24"/>
    <w:rsid w:val="00B35D05"/>
    <w:rsid w:val="00B361E0"/>
    <w:rsid w:val="00B368C9"/>
    <w:rsid w:val="00B36F26"/>
    <w:rsid w:val="00B374E4"/>
    <w:rsid w:val="00B376A8"/>
    <w:rsid w:val="00B377D3"/>
    <w:rsid w:val="00B37CF8"/>
    <w:rsid w:val="00B40178"/>
    <w:rsid w:val="00B40C8B"/>
    <w:rsid w:val="00B4175A"/>
    <w:rsid w:val="00B41E35"/>
    <w:rsid w:val="00B42390"/>
    <w:rsid w:val="00B42B31"/>
    <w:rsid w:val="00B42BD3"/>
    <w:rsid w:val="00B43495"/>
    <w:rsid w:val="00B43820"/>
    <w:rsid w:val="00B44817"/>
    <w:rsid w:val="00B45FDA"/>
    <w:rsid w:val="00B460DC"/>
    <w:rsid w:val="00B4684D"/>
    <w:rsid w:val="00B46ACA"/>
    <w:rsid w:val="00B478D8"/>
    <w:rsid w:val="00B5060E"/>
    <w:rsid w:val="00B53549"/>
    <w:rsid w:val="00B538DC"/>
    <w:rsid w:val="00B53FA8"/>
    <w:rsid w:val="00B55631"/>
    <w:rsid w:val="00B56864"/>
    <w:rsid w:val="00B5699C"/>
    <w:rsid w:val="00B5709A"/>
    <w:rsid w:val="00B57422"/>
    <w:rsid w:val="00B5764D"/>
    <w:rsid w:val="00B577AC"/>
    <w:rsid w:val="00B60183"/>
    <w:rsid w:val="00B627D9"/>
    <w:rsid w:val="00B63BC5"/>
    <w:rsid w:val="00B66594"/>
    <w:rsid w:val="00B67247"/>
    <w:rsid w:val="00B67ADC"/>
    <w:rsid w:val="00B67AE2"/>
    <w:rsid w:val="00B67AFB"/>
    <w:rsid w:val="00B7040D"/>
    <w:rsid w:val="00B712A9"/>
    <w:rsid w:val="00B71A2E"/>
    <w:rsid w:val="00B71E72"/>
    <w:rsid w:val="00B72285"/>
    <w:rsid w:val="00B722D8"/>
    <w:rsid w:val="00B73373"/>
    <w:rsid w:val="00B73F33"/>
    <w:rsid w:val="00B73FA5"/>
    <w:rsid w:val="00B73FC3"/>
    <w:rsid w:val="00B75E30"/>
    <w:rsid w:val="00B76060"/>
    <w:rsid w:val="00B765C7"/>
    <w:rsid w:val="00B7752B"/>
    <w:rsid w:val="00B778EE"/>
    <w:rsid w:val="00B77C2A"/>
    <w:rsid w:val="00B811D1"/>
    <w:rsid w:val="00B81D43"/>
    <w:rsid w:val="00B828CF"/>
    <w:rsid w:val="00B83791"/>
    <w:rsid w:val="00B83B14"/>
    <w:rsid w:val="00B83C38"/>
    <w:rsid w:val="00B83CEA"/>
    <w:rsid w:val="00B86013"/>
    <w:rsid w:val="00B86D1B"/>
    <w:rsid w:val="00B871D3"/>
    <w:rsid w:val="00B87C8E"/>
    <w:rsid w:val="00B87E12"/>
    <w:rsid w:val="00B9172C"/>
    <w:rsid w:val="00B917DD"/>
    <w:rsid w:val="00B92115"/>
    <w:rsid w:val="00B9284F"/>
    <w:rsid w:val="00B9408B"/>
    <w:rsid w:val="00B94E43"/>
    <w:rsid w:val="00B95B1B"/>
    <w:rsid w:val="00B97288"/>
    <w:rsid w:val="00B97BB6"/>
    <w:rsid w:val="00BA14BE"/>
    <w:rsid w:val="00BA14E4"/>
    <w:rsid w:val="00BA2A48"/>
    <w:rsid w:val="00BA2D81"/>
    <w:rsid w:val="00BA36BB"/>
    <w:rsid w:val="00BA51B4"/>
    <w:rsid w:val="00BA5C72"/>
    <w:rsid w:val="00BA628D"/>
    <w:rsid w:val="00BB1230"/>
    <w:rsid w:val="00BB145B"/>
    <w:rsid w:val="00BB227D"/>
    <w:rsid w:val="00BB238B"/>
    <w:rsid w:val="00BB2598"/>
    <w:rsid w:val="00BB2BB5"/>
    <w:rsid w:val="00BB4744"/>
    <w:rsid w:val="00BB5D03"/>
    <w:rsid w:val="00BB5F59"/>
    <w:rsid w:val="00BB62F1"/>
    <w:rsid w:val="00BB732A"/>
    <w:rsid w:val="00BB7B1A"/>
    <w:rsid w:val="00BC18E8"/>
    <w:rsid w:val="00BC1B55"/>
    <w:rsid w:val="00BC2131"/>
    <w:rsid w:val="00BC2192"/>
    <w:rsid w:val="00BC322A"/>
    <w:rsid w:val="00BC4573"/>
    <w:rsid w:val="00BC48C4"/>
    <w:rsid w:val="00BC4B19"/>
    <w:rsid w:val="00BC5839"/>
    <w:rsid w:val="00BC59D9"/>
    <w:rsid w:val="00BC64DF"/>
    <w:rsid w:val="00BC6FF9"/>
    <w:rsid w:val="00BC7632"/>
    <w:rsid w:val="00BC7D52"/>
    <w:rsid w:val="00BD07F6"/>
    <w:rsid w:val="00BD0F39"/>
    <w:rsid w:val="00BD16A2"/>
    <w:rsid w:val="00BD1EBE"/>
    <w:rsid w:val="00BD36C2"/>
    <w:rsid w:val="00BD39EA"/>
    <w:rsid w:val="00BD3C5F"/>
    <w:rsid w:val="00BD45BB"/>
    <w:rsid w:val="00BD5A2A"/>
    <w:rsid w:val="00BD65F4"/>
    <w:rsid w:val="00BD6ACF"/>
    <w:rsid w:val="00BD6CD1"/>
    <w:rsid w:val="00BD7A2D"/>
    <w:rsid w:val="00BD7CAD"/>
    <w:rsid w:val="00BE0F15"/>
    <w:rsid w:val="00BE13A2"/>
    <w:rsid w:val="00BE177C"/>
    <w:rsid w:val="00BE1FC9"/>
    <w:rsid w:val="00BE2361"/>
    <w:rsid w:val="00BE25DF"/>
    <w:rsid w:val="00BE2A70"/>
    <w:rsid w:val="00BE2D53"/>
    <w:rsid w:val="00BE30CB"/>
    <w:rsid w:val="00BE3661"/>
    <w:rsid w:val="00BE3DA7"/>
    <w:rsid w:val="00BE48E5"/>
    <w:rsid w:val="00BE4B38"/>
    <w:rsid w:val="00BE6093"/>
    <w:rsid w:val="00BE6179"/>
    <w:rsid w:val="00BE62F1"/>
    <w:rsid w:val="00BE6E9D"/>
    <w:rsid w:val="00BE6ED4"/>
    <w:rsid w:val="00BE78CB"/>
    <w:rsid w:val="00BF05B2"/>
    <w:rsid w:val="00BF0BBE"/>
    <w:rsid w:val="00BF203A"/>
    <w:rsid w:val="00BF2D94"/>
    <w:rsid w:val="00BF30AA"/>
    <w:rsid w:val="00BF392C"/>
    <w:rsid w:val="00BF67F2"/>
    <w:rsid w:val="00BF73CB"/>
    <w:rsid w:val="00BF7947"/>
    <w:rsid w:val="00BF7B29"/>
    <w:rsid w:val="00C0097D"/>
    <w:rsid w:val="00C009D2"/>
    <w:rsid w:val="00C009DB"/>
    <w:rsid w:val="00C01055"/>
    <w:rsid w:val="00C01309"/>
    <w:rsid w:val="00C02CB4"/>
    <w:rsid w:val="00C02FAD"/>
    <w:rsid w:val="00C03AC7"/>
    <w:rsid w:val="00C05051"/>
    <w:rsid w:val="00C06238"/>
    <w:rsid w:val="00C06AA7"/>
    <w:rsid w:val="00C07358"/>
    <w:rsid w:val="00C0781D"/>
    <w:rsid w:val="00C07910"/>
    <w:rsid w:val="00C07E56"/>
    <w:rsid w:val="00C11DB0"/>
    <w:rsid w:val="00C121D0"/>
    <w:rsid w:val="00C1239F"/>
    <w:rsid w:val="00C139FA"/>
    <w:rsid w:val="00C14346"/>
    <w:rsid w:val="00C151AE"/>
    <w:rsid w:val="00C15CC9"/>
    <w:rsid w:val="00C168A0"/>
    <w:rsid w:val="00C16E12"/>
    <w:rsid w:val="00C205DD"/>
    <w:rsid w:val="00C21138"/>
    <w:rsid w:val="00C22688"/>
    <w:rsid w:val="00C239E6"/>
    <w:rsid w:val="00C24958"/>
    <w:rsid w:val="00C24A73"/>
    <w:rsid w:val="00C25375"/>
    <w:rsid w:val="00C261A6"/>
    <w:rsid w:val="00C262CF"/>
    <w:rsid w:val="00C26ECF"/>
    <w:rsid w:val="00C2751A"/>
    <w:rsid w:val="00C275C8"/>
    <w:rsid w:val="00C27FCD"/>
    <w:rsid w:val="00C302BB"/>
    <w:rsid w:val="00C31CAF"/>
    <w:rsid w:val="00C31DBD"/>
    <w:rsid w:val="00C324C7"/>
    <w:rsid w:val="00C32A22"/>
    <w:rsid w:val="00C32E6E"/>
    <w:rsid w:val="00C32EBC"/>
    <w:rsid w:val="00C33ACA"/>
    <w:rsid w:val="00C34400"/>
    <w:rsid w:val="00C34877"/>
    <w:rsid w:val="00C34DB9"/>
    <w:rsid w:val="00C34F23"/>
    <w:rsid w:val="00C3577A"/>
    <w:rsid w:val="00C371D3"/>
    <w:rsid w:val="00C4009C"/>
    <w:rsid w:val="00C40D4F"/>
    <w:rsid w:val="00C41491"/>
    <w:rsid w:val="00C414F0"/>
    <w:rsid w:val="00C41B88"/>
    <w:rsid w:val="00C41FA6"/>
    <w:rsid w:val="00C423E1"/>
    <w:rsid w:val="00C446D0"/>
    <w:rsid w:val="00C453C5"/>
    <w:rsid w:val="00C45A84"/>
    <w:rsid w:val="00C46971"/>
    <w:rsid w:val="00C47116"/>
    <w:rsid w:val="00C47E8C"/>
    <w:rsid w:val="00C51838"/>
    <w:rsid w:val="00C522A2"/>
    <w:rsid w:val="00C52577"/>
    <w:rsid w:val="00C52B86"/>
    <w:rsid w:val="00C52F25"/>
    <w:rsid w:val="00C547BF"/>
    <w:rsid w:val="00C57A26"/>
    <w:rsid w:val="00C601DB"/>
    <w:rsid w:val="00C611C5"/>
    <w:rsid w:val="00C61E21"/>
    <w:rsid w:val="00C61F1D"/>
    <w:rsid w:val="00C64308"/>
    <w:rsid w:val="00C64555"/>
    <w:rsid w:val="00C652FD"/>
    <w:rsid w:val="00C666D0"/>
    <w:rsid w:val="00C70BE3"/>
    <w:rsid w:val="00C70C93"/>
    <w:rsid w:val="00C71781"/>
    <w:rsid w:val="00C72268"/>
    <w:rsid w:val="00C728AB"/>
    <w:rsid w:val="00C72C6D"/>
    <w:rsid w:val="00C733E3"/>
    <w:rsid w:val="00C73AF2"/>
    <w:rsid w:val="00C74083"/>
    <w:rsid w:val="00C75312"/>
    <w:rsid w:val="00C759EB"/>
    <w:rsid w:val="00C75AF2"/>
    <w:rsid w:val="00C75E58"/>
    <w:rsid w:val="00C75E7F"/>
    <w:rsid w:val="00C76F4A"/>
    <w:rsid w:val="00C832DB"/>
    <w:rsid w:val="00C8344E"/>
    <w:rsid w:val="00C837C4"/>
    <w:rsid w:val="00C83B3E"/>
    <w:rsid w:val="00C84AA6"/>
    <w:rsid w:val="00C85326"/>
    <w:rsid w:val="00C855D2"/>
    <w:rsid w:val="00C8650C"/>
    <w:rsid w:val="00C86604"/>
    <w:rsid w:val="00C86815"/>
    <w:rsid w:val="00C86F0F"/>
    <w:rsid w:val="00C875B2"/>
    <w:rsid w:val="00C92006"/>
    <w:rsid w:val="00C92C07"/>
    <w:rsid w:val="00C934F3"/>
    <w:rsid w:val="00C93689"/>
    <w:rsid w:val="00C93F72"/>
    <w:rsid w:val="00C9546A"/>
    <w:rsid w:val="00CA08FC"/>
    <w:rsid w:val="00CA2A21"/>
    <w:rsid w:val="00CA2E46"/>
    <w:rsid w:val="00CA2EF4"/>
    <w:rsid w:val="00CA3313"/>
    <w:rsid w:val="00CA3315"/>
    <w:rsid w:val="00CA3592"/>
    <w:rsid w:val="00CA38DE"/>
    <w:rsid w:val="00CA4153"/>
    <w:rsid w:val="00CA4E21"/>
    <w:rsid w:val="00CA5A34"/>
    <w:rsid w:val="00CA5B90"/>
    <w:rsid w:val="00CA5C16"/>
    <w:rsid w:val="00CA5EC1"/>
    <w:rsid w:val="00CA7776"/>
    <w:rsid w:val="00CB14F1"/>
    <w:rsid w:val="00CB170D"/>
    <w:rsid w:val="00CB21BC"/>
    <w:rsid w:val="00CB36D2"/>
    <w:rsid w:val="00CB4192"/>
    <w:rsid w:val="00CB5C62"/>
    <w:rsid w:val="00CB60B4"/>
    <w:rsid w:val="00CB624D"/>
    <w:rsid w:val="00CB63E8"/>
    <w:rsid w:val="00CB64C1"/>
    <w:rsid w:val="00CB6F1C"/>
    <w:rsid w:val="00CB7699"/>
    <w:rsid w:val="00CC05FB"/>
    <w:rsid w:val="00CC0FBF"/>
    <w:rsid w:val="00CC130B"/>
    <w:rsid w:val="00CC1CA6"/>
    <w:rsid w:val="00CC209B"/>
    <w:rsid w:val="00CC20C3"/>
    <w:rsid w:val="00CC2CC7"/>
    <w:rsid w:val="00CC37E5"/>
    <w:rsid w:val="00CC7EEE"/>
    <w:rsid w:val="00CD0193"/>
    <w:rsid w:val="00CD0716"/>
    <w:rsid w:val="00CD11CB"/>
    <w:rsid w:val="00CD12A4"/>
    <w:rsid w:val="00CD2451"/>
    <w:rsid w:val="00CD2728"/>
    <w:rsid w:val="00CD3677"/>
    <w:rsid w:val="00CD42E7"/>
    <w:rsid w:val="00CD61FE"/>
    <w:rsid w:val="00CE1809"/>
    <w:rsid w:val="00CE3451"/>
    <w:rsid w:val="00CE40F6"/>
    <w:rsid w:val="00CE4BD4"/>
    <w:rsid w:val="00CE507B"/>
    <w:rsid w:val="00CE56CC"/>
    <w:rsid w:val="00CE6B9C"/>
    <w:rsid w:val="00CE6ED8"/>
    <w:rsid w:val="00CE756A"/>
    <w:rsid w:val="00CE7BB2"/>
    <w:rsid w:val="00CF0470"/>
    <w:rsid w:val="00CF052F"/>
    <w:rsid w:val="00CF0EEB"/>
    <w:rsid w:val="00CF109F"/>
    <w:rsid w:val="00CF1AD8"/>
    <w:rsid w:val="00CF24ED"/>
    <w:rsid w:val="00CF3445"/>
    <w:rsid w:val="00CF5308"/>
    <w:rsid w:val="00CF5A05"/>
    <w:rsid w:val="00CF5F79"/>
    <w:rsid w:val="00CF6410"/>
    <w:rsid w:val="00CF65AC"/>
    <w:rsid w:val="00CF73EC"/>
    <w:rsid w:val="00CF7687"/>
    <w:rsid w:val="00D0041B"/>
    <w:rsid w:val="00D00AB5"/>
    <w:rsid w:val="00D0190B"/>
    <w:rsid w:val="00D033C4"/>
    <w:rsid w:val="00D062E3"/>
    <w:rsid w:val="00D10343"/>
    <w:rsid w:val="00D116E1"/>
    <w:rsid w:val="00D12081"/>
    <w:rsid w:val="00D12C6F"/>
    <w:rsid w:val="00D13039"/>
    <w:rsid w:val="00D1361A"/>
    <w:rsid w:val="00D138D6"/>
    <w:rsid w:val="00D1424B"/>
    <w:rsid w:val="00D14B5B"/>
    <w:rsid w:val="00D1571B"/>
    <w:rsid w:val="00D16929"/>
    <w:rsid w:val="00D17992"/>
    <w:rsid w:val="00D207EA"/>
    <w:rsid w:val="00D210C8"/>
    <w:rsid w:val="00D2197F"/>
    <w:rsid w:val="00D22F74"/>
    <w:rsid w:val="00D23FB8"/>
    <w:rsid w:val="00D24D6B"/>
    <w:rsid w:val="00D251F5"/>
    <w:rsid w:val="00D26832"/>
    <w:rsid w:val="00D26871"/>
    <w:rsid w:val="00D26A9C"/>
    <w:rsid w:val="00D300DD"/>
    <w:rsid w:val="00D30AED"/>
    <w:rsid w:val="00D30F30"/>
    <w:rsid w:val="00D31029"/>
    <w:rsid w:val="00D31C1B"/>
    <w:rsid w:val="00D34019"/>
    <w:rsid w:val="00D3402C"/>
    <w:rsid w:val="00D345E6"/>
    <w:rsid w:val="00D3498B"/>
    <w:rsid w:val="00D349AE"/>
    <w:rsid w:val="00D34E1B"/>
    <w:rsid w:val="00D35ED8"/>
    <w:rsid w:val="00D369F2"/>
    <w:rsid w:val="00D36BEE"/>
    <w:rsid w:val="00D3767D"/>
    <w:rsid w:val="00D378DC"/>
    <w:rsid w:val="00D37F04"/>
    <w:rsid w:val="00D401AF"/>
    <w:rsid w:val="00D40C68"/>
    <w:rsid w:val="00D410EC"/>
    <w:rsid w:val="00D411DD"/>
    <w:rsid w:val="00D4147E"/>
    <w:rsid w:val="00D427F3"/>
    <w:rsid w:val="00D428E1"/>
    <w:rsid w:val="00D42D01"/>
    <w:rsid w:val="00D4451F"/>
    <w:rsid w:val="00D44D97"/>
    <w:rsid w:val="00D465AC"/>
    <w:rsid w:val="00D46B2B"/>
    <w:rsid w:val="00D46E6B"/>
    <w:rsid w:val="00D47472"/>
    <w:rsid w:val="00D50174"/>
    <w:rsid w:val="00D50573"/>
    <w:rsid w:val="00D505CB"/>
    <w:rsid w:val="00D50625"/>
    <w:rsid w:val="00D512EA"/>
    <w:rsid w:val="00D518CD"/>
    <w:rsid w:val="00D51956"/>
    <w:rsid w:val="00D51B62"/>
    <w:rsid w:val="00D51BDC"/>
    <w:rsid w:val="00D51D10"/>
    <w:rsid w:val="00D52B15"/>
    <w:rsid w:val="00D52B6B"/>
    <w:rsid w:val="00D52E14"/>
    <w:rsid w:val="00D53F1B"/>
    <w:rsid w:val="00D5449B"/>
    <w:rsid w:val="00D554B5"/>
    <w:rsid w:val="00D55907"/>
    <w:rsid w:val="00D55B29"/>
    <w:rsid w:val="00D56F4E"/>
    <w:rsid w:val="00D6092D"/>
    <w:rsid w:val="00D64C71"/>
    <w:rsid w:val="00D65D75"/>
    <w:rsid w:val="00D66679"/>
    <w:rsid w:val="00D672AD"/>
    <w:rsid w:val="00D67D6C"/>
    <w:rsid w:val="00D7079C"/>
    <w:rsid w:val="00D70B87"/>
    <w:rsid w:val="00D71744"/>
    <w:rsid w:val="00D71C96"/>
    <w:rsid w:val="00D75239"/>
    <w:rsid w:val="00D753F6"/>
    <w:rsid w:val="00D75EA4"/>
    <w:rsid w:val="00D76391"/>
    <w:rsid w:val="00D7657C"/>
    <w:rsid w:val="00D76825"/>
    <w:rsid w:val="00D7748E"/>
    <w:rsid w:val="00D77F88"/>
    <w:rsid w:val="00D810F0"/>
    <w:rsid w:val="00D81D99"/>
    <w:rsid w:val="00D8236F"/>
    <w:rsid w:val="00D8250F"/>
    <w:rsid w:val="00D834CE"/>
    <w:rsid w:val="00D83879"/>
    <w:rsid w:val="00D838FC"/>
    <w:rsid w:val="00D844B5"/>
    <w:rsid w:val="00D84C6F"/>
    <w:rsid w:val="00D850BD"/>
    <w:rsid w:val="00D858CC"/>
    <w:rsid w:val="00D86106"/>
    <w:rsid w:val="00D8671F"/>
    <w:rsid w:val="00D86EE4"/>
    <w:rsid w:val="00D90501"/>
    <w:rsid w:val="00D91938"/>
    <w:rsid w:val="00D9205C"/>
    <w:rsid w:val="00D94200"/>
    <w:rsid w:val="00D94588"/>
    <w:rsid w:val="00D94F2E"/>
    <w:rsid w:val="00D95054"/>
    <w:rsid w:val="00D955EE"/>
    <w:rsid w:val="00D965E3"/>
    <w:rsid w:val="00D967D4"/>
    <w:rsid w:val="00D97408"/>
    <w:rsid w:val="00D97735"/>
    <w:rsid w:val="00D97F0B"/>
    <w:rsid w:val="00DA200D"/>
    <w:rsid w:val="00DA249C"/>
    <w:rsid w:val="00DA2A20"/>
    <w:rsid w:val="00DA3270"/>
    <w:rsid w:val="00DA3AEA"/>
    <w:rsid w:val="00DA52EF"/>
    <w:rsid w:val="00DA6069"/>
    <w:rsid w:val="00DA7203"/>
    <w:rsid w:val="00DB13DE"/>
    <w:rsid w:val="00DB3625"/>
    <w:rsid w:val="00DB3862"/>
    <w:rsid w:val="00DB3906"/>
    <w:rsid w:val="00DB433B"/>
    <w:rsid w:val="00DB43D8"/>
    <w:rsid w:val="00DB5A05"/>
    <w:rsid w:val="00DB676E"/>
    <w:rsid w:val="00DB76A0"/>
    <w:rsid w:val="00DB7ADF"/>
    <w:rsid w:val="00DB7B18"/>
    <w:rsid w:val="00DB7C74"/>
    <w:rsid w:val="00DB7E3A"/>
    <w:rsid w:val="00DC026A"/>
    <w:rsid w:val="00DC3933"/>
    <w:rsid w:val="00DC4D5A"/>
    <w:rsid w:val="00DC5061"/>
    <w:rsid w:val="00DC5FDF"/>
    <w:rsid w:val="00DC63CA"/>
    <w:rsid w:val="00DC646B"/>
    <w:rsid w:val="00DC72A8"/>
    <w:rsid w:val="00DC73DA"/>
    <w:rsid w:val="00DD13AE"/>
    <w:rsid w:val="00DD1A30"/>
    <w:rsid w:val="00DD1AF2"/>
    <w:rsid w:val="00DD34B3"/>
    <w:rsid w:val="00DD3D3F"/>
    <w:rsid w:val="00DD44EF"/>
    <w:rsid w:val="00DD7815"/>
    <w:rsid w:val="00DE0C79"/>
    <w:rsid w:val="00DE0D9A"/>
    <w:rsid w:val="00DE1CBE"/>
    <w:rsid w:val="00DE2E97"/>
    <w:rsid w:val="00DE356B"/>
    <w:rsid w:val="00DE3EDE"/>
    <w:rsid w:val="00DE465A"/>
    <w:rsid w:val="00DE4D8D"/>
    <w:rsid w:val="00DE4E48"/>
    <w:rsid w:val="00DE4FDF"/>
    <w:rsid w:val="00DE586D"/>
    <w:rsid w:val="00DE7647"/>
    <w:rsid w:val="00DE7674"/>
    <w:rsid w:val="00DF0652"/>
    <w:rsid w:val="00DF068F"/>
    <w:rsid w:val="00DF0E11"/>
    <w:rsid w:val="00DF0F93"/>
    <w:rsid w:val="00DF1A66"/>
    <w:rsid w:val="00DF3BE4"/>
    <w:rsid w:val="00DF3D3A"/>
    <w:rsid w:val="00DF4559"/>
    <w:rsid w:val="00DF5686"/>
    <w:rsid w:val="00DF59FB"/>
    <w:rsid w:val="00DF67A7"/>
    <w:rsid w:val="00DF7546"/>
    <w:rsid w:val="00DF7DF8"/>
    <w:rsid w:val="00E011C4"/>
    <w:rsid w:val="00E01516"/>
    <w:rsid w:val="00E015DE"/>
    <w:rsid w:val="00E01D12"/>
    <w:rsid w:val="00E02243"/>
    <w:rsid w:val="00E042E6"/>
    <w:rsid w:val="00E0483F"/>
    <w:rsid w:val="00E04BC2"/>
    <w:rsid w:val="00E04C47"/>
    <w:rsid w:val="00E06CD0"/>
    <w:rsid w:val="00E07C6D"/>
    <w:rsid w:val="00E10A92"/>
    <w:rsid w:val="00E126A8"/>
    <w:rsid w:val="00E14F31"/>
    <w:rsid w:val="00E15933"/>
    <w:rsid w:val="00E1641F"/>
    <w:rsid w:val="00E1693E"/>
    <w:rsid w:val="00E173F9"/>
    <w:rsid w:val="00E17DE9"/>
    <w:rsid w:val="00E22CBE"/>
    <w:rsid w:val="00E2304B"/>
    <w:rsid w:val="00E23317"/>
    <w:rsid w:val="00E24056"/>
    <w:rsid w:val="00E25653"/>
    <w:rsid w:val="00E259F1"/>
    <w:rsid w:val="00E25B70"/>
    <w:rsid w:val="00E261E0"/>
    <w:rsid w:val="00E26341"/>
    <w:rsid w:val="00E26685"/>
    <w:rsid w:val="00E30234"/>
    <w:rsid w:val="00E30D2D"/>
    <w:rsid w:val="00E30D4E"/>
    <w:rsid w:val="00E318DB"/>
    <w:rsid w:val="00E31CC3"/>
    <w:rsid w:val="00E32C7E"/>
    <w:rsid w:val="00E34C1C"/>
    <w:rsid w:val="00E36644"/>
    <w:rsid w:val="00E36A49"/>
    <w:rsid w:val="00E3730B"/>
    <w:rsid w:val="00E3777B"/>
    <w:rsid w:val="00E400F0"/>
    <w:rsid w:val="00E40988"/>
    <w:rsid w:val="00E41BC9"/>
    <w:rsid w:val="00E43337"/>
    <w:rsid w:val="00E435B5"/>
    <w:rsid w:val="00E43677"/>
    <w:rsid w:val="00E436E2"/>
    <w:rsid w:val="00E44264"/>
    <w:rsid w:val="00E448D3"/>
    <w:rsid w:val="00E4551B"/>
    <w:rsid w:val="00E458FB"/>
    <w:rsid w:val="00E45BD8"/>
    <w:rsid w:val="00E47515"/>
    <w:rsid w:val="00E478E8"/>
    <w:rsid w:val="00E47ED1"/>
    <w:rsid w:val="00E506BB"/>
    <w:rsid w:val="00E50E60"/>
    <w:rsid w:val="00E51086"/>
    <w:rsid w:val="00E524AE"/>
    <w:rsid w:val="00E52C80"/>
    <w:rsid w:val="00E535A2"/>
    <w:rsid w:val="00E5370F"/>
    <w:rsid w:val="00E53C1D"/>
    <w:rsid w:val="00E53EB7"/>
    <w:rsid w:val="00E546F9"/>
    <w:rsid w:val="00E57D86"/>
    <w:rsid w:val="00E57F6C"/>
    <w:rsid w:val="00E60572"/>
    <w:rsid w:val="00E60B68"/>
    <w:rsid w:val="00E60E63"/>
    <w:rsid w:val="00E632A1"/>
    <w:rsid w:val="00E63C89"/>
    <w:rsid w:val="00E64C29"/>
    <w:rsid w:val="00E64CF0"/>
    <w:rsid w:val="00E64D67"/>
    <w:rsid w:val="00E64E0B"/>
    <w:rsid w:val="00E65254"/>
    <w:rsid w:val="00E655A7"/>
    <w:rsid w:val="00E658A4"/>
    <w:rsid w:val="00E66088"/>
    <w:rsid w:val="00E66542"/>
    <w:rsid w:val="00E66C61"/>
    <w:rsid w:val="00E66D42"/>
    <w:rsid w:val="00E67920"/>
    <w:rsid w:val="00E70205"/>
    <w:rsid w:val="00E7058C"/>
    <w:rsid w:val="00E70CB0"/>
    <w:rsid w:val="00E73839"/>
    <w:rsid w:val="00E7427A"/>
    <w:rsid w:val="00E75131"/>
    <w:rsid w:val="00E76403"/>
    <w:rsid w:val="00E771F7"/>
    <w:rsid w:val="00E77858"/>
    <w:rsid w:val="00E77BDD"/>
    <w:rsid w:val="00E81F6A"/>
    <w:rsid w:val="00E824AE"/>
    <w:rsid w:val="00E83B0F"/>
    <w:rsid w:val="00E84067"/>
    <w:rsid w:val="00E852E1"/>
    <w:rsid w:val="00E8563A"/>
    <w:rsid w:val="00E86C10"/>
    <w:rsid w:val="00E87997"/>
    <w:rsid w:val="00E87E8F"/>
    <w:rsid w:val="00E91330"/>
    <w:rsid w:val="00E9251F"/>
    <w:rsid w:val="00E93976"/>
    <w:rsid w:val="00E949EF"/>
    <w:rsid w:val="00E95BFC"/>
    <w:rsid w:val="00E96FAE"/>
    <w:rsid w:val="00EA0F27"/>
    <w:rsid w:val="00EA1648"/>
    <w:rsid w:val="00EA17DA"/>
    <w:rsid w:val="00EA1CD8"/>
    <w:rsid w:val="00EA1E63"/>
    <w:rsid w:val="00EA5FA8"/>
    <w:rsid w:val="00EA738A"/>
    <w:rsid w:val="00EB0114"/>
    <w:rsid w:val="00EB01FB"/>
    <w:rsid w:val="00EB0A97"/>
    <w:rsid w:val="00EB16E8"/>
    <w:rsid w:val="00EB18D3"/>
    <w:rsid w:val="00EB1CDE"/>
    <w:rsid w:val="00EB2D27"/>
    <w:rsid w:val="00EB3519"/>
    <w:rsid w:val="00EB36E0"/>
    <w:rsid w:val="00EB481C"/>
    <w:rsid w:val="00EB4B45"/>
    <w:rsid w:val="00EB5F90"/>
    <w:rsid w:val="00EB6934"/>
    <w:rsid w:val="00EB773A"/>
    <w:rsid w:val="00EB7B0D"/>
    <w:rsid w:val="00EC027D"/>
    <w:rsid w:val="00EC14AA"/>
    <w:rsid w:val="00EC1D6C"/>
    <w:rsid w:val="00EC2226"/>
    <w:rsid w:val="00EC23EB"/>
    <w:rsid w:val="00EC29D7"/>
    <w:rsid w:val="00EC3957"/>
    <w:rsid w:val="00EC3AF4"/>
    <w:rsid w:val="00EC46EB"/>
    <w:rsid w:val="00EC5217"/>
    <w:rsid w:val="00EC5BF3"/>
    <w:rsid w:val="00EC5F6F"/>
    <w:rsid w:val="00EC7C58"/>
    <w:rsid w:val="00ED145F"/>
    <w:rsid w:val="00ED277B"/>
    <w:rsid w:val="00ED2D1A"/>
    <w:rsid w:val="00ED326F"/>
    <w:rsid w:val="00ED4099"/>
    <w:rsid w:val="00ED47ED"/>
    <w:rsid w:val="00ED5920"/>
    <w:rsid w:val="00ED5E20"/>
    <w:rsid w:val="00ED5FF8"/>
    <w:rsid w:val="00ED6197"/>
    <w:rsid w:val="00ED6954"/>
    <w:rsid w:val="00ED7A67"/>
    <w:rsid w:val="00EE00AF"/>
    <w:rsid w:val="00EE0557"/>
    <w:rsid w:val="00EE214C"/>
    <w:rsid w:val="00EE25E8"/>
    <w:rsid w:val="00EE2F03"/>
    <w:rsid w:val="00EE4482"/>
    <w:rsid w:val="00EE4BDE"/>
    <w:rsid w:val="00EE4BFD"/>
    <w:rsid w:val="00EE5439"/>
    <w:rsid w:val="00EE60C2"/>
    <w:rsid w:val="00EE6576"/>
    <w:rsid w:val="00EE6659"/>
    <w:rsid w:val="00EE699F"/>
    <w:rsid w:val="00EE6D12"/>
    <w:rsid w:val="00EE73A6"/>
    <w:rsid w:val="00EE7AFC"/>
    <w:rsid w:val="00EF0131"/>
    <w:rsid w:val="00EF20A2"/>
    <w:rsid w:val="00EF2628"/>
    <w:rsid w:val="00EF2679"/>
    <w:rsid w:val="00EF3D50"/>
    <w:rsid w:val="00EF3E98"/>
    <w:rsid w:val="00EF5675"/>
    <w:rsid w:val="00EF5CFF"/>
    <w:rsid w:val="00EF5F60"/>
    <w:rsid w:val="00EF6997"/>
    <w:rsid w:val="00EF6D0A"/>
    <w:rsid w:val="00EF7D19"/>
    <w:rsid w:val="00F0037A"/>
    <w:rsid w:val="00F008ED"/>
    <w:rsid w:val="00F01453"/>
    <w:rsid w:val="00F02A81"/>
    <w:rsid w:val="00F04303"/>
    <w:rsid w:val="00F06CF4"/>
    <w:rsid w:val="00F07E88"/>
    <w:rsid w:val="00F10009"/>
    <w:rsid w:val="00F11629"/>
    <w:rsid w:val="00F117A4"/>
    <w:rsid w:val="00F11D9F"/>
    <w:rsid w:val="00F120FC"/>
    <w:rsid w:val="00F1210D"/>
    <w:rsid w:val="00F13311"/>
    <w:rsid w:val="00F139F2"/>
    <w:rsid w:val="00F14B87"/>
    <w:rsid w:val="00F15900"/>
    <w:rsid w:val="00F16494"/>
    <w:rsid w:val="00F17624"/>
    <w:rsid w:val="00F201FB"/>
    <w:rsid w:val="00F2034A"/>
    <w:rsid w:val="00F2072D"/>
    <w:rsid w:val="00F229E2"/>
    <w:rsid w:val="00F22CD0"/>
    <w:rsid w:val="00F23731"/>
    <w:rsid w:val="00F23957"/>
    <w:rsid w:val="00F23A38"/>
    <w:rsid w:val="00F23ABD"/>
    <w:rsid w:val="00F2534B"/>
    <w:rsid w:val="00F25E76"/>
    <w:rsid w:val="00F25EF4"/>
    <w:rsid w:val="00F266E4"/>
    <w:rsid w:val="00F2742F"/>
    <w:rsid w:val="00F3064A"/>
    <w:rsid w:val="00F310B5"/>
    <w:rsid w:val="00F31480"/>
    <w:rsid w:val="00F31C15"/>
    <w:rsid w:val="00F323E3"/>
    <w:rsid w:val="00F32614"/>
    <w:rsid w:val="00F336A9"/>
    <w:rsid w:val="00F34629"/>
    <w:rsid w:val="00F3661C"/>
    <w:rsid w:val="00F40B49"/>
    <w:rsid w:val="00F41F15"/>
    <w:rsid w:val="00F4324A"/>
    <w:rsid w:val="00F43473"/>
    <w:rsid w:val="00F43628"/>
    <w:rsid w:val="00F43A42"/>
    <w:rsid w:val="00F443FF"/>
    <w:rsid w:val="00F45021"/>
    <w:rsid w:val="00F45F90"/>
    <w:rsid w:val="00F46009"/>
    <w:rsid w:val="00F46431"/>
    <w:rsid w:val="00F46721"/>
    <w:rsid w:val="00F47CB7"/>
    <w:rsid w:val="00F5023C"/>
    <w:rsid w:val="00F5099C"/>
    <w:rsid w:val="00F50AD8"/>
    <w:rsid w:val="00F51564"/>
    <w:rsid w:val="00F52963"/>
    <w:rsid w:val="00F54047"/>
    <w:rsid w:val="00F542F5"/>
    <w:rsid w:val="00F54785"/>
    <w:rsid w:val="00F54C6A"/>
    <w:rsid w:val="00F55DA6"/>
    <w:rsid w:val="00F566B2"/>
    <w:rsid w:val="00F56C46"/>
    <w:rsid w:val="00F57551"/>
    <w:rsid w:val="00F6000C"/>
    <w:rsid w:val="00F60D11"/>
    <w:rsid w:val="00F627F9"/>
    <w:rsid w:val="00F6300A"/>
    <w:rsid w:val="00F63BD8"/>
    <w:rsid w:val="00F64648"/>
    <w:rsid w:val="00F64C01"/>
    <w:rsid w:val="00F65687"/>
    <w:rsid w:val="00F668B2"/>
    <w:rsid w:val="00F676CA"/>
    <w:rsid w:val="00F67BFE"/>
    <w:rsid w:val="00F70BBF"/>
    <w:rsid w:val="00F71601"/>
    <w:rsid w:val="00F71841"/>
    <w:rsid w:val="00F72462"/>
    <w:rsid w:val="00F73506"/>
    <w:rsid w:val="00F73580"/>
    <w:rsid w:val="00F744B4"/>
    <w:rsid w:val="00F7463B"/>
    <w:rsid w:val="00F75B32"/>
    <w:rsid w:val="00F75D41"/>
    <w:rsid w:val="00F76B7B"/>
    <w:rsid w:val="00F7703B"/>
    <w:rsid w:val="00F806E4"/>
    <w:rsid w:val="00F82480"/>
    <w:rsid w:val="00F82EEA"/>
    <w:rsid w:val="00F83032"/>
    <w:rsid w:val="00F833BC"/>
    <w:rsid w:val="00F83C3A"/>
    <w:rsid w:val="00F849CA"/>
    <w:rsid w:val="00F85A5F"/>
    <w:rsid w:val="00F86320"/>
    <w:rsid w:val="00F87F3D"/>
    <w:rsid w:val="00F915EB"/>
    <w:rsid w:val="00F91821"/>
    <w:rsid w:val="00F91CEB"/>
    <w:rsid w:val="00F93EBB"/>
    <w:rsid w:val="00F94568"/>
    <w:rsid w:val="00F9467E"/>
    <w:rsid w:val="00F96BC0"/>
    <w:rsid w:val="00F96FD9"/>
    <w:rsid w:val="00F97F42"/>
    <w:rsid w:val="00FA01B5"/>
    <w:rsid w:val="00FA0249"/>
    <w:rsid w:val="00FA2162"/>
    <w:rsid w:val="00FA31E6"/>
    <w:rsid w:val="00FA3E8D"/>
    <w:rsid w:val="00FA462D"/>
    <w:rsid w:val="00FA4D44"/>
    <w:rsid w:val="00FA4EC5"/>
    <w:rsid w:val="00FA5D9E"/>
    <w:rsid w:val="00FA5EF3"/>
    <w:rsid w:val="00FA5FDD"/>
    <w:rsid w:val="00FA63A8"/>
    <w:rsid w:val="00FA6CF1"/>
    <w:rsid w:val="00FA7452"/>
    <w:rsid w:val="00FA763E"/>
    <w:rsid w:val="00FB01F3"/>
    <w:rsid w:val="00FB0356"/>
    <w:rsid w:val="00FB08F2"/>
    <w:rsid w:val="00FB185C"/>
    <w:rsid w:val="00FB2819"/>
    <w:rsid w:val="00FB2B1B"/>
    <w:rsid w:val="00FB3C7A"/>
    <w:rsid w:val="00FB48A7"/>
    <w:rsid w:val="00FB4A3B"/>
    <w:rsid w:val="00FB53B1"/>
    <w:rsid w:val="00FB5766"/>
    <w:rsid w:val="00FB67D0"/>
    <w:rsid w:val="00FB6D73"/>
    <w:rsid w:val="00FB709F"/>
    <w:rsid w:val="00FB70C7"/>
    <w:rsid w:val="00FB70D4"/>
    <w:rsid w:val="00FC0145"/>
    <w:rsid w:val="00FC018F"/>
    <w:rsid w:val="00FC0851"/>
    <w:rsid w:val="00FC0D7B"/>
    <w:rsid w:val="00FC18D8"/>
    <w:rsid w:val="00FC2618"/>
    <w:rsid w:val="00FC2627"/>
    <w:rsid w:val="00FC264A"/>
    <w:rsid w:val="00FC2B73"/>
    <w:rsid w:val="00FC2BE2"/>
    <w:rsid w:val="00FC2E18"/>
    <w:rsid w:val="00FC312D"/>
    <w:rsid w:val="00FC37A0"/>
    <w:rsid w:val="00FC401A"/>
    <w:rsid w:val="00FC401F"/>
    <w:rsid w:val="00FC4074"/>
    <w:rsid w:val="00FC4F4C"/>
    <w:rsid w:val="00FC505A"/>
    <w:rsid w:val="00FC5E8C"/>
    <w:rsid w:val="00FC5FB9"/>
    <w:rsid w:val="00FC6048"/>
    <w:rsid w:val="00FC644E"/>
    <w:rsid w:val="00FC6533"/>
    <w:rsid w:val="00FC6642"/>
    <w:rsid w:val="00FD117C"/>
    <w:rsid w:val="00FD11BE"/>
    <w:rsid w:val="00FD14D9"/>
    <w:rsid w:val="00FD19B7"/>
    <w:rsid w:val="00FD19BD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EAD"/>
    <w:rsid w:val="00FE2FA4"/>
    <w:rsid w:val="00FE3255"/>
    <w:rsid w:val="00FE37A6"/>
    <w:rsid w:val="00FE438C"/>
    <w:rsid w:val="00FE67E6"/>
    <w:rsid w:val="00FE7D6D"/>
    <w:rsid w:val="00FF129D"/>
    <w:rsid w:val="00FF1773"/>
    <w:rsid w:val="00FF18FA"/>
    <w:rsid w:val="00FF2257"/>
    <w:rsid w:val="00FF328B"/>
    <w:rsid w:val="00FF34DC"/>
    <w:rsid w:val="00FF494C"/>
    <w:rsid w:val="00FF4F77"/>
    <w:rsid w:val="00FF514B"/>
    <w:rsid w:val="00FF62E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B7AD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1162</TotalTime>
  <Pages>4</Pages>
  <Words>388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3300</cp:revision>
  <dcterms:created xsi:type="dcterms:W3CDTF">2018-07-30T13:21:00Z</dcterms:created>
  <dcterms:modified xsi:type="dcterms:W3CDTF">2019-09-08T19:47:00Z</dcterms:modified>
</cp:coreProperties>
</file>